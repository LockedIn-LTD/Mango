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872BF1" w:rsidR="004C4195" w:rsidP="009B45D9" w:rsidRDefault="002178EC" w14:paraId="69B2A159" w14:textId="1C5B62BF">
      <w:pPr>
        <w:rPr>
          <w:b/>
          <w:color w:val="808080"/>
          <w:lang w:val="en-CA"/>
        </w:rPr>
      </w:pPr>
      <w:r>
        <w:rPr>
          <w:b/>
          <w:color w:val="808080"/>
          <w:lang w:val="en-CA"/>
        </w:rPr>
        <w:t xml:space="preserve"> </w:t>
      </w:r>
    </w:p>
    <w:p w:rsidRPr="003A49A5" w:rsidR="0060549A" w:rsidP="00E77E4A" w:rsidRDefault="0060549A" w14:paraId="04E4CCCB" w14:textId="77777777">
      <w:pPr>
        <w:jc w:val="center"/>
        <w:rPr>
          <w:sz w:val="48"/>
          <w:szCs w:val="48"/>
          <w:lang w:val="en-CA"/>
        </w:rPr>
      </w:pPr>
    </w:p>
    <w:p w:rsidRPr="003A49A5" w:rsidR="0017273C" w:rsidP="00E77E4A" w:rsidRDefault="0017273C" w14:paraId="58914C14" w14:textId="77777777">
      <w:pPr>
        <w:jc w:val="center"/>
        <w:rPr>
          <w:sz w:val="48"/>
          <w:szCs w:val="48"/>
          <w:lang w:val="en-CA"/>
        </w:rPr>
      </w:pPr>
    </w:p>
    <w:p w:rsidRPr="003A49A5" w:rsidR="0017273C" w:rsidP="00E77E4A" w:rsidRDefault="0017273C" w14:paraId="59208E48" w14:textId="77777777">
      <w:pPr>
        <w:jc w:val="center"/>
        <w:rPr>
          <w:sz w:val="48"/>
          <w:szCs w:val="48"/>
          <w:lang w:val="en-CA"/>
        </w:rPr>
      </w:pPr>
    </w:p>
    <w:p w:rsidRPr="003A49A5" w:rsidR="0060549A" w:rsidP="00E77E4A" w:rsidRDefault="0060549A" w14:paraId="50FF3307" w14:textId="77777777">
      <w:pPr>
        <w:jc w:val="center"/>
        <w:rPr>
          <w:sz w:val="48"/>
          <w:szCs w:val="48"/>
          <w:lang w:val="en-CA"/>
        </w:rPr>
      </w:pPr>
    </w:p>
    <w:p w:rsidRPr="003A49A5" w:rsidR="0060549A" w:rsidP="00E77E4A" w:rsidRDefault="0060549A" w14:paraId="69556955" w14:textId="77777777">
      <w:pPr>
        <w:jc w:val="center"/>
        <w:rPr>
          <w:sz w:val="48"/>
          <w:szCs w:val="48"/>
          <w:lang w:val="en-CA"/>
        </w:rPr>
      </w:pPr>
    </w:p>
    <w:p w:rsidRPr="007B0307" w:rsidR="008F365D" w:rsidP="00E77E4A" w:rsidRDefault="003560B5" w14:paraId="0CB6E143" w14:textId="4B970B7B">
      <w:pPr>
        <w:jc w:val="center"/>
        <w:rPr>
          <w:b/>
          <w:sz w:val="48"/>
          <w:szCs w:val="48"/>
          <w:lang w:val="fr-CA"/>
        </w:rPr>
      </w:pPr>
      <w:proofErr w:type="spellStart"/>
      <w:r>
        <w:rPr>
          <w:b/>
          <w:sz w:val="48"/>
          <w:szCs w:val="48"/>
          <w:lang w:val="en-CA"/>
        </w:rPr>
        <w:t>DriveSens</w:t>
      </w:r>
      <w:r w:rsidRPr="006437B3">
        <w:rPr>
          <w:b/>
          <w:sz w:val="48"/>
          <w:szCs w:val="48"/>
          <w:lang w:val="en-CA"/>
        </w:rPr>
        <w:t>e</w:t>
      </w:r>
      <w:proofErr w:type="spellEnd"/>
      <w:r w:rsidRPr="006437B3" w:rsidR="006437B3">
        <w:rPr>
          <w:b/>
          <w:sz w:val="48"/>
          <w:szCs w:val="48"/>
          <w:vertAlign w:val="superscript"/>
        </w:rPr>
        <w:t>TM</w:t>
      </w:r>
      <w:r>
        <w:rPr>
          <w:b/>
          <w:sz w:val="48"/>
          <w:szCs w:val="48"/>
          <w:lang w:val="en-CA"/>
        </w:rPr>
        <w:t xml:space="preserve"> </w:t>
      </w:r>
      <w:r w:rsidR="00C21529">
        <w:rPr>
          <w:b/>
          <w:sz w:val="48"/>
          <w:szCs w:val="48"/>
          <w:lang w:val="en-CA"/>
        </w:rPr>
        <w:t>Midterm</w:t>
      </w:r>
      <w:r>
        <w:rPr>
          <w:b/>
          <w:sz w:val="48"/>
          <w:szCs w:val="48"/>
          <w:lang w:val="en-CA"/>
        </w:rPr>
        <w:t xml:space="preserve"> Project Report</w:t>
      </w:r>
    </w:p>
    <w:p w:rsidRPr="007B0307" w:rsidR="008F365D" w:rsidP="00E77E4A" w:rsidRDefault="008F365D" w14:paraId="5EEC72B9" w14:textId="77777777">
      <w:pPr>
        <w:jc w:val="center"/>
        <w:rPr>
          <w:lang w:val="fr-CA"/>
        </w:rPr>
      </w:pPr>
    </w:p>
    <w:p w:rsidRPr="007B0307" w:rsidR="00244A1E" w:rsidP="00E77E4A" w:rsidRDefault="00244A1E" w14:paraId="2FFA0391" w14:textId="77777777">
      <w:pPr>
        <w:jc w:val="center"/>
        <w:rPr>
          <w:lang w:val="fr-CA"/>
        </w:rPr>
      </w:pPr>
    </w:p>
    <w:p w:rsidRPr="007B0307" w:rsidR="00244A1E" w:rsidP="00E77E4A" w:rsidRDefault="00244A1E" w14:paraId="25679BC8" w14:textId="77777777">
      <w:pPr>
        <w:jc w:val="center"/>
        <w:rPr>
          <w:lang w:val="fr-CA"/>
        </w:rPr>
      </w:pPr>
    </w:p>
    <w:p w:rsidRPr="007B0307" w:rsidR="008F365D" w:rsidP="00E77E4A" w:rsidRDefault="008F365D" w14:paraId="12D013C9" w14:textId="77777777">
      <w:pPr>
        <w:jc w:val="center"/>
        <w:rPr>
          <w:lang w:val="fr-CA"/>
        </w:rPr>
      </w:pPr>
    </w:p>
    <w:p w:rsidRPr="007B0307" w:rsidR="008F365D" w:rsidP="00E77E4A" w:rsidRDefault="008F365D" w14:paraId="5393CE79" w14:textId="77777777">
      <w:pPr>
        <w:jc w:val="center"/>
        <w:rPr>
          <w:lang w:val="fr-CA"/>
        </w:rPr>
      </w:pPr>
    </w:p>
    <w:p w:rsidRPr="007B0307" w:rsidR="008F365D" w:rsidP="00E25B1D" w:rsidRDefault="008F365D" w14:paraId="6864EA98" w14:noSpellErr="1" w14:textId="4C36C5BA">
      <w:pPr>
        <w:jc w:val="center"/>
        <w:rPr>
          <w:b w:val="1"/>
          <w:bCs w:val="1"/>
          <w:sz w:val="32"/>
          <w:szCs w:val="32"/>
          <w:lang w:val="en-CA"/>
        </w:rPr>
      </w:pPr>
      <w:r w:rsidRPr="00E25B1D" w:rsidR="40411D16">
        <w:rPr>
          <w:b w:val="1"/>
          <w:bCs w:val="1"/>
          <w:sz w:val="32"/>
          <w:szCs w:val="32"/>
          <w:lang w:val="fr-CA"/>
        </w:rPr>
        <w:t xml:space="preserve">Document Version: </w:t>
      </w:r>
      <w:r w:rsidRPr="00E25B1D" w:rsidR="52A87122">
        <w:rPr>
          <w:b w:val="1"/>
          <w:bCs w:val="1"/>
          <w:sz w:val="32"/>
          <w:szCs w:val="32"/>
          <w:lang w:val="en-CA"/>
        </w:rPr>
        <w:t>2.</w:t>
      </w:r>
      <w:r w:rsidRPr="00E25B1D" w:rsidR="002210EF">
        <w:rPr>
          <w:b w:val="1"/>
          <w:bCs w:val="1"/>
          <w:sz w:val="32"/>
          <w:szCs w:val="32"/>
          <w:lang w:val="en-CA"/>
        </w:rPr>
        <w:t>1</w:t>
      </w:r>
    </w:p>
    <w:p w:rsidRPr="007B0307" w:rsidR="008F365D" w:rsidP="00E77E4A" w:rsidRDefault="008F365D" w14:paraId="0288C5FA" w14:textId="77777777">
      <w:pPr>
        <w:jc w:val="center"/>
        <w:rPr>
          <w:lang w:val="fr-CA"/>
        </w:rPr>
      </w:pPr>
    </w:p>
    <w:p w:rsidRPr="007B0307" w:rsidR="008F365D" w:rsidP="00E77E4A" w:rsidRDefault="008F365D" w14:paraId="541FCBDB" w14:textId="77777777">
      <w:pPr>
        <w:jc w:val="center"/>
        <w:rPr>
          <w:lang w:val="fr-CA"/>
        </w:rPr>
      </w:pPr>
    </w:p>
    <w:p w:rsidRPr="007B0307" w:rsidR="008F365D" w:rsidP="00E77E4A" w:rsidRDefault="008F365D" w14:paraId="62DC67B3" w14:textId="77777777">
      <w:pPr>
        <w:jc w:val="center"/>
        <w:rPr>
          <w:lang w:val="fr-CA"/>
        </w:rPr>
      </w:pPr>
    </w:p>
    <w:p w:rsidRPr="007B0307" w:rsidR="008F365D" w:rsidP="00E77E4A" w:rsidRDefault="008F365D" w14:paraId="3C833863" w14:textId="77777777">
      <w:pPr>
        <w:jc w:val="center"/>
        <w:rPr>
          <w:lang w:val="fr-CA"/>
        </w:rPr>
      </w:pPr>
    </w:p>
    <w:p w:rsidRPr="007B0307" w:rsidR="008F365D" w:rsidP="00E77E4A" w:rsidRDefault="008F365D" w14:paraId="1116F932" w14:textId="77777777">
      <w:pPr>
        <w:jc w:val="center"/>
        <w:rPr>
          <w:lang w:val="fr-CA"/>
        </w:rPr>
      </w:pPr>
    </w:p>
    <w:p w:rsidRPr="008F365D" w:rsidR="008F365D" w:rsidP="00E77E4A" w:rsidRDefault="008F365D" w14:paraId="3962B4BA" w14:textId="634E02F7">
      <w:pPr>
        <w:jc w:val="center"/>
        <w:rPr>
          <w:lang w:val="en-CA"/>
        </w:rPr>
      </w:pPr>
      <w:bookmarkStart w:name="OLE_LINK1" w:id="0"/>
      <w:bookmarkStart w:name="OLE_LINK2" w:id="1"/>
      <w:r w:rsidRPr="008F365D">
        <w:rPr>
          <w:lang w:val="en-CA"/>
        </w:rPr>
        <w:t>Author:</w:t>
      </w:r>
      <w:bookmarkEnd w:id="0"/>
      <w:bookmarkEnd w:id="1"/>
      <w:r w:rsidR="003560B5">
        <w:rPr>
          <w:lang w:val="en-CA"/>
        </w:rPr>
        <w:t xml:space="preserve"> Keith Tran</w:t>
      </w:r>
    </w:p>
    <w:p w:rsidRPr="008F365D" w:rsidR="008F365D" w:rsidP="00E77E4A" w:rsidRDefault="008F365D" w14:paraId="1ABC1AF0" w14:textId="05F1B008">
      <w:pPr>
        <w:jc w:val="center"/>
        <w:rPr>
          <w:lang w:val="en-CA"/>
        </w:rPr>
      </w:pPr>
      <w:r w:rsidRPr="008F365D">
        <w:rPr>
          <w:lang w:val="en-CA"/>
        </w:rPr>
        <w:t xml:space="preserve">Author E-Mail:  </w:t>
      </w:r>
      <w:r w:rsidR="006437B3">
        <w:rPr>
          <w:lang w:val="en-CA"/>
        </w:rPr>
        <w:t>ktran033@uottawa.ca</w:t>
      </w:r>
    </w:p>
    <w:p w:rsidRPr="008F365D" w:rsidR="008F365D" w:rsidP="00E77E4A" w:rsidRDefault="008F365D" w14:paraId="3D623B16" w14:textId="77777777">
      <w:pPr>
        <w:jc w:val="center"/>
        <w:rPr>
          <w:lang w:val="en-CA"/>
        </w:rPr>
      </w:pPr>
      <w:r w:rsidRPr="008F365D">
        <w:rPr>
          <w:lang w:val="en-CA"/>
        </w:rPr>
        <w:t xml:space="preserve">Author Department: </w:t>
      </w:r>
      <w:r w:rsidRPr="008F365D">
        <w:rPr>
          <w:lang w:val="en-CA"/>
        </w:rPr>
        <w:fldChar w:fldCharType="begin"/>
      </w:r>
      <w:r w:rsidRPr="008F365D">
        <w:rPr>
          <w:lang w:val="en-CA"/>
        </w:rPr>
        <w:instrText xml:space="preserve"> DOCPROPERTY  "Author Department"  \* MERGEFORMAT </w:instrText>
      </w:r>
      <w:r w:rsidRPr="008F365D">
        <w:rPr>
          <w:lang w:val="en-CA"/>
        </w:rPr>
        <w:fldChar w:fldCharType="separate"/>
      </w:r>
      <w:r w:rsidR="005528A1">
        <w:rPr>
          <w:lang w:val="en-CA"/>
        </w:rPr>
        <w:t>Engineering</w:t>
      </w:r>
      <w:r w:rsidRPr="008F365D">
        <w:rPr>
          <w:lang w:val="en-CA"/>
        </w:rPr>
        <w:fldChar w:fldCharType="end"/>
      </w:r>
    </w:p>
    <w:p w:rsidRPr="008F365D" w:rsidR="008F365D" w:rsidP="00E77E4A" w:rsidRDefault="008F365D" w14:paraId="7C8182EC" w14:textId="77777777">
      <w:pPr>
        <w:jc w:val="center"/>
        <w:rPr>
          <w:lang w:val="en-CA"/>
        </w:rPr>
      </w:pPr>
      <w:r w:rsidRPr="008F365D">
        <w:rPr>
          <w:lang w:val="en-CA"/>
        </w:rPr>
        <w:t>Author Divisi</w:t>
      </w:r>
      <w:r w:rsidR="00CD63F8">
        <w:rPr>
          <w:lang w:val="en-CA"/>
        </w:rPr>
        <w:t>on: University of Ottawa</w:t>
      </w:r>
      <w:r w:rsidRPr="008F365D" w:rsidR="00CD63F8">
        <w:rPr>
          <w:lang w:val="en-CA"/>
        </w:rPr>
        <w:t xml:space="preserve"> </w:t>
      </w:r>
    </w:p>
    <w:p w:rsidRPr="008F365D" w:rsidR="008F365D" w:rsidP="00E77E4A" w:rsidRDefault="008F365D" w14:paraId="0F887FF7" w14:textId="77777777">
      <w:pPr>
        <w:jc w:val="center"/>
        <w:rPr>
          <w:lang w:val="en-CA"/>
        </w:rPr>
      </w:pPr>
    </w:p>
    <w:p w:rsidR="0009736F" w:rsidP="00E77E4A" w:rsidRDefault="0009736F" w14:paraId="02A1CD53" w14:textId="77777777">
      <w:pPr>
        <w:jc w:val="center"/>
        <w:rPr>
          <w:lang w:val="en-CA"/>
        </w:rPr>
      </w:pPr>
    </w:p>
    <w:p w:rsidR="0009736F" w:rsidP="00E77E4A" w:rsidRDefault="0009736F" w14:paraId="144E8B2C" w14:textId="77777777">
      <w:pPr>
        <w:jc w:val="center"/>
        <w:rPr>
          <w:lang w:val="en-CA"/>
        </w:rPr>
      </w:pPr>
    </w:p>
    <w:p w:rsidR="00D92A8F" w:rsidP="00E77E4A" w:rsidRDefault="00D92A8F" w14:paraId="243DDC4C" w14:textId="77777777">
      <w:pPr>
        <w:jc w:val="center"/>
        <w:rPr>
          <w:lang w:val="en-CA"/>
        </w:rPr>
      </w:pPr>
    </w:p>
    <w:p w:rsidRPr="008F365D" w:rsidR="00D92A8F" w:rsidP="00E77E4A" w:rsidRDefault="00D92A8F" w14:paraId="74391AC2" w14:textId="77777777">
      <w:pPr>
        <w:jc w:val="center"/>
        <w:rPr>
          <w:lang w:val="en-CA"/>
        </w:rPr>
      </w:pPr>
    </w:p>
    <w:p w:rsidR="008F365D" w:rsidP="00E77E4A" w:rsidRDefault="008F365D" w14:paraId="4DC48BCC" w14:textId="77777777">
      <w:pPr>
        <w:jc w:val="center"/>
        <w:rPr>
          <w:color w:val="000000"/>
          <w:szCs w:val="20"/>
          <w:lang w:val="en-CA"/>
        </w:rPr>
      </w:pPr>
    </w:p>
    <w:p w:rsidR="00C03D18" w:rsidP="00E77E4A" w:rsidRDefault="00C03D18" w14:paraId="0833ECC0" w14:textId="77777777">
      <w:pPr>
        <w:jc w:val="center"/>
        <w:rPr>
          <w:lang w:val="en-CA"/>
        </w:rPr>
      </w:pPr>
    </w:p>
    <w:p w:rsidR="001A1F6F" w:rsidP="00E77E4A" w:rsidRDefault="001A1F6F" w14:paraId="4B0E3AD8" w14:textId="77777777">
      <w:pPr>
        <w:jc w:val="center"/>
        <w:rPr>
          <w:lang w:val="en-CA"/>
        </w:rPr>
      </w:pPr>
    </w:p>
    <w:p w:rsidR="00C03D18" w:rsidP="00E77E4A" w:rsidRDefault="00C03D18" w14:paraId="7BF45A0A" w14:textId="77777777">
      <w:pPr>
        <w:jc w:val="center"/>
        <w:rPr>
          <w:lang w:val="en-CA"/>
        </w:rPr>
      </w:pPr>
      <w:r>
        <w:rPr>
          <w:lang w:val="en-CA"/>
        </w:rPr>
        <w:t>www.</w:t>
      </w:r>
      <w:r w:rsidR="00C61EDC">
        <w:rPr>
          <w:lang w:val="en-CA"/>
        </w:rPr>
        <w:t>eecs.uottawa.ca</w:t>
      </w:r>
    </w:p>
    <w:p w:rsidR="00C03D18" w:rsidP="00E77E4A" w:rsidRDefault="009842CC" w14:paraId="682F2F36" w14:textId="3687F69F">
      <w:pPr>
        <w:jc w:val="center"/>
        <w:rPr>
          <w:lang w:val="en-CA"/>
        </w:rPr>
      </w:pPr>
      <w:r>
        <w:rPr>
          <w:lang w:val="en-CA"/>
        </w:rPr>
        <w:t>20</w:t>
      </w:r>
      <w:r w:rsidR="00307BA0">
        <w:rPr>
          <w:lang w:val="en-CA"/>
        </w:rPr>
        <w:t>2</w:t>
      </w:r>
      <w:r w:rsidR="00006C20">
        <w:rPr>
          <w:lang w:val="en-CA"/>
        </w:rPr>
        <w:t>3</w:t>
      </w:r>
      <w:r w:rsidR="00070C33">
        <w:rPr>
          <w:lang w:val="en-CA"/>
        </w:rPr>
        <w:t>F</w:t>
      </w:r>
    </w:p>
    <w:p w:rsidR="008F365D" w:rsidP="00E77E4A" w:rsidRDefault="008F365D" w14:paraId="753314F0" w14:textId="77777777">
      <w:pPr>
        <w:jc w:val="center"/>
        <w:rPr>
          <w:lang w:val="en-CA"/>
        </w:rPr>
      </w:pPr>
    </w:p>
    <w:p w:rsidRPr="00390A6D" w:rsidR="0060549A" w:rsidP="001B004B" w:rsidRDefault="00C03D18" w14:paraId="55364D37" w14:textId="04292153" w14:noSpellErr="1">
      <w:pPr>
        <w:pStyle w:val="Heading1"/>
      </w:pPr>
      <w:bookmarkStart w:name="_Toc1005646910" w:id="2"/>
      <w:bookmarkStart w:name="_Toc626257158" w:id="1148120542"/>
      <w:r>
        <w:br w:type="page"/>
      </w:r>
      <w:bookmarkStart w:name="_Toc508191019" w:id="3"/>
      <w:r w:rsidR="57B9B81F">
        <w:rPr/>
        <w:t>Document Control Information</w:t>
      </w:r>
      <w:bookmarkEnd w:id="2"/>
      <w:bookmarkEnd w:id="3"/>
      <w:bookmarkEnd w:id="1148120542"/>
    </w:p>
    <w:p w:rsidRPr="00390A6D" w:rsidR="0060549A" w:rsidP="001B004B" w:rsidRDefault="0060549A" w14:paraId="1F3D16BE" w14:textId="77777777"/>
    <w:p w:rsidRPr="009002E5" w:rsidR="00F5210F" w:rsidP="00F5210F" w:rsidRDefault="00F5210F" w14:paraId="059E2FC0" w14:textId="77777777" w14:noSpellErr="1">
      <w:pPr>
        <w:pStyle w:val="Heading2"/>
        <w:rPr>
          <w:lang w:val="en-CA"/>
        </w:rPr>
      </w:pPr>
      <w:bookmarkStart w:name="_Toc96324920" w:id="5"/>
      <w:bookmarkStart w:name="_Toc508191020" w:id="6"/>
      <w:bookmarkStart w:name="_Toc1123577749" w:id="7"/>
      <w:bookmarkStart w:name="_Toc508626431" w:id="687072230"/>
      <w:r w:rsidRPr="00E25B1D" w:rsidR="7D4FC404">
        <w:rPr>
          <w:lang w:val="en-CA"/>
        </w:rPr>
        <w:t>Document Approval</w:t>
      </w:r>
      <w:bookmarkEnd w:id="5"/>
      <w:bookmarkEnd w:id="6"/>
      <w:bookmarkEnd w:id="7"/>
      <w:bookmarkEnd w:id="687072230"/>
    </w:p>
    <w:p w:rsidRPr="001B004B" w:rsidR="00F5210F" w:rsidP="00F5210F" w:rsidRDefault="00F5210F" w14:paraId="209A791F" w14:textId="77777777">
      <w:pPr>
        <w:rPr>
          <w:lang w:val="en-CA"/>
        </w:rPr>
      </w:pPr>
    </w:p>
    <w:tbl>
      <w:tblPr>
        <w:tblW w:w="9626" w:type="dxa"/>
        <w:tblInd w:w="40" w:type="dxa"/>
        <w:tblLayout w:type="fixed"/>
        <w:tblCellMar>
          <w:left w:w="40" w:type="dxa"/>
          <w:right w:w="40" w:type="dxa"/>
        </w:tblCellMar>
        <w:tblLook w:val="0000" w:firstRow="0" w:lastRow="0" w:firstColumn="0" w:lastColumn="0" w:noHBand="0" w:noVBand="0"/>
      </w:tblPr>
      <w:tblGrid>
        <w:gridCol w:w="1845"/>
        <w:gridCol w:w="3285"/>
        <w:gridCol w:w="3132"/>
        <w:gridCol w:w="1364"/>
      </w:tblGrid>
      <w:tr w:rsidRPr="00B3438F" w:rsidR="00F5210F" w14:paraId="76FC996D" w14:textId="77777777">
        <w:trPr>
          <w:trHeight w:val="266"/>
        </w:trPr>
        <w:tc>
          <w:tcPr>
            <w:tcW w:w="1845" w:type="dxa"/>
            <w:tcBorders>
              <w:top w:val="single" w:color="auto" w:sz="8" w:space="0"/>
              <w:left w:val="single" w:color="auto" w:sz="8" w:space="0"/>
              <w:bottom w:val="single" w:color="auto" w:sz="8" w:space="0"/>
              <w:right w:val="single" w:color="auto" w:sz="8" w:space="0"/>
            </w:tcBorders>
          </w:tcPr>
          <w:p w:rsidRPr="00B3438F" w:rsidR="00F5210F" w:rsidP="00CC482C" w:rsidRDefault="00F5210F" w14:paraId="61255FB8" w14:textId="77777777">
            <w:pPr>
              <w:jc w:val="center"/>
              <w:rPr>
                <w:b/>
                <w:color w:val="0000FF"/>
                <w:lang w:val="en-CA"/>
              </w:rPr>
            </w:pPr>
            <w:r w:rsidRPr="00B3438F">
              <w:rPr>
                <w:b/>
                <w:color w:val="0000FF"/>
                <w:lang w:val="en-CA"/>
              </w:rPr>
              <w:t>Name</w:t>
            </w:r>
          </w:p>
        </w:tc>
        <w:tc>
          <w:tcPr>
            <w:tcW w:w="3285" w:type="dxa"/>
            <w:tcBorders>
              <w:top w:val="single" w:color="auto" w:sz="8" w:space="0"/>
              <w:left w:val="single" w:color="auto" w:sz="8" w:space="0"/>
              <w:bottom w:val="single" w:color="auto" w:sz="8" w:space="0"/>
              <w:right w:val="single" w:color="auto" w:sz="8" w:space="0"/>
            </w:tcBorders>
          </w:tcPr>
          <w:p w:rsidRPr="00B3438F" w:rsidR="00F5210F" w:rsidP="00CC482C" w:rsidRDefault="00F5210F" w14:paraId="71D5FE4B" w14:textId="77777777">
            <w:pPr>
              <w:jc w:val="center"/>
              <w:rPr>
                <w:b/>
                <w:color w:val="0000FF"/>
                <w:lang w:val="en-CA"/>
              </w:rPr>
            </w:pPr>
            <w:r w:rsidRPr="00B3438F">
              <w:rPr>
                <w:b/>
                <w:color w:val="0000FF"/>
                <w:lang w:val="en-CA"/>
              </w:rPr>
              <w:t>Responsibility</w:t>
            </w:r>
          </w:p>
        </w:tc>
        <w:tc>
          <w:tcPr>
            <w:tcW w:w="3132" w:type="dxa"/>
            <w:tcBorders>
              <w:top w:val="single" w:color="auto" w:sz="8" w:space="0"/>
              <w:left w:val="single" w:color="auto" w:sz="8" w:space="0"/>
              <w:bottom w:val="single" w:color="auto" w:sz="8" w:space="0"/>
              <w:right w:val="single" w:color="auto" w:sz="8" w:space="0"/>
            </w:tcBorders>
          </w:tcPr>
          <w:p w:rsidRPr="00B3438F" w:rsidR="00F5210F" w:rsidP="00CC482C" w:rsidRDefault="00F5210F" w14:paraId="39896507" w14:textId="77777777">
            <w:pPr>
              <w:jc w:val="center"/>
              <w:rPr>
                <w:b/>
                <w:color w:val="0000FF"/>
                <w:lang w:val="en-CA"/>
              </w:rPr>
            </w:pPr>
            <w:r w:rsidRPr="00B3438F">
              <w:rPr>
                <w:b/>
                <w:color w:val="0000FF"/>
                <w:lang w:val="en-CA"/>
              </w:rPr>
              <w:t>E-Mail</w:t>
            </w:r>
          </w:p>
        </w:tc>
        <w:tc>
          <w:tcPr>
            <w:tcW w:w="1364" w:type="dxa"/>
            <w:tcBorders>
              <w:top w:val="single" w:color="auto" w:sz="8" w:space="0"/>
              <w:left w:val="single" w:color="auto" w:sz="8" w:space="0"/>
              <w:bottom w:val="single" w:color="auto" w:sz="8" w:space="0"/>
              <w:right w:val="single" w:color="auto" w:sz="8" w:space="0"/>
            </w:tcBorders>
          </w:tcPr>
          <w:p w:rsidRPr="00B3438F" w:rsidR="00F5210F" w:rsidP="00CC482C" w:rsidRDefault="00F5210F" w14:paraId="66F59907" w14:textId="77777777">
            <w:pPr>
              <w:jc w:val="center"/>
              <w:rPr>
                <w:b/>
                <w:color w:val="0000FF"/>
                <w:lang w:val="en-CA"/>
              </w:rPr>
            </w:pPr>
            <w:r w:rsidRPr="00B3438F">
              <w:rPr>
                <w:b/>
                <w:color w:val="0000FF"/>
                <w:lang w:val="en-CA"/>
              </w:rPr>
              <w:t>Date</w:t>
            </w:r>
          </w:p>
        </w:tc>
      </w:tr>
      <w:tr w:rsidRPr="009002E5" w:rsidR="00F5210F" w14:paraId="19CD446B" w14:textId="77777777">
        <w:trPr>
          <w:trHeight w:val="283"/>
        </w:trPr>
        <w:tc>
          <w:tcPr>
            <w:tcW w:w="1845" w:type="dxa"/>
            <w:tcBorders>
              <w:top w:val="single" w:color="auto" w:sz="8" w:space="0"/>
              <w:left w:val="single" w:color="auto" w:sz="8" w:space="0"/>
              <w:bottom w:val="single" w:color="auto" w:sz="8" w:space="0"/>
              <w:right w:val="single" w:color="auto" w:sz="8" w:space="0"/>
            </w:tcBorders>
          </w:tcPr>
          <w:p w:rsidRPr="009002E5" w:rsidR="00F5210F" w:rsidP="00CC482C" w:rsidRDefault="00701AD6" w14:paraId="5396DC6A" w14:textId="54A41935">
            <w:pPr>
              <w:keepNext/>
              <w:keepLines/>
              <w:spacing w:line="240" w:lineRule="atLeast"/>
              <w:rPr>
                <w:color w:val="000000"/>
                <w:szCs w:val="20"/>
                <w:lang w:val="en-CA"/>
              </w:rPr>
            </w:pPr>
            <w:r>
              <w:rPr>
                <w:color w:val="000000"/>
                <w:szCs w:val="20"/>
                <w:lang w:val="en-CA"/>
              </w:rPr>
              <w:t>Saurav Guduru</w:t>
            </w:r>
          </w:p>
        </w:tc>
        <w:tc>
          <w:tcPr>
            <w:tcW w:w="3285" w:type="dxa"/>
            <w:tcBorders>
              <w:top w:val="single" w:color="auto" w:sz="8" w:space="0"/>
              <w:left w:val="single" w:color="auto" w:sz="8" w:space="0"/>
              <w:bottom w:val="single" w:color="auto" w:sz="8" w:space="0"/>
              <w:right w:val="single" w:color="auto" w:sz="8" w:space="0"/>
            </w:tcBorders>
          </w:tcPr>
          <w:p w:rsidRPr="00B3438F" w:rsidR="00F5210F" w:rsidP="00CC482C" w:rsidRDefault="0040603B" w14:paraId="5D92A50C" w14:textId="77108FF4">
            <w:pPr>
              <w:jc w:val="center"/>
              <w:rPr>
                <w:i/>
                <w:lang w:val="en-CA"/>
              </w:rPr>
            </w:pPr>
            <w:r>
              <w:rPr>
                <w:i/>
                <w:lang w:val="en-CA"/>
              </w:rPr>
              <w:t>Scrum Master</w:t>
            </w:r>
          </w:p>
        </w:tc>
        <w:tc>
          <w:tcPr>
            <w:tcW w:w="3132" w:type="dxa"/>
            <w:tcBorders>
              <w:top w:val="single" w:color="auto" w:sz="8" w:space="0"/>
              <w:left w:val="single" w:color="auto" w:sz="8" w:space="0"/>
              <w:bottom w:val="single" w:color="auto" w:sz="8" w:space="0"/>
              <w:right w:val="single" w:color="auto" w:sz="8" w:space="0"/>
            </w:tcBorders>
          </w:tcPr>
          <w:p w:rsidRPr="009002E5" w:rsidR="00F5210F" w:rsidP="00CC482C" w:rsidRDefault="00150202" w14:paraId="5DD2B5B1" w14:textId="7F49B9F8">
            <w:pPr>
              <w:keepNext/>
              <w:keepLines/>
              <w:spacing w:line="240" w:lineRule="atLeast"/>
              <w:ind w:left="72" w:right="39"/>
              <w:rPr>
                <w:color w:val="000000"/>
                <w:szCs w:val="20"/>
                <w:lang w:val="en-CA"/>
              </w:rPr>
            </w:pPr>
            <w:r w:rsidRPr="00150202">
              <w:rPr>
                <w:color w:val="000000"/>
                <w:szCs w:val="20"/>
              </w:rPr>
              <w:t>sgudu104@uottawa.ca</w:t>
            </w:r>
          </w:p>
        </w:tc>
        <w:tc>
          <w:tcPr>
            <w:tcW w:w="1364" w:type="dxa"/>
            <w:tcBorders>
              <w:top w:val="single" w:color="auto" w:sz="8" w:space="0"/>
              <w:left w:val="single" w:color="auto" w:sz="8" w:space="0"/>
              <w:bottom w:val="single" w:color="auto" w:sz="8" w:space="0"/>
              <w:right w:val="single" w:color="auto" w:sz="8" w:space="0"/>
            </w:tcBorders>
          </w:tcPr>
          <w:p w:rsidRPr="009002E5" w:rsidR="00F5210F" w:rsidP="00CC482C" w:rsidRDefault="009B493A" w14:paraId="77913C8F" w14:textId="73D76047">
            <w:pPr>
              <w:keepNext/>
              <w:keepLines/>
              <w:spacing w:line="240" w:lineRule="atLeast"/>
              <w:ind w:left="72" w:right="47"/>
              <w:rPr>
                <w:color w:val="000000"/>
                <w:szCs w:val="20"/>
                <w:lang w:val="en-CA"/>
              </w:rPr>
            </w:pPr>
            <w:r>
              <w:rPr>
                <w:color w:val="000000"/>
                <w:szCs w:val="20"/>
                <w:lang w:val="en-CA"/>
              </w:rPr>
              <w:t>4/14/2025</w:t>
            </w:r>
          </w:p>
        </w:tc>
      </w:tr>
      <w:tr w:rsidRPr="009002E5" w:rsidR="009B493A" w14:paraId="7FD81112"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72C68A1F" w14:textId="571B997F">
            <w:pPr>
              <w:keepNext/>
              <w:keepLines/>
              <w:spacing w:line="240" w:lineRule="atLeast"/>
              <w:rPr>
                <w:color w:val="000000"/>
                <w:szCs w:val="20"/>
                <w:lang w:val="en-CA"/>
              </w:rPr>
            </w:pPr>
            <w:r>
              <w:rPr>
                <w:color w:val="000000"/>
                <w:szCs w:val="20"/>
                <w:lang w:val="en-CA"/>
              </w:rPr>
              <w:t>Keith Tran</w:t>
            </w:r>
          </w:p>
        </w:tc>
        <w:tc>
          <w:tcPr>
            <w:tcW w:w="3285" w:type="dxa"/>
            <w:tcBorders>
              <w:top w:val="single" w:color="auto" w:sz="8" w:space="0"/>
              <w:left w:val="single" w:color="auto" w:sz="8" w:space="0"/>
              <w:bottom w:val="single" w:color="auto" w:sz="8" w:space="0"/>
              <w:right w:val="single" w:color="auto" w:sz="8" w:space="0"/>
            </w:tcBorders>
          </w:tcPr>
          <w:p w:rsidRPr="00B3438F" w:rsidR="009B493A" w:rsidP="009B493A" w:rsidRDefault="009B493A" w14:paraId="45ADAB84" w14:textId="1D201331">
            <w:pPr>
              <w:jc w:val="center"/>
              <w:rPr>
                <w:i/>
                <w:lang w:val="en-CA"/>
              </w:rPr>
            </w:pPr>
            <w:r>
              <w:rPr>
                <w:i/>
                <w:lang w:val="en-CA"/>
              </w:rPr>
              <w:t>Management Lead</w:t>
            </w:r>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3299C24B" w14:textId="79D2426C">
            <w:pPr>
              <w:keepNext/>
              <w:keepLines/>
              <w:spacing w:line="240" w:lineRule="atLeast"/>
              <w:ind w:left="72" w:right="39"/>
              <w:rPr>
                <w:color w:val="000000"/>
                <w:szCs w:val="20"/>
                <w:lang w:val="en-CA"/>
              </w:rPr>
            </w:pPr>
            <w:r>
              <w:rPr>
                <w:color w:val="000000"/>
                <w:szCs w:val="20"/>
                <w:lang w:val="en-CA"/>
              </w:rPr>
              <w:t>Ktran033@uottawa.ca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4FBF7AD5" w14:textId="787FCCFB">
            <w:pPr>
              <w:keepNext/>
              <w:keepLines/>
              <w:spacing w:line="240" w:lineRule="atLeast"/>
              <w:ind w:left="72"/>
              <w:rPr>
                <w:color w:val="000000"/>
                <w:szCs w:val="20"/>
                <w:lang w:val="en-CA"/>
              </w:rPr>
            </w:pPr>
            <w:r>
              <w:rPr>
                <w:color w:val="000000"/>
                <w:szCs w:val="20"/>
                <w:lang w:val="en-CA"/>
              </w:rPr>
              <w:t>4/14/2025</w:t>
            </w:r>
          </w:p>
        </w:tc>
      </w:tr>
      <w:tr w:rsidRPr="009002E5" w:rsidR="009B493A" w14:paraId="38C52585"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1F13DB9F" w14:textId="55BD2541">
            <w:pPr>
              <w:keepNext/>
              <w:keepLines/>
              <w:spacing w:line="240" w:lineRule="atLeast"/>
              <w:rPr>
                <w:color w:val="000000"/>
                <w:szCs w:val="20"/>
                <w:lang w:val="en-CA"/>
              </w:rPr>
            </w:pPr>
            <w:r>
              <w:rPr>
                <w:color w:val="000000"/>
                <w:szCs w:val="20"/>
                <w:lang w:val="en-CA"/>
              </w:rPr>
              <w:t>Abdullah Ramadan</w:t>
            </w:r>
          </w:p>
        </w:tc>
        <w:tc>
          <w:tcPr>
            <w:tcW w:w="3285" w:type="dxa"/>
            <w:tcBorders>
              <w:top w:val="single" w:color="auto" w:sz="8" w:space="0"/>
              <w:left w:val="single" w:color="auto" w:sz="8" w:space="0"/>
              <w:bottom w:val="single" w:color="auto" w:sz="8" w:space="0"/>
              <w:right w:val="single" w:color="auto" w:sz="8" w:space="0"/>
            </w:tcBorders>
          </w:tcPr>
          <w:p w:rsidRPr="00B3438F" w:rsidR="009B493A" w:rsidP="009B493A" w:rsidRDefault="009B493A" w14:paraId="57DD34CF" w14:textId="50D68D03">
            <w:pPr>
              <w:jc w:val="center"/>
              <w:rPr>
                <w:i/>
                <w:lang w:val="en-CA"/>
              </w:rPr>
            </w:pPr>
            <w:r>
              <w:rPr>
                <w:i/>
                <w:lang w:val="en-CA"/>
              </w:rPr>
              <w:t>CAD Specialist</w:t>
            </w:r>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5C3FBF11" w14:textId="48A42474">
            <w:pPr>
              <w:keepNext/>
              <w:keepLines/>
              <w:spacing w:line="240" w:lineRule="atLeast"/>
              <w:ind w:left="72" w:right="39"/>
              <w:rPr>
                <w:color w:val="000000"/>
                <w:szCs w:val="20"/>
                <w:lang w:val="en-CA"/>
              </w:rPr>
            </w:pPr>
            <w:r w:rsidRPr="0041294A">
              <w:rPr>
                <w:color w:val="000000"/>
                <w:szCs w:val="20"/>
              </w:rPr>
              <w:t>arama014@uottawa.ca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1491CF29" w14:textId="05EB3DD9">
            <w:pPr>
              <w:keepNext/>
              <w:keepLines/>
              <w:spacing w:line="240" w:lineRule="atLeast"/>
              <w:ind w:left="72"/>
              <w:rPr>
                <w:color w:val="000000"/>
                <w:szCs w:val="20"/>
                <w:lang w:val="en-CA"/>
              </w:rPr>
            </w:pPr>
            <w:r>
              <w:rPr>
                <w:color w:val="000000"/>
                <w:szCs w:val="20"/>
                <w:lang w:val="en-CA"/>
              </w:rPr>
              <w:t>4/14/2025</w:t>
            </w:r>
          </w:p>
        </w:tc>
      </w:tr>
      <w:tr w:rsidRPr="009002E5" w:rsidR="009B493A" w14:paraId="09A94A16"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7E3D400C" w14:textId="72BE6FDA">
            <w:pPr>
              <w:keepNext/>
              <w:keepLines/>
              <w:spacing w:line="240" w:lineRule="atLeast"/>
              <w:rPr>
                <w:color w:val="000000"/>
                <w:szCs w:val="20"/>
                <w:lang w:val="en-CA"/>
              </w:rPr>
            </w:pPr>
            <w:r>
              <w:rPr>
                <w:color w:val="000000"/>
                <w:szCs w:val="20"/>
                <w:lang w:val="en-CA"/>
              </w:rPr>
              <w:t>Kevin Dang</w:t>
            </w:r>
          </w:p>
        </w:tc>
        <w:tc>
          <w:tcPr>
            <w:tcW w:w="3285" w:type="dxa"/>
            <w:tcBorders>
              <w:top w:val="single" w:color="auto" w:sz="8" w:space="0"/>
              <w:left w:val="single" w:color="auto" w:sz="8" w:space="0"/>
              <w:bottom w:val="single" w:color="auto" w:sz="8" w:space="0"/>
              <w:right w:val="single" w:color="auto" w:sz="8" w:space="0"/>
            </w:tcBorders>
          </w:tcPr>
          <w:p w:rsidRPr="00B3438F" w:rsidR="009B493A" w:rsidP="009B493A" w:rsidRDefault="009B493A" w14:paraId="0ECEF94F" w14:textId="297F23FC">
            <w:pPr>
              <w:jc w:val="center"/>
              <w:rPr>
                <w:i/>
                <w:lang w:val="en-CA"/>
              </w:rPr>
            </w:pPr>
            <w:r>
              <w:rPr>
                <w:i/>
                <w:lang w:val="en-CA"/>
              </w:rPr>
              <w:t>Web Developer</w:t>
            </w:r>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353F035F" w14:textId="4BFB1189">
            <w:pPr>
              <w:keepNext/>
              <w:keepLines/>
              <w:spacing w:line="240" w:lineRule="atLeast"/>
              <w:ind w:left="72" w:right="39"/>
              <w:rPr>
                <w:color w:val="000000"/>
                <w:szCs w:val="20"/>
                <w:lang w:val="en-CA"/>
              </w:rPr>
            </w:pPr>
            <w:r w:rsidRPr="003001CB">
              <w:rPr>
                <w:color w:val="000000"/>
                <w:szCs w:val="20"/>
              </w:rPr>
              <w:t>kdang038@uottawa.ca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4D712BC7" w14:textId="0D4FBA9E">
            <w:pPr>
              <w:keepNext/>
              <w:keepLines/>
              <w:spacing w:line="240" w:lineRule="atLeast"/>
              <w:ind w:left="72"/>
              <w:rPr>
                <w:color w:val="000000"/>
                <w:szCs w:val="20"/>
                <w:lang w:val="en-CA"/>
              </w:rPr>
            </w:pPr>
            <w:r>
              <w:rPr>
                <w:color w:val="000000"/>
                <w:szCs w:val="20"/>
                <w:lang w:val="en-CA"/>
              </w:rPr>
              <w:t>4/14/2025</w:t>
            </w:r>
          </w:p>
        </w:tc>
      </w:tr>
      <w:tr w:rsidRPr="009002E5" w:rsidR="009B493A" w14:paraId="5FC7D2CA"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3E8BEAD6" w14:textId="545A1511">
            <w:pPr>
              <w:keepNext/>
              <w:keepLines/>
              <w:spacing w:line="240" w:lineRule="atLeast"/>
              <w:rPr>
                <w:color w:val="000000"/>
                <w:szCs w:val="20"/>
                <w:lang w:val="en-CA"/>
              </w:rPr>
            </w:pPr>
            <w:r>
              <w:rPr>
                <w:color w:val="000000"/>
                <w:szCs w:val="20"/>
                <w:lang w:val="en-CA"/>
              </w:rPr>
              <w:t xml:space="preserve">Hajer </w:t>
            </w:r>
            <w:proofErr w:type="spellStart"/>
            <w:r w:rsidRPr="0040603B">
              <w:rPr>
                <w:color w:val="000000"/>
                <w:szCs w:val="20"/>
              </w:rPr>
              <w:t>Fguir</w:t>
            </w:r>
            <w:proofErr w:type="spellEnd"/>
          </w:p>
        </w:tc>
        <w:tc>
          <w:tcPr>
            <w:tcW w:w="3285" w:type="dxa"/>
            <w:tcBorders>
              <w:top w:val="single" w:color="auto" w:sz="8" w:space="0"/>
              <w:left w:val="single" w:color="auto" w:sz="8" w:space="0"/>
              <w:bottom w:val="single" w:color="auto" w:sz="8" w:space="0"/>
              <w:right w:val="single" w:color="auto" w:sz="8" w:space="0"/>
            </w:tcBorders>
          </w:tcPr>
          <w:p w:rsidRPr="00B3438F" w:rsidR="009B493A" w:rsidP="009B493A" w:rsidRDefault="009B493A" w14:paraId="18BCDA1A" w14:textId="41431130">
            <w:pPr>
              <w:jc w:val="center"/>
              <w:rPr>
                <w:i/>
                <w:lang w:val="en-CA"/>
              </w:rPr>
            </w:pPr>
            <w:r>
              <w:rPr>
                <w:i/>
                <w:lang w:val="en-CA"/>
              </w:rPr>
              <w:t>Web Developer</w:t>
            </w:r>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2007E06E" w14:textId="7A2A6A36">
            <w:pPr>
              <w:keepNext/>
              <w:keepLines/>
              <w:spacing w:line="240" w:lineRule="atLeast"/>
              <w:ind w:left="72" w:right="39"/>
              <w:rPr>
                <w:color w:val="000000"/>
                <w:szCs w:val="20"/>
                <w:lang w:val="en-CA"/>
              </w:rPr>
            </w:pPr>
            <w:r w:rsidRPr="007252F6">
              <w:rPr>
                <w:color w:val="000000"/>
                <w:szCs w:val="20"/>
              </w:rPr>
              <w:t>hfgui039@uottawa.ca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69398C4A" w14:textId="79CE426C">
            <w:pPr>
              <w:keepNext/>
              <w:keepLines/>
              <w:spacing w:line="240" w:lineRule="atLeast"/>
              <w:ind w:left="72"/>
              <w:rPr>
                <w:color w:val="000000"/>
                <w:szCs w:val="20"/>
                <w:lang w:val="en-CA"/>
              </w:rPr>
            </w:pPr>
            <w:r>
              <w:rPr>
                <w:color w:val="000000"/>
                <w:szCs w:val="20"/>
                <w:lang w:val="en-CA"/>
              </w:rPr>
              <w:t>4/14/2025</w:t>
            </w:r>
          </w:p>
        </w:tc>
      </w:tr>
      <w:tr w:rsidRPr="009002E5" w:rsidR="009B493A" w14:paraId="25CF6049" w14:textId="77777777">
        <w:trPr>
          <w:trHeight w:val="148"/>
        </w:trPr>
        <w:tc>
          <w:tcPr>
            <w:tcW w:w="1845" w:type="dxa"/>
            <w:tcBorders>
              <w:top w:val="single" w:color="auto" w:sz="8" w:space="0"/>
              <w:left w:val="single" w:color="auto" w:sz="8" w:space="0"/>
              <w:bottom w:val="single" w:color="auto" w:sz="8" w:space="0"/>
              <w:right w:val="single" w:color="auto" w:sz="8" w:space="0"/>
            </w:tcBorders>
          </w:tcPr>
          <w:p w:rsidR="009B493A" w:rsidP="009B493A" w:rsidRDefault="009B493A" w14:paraId="785F2086" w14:textId="4013C05A">
            <w:pPr>
              <w:keepNext/>
              <w:keepLines/>
              <w:spacing w:line="240" w:lineRule="atLeast"/>
              <w:rPr>
                <w:color w:val="000000"/>
                <w:szCs w:val="20"/>
                <w:lang w:val="en-CA"/>
              </w:rPr>
            </w:pPr>
            <w:r>
              <w:rPr>
                <w:color w:val="000000"/>
                <w:szCs w:val="20"/>
                <w:lang w:val="en-CA"/>
              </w:rPr>
              <w:t>Aaditya Shah</w:t>
            </w:r>
          </w:p>
        </w:tc>
        <w:tc>
          <w:tcPr>
            <w:tcW w:w="3285" w:type="dxa"/>
            <w:tcBorders>
              <w:top w:val="single" w:color="auto" w:sz="8" w:space="0"/>
              <w:left w:val="single" w:color="auto" w:sz="8" w:space="0"/>
              <w:bottom w:val="single" w:color="auto" w:sz="8" w:space="0"/>
              <w:right w:val="single" w:color="auto" w:sz="8" w:space="0"/>
            </w:tcBorders>
          </w:tcPr>
          <w:p w:rsidR="009B493A" w:rsidP="009B493A" w:rsidRDefault="009B493A" w14:paraId="746FB5C7" w14:textId="70054BD8">
            <w:pPr>
              <w:jc w:val="center"/>
              <w:rPr>
                <w:i/>
                <w:lang w:val="en-CA"/>
              </w:rPr>
            </w:pPr>
            <w:r>
              <w:rPr>
                <w:i/>
                <w:lang w:val="en-CA"/>
              </w:rPr>
              <w:t xml:space="preserve">Tech </w:t>
            </w:r>
            <w:proofErr w:type="gramStart"/>
            <w:r>
              <w:rPr>
                <w:i/>
                <w:lang w:val="en-CA"/>
              </w:rPr>
              <w:t>Lead</w:t>
            </w:r>
            <w:proofErr w:type="gramEnd"/>
          </w:p>
        </w:tc>
        <w:tc>
          <w:tcPr>
            <w:tcW w:w="3132"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7C9D924B" w14:textId="3F39E09A">
            <w:pPr>
              <w:keepNext/>
              <w:keepLines/>
              <w:spacing w:line="240" w:lineRule="atLeast"/>
              <w:ind w:left="72" w:right="39"/>
              <w:rPr>
                <w:color w:val="000000"/>
                <w:szCs w:val="20"/>
                <w:lang w:val="en-CA"/>
              </w:rPr>
            </w:pPr>
            <w:r w:rsidRPr="0051778C">
              <w:rPr>
                <w:color w:val="000000"/>
                <w:szCs w:val="20"/>
              </w:rPr>
              <w:t>ashah203@uottawa.ca</w:t>
            </w:r>
          </w:p>
        </w:tc>
        <w:tc>
          <w:tcPr>
            <w:tcW w:w="1364" w:type="dxa"/>
            <w:tcBorders>
              <w:top w:val="single" w:color="auto" w:sz="8" w:space="0"/>
              <w:left w:val="single" w:color="auto" w:sz="8" w:space="0"/>
              <w:bottom w:val="single" w:color="auto" w:sz="8" w:space="0"/>
              <w:right w:val="single" w:color="auto" w:sz="8" w:space="0"/>
            </w:tcBorders>
          </w:tcPr>
          <w:p w:rsidRPr="009002E5" w:rsidR="009B493A" w:rsidP="009B493A" w:rsidRDefault="009B493A" w14:paraId="440242F4" w14:textId="0BD49DF1">
            <w:pPr>
              <w:keepNext/>
              <w:keepLines/>
              <w:spacing w:line="240" w:lineRule="atLeast"/>
              <w:ind w:left="72"/>
              <w:rPr>
                <w:color w:val="000000"/>
                <w:szCs w:val="20"/>
                <w:lang w:val="en-CA"/>
              </w:rPr>
            </w:pPr>
            <w:r>
              <w:rPr>
                <w:color w:val="000000"/>
                <w:szCs w:val="20"/>
                <w:lang w:val="en-CA"/>
              </w:rPr>
              <w:t>4/14/2025</w:t>
            </w:r>
          </w:p>
        </w:tc>
      </w:tr>
    </w:tbl>
    <w:p w:rsidR="00F5210F" w:rsidP="00F5210F" w:rsidRDefault="00F5210F" w14:paraId="0FEE7C68" w14:textId="77777777">
      <w:pPr>
        <w:rPr>
          <w:lang w:val="en-CA"/>
        </w:rPr>
      </w:pPr>
    </w:p>
    <w:p w:rsidRPr="009002E5" w:rsidR="00F5210F" w:rsidP="00F5210F" w:rsidRDefault="00F5210F" w14:paraId="4B276045" w14:textId="77777777">
      <w:pPr>
        <w:rPr>
          <w:lang w:val="en-CA"/>
        </w:rPr>
      </w:pPr>
    </w:p>
    <w:p w:rsidRPr="009002E5" w:rsidR="00F5210F" w:rsidP="00F5210F" w:rsidRDefault="00F5210F" w14:paraId="40A523A3" w14:textId="77777777" w14:noSpellErr="1">
      <w:pPr>
        <w:pStyle w:val="Heading2"/>
        <w:rPr>
          <w:lang w:val="en-CA"/>
        </w:rPr>
      </w:pPr>
      <w:bookmarkStart w:name="_Toc96324921" w:id="9"/>
      <w:bookmarkStart w:name="_Toc508191021" w:id="10"/>
      <w:bookmarkStart w:name="_Toc1902042726" w:id="11"/>
      <w:bookmarkStart w:name="_Toc327057996" w:id="1268985568"/>
      <w:r w:rsidRPr="00E25B1D" w:rsidR="7D4FC404">
        <w:rPr>
          <w:lang w:val="en-CA"/>
        </w:rPr>
        <w:t>Change History</w:t>
      </w:r>
      <w:bookmarkEnd w:id="9"/>
      <w:bookmarkEnd w:id="10"/>
      <w:bookmarkEnd w:id="11"/>
      <w:bookmarkEnd w:id="1268985568"/>
    </w:p>
    <w:p w:rsidRPr="001B004B" w:rsidR="00F5210F" w:rsidP="00F5210F" w:rsidRDefault="00F5210F" w14:paraId="1A5505A0" w14:textId="77777777">
      <w:pPr>
        <w:rPr>
          <w:lang w:val="en-CA"/>
        </w:rPr>
      </w:pPr>
    </w:p>
    <w:tbl>
      <w:tblPr>
        <w:tblW w:w="9630" w:type="dxa"/>
        <w:tblInd w:w="40" w:type="dxa"/>
        <w:tblLayout w:type="fixed"/>
        <w:tblCellMar>
          <w:left w:w="40" w:type="dxa"/>
          <w:right w:w="40" w:type="dxa"/>
        </w:tblCellMar>
        <w:tblLook w:val="0000" w:firstRow="0" w:lastRow="0" w:firstColumn="0" w:lastColumn="0" w:noHBand="0" w:noVBand="0"/>
      </w:tblPr>
      <w:tblGrid>
        <w:gridCol w:w="940"/>
        <w:gridCol w:w="1296"/>
        <w:gridCol w:w="2967"/>
        <w:gridCol w:w="737"/>
        <w:gridCol w:w="3690"/>
      </w:tblGrid>
      <w:tr w:rsidRPr="00B3438F" w:rsidR="00F5210F" w:rsidTr="00E25B1D" w14:paraId="01010738" w14:textId="77777777">
        <w:trPr>
          <w:trHeight w:val="274"/>
        </w:trPr>
        <w:tc>
          <w:tcPr>
            <w:tcW w:w="940"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4AC583B2" w14:textId="77777777">
            <w:pPr>
              <w:jc w:val="center"/>
              <w:rPr>
                <w:b/>
                <w:color w:val="0000FF"/>
                <w:lang w:val="en-CA"/>
              </w:rPr>
            </w:pPr>
            <w:r w:rsidRPr="00B3438F">
              <w:rPr>
                <w:b/>
                <w:color w:val="0000FF"/>
                <w:lang w:val="en-CA"/>
              </w:rPr>
              <w:t>Version</w:t>
            </w:r>
          </w:p>
        </w:tc>
        <w:tc>
          <w:tcPr>
            <w:tcW w:w="1296"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165A22D3" w14:textId="77777777">
            <w:pPr>
              <w:jc w:val="center"/>
              <w:rPr>
                <w:b/>
                <w:color w:val="0000FF"/>
                <w:lang w:val="en-CA"/>
              </w:rPr>
            </w:pPr>
            <w:r w:rsidRPr="00B3438F">
              <w:rPr>
                <w:b/>
                <w:color w:val="0000FF"/>
                <w:lang w:val="en-CA"/>
              </w:rPr>
              <w:t>Date</w:t>
            </w:r>
          </w:p>
        </w:tc>
        <w:tc>
          <w:tcPr>
            <w:tcW w:w="2967"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1AF6C65B" w14:textId="77777777">
            <w:pPr>
              <w:jc w:val="center"/>
              <w:rPr>
                <w:b/>
                <w:color w:val="0000FF"/>
                <w:lang w:val="en-CA"/>
              </w:rPr>
            </w:pPr>
            <w:r w:rsidRPr="00B3438F">
              <w:rPr>
                <w:b/>
                <w:color w:val="0000FF"/>
                <w:lang w:val="en-CA"/>
              </w:rPr>
              <w:t>E-Mail</w:t>
            </w:r>
          </w:p>
        </w:tc>
        <w:tc>
          <w:tcPr>
            <w:tcW w:w="737"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08245266" w14:textId="77777777">
            <w:pPr>
              <w:jc w:val="center"/>
              <w:rPr>
                <w:b/>
                <w:color w:val="0000FF"/>
                <w:lang w:val="en-CA"/>
              </w:rPr>
            </w:pPr>
            <w:r w:rsidRPr="00B3438F">
              <w:rPr>
                <w:b/>
                <w:color w:val="0000FF"/>
                <w:lang w:val="en-CA"/>
              </w:rPr>
              <w:t>Flag</w:t>
            </w:r>
          </w:p>
        </w:tc>
        <w:tc>
          <w:tcPr>
            <w:tcW w:w="3690" w:type="dxa"/>
            <w:tcBorders>
              <w:top w:val="single" w:color="auto" w:sz="8" w:space="0"/>
              <w:left w:val="single" w:color="auto" w:sz="8" w:space="0"/>
              <w:bottom w:val="single" w:color="auto" w:sz="8" w:space="0"/>
              <w:right w:val="single" w:color="auto" w:sz="8" w:space="0"/>
            </w:tcBorders>
            <w:tcMar/>
          </w:tcPr>
          <w:p w:rsidRPr="00B3438F" w:rsidR="00F5210F" w:rsidP="00CC482C" w:rsidRDefault="00F5210F" w14:paraId="7479D583" w14:textId="77777777">
            <w:pPr>
              <w:jc w:val="center"/>
              <w:rPr>
                <w:b/>
                <w:color w:val="0000FF"/>
                <w:lang w:val="en-CA"/>
              </w:rPr>
            </w:pPr>
            <w:r w:rsidRPr="00B3438F">
              <w:rPr>
                <w:b/>
                <w:color w:val="0000FF"/>
                <w:lang w:val="en-CA"/>
              </w:rPr>
              <w:t>Change Description</w:t>
            </w:r>
          </w:p>
        </w:tc>
      </w:tr>
      <w:tr w:rsidRPr="00A97E47" w:rsidR="00F5210F" w:rsidTr="00E25B1D" w14:paraId="253FB313" w14:textId="77777777">
        <w:trPr>
          <w:trHeight w:val="258"/>
        </w:trPr>
        <w:tc>
          <w:tcPr>
            <w:tcW w:w="940" w:type="dxa"/>
            <w:tcBorders>
              <w:top w:val="single" w:color="auto" w:sz="8" w:space="0"/>
              <w:left w:val="single" w:color="auto" w:sz="8" w:space="0"/>
              <w:bottom w:val="single" w:color="auto" w:sz="8" w:space="0"/>
              <w:right w:val="single" w:color="auto" w:sz="8" w:space="0"/>
            </w:tcBorders>
            <w:tcMar/>
          </w:tcPr>
          <w:p w:rsidRPr="00A97E47" w:rsidR="00F5210F" w:rsidP="00CC482C" w:rsidRDefault="00F5210F" w14:paraId="1F7E8FF1" w14:textId="77777777">
            <w:pPr>
              <w:rPr>
                <w:lang w:val="en-CA"/>
              </w:rPr>
            </w:pPr>
            <w:r w:rsidRPr="00A97E47">
              <w:rPr>
                <w:lang w:val="en-CA"/>
              </w:rPr>
              <w:t>1.0</w:t>
            </w:r>
          </w:p>
        </w:tc>
        <w:tc>
          <w:tcPr>
            <w:tcW w:w="1296" w:type="dxa"/>
            <w:tcBorders>
              <w:top w:val="single" w:color="auto" w:sz="8" w:space="0"/>
              <w:left w:val="single" w:color="auto" w:sz="8" w:space="0"/>
              <w:bottom w:val="single" w:color="auto" w:sz="8" w:space="0"/>
              <w:right w:val="single" w:color="auto" w:sz="8" w:space="0"/>
            </w:tcBorders>
            <w:tcMar/>
          </w:tcPr>
          <w:p w:rsidRPr="00A97E47" w:rsidR="009D2DC5" w:rsidP="00CC482C" w:rsidRDefault="003560B5" w14:paraId="15D53CD0" w14:textId="6B075C9D">
            <w:pPr>
              <w:rPr>
                <w:lang w:val="en-CA"/>
              </w:rPr>
            </w:pPr>
            <w:r>
              <w:rPr>
                <w:lang w:val="en-CA"/>
              </w:rPr>
              <w:t>02/13/2025</w:t>
            </w:r>
          </w:p>
        </w:tc>
        <w:tc>
          <w:tcPr>
            <w:tcW w:w="2967" w:type="dxa"/>
            <w:tcBorders>
              <w:top w:val="single" w:color="auto" w:sz="8" w:space="0"/>
              <w:left w:val="single" w:color="auto" w:sz="8" w:space="0"/>
              <w:bottom w:val="single" w:color="auto" w:sz="8" w:space="0"/>
              <w:right w:val="single" w:color="auto" w:sz="8" w:space="0"/>
            </w:tcBorders>
            <w:tcMar/>
          </w:tcPr>
          <w:p w:rsidRPr="00A97E47" w:rsidR="00F5210F" w:rsidP="00CC482C" w:rsidRDefault="003560B5" w14:paraId="308AC2CB" w14:textId="3BF09F93">
            <w:pPr>
              <w:rPr>
                <w:lang w:val="en-CA"/>
              </w:rPr>
            </w:pPr>
            <w:r>
              <w:rPr>
                <w:lang w:val="en-CA"/>
              </w:rPr>
              <w:t>Ktran033@uottawa.ca</w:t>
            </w:r>
          </w:p>
        </w:tc>
        <w:tc>
          <w:tcPr>
            <w:tcW w:w="737" w:type="dxa"/>
            <w:tcBorders>
              <w:top w:val="single" w:color="auto" w:sz="8" w:space="0"/>
              <w:left w:val="single" w:color="auto" w:sz="8" w:space="0"/>
              <w:bottom w:val="single" w:color="auto" w:sz="8" w:space="0"/>
              <w:right w:val="single" w:color="auto" w:sz="8" w:space="0"/>
            </w:tcBorders>
            <w:tcMar/>
          </w:tcPr>
          <w:p w:rsidRPr="00A97E47" w:rsidR="00F5210F" w:rsidP="00CC482C" w:rsidRDefault="00F5210F" w14:paraId="565FA74F" w14:textId="77777777">
            <w:pPr>
              <w:rPr>
                <w:lang w:val="en-CA"/>
              </w:rPr>
            </w:pPr>
            <w:r w:rsidRPr="00A97E47">
              <w:rPr>
                <w:lang w:val="en-CA"/>
              </w:rPr>
              <w:t>INIT</w:t>
            </w:r>
          </w:p>
        </w:tc>
        <w:tc>
          <w:tcPr>
            <w:tcW w:w="3690" w:type="dxa"/>
            <w:tcBorders>
              <w:top w:val="single" w:color="auto" w:sz="8" w:space="0"/>
              <w:left w:val="single" w:color="auto" w:sz="8" w:space="0"/>
              <w:bottom w:val="single" w:color="auto" w:sz="8" w:space="0"/>
              <w:right w:val="single" w:color="auto" w:sz="8" w:space="0"/>
            </w:tcBorders>
            <w:tcMar/>
          </w:tcPr>
          <w:p w:rsidRPr="00A97E47" w:rsidR="00F5210F" w:rsidP="00CC482C" w:rsidRDefault="00F5210F" w14:paraId="2EA25911" w14:textId="77777777">
            <w:pPr>
              <w:rPr>
                <w:lang w:val="en-CA"/>
              </w:rPr>
            </w:pPr>
            <w:r w:rsidRPr="00A97E47">
              <w:rPr>
                <w:lang w:val="en-CA"/>
              </w:rPr>
              <w:t>Version 1.0 - Original Document</w:t>
            </w:r>
          </w:p>
        </w:tc>
      </w:tr>
      <w:tr w:rsidRPr="00A97E47" w:rsidR="00F5210F" w:rsidTr="00E25B1D" w14:paraId="797BFB43" w14:textId="77777777">
        <w:trPr>
          <w:trHeight w:val="258"/>
        </w:trPr>
        <w:tc>
          <w:tcPr>
            <w:tcW w:w="940" w:type="dxa"/>
            <w:tcBorders>
              <w:top w:val="single" w:color="auto" w:sz="8" w:space="0"/>
              <w:left w:val="single" w:color="auto" w:sz="8" w:space="0"/>
              <w:bottom w:val="single" w:color="auto" w:sz="8" w:space="0"/>
              <w:right w:val="single" w:color="auto" w:sz="8" w:space="0"/>
            </w:tcBorders>
            <w:tcMar/>
          </w:tcPr>
          <w:p w:rsidRPr="00A97E47" w:rsidR="00F5210F" w:rsidP="00CC482C" w:rsidRDefault="009B7E4F" w14:paraId="17C5A7D6" w14:textId="77777777">
            <w:pPr>
              <w:rPr>
                <w:lang w:val="en-CA"/>
              </w:rPr>
            </w:pPr>
            <w:r>
              <w:rPr>
                <w:lang w:val="en-CA"/>
              </w:rPr>
              <w:t>1.1</w:t>
            </w:r>
          </w:p>
        </w:tc>
        <w:tc>
          <w:tcPr>
            <w:tcW w:w="1296" w:type="dxa"/>
            <w:tcBorders>
              <w:top w:val="single" w:color="auto" w:sz="8" w:space="0"/>
              <w:left w:val="single" w:color="auto" w:sz="8" w:space="0"/>
              <w:bottom w:val="single" w:color="auto" w:sz="8" w:space="0"/>
              <w:right w:val="single" w:color="auto" w:sz="8" w:space="0"/>
            </w:tcBorders>
            <w:tcMar/>
          </w:tcPr>
          <w:p w:rsidRPr="00A97E47" w:rsidR="00F5210F" w:rsidP="009D2DC5" w:rsidRDefault="003560B5" w14:paraId="14C47E9B" w14:textId="1DADD856">
            <w:pPr>
              <w:rPr>
                <w:lang w:val="en-CA"/>
              </w:rPr>
            </w:pPr>
            <w:r>
              <w:rPr>
                <w:lang w:val="en-CA"/>
              </w:rPr>
              <w:t>02/1</w:t>
            </w:r>
            <w:r w:rsidR="00814D17">
              <w:rPr>
                <w:lang w:val="en-CA"/>
              </w:rPr>
              <w:t>8</w:t>
            </w:r>
            <w:r>
              <w:rPr>
                <w:lang w:val="en-CA"/>
              </w:rPr>
              <w:t>/2025</w:t>
            </w:r>
          </w:p>
        </w:tc>
        <w:tc>
          <w:tcPr>
            <w:tcW w:w="2967" w:type="dxa"/>
            <w:tcBorders>
              <w:top w:val="single" w:color="auto" w:sz="8" w:space="0"/>
              <w:left w:val="single" w:color="auto" w:sz="8" w:space="0"/>
              <w:bottom w:val="single" w:color="auto" w:sz="8" w:space="0"/>
              <w:right w:val="single" w:color="auto" w:sz="8" w:space="0"/>
            </w:tcBorders>
            <w:tcMar/>
          </w:tcPr>
          <w:p w:rsidRPr="00A97E47" w:rsidR="00F5210F" w:rsidP="00CC482C" w:rsidRDefault="003560B5" w14:paraId="5139CD2F" w14:textId="7E111605">
            <w:pPr>
              <w:keepNext/>
              <w:keepLines/>
              <w:spacing w:line="240" w:lineRule="atLeast"/>
              <w:rPr>
                <w:szCs w:val="20"/>
                <w:lang w:val="en-CA"/>
              </w:rPr>
            </w:pPr>
            <w:r>
              <w:rPr>
                <w:szCs w:val="20"/>
                <w:lang w:val="en-CA"/>
              </w:rPr>
              <w:t>Ktran033@uottawa.ca</w:t>
            </w:r>
          </w:p>
        </w:tc>
        <w:tc>
          <w:tcPr>
            <w:tcW w:w="737" w:type="dxa"/>
            <w:tcBorders>
              <w:top w:val="single" w:color="auto" w:sz="8" w:space="0"/>
              <w:left w:val="single" w:color="auto" w:sz="8" w:space="0"/>
              <w:bottom w:val="single" w:color="auto" w:sz="8" w:space="0"/>
              <w:right w:val="single" w:color="auto" w:sz="8" w:space="0"/>
            </w:tcBorders>
            <w:tcMar/>
          </w:tcPr>
          <w:p w:rsidRPr="00A97E47" w:rsidR="00F5210F" w:rsidP="00CC482C" w:rsidRDefault="008433A9" w14:paraId="31816BDA" w14:textId="77777777">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Pr="00A97E47" w:rsidR="00F5210F" w:rsidP="00CC482C" w:rsidRDefault="00814D17" w14:paraId="4D1353A0" w14:textId="44DA55AC">
            <w:pPr>
              <w:rPr>
                <w:lang w:val="en-CA"/>
              </w:rPr>
            </w:pPr>
            <w:r>
              <w:rPr>
                <w:lang w:val="en-CA"/>
              </w:rPr>
              <w:t xml:space="preserve">Added to sections </w:t>
            </w:r>
            <w:r w:rsidR="006950E2">
              <w:rPr>
                <w:lang w:val="en-CA"/>
              </w:rPr>
              <w:t xml:space="preserve">3.1, </w:t>
            </w:r>
            <w:r w:rsidR="0013614F">
              <w:rPr>
                <w:lang w:val="en-CA"/>
              </w:rPr>
              <w:t xml:space="preserve">3.4, 3.7, </w:t>
            </w:r>
            <w:r w:rsidR="000A2F0C">
              <w:rPr>
                <w:lang w:val="en-CA"/>
              </w:rPr>
              <w:t>3.8, 3.11, 4.1 and 4.2</w:t>
            </w:r>
          </w:p>
        </w:tc>
      </w:tr>
      <w:tr w:rsidRPr="00A97E47" w:rsidR="00EC698F" w:rsidTr="00E25B1D" w14:paraId="71401969" w14:textId="77777777">
        <w:trPr>
          <w:trHeight w:val="258"/>
        </w:trPr>
        <w:tc>
          <w:tcPr>
            <w:tcW w:w="940" w:type="dxa"/>
            <w:tcBorders>
              <w:top w:val="single" w:color="auto" w:sz="8" w:space="0"/>
              <w:left w:val="single" w:color="auto" w:sz="8" w:space="0"/>
              <w:bottom w:val="single" w:color="auto" w:sz="8" w:space="0"/>
              <w:right w:val="single" w:color="auto" w:sz="8" w:space="0"/>
            </w:tcBorders>
            <w:tcMar/>
          </w:tcPr>
          <w:p w:rsidR="00EC698F" w:rsidP="00EC698F" w:rsidRDefault="00EC698F" w14:paraId="0C761AFB" w14:textId="13A7D751">
            <w:pPr>
              <w:rPr>
                <w:lang w:val="en-CA"/>
              </w:rPr>
            </w:pPr>
            <w:r>
              <w:rPr>
                <w:lang w:val="en-CA"/>
              </w:rPr>
              <w:t>1.2</w:t>
            </w:r>
          </w:p>
        </w:tc>
        <w:tc>
          <w:tcPr>
            <w:tcW w:w="1296" w:type="dxa"/>
            <w:tcBorders>
              <w:top w:val="single" w:color="auto" w:sz="8" w:space="0"/>
              <w:left w:val="single" w:color="auto" w:sz="8" w:space="0"/>
              <w:bottom w:val="single" w:color="auto" w:sz="8" w:space="0"/>
              <w:right w:val="single" w:color="auto" w:sz="8" w:space="0"/>
            </w:tcBorders>
            <w:tcMar/>
          </w:tcPr>
          <w:p w:rsidR="00EC698F" w:rsidP="00EC698F" w:rsidRDefault="00EC698F" w14:paraId="29F5C49C" w14:textId="0DD0F8F8">
            <w:pPr>
              <w:rPr>
                <w:lang w:val="en-CA"/>
              </w:rPr>
            </w:pPr>
            <w:r>
              <w:rPr>
                <w:lang w:val="en-CA"/>
              </w:rPr>
              <w:t>02/1</w:t>
            </w:r>
            <w:r w:rsidR="00814D17">
              <w:rPr>
                <w:lang w:val="en-CA"/>
              </w:rPr>
              <w:t>9</w:t>
            </w:r>
            <w:r>
              <w:rPr>
                <w:lang w:val="en-CA"/>
              </w:rPr>
              <w:t>/2025</w:t>
            </w:r>
          </w:p>
        </w:tc>
        <w:tc>
          <w:tcPr>
            <w:tcW w:w="2967" w:type="dxa"/>
            <w:tcBorders>
              <w:top w:val="single" w:color="auto" w:sz="8" w:space="0"/>
              <w:left w:val="single" w:color="auto" w:sz="8" w:space="0"/>
              <w:bottom w:val="single" w:color="auto" w:sz="8" w:space="0"/>
              <w:right w:val="single" w:color="auto" w:sz="8" w:space="0"/>
            </w:tcBorders>
            <w:tcMar/>
          </w:tcPr>
          <w:p w:rsidRPr="00A97E47" w:rsidR="00EC698F" w:rsidP="00EC698F" w:rsidRDefault="00EC698F" w14:paraId="54845BB4" w14:textId="50524EEC">
            <w:pPr>
              <w:keepNext/>
              <w:keepLines/>
              <w:spacing w:line="240" w:lineRule="atLeast"/>
              <w:rPr>
                <w:szCs w:val="20"/>
                <w:lang w:val="en-CA"/>
              </w:rPr>
            </w:pPr>
            <w:r>
              <w:rPr>
                <w:szCs w:val="20"/>
                <w:lang w:val="en-CA"/>
              </w:rPr>
              <w:t>Ktran033@uottawa.ca</w:t>
            </w:r>
          </w:p>
        </w:tc>
        <w:tc>
          <w:tcPr>
            <w:tcW w:w="737" w:type="dxa"/>
            <w:tcBorders>
              <w:top w:val="single" w:color="auto" w:sz="8" w:space="0"/>
              <w:left w:val="single" w:color="auto" w:sz="8" w:space="0"/>
              <w:bottom w:val="single" w:color="auto" w:sz="8" w:space="0"/>
              <w:right w:val="single" w:color="auto" w:sz="8" w:space="0"/>
            </w:tcBorders>
            <w:tcMar/>
          </w:tcPr>
          <w:p w:rsidR="00EC698F" w:rsidP="00EC698F" w:rsidRDefault="00EC698F" w14:paraId="74BEE9B8" w14:textId="00AA90B9">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0EC698F" w:rsidP="00EC698F" w:rsidRDefault="000A2F0C" w14:paraId="5B19362C" w14:textId="3D2CFF2D">
            <w:pPr>
              <w:rPr>
                <w:lang w:val="en-CA"/>
              </w:rPr>
            </w:pPr>
            <w:r>
              <w:rPr>
                <w:lang w:val="en-CA"/>
              </w:rPr>
              <w:t xml:space="preserve">Added to sections 3.6, 4.2, 4.3, 4.5, </w:t>
            </w:r>
            <w:r w:rsidR="00D04BDB">
              <w:rPr>
                <w:lang w:val="en-CA"/>
              </w:rPr>
              <w:t xml:space="preserve">5, </w:t>
            </w:r>
            <w:r w:rsidR="002F2305">
              <w:rPr>
                <w:lang w:val="en-CA"/>
              </w:rPr>
              <w:t>6.2, 8, 8.1.1, 8.1.2, 8.2, 9.2</w:t>
            </w:r>
            <w:r w:rsidR="00544F21">
              <w:rPr>
                <w:lang w:val="en-CA"/>
              </w:rPr>
              <w:t>, 9.3</w:t>
            </w:r>
            <w:r w:rsidR="002F2305">
              <w:rPr>
                <w:lang w:val="en-CA"/>
              </w:rPr>
              <w:t>, 9.4, 9.5, 9.6, 10. Merged</w:t>
            </w:r>
            <w:r w:rsidR="00506ECD">
              <w:rPr>
                <w:lang w:val="en-CA"/>
              </w:rPr>
              <w:t xml:space="preserve"> sect</w:t>
            </w:r>
            <w:r w:rsidR="00785171">
              <w:rPr>
                <w:lang w:val="en-CA"/>
              </w:rPr>
              <w:t>ions 7.1 and (previously) 7.2 into 7.1</w:t>
            </w:r>
          </w:p>
        </w:tc>
      </w:tr>
      <w:tr w:rsidRPr="00A97E47" w:rsidR="00875585" w:rsidTr="00E25B1D" w14:paraId="191B1FC5" w14:textId="77777777">
        <w:trPr>
          <w:trHeight w:val="258"/>
        </w:trPr>
        <w:tc>
          <w:tcPr>
            <w:tcW w:w="940" w:type="dxa"/>
            <w:tcBorders>
              <w:top w:val="single" w:color="auto" w:sz="8" w:space="0"/>
              <w:left w:val="single" w:color="auto" w:sz="8" w:space="0"/>
              <w:bottom w:val="single" w:color="auto" w:sz="8" w:space="0"/>
              <w:right w:val="single" w:color="auto" w:sz="8" w:space="0"/>
            </w:tcBorders>
            <w:tcMar/>
          </w:tcPr>
          <w:p w:rsidR="00875585" w:rsidP="00CC482C" w:rsidRDefault="00875585" w14:paraId="40C730A6" w14:textId="1E12860F">
            <w:pPr>
              <w:rPr>
                <w:lang w:val="en-CA"/>
              </w:rPr>
            </w:pPr>
            <w:r>
              <w:rPr>
                <w:lang w:val="en-CA"/>
              </w:rPr>
              <w:t>1.3</w:t>
            </w:r>
          </w:p>
        </w:tc>
        <w:tc>
          <w:tcPr>
            <w:tcW w:w="1296" w:type="dxa"/>
            <w:tcBorders>
              <w:top w:val="single" w:color="auto" w:sz="8" w:space="0"/>
              <w:left w:val="single" w:color="auto" w:sz="8" w:space="0"/>
              <w:bottom w:val="single" w:color="auto" w:sz="8" w:space="0"/>
              <w:right w:val="single" w:color="auto" w:sz="8" w:space="0"/>
            </w:tcBorders>
            <w:tcMar/>
          </w:tcPr>
          <w:p w:rsidR="00875585" w:rsidP="009D2DC5" w:rsidRDefault="00875585" w14:paraId="34A225A6" w14:textId="46B4764B">
            <w:pPr>
              <w:rPr>
                <w:lang w:val="en-CA"/>
              </w:rPr>
            </w:pPr>
            <w:r>
              <w:rPr>
                <w:lang w:val="en-CA"/>
              </w:rPr>
              <w:t>02/20/2025</w:t>
            </w:r>
          </w:p>
        </w:tc>
        <w:tc>
          <w:tcPr>
            <w:tcW w:w="2967" w:type="dxa"/>
            <w:tcBorders>
              <w:top w:val="single" w:color="auto" w:sz="8" w:space="0"/>
              <w:left w:val="single" w:color="auto" w:sz="8" w:space="0"/>
              <w:bottom w:val="single" w:color="auto" w:sz="8" w:space="0"/>
              <w:right w:val="single" w:color="auto" w:sz="8" w:space="0"/>
            </w:tcBorders>
            <w:tcMar/>
          </w:tcPr>
          <w:p w:rsidR="00875585" w:rsidP="00CC482C" w:rsidRDefault="00875585" w14:paraId="4B8B26DF" w14:textId="657B354A">
            <w:pPr>
              <w:keepNext/>
              <w:keepLines/>
              <w:spacing w:line="240" w:lineRule="atLeast"/>
              <w:rPr>
                <w:szCs w:val="20"/>
                <w:lang w:val="en-CA"/>
              </w:rPr>
            </w:pPr>
            <w:r w:rsidRPr="009F6B9E">
              <w:rPr>
                <w:szCs w:val="20"/>
                <w:lang w:val="en-CA"/>
              </w:rPr>
              <w:t>Ashah2033@uottawa.ca</w:t>
            </w:r>
          </w:p>
        </w:tc>
        <w:tc>
          <w:tcPr>
            <w:tcW w:w="737" w:type="dxa"/>
            <w:tcBorders>
              <w:top w:val="single" w:color="auto" w:sz="8" w:space="0"/>
              <w:left w:val="single" w:color="auto" w:sz="8" w:space="0"/>
              <w:bottom w:val="single" w:color="auto" w:sz="8" w:space="0"/>
              <w:right w:val="single" w:color="auto" w:sz="8" w:space="0"/>
            </w:tcBorders>
            <w:tcMar/>
          </w:tcPr>
          <w:p w:rsidR="00875585" w:rsidP="00CC482C" w:rsidRDefault="00875585" w14:paraId="345F237C" w14:textId="4B82C49F">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0875585" w:rsidP="00CC482C" w:rsidRDefault="00875585" w14:paraId="40E12A28" w14:textId="4B4F52EC">
            <w:pPr>
              <w:rPr>
                <w:lang w:val="en-CA"/>
              </w:rPr>
            </w:pPr>
            <w:r>
              <w:rPr>
                <w:lang w:val="en-CA"/>
              </w:rPr>
              <w:t xml:space="preserve">Added to </w:t>
            </w:r>
            <w:r w:rsidR="006648F0">
              <w:rPr>
                <w:lang w:val="en-CA"/>
              </w:rPr>
              <w:t xml:space="preserve">sections </w:t>
            </w:r>
            <w:r w:rsidR="00A402EE">
              <w:rPr>
                <w:lang w:val="en-CA"/>
              </w:rPr>
              <w:t xml:space="preserve">3.8, </w:t>
            </w:r>
            <w:r w:rsidR="00D802E3">
              <w:rPr>
                <w:lang w:val="en-CA"/>
              </w:rPr>
              <w:t>7</w:t>
            </w:r>
            <w:r w:rsidR="00366FD8">
              <w:rPr>
                <w:lang w:val="en-CA"/>
              </w:rPr>
              <w:t>.1</w:t>
            </w:r>
            <w:r w:rsidR="00897D3D">
              <w:rPr>
                <w:lang w:val="en-CA"/>
              </w:rPr>
              <w:t>, 7.2</w:t>
            </w:r>
            <w:r w:rsidR="00D802E3">
              <w:rPr>
                <w:lang w:val="en-CA"/>
              </w:rPr>
              <w:t>,</w:t>
            </w:r>
            <w:r w:rsidR="00D651B8">
              <w:rPr>
                <w:lang w:val="en-CA"/>
              </w:rPr>
              <w:t xml:space="preserve"> and</w:t>
            </w:r>
            <w:r w:rsidR="00D802E3">
              <w:rPr>
                <w:lang w:val="en-CA"/>
              </w:rPr>
              <w:t xml:space="preserve"> 8.2</w:t>
            </w:r>
          </w:p>
        </w:tc>
      </w:tr>
      <w:tr w:rsidR="0F115756" w:rsidTr="00E25B1D" w14:paraId="287AB43D"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55A30AEB" w:rsidP="0F115756" w:rsidRDefault="55A30AEB" w14:paraId="621A2CD0" w14:textId="569B9845">
            <w:pPr>
              <w:rPr>
                <w:lang w:val="en-CA"/>
              </w:rPr>
            </w:pPr>
            <w:r w:rsidRPr="0F115756">
              <w:rPr>
                <w:lang w:val="en-CA"/>
              </w:rPr>
              <w:t>1.</w:t>
            </w:r>
            <w:r w:rsidR="00585F83">
              <w:rPr>
                <w:lang w:val="en-CA"/>
              </w:rPr>
              <w:t>4</w:t>
            </w:r>
          </w:p>
        </w:tc>
        <w:tc>
          <w:tcPr>
            <w:tcW w:w="1296" w:type="dxa"/>
            <w:tcBorders>
              <w:top w:val="single" w:color="auto" w:sz="8" w:space="0"/>
              <w:left w:val="single" w:color="auto" w:sz="8" w:space="0"/>
              <w:bottom w:val="single" w:color="auto" w:sz="8" w:space="0"/>
              <w:right w:val="single" w:color="auto" w:sz="8" w:space="0"/>
            </w:tcBorders>
            <w:tcMar/>
          </w:tcPr>
          <w:p w:rsidR="55A30AEB" w:rsidP="0F115756" w:rsidRDefault="55A30AEB" w14:paraId="607510CE" w14:textId="1F590419">
            <w:pPr>
              <w:rPr>
                <w:lang w:val="en-CA"/>
              </w:rPr>
            </w:pPr>
            <w:r w:rsidRPr="0F115756">
              <w:rPr>
                <w:lang w:val="en-CA"/>
              </w:rPr>
              <w:t>2/20/2025</w:t>
            </w:r>
          </w:p>
        </w:tc>
        <w:tc>
          <w:tcPr>
            <w:tcW w:w="2967" w:type="dxa"/>
            <w:tcBorders>
              <w:top w:val="single" w:color="auto" w:sz="8" w:space="0"/>
              <w:left w:val="single" w:color="auto" w:sz="8" w:space="0"/>
              <w:bottom w:val="single" w:color="auto" w:sz="8" w:space="0"/>
              <w:right w:val="single" w:color="auto" w:sz="8" w:space="0"/>
            </w:tcBorders>
            <w:tcMar/>
          </w:tcPr>
          <w:p w:rsidR="55A30AEB" w:rsidP="0F115756" w:rsidRDefault="55A30AEB" w14:paraId="5DF8628D" w14:textId="4D8323C5">
            <w:pPr>
              <w:spacing w:line="240" w:lineRule="atLeast"/>
              <w:rPr>
                <w:lang w:val="en-CA"/>
              </w:rPr>
            </w:pPr>
            <w:r w:rsidRPr="0F115756">
              <w:rPr>
                <w:lang w:val="en-CA"/>
              </w:rPr>
              <w:t>Arama014@uottawa.ca</w:t>
            </w:r>
          </w:p>
        </w:tc>
        <w:tc>
          <w:tcPr>
            <w:tcW w:w="737" w:type="dxa"/>
            <w:tcBorders>
              <w:top w:val="single" w:color="auto" w:sz="8" w:space="0"/>
              <w:left w:val="single" w:color="auto" w:sz="8" w:space="0"/>
              <w:bottom w:val="single" w:color="auto" w:sz="8" w:space="0"/>
              <w:right w:val="single" w:color="auto" w:sz="8" w:space="0"/>
            </w:tcBorders>
            <w:tcMar/>
          </w:tcPr>
          <w:p w:rsidR="55A30AEB" w:rsidP="0F115756" w:rsidRDefault="55A30AEB" w14:paraId="58C2370E" w14:textId="30D120B3">
            <w:pPr>
              <w:rPr>
                <w:lang w:val="en-CA"/>
              </w:rPr>
            </w:pPr>
            <w:r w:rsidRPr="0F115756">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F115756" w:rsidP="0F115756" w:rsidRDefault="00585F83" w14:paraId="11711854" w14:textId="4BDE0127">
            <w:pPr>
              <w:rPr>
                <w:lang w:val="en-CA"/>
              </w:rPr>
            </w:pPr>
            <w:r w:rsidRPr="34167ED2">
              <w:rPr>
                <w:lang w:val="en-CA"/>
              </w:rPr>
              <w:t xml:space="preserve">Added </w:t>
            </w:r>
            <w:r>
              <w:rPr>
                <w:lang w:val="en-CA"/>
              </w:rPr>
              <w:t xml:space="preserve">to </w:t>
            </w:r>
            <w:r w:rsidRPr="34167ED2">
              <w:rPr>
                <w:lang w:val="en-CA"/>
              </w:rPr>
              <w:t xml:space="preserve">sections 3.5, 3.8, </w:t>
            </w:r>
            <w:r>
              <w:rPr>
                <w:lang w:val="en-CA"/>
              </w:rPr>
              <w:t>and</w:t>
            </w:r>
            <w:r w:rsidRPr="34167ED2">
              <w:rPr>
                <w:lang w:val="en-CA"/>
              </w:rPr>
              <w:t xml:space="preserve"> 6.1</w:t>
            </w:r>
          </w:p>
        </w:tc>
      </w:tr>
      <w:tr w:rsidR="1D523D72" w:rsidTr="00E25B1D" w14:paraId="17AB908B"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569E270B" w:rsidP="1D523D72" w:rsidRDefault="569E270B" w14:paraId="5AD560E1" w14:textId="268E9941">
            <w:pPr>
              <w:rPr>
                <w:lang w:val="en-CA"/>
              </w:rPr>
            </w:pPr>
            <w:r w:rsidRPr="1D523D72">
              <w:rPr>
                <w:lang w:val="en-CA"/>
              </w:rPr>
              <w:t>1.</w:t>
            </w:r>
            <w:r w:rsidRPr="2C9E41A4" w:rsidR="3036F752">
              <w:rPr>
                <w:lang w:val="en-CA"/>
              </w:rPr>
              <w:t>6</w:t>
            </w:r>
          </w:p>
        </w:tc>
        <w:tc>
          <w:tcPr>
            <w:tcW w:w="1296" w:type="dxa"/>
            <w:tcBorders>
              <w:top w:val="single" w:color="auto" w:sz="8" w:space="0"/>
              <w:left w:val="single" w:color="auto" w:sz="8" w:space="0"/>
              <w:bottom w:val="single" w:color="auto" w:sz="8" w:space="0"/>
              <w:right w:val="single" w:color="auto" w:sz="8" w:space="0"/>
            </w:tcBorders>
            <w:tcMar/>
          </w:tcPr>
          <w:p w:rsidR="569E270B" w:rsidP="1D523D72" w:rsidRDefault="569E270B" w14:paraId="4A0E3D7A" w14:textId="57BE3365">
            <w:pPr>
              <w:rPr>
                <w:lang w:val="en-CA"/>
              </w:rPr>
            </w:pPr>
            <w:r w:rsidRPr="1D523D72">
              <w:rPr>
                <w:lang w:val="en-CA"/>
              </w:rPr>
              <w:t>2/24/2025</w:t>
            </w:r>
          </w:p>
        </w:tc>
        <w:tc>
          <w:tcPr>
            <w:tcW w:w="2967" w:type="dxa"/>
            <w:tcBorders>
              <w:top w:val="single" w:color="auto" w:sz="8" w:space="0"/>
              <w:left w:val="single" w:color="auto" w:sz="8" w:space="0"/>
              <w:bottom w:val="single" w:color="auto" w:sz="8" w:space="0"/>
              <w:right w:val="single" w:color="auto" w:sz="8" w:space="0"/>
            </w:tcBorders>
            <w:tcMar/>
          </w:tcPr>
          <w:p w:rsidR="569E270B" w:rsidP="1D523D72" w:rsidRDefault="569E270B" w14:paraId="6676B431" w14:textId="4C0885BD">
            <w:pPr>
              <w:spacing w:line="240" w:lineRule="atLeast"/>
              <w:rPr>
                <w:lang w:val="en-CA"/>
              </w:rPr>
            </w:pPr>
            <w:r w:rsidRPr="1D523D72">
              <w:rPr>
                <w:lang w:val="en-CA"/>
              </w:rPr>
              <w:t>Sgudu104@uottawa.ca</w:t>
            </w:r>
          </w:p>
        </w:tc>
        <w:tc>
          <w:tcPr>
            <w:tcW w:w="737" w:type="dxa"/>
            <w:tcBorders>
              <w:top w:val="single" w:color="auto" w:sz="8" w:space="0"/>
              <w:left w:val="single" w:color="auto" w:sz="8" w:space="0"/>
              <w:bottom w:val="single" w:color="auto" w:sz="8" w:space="0"/>
              <w:right w:val="single" w:color="auto" w:sz="8" w:space="0"/>
            </w:tcBorders>
            <w:tcMar/>
          </w:tcPr>
          <w:p w:rsidR="569E270B" w:rsidP="1D523D72" w:rsidRDefault="569E270B" w14:paraId="72F8E90C" w14:textId="68FD5BA4">
            <w:pPr>
              <w:rPr>
                <w:lang w:val="en-CA"/>
              </w:rPr>
            </w:pPr>
            <w:r w:rsidRPr="1D523D72">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569E270B" w:rsidP="1D523D72" w:rsidRDefault="569E270B" w14:paraId="1D245193" w14:textId="2880D67C">
            <w:pPr>
              <w:rPr>
                <w:lang w:val="en-CA"/>
              </w:rPr>
            </w:pPr>
            <w:r w:rsidRPr="1D523D72">
              <w:rPr>
                <w:lang w:val="en-CA"/>
              </w:rPr>
              <w:t>Added section</w:t>
            </w:r>
            <w:r w:rsidR="00644ABE">
              <w:rPr>
                <w:lang w:val="en-CA"/>
              </w:rPr>
              <w:t>s</w:t>
            </w:r>
            <w:r w:rsidRPr="1D523D72">
              <w:rPr>
                <w:lang w:val="en-CA"/>
              </w:rPr>
              <w:t xml:space="preserve"> 5.3 and 8.1</w:t>
            </w:r>
          </w:p>
        </w:tc>
      </w:tr>
      <w:tr w:rsidR="0B1B81B3" w:rsidTr="00E25B1D" w14:paraId="0566BE70"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0B1B81B3" w:rsidP="0B1B81B3" w:rsidRDefault="24FAC808" w14:paraId="1A5B6C82" w14:textId="51F8ADD6">
            <w:pPr>
              <w:rPr>
                <w:lang w:val="en-CA"/>
              </w:rPr>
            </w:pPr>
            <w:r w:rsidRPr="3CCFF81B">
              <w:rPr>
                <w:lang w:val="en-CA"/>
              </w:rPr>
              <w:t>1.</w:t>
            </w:r>
            <w:r w:rsidRPr="2C9E41A4" w:rsidR="751493C5">
              <w:rPr>
                <w:lang w:val="en-CA"/>
              </w:rPr>
              <w:t>7</w:t>
            </w:r>
          </w:p>
        </w:tc>
        <w:tc>
          <w:tcPr>
            <w:tcW w:w="1296" w:type="dxa"/>
            <w:tcBorders>
              <w:top w:val="single" w:color="auto" w:sz="8" w:space="0"/>
              <w:left w:val="single" w:color="auto" w:sz="8" w:space="0"/>
              <w:bottom w:val="single" w:color="auto" w:sz="8" w:space="0"/>
              <w:right w:val="single" w:color="auto" w:sz="8" w:space="0"/>
            </w:tcBorders>
            <w:tcMar/>
          </w:tcPr>
          <w:p w:rsidR="0B1B81B3" w:rsidP="0B1B81B3" w:rsidRDefault="1E96AA04" w14:paraId="3FBED3A7" w14:textId="059045DD">
            <w:pPr>
              <w:rPr>
                <w:lang w:val="en-CA"/>
              </w:rPr>
            </w:pPr>
            <w:r w:rsidRPr="2934BF23">
              <w:rPr>
                <w:lang w:val="en-CA"/>
              </w:rPr>
              <w:t>2/25/</w:t>
            </w:r>
            <w:r w:rsidRPr="114A99C7">
              <w:rPr>
                <w:lang w:val="en-CA"/>
              </w:rPr>
              <w:t>2025</w:t>
            </w:r>
          </w:p>
        </w:tc>
        <w:tc>
          <w:tcPr>
            <w:tcW w:w="2967" w:type="dxa"/>
            <w:tcBorders>
              <w:top w:val="single" w:color="auto" w:sz="8" w:space="0"/>
              <w:left w:val="single" w:color="auto" w:sz="8" w:space="0"/>
              <w:bottom w:val="single" w:color="auto" w:sz="8" w:space="0"/>
              <w:right w:val="single" w:color="auto" w:sz="8" w:space="0"/>
            </w:tcBorders>
            <w:tcMar/>
          </w:tcPr>
          <w:p w:rsidR="0B1B81B3" w:rsidP="0B1B81B3" w:rsidRDefault="1E96AA04" w14:paraId="7434029A" w14:textId="4EAD2236">
            <w:pPr>
              <w:spacing w:line="240" w:lineRule="atLeast"/>
              <w:rPr>
                <w:lang w:val="en-CA"/>
              </w:rPr>
            </w:pPr>
            <w:hyperlink r:id="rId11">
              <w:r w:rsidRPr="57081207">
                <w:rPr>
                  <w:rStyle w:val="Hyperlink"/>
                  <w:lang w:val="en-CA"/>
                </w:rPr>
                <w:t>hfgui039@uottawa.ca</w:t>
              </w:r>
            </w:hyperlink>
            <w:r w:rsidRPr="57081207" w:rsidR="42FB920E">
              <w:rPr>
                <w:lang w:val="en-CA"/>
              </w:rPr>
              <w:t xml:space="preserve">, </w:t>
            </w:r>
            <w:hyperlink r:id="rId12">
              <w:r w:rsidRPr="57081207" w:rsidR="42FB920E">
                <w:rPr>
                  <w:rStyle w:val="Hyperlink"/>
                  <w:lang w:val="en-CA"/>
                </w:rPr>
                <w:t>kdang038@uottawa.ca</w:t>
              </w:r>
            </w:hyperlink>
            <w:r w:rsidRPr="57081207" w:rsidR="42FB920E">
              <w:rPr>
                <w:lang w:val="en-CA"/>
              </w:rPr>
              <w:t xml:space="preserve">, </w:t>
            </w:r>
            <w:hyperlink r:id="rId13">
              <w:r w:rsidRPr="57081207" w:rsidR="42FB920E">
                <w:rPr>
                  <w:rStyle w:val="Hyperlink"/>
                  <w:lang w:val="en-CA"/>
                </w:rPr>
                <w:t>ashah2033@uottawa.ca</w:t>
              </w:r>
            </w:hyperlink>
            <w:r w:rsidRPr="57081207" w:rsidR="42FB920E">
              <w:rPr>
                <w:lang w:val="en-CA"/>
              </w:rPr>
              <w:t xml:space="preserve">, </w:t>
            </w:r>
            <w:hyperlink r:id="rId14">
              <w:r w:rsidRPr="57081207" w:rsidR="42FB920E">
                <w:rPr>
                  <w:rStyle w:val="Hyperlink"/>
                  <w:lang w:val="en-CA"/>
                </w:rPr>
                <w:t>ktran033@uottawa.ca</w:t>
              </w:r>
            </w:hyperlink>
            <w:r w:rsidRPr="57081207" w:rsidR="42FB920E">
              <w:rPr>
                <w:lang w:val="en-CA"/>
              </w:rPr>
              <w:t xml:space="preserve">, </w:t>
            </w:r>
            <w:hyperlink r:id="rId15">
              <w:r w:rsidRPr="47B6FA2B" w:rsidR="42FB920E">
                <w:rPr>
                  <w:rStyle w:val="Hyperlink"/>
                  <w:lang w:val="en-CA"/>
                </w:rPr>
                <w:t>arama014@uottawa</w:t>
              </w:r>
              <w:r w:rsidRPr="47B6FA2B" w:rsidR="614AA70D">
                <w:rPr>
                  <w:rStyle w:val="Hyperlink"/>
                  <w:lang w:val="en-CA"/>
                </w:rPr>
                <w:t>.ca</w:t>
              </w:r>
            </w:hyperlink>
            <w:r w:rsidRPr="47B6FA2B" w:rsidR="614AA70D">
              <w:rPr>
                <w:lang w:val="en-CA"/>
              </w:rPr>
              <w:t xml:space="preserve">, </w:t>
            </w:r>
            <w:hyperlink r:id="rId16">
              <w:r w:rsidRPr="47B6FA2B" w:rsidR="614AA70D">
                <w:rPr>
                  <w:rStyle w:val="Hyperlink"/>
                  <w:lang w:val="en-CA"/>
                </w:rPr>
                <w:t>sgudu104@uottawa.ca</w:t>
              </w:r>
            </w:hyperlink>
            <w:r w:rsidRPr="47B6FA2B" w:rsidR="614AA70D">
              <w:rPr>
                <w:lang w:val="en-CA"/>
              </w:rPr>
              <w:t xml:space="preserve"> </w:t>
            </w:r>
          </w:p>
        </w:tc>
        <w:tc>
          <w:tcPr>
            <w:tcW w:w="737" w:type="dxa"/>
            <w:tcBorders>
              <w:top w:val="single" w:color="auto" w:sz="8" w:space="0"/>
              <w:left w:val="single" w:color="auto" w:sz="8" w:space="0"/>
              <w:bottom w:val="single" w:color="auto" w:sz="8" w:space="0"/>
              <w:right w:val="single" w:color="auto" w:sz="8" w:space="0"/>
            </w:tcBorders>
            <w:tcMar/>
          </w:tcPr>
          <w:p w:rsidR="0B1B81B3" w:rsidP="0B1B81B3" w:rsidRDefault="1E96AA04" w14:paraId="01475770" w14:textId="280C2B42">
            <w:pPr>
              <w:rPr>
                <w:lang w:val="en-CA"/>
              </w:rPr>
            </w:pPr>
            <w:r w:rsidRPr="3ACB34E8">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B1B81B3" w:rsidP="0B1B81B3" w:rsidRDefault="1E96AA04" w14:paraId="7B6B0487" w14:textId="64728FDC">
            <w:pPr>
              <w:rPr>
                <w:lang w:val="en-CA"/>
              </w:rPr>
            </w:pPr>
            <w:r w:rsidRPr="786787DE">
              <w:rPr>
                <w:lang w:val="en-CA"/>
              </w:rPr>
              <w:t>Added to section</w:t>
            </w:r>
            <w:r w:rsidR="00644ABE">
              <w:rPr>
                <w:lang w:val="en-CA"/>
              </w:rPr>
              <w:t>s</w:t>
            </w:r>
            <w:r w:rsidRPr="786787DE">
              <w:rPr>
                <w:lang w:val="en-CA"/>
              </w:rPr>
              <w:t xml:space="preserve"> </w:t>
            </w:r>
            <w:r w:rsidR="00644ABE">
              <w:rPr>
                <w:lang w:val="en-CA"/>
              </w:rPr>
              <w:t xml:space="preserve">3.4, </w:t>
            </w:r>
            <w:r w:rsidRPr="3081A14A">
              <w:rPr>
                <w:lang w:val="en-CA"/>
              </w:rPr>
              <w:t>5.</w:t>
            </w:r>
            <w:r w:rsidRPr="57B18C7F">
              <w:rPr>
                <w:lang w:val="en-CA"/>
              </w:rPr>
              <w:t>2</w:t>
            </w:r>
            <w:r w:rsidR="00644ABE">
              <w:rPr>
                <w:lang w:val="en-CA"/>
              </w:rPr>
              <w:t>,</w:t>
            </w:r>
            <w:r w:rsidR="00961733">
              <w:rPr>
                <w:lang w:val="en-CA"/>
              </w:rPr>
              <w:t xml:space="preserve"> 8.1,</w:t>
            </w:r>
            <w:r w:rsidR="00644ABE">
              <w:rPr>
                <w:lang w:val="en-CA"/>
              </w:rPr>
              <w:t xml:space="preserve"> 9</w:t>
            </w:r>
          </w:p>
        </w:tc>
      </w:tr>
      <w:tr w:rsidR="00280FF1" w:rsidTr="00E25B1D" w14:paraId="4B9385EC"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Pr="3CCFF81B" w:rsidR="00280FF1" w:rsidP="0B1B81B3" w:rsidRDefault="00280FF1" w14:paraId="56F77F7A" w14:textId="05848CFD">
            <w:pPr>
              <w:rPr>
                <w:lang w:val="en-CA"/>
              </w:rPr>
            </w:pPr>
            <w:r>
              <w:rPr>
                <w:lang w:val="en-CA"/>
              </w:rPr>
              <w:t>1.8</w:t>
            </w:r>
          </w:p>
        </w:tc>
        <w:tc>
          <w:tcPr>
            <w:tcW w:w="1296" w:type="dxa"/>
            <w:tcBorders>
              <w:top w:val="single" w:color="auto" w:sz="8" w:space="0"/>
              <w:left w:val="single" w:color="auto" w:sz="8" w:space="0"/>
              <w:bottom w:val="single" w:color="auto" w:sz="8" w:space="0"/>
              <w:right w:val="single" w:color="auto" w:sz="8" w:space="0"/>
            </w:tcBorders>
            <w:tcMar/>
          </w:tcPr>
          <w:p w:rsidRPr="2934BF23" w:rsidR="00280FF1" w:rsidP="0B1B81B3" w:rsidRDefault="00AA66B1" w14:paraId="6FE24EAC" w14:textId="3C78AE03">
            <w:pPr>
              <w:rPr>
                <w:lang w:val="en-CA"/>
              </w:rPr>
            </w:pPr>
            <w:r>
              <w:rPr>
                <w:lang w:val="en-CA"/>
              </w:rPr>
              <w:t>4/11/2025</w:t>
            </w:r>
          </w:p>
        </w:tc>
        <w:tc>
          <w:tcPr>
            <w:tcW w:w="2967" w:type="dxa"/>
            <w:tcBorders>
              <w:top w:val="single" w:color="auto" w:sz="8" w:space="0"/>
              <w:left w:val="single" w:color="auto" w:sz="8" w:space="0"/>
              <w:bottom w:val="single" w:color="auto" w:sz="8" w:space="0"/>
              <w:right w:val="single" w:color="auto" w:sz="8" w:space="0"/>
            </w:tcBorders>
            <w:tcMar/>
          </w:tcPr>
          <w:p w:rsidR="00280FF1" w:rsidP="0B1B81B3" w:rsidRDefault="00AA66B1" w14:paraId="57F11724" w14:textId="18EEFA29">
            <w:pPr>
              <w:spacing w:line="240" w:lineRule="atLeast"/>
            </w:pPr>
            <w:r>
              <w:rPr>
                <w:szCs w:val="20"/>
                <w:lang w:val="en-CA"/>
              </w:rPr>
              <w:t>Ktran033@uottawa.ca</w:t>
            </w:r>
          </w:p>
        </w:tc>
        <w:tc>
          <w:tcPr>
            <w:tcW w:w="737" w:type="dxa"/>
            <w:tcBorders>
              <w:top w:val="single" w:color="auto" w:sz="8" w:space="0"/>
              <w:left w:val="single" w:color="auto" w:sz="8" w:space="0"/>
              <w:bottom w:val="single" w:color="auto" w:sz="8" w:space="0"/>
              <w:right w:val="single" w:color="auto" w:sz="8" w:space="0"/>
            </w:tcBorders>
            <w:tcMar/>
          </w:tcPr>
          <w:p w:rsidRPr="3ACB34E8" w:rsidR="00280FF1" w:rsidP="0B1B81B3" w:rsidRDefault="00225FDA" w14:paraId="5711A741" w14:textId="1D20FA27">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Pr="786787DE" w:rsidR="00280FF1" w:rsidP="0B1B81B3" w:rsidRDefault="005D05A4" w14:paraId="5B4A4706" w14:textId="4F5C95BD">
            <w:pPr>
              <w:rPr>
                <w:lang w:val="en-CA"/>
              </w:rPr>
            </w:pPr>
            <w:r>
              <w:rPr>
                <w:lang w:val="en-CA"/>
              </w:rPr>
              <w:t>Edited</w:t>
            </w:r>
            <w:r w:rsidR="00AA66B1">
              <w:rPr>
                <w:lang w:val="en-CA"/>
              </w:rPr>
              <w:t xml:space="preserve"> sections 5.2</w:t>
            </w:r>
            <w:r w:rsidR="00833DEE">
              <w:rPr>
                <w:lang w:val="en-CA"/>
              </w:rPr>
              <w:t>, 8.2</w:t>
            </w:r>
            <w:r>
              <w:rPr>
                <w:lang w:val="en-CA"/>
              </w:rPr>
              <w:t>, 8.3, 8.5</w:t>
            </w:r>
          </w:p>
        </w:tc>
      </w:tr>
      <w:tr w:rsidR="3019FDA0" w:rsidTr="00E25B1D" w14:paraId="395A4D36"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2369ED95" w:rsidP="3019FDA0" w:rsidRDefault="2369ED95" w14:paraId="29494C63" w14:textId="7FF1236B">
            <w:pPr>
              <w:rPr>
                <w:lang w:val="en-CA"/>
              </w:rPr>
            </w:pPr>
            <w:r w:rsidRPr="3019FDA0">
              <w:rPr>
                <w:lang w:val="en-CA"/>
              </w:rPr>
              <w:t>1.9</w:t>
            </w:r>
          </w:p>
        </w:tc>
        <w:tc>
          <w:tcPr>
            <w:tcW w:w="1296" w:type="dxa"/>
            <w:tcBorders>
              <w:top w:val="single" w:color="auto" w:sz="8" w:space="0"/>
              <w:left w:val="single" w:color="auto" w:sz="8" w:space="0"/>
              <w:bottom w:val="single" w:color="auto" w:sz="8" w:space="0"/>
              <w:right w:val="single" w:color="auto" w:sz="8" w:space="0"/>
            </w:tcBorders>
            <w:tcMar/>
          </w:tcPr>
          <w:p w:rsidR="2369ED95" w:rsidP="3019FDA0" w:rsidRDefault="2369ED95" w14:paraId="1B381A33" w14:textId="0B2ABCDD">
            <w:pPr>
              <w:rPr>
                <w:lang w:val="en-CA"/>
              </w:rPr>
            </w:pPr>
            <w:r w:rsidRPr="3019FDA0">
              <w:rPr>
                <w:lang w:val="en-CA"/>
              </w:rPr>
              <w:t>4/13/2025</w:t>
            </w:r>
          </w:p>
        </w:tc>
        <w:tc>
          <w:tcPr>
            <w:tcW w:w="2967" w:type="dxa"/>
            <w:tcBorders>
              <w:top w:val="single" w:color="auto" w:sz="8" w:space="0"/>
              <w:left w:val="single" w:color="auto" w:sz="8" w:space="0"/>
              <w:bottom w:val="single" w:color="auto" w:sz="8" w:space="0"/>
              <w:right w:val="single" w:color="auto" w:sz="8" w:space="0"/>
            </w:tcBorders>
            <w:tcMar/>
          </w:tcPr>
          <w:p w:rsidR="2369ED95" w:rsidP="3019FDA0" w:rsidRDefault="2369ED95" w14:paraId="0F08955F" w14:textId="63AB2D86">
            <w:pPr>
              <w:spacing w:line="240" w:lineRule="atLeast"/>
              <w:rPr>
                <w:lang w:val="en-CA"/>
              </w:rPr>
            </w:pPr>
            <w:r w:rsidRPr="3019FDA0">
              <w:rPr>
                <w:lang w:val="en-CA"/>
              </w:rPr>
              <w:t>Kdang038@uottawa.ca</w:t>
            </w:r>
          </w:p>
        </w:tc>
        <w:tc>
          <w:tcPr>
            <w:tcW w:w="737" w:type="dxa"/>
            <w:tcBorders>
              <w:top w:val="single" w:color="auto" w:sz="8" w:space="0"/>
              <w:left w:val="single" w:color="auto" w:sz="8" w:space="0"/>
              <w:bottom w:val="single" w:color="auto" w:sz="8" w:space="0"/>
              <w:right w:val="single" w:color="auto" w:sz="8" w:space="0"/>
            </w:tcBorders>
            <w:tcMar/>
          </w:tcPr>
          <w:p w:rsidR="2369ED95" w:rsidP="3019FDA0" w:rsidRDefault="2369ED95" w14:paraId="7E861208" w14:textId="009C9BA2">
            <w:pPr>
              <w:rPr>
                <w:lang w:val="en-CA"/>
              </w:rPr>
            </w:pPr>
            <w:r w:rsidRPr="3019FDA0">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2369ED95" w:rsidP="3019FDA0" w:rsidRDefault="2369ED95" w14:paraId="45B57F57" w14:textId="14B1F93F">
            <w:pPr>
              <w:rPr>
                <w:lang w:val="en-CA"/>
              </w:rPr>
            </w:pPr>
            <w:r w:rsidRPr="3019FDA0">
              <w:rPr>
                <w:lang w:val="en-CA"/>
              </w:rPr>
              <w:t>Edited section 7.1</w:t>
            </w:r>
          </w:p>
        </w:tc>
      </w:tr>
      <w:tr w:rsidR="00A632A7" w:rsidTr="00E25B1D" w14:paraId="34FA00D5"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Pr="3019FDA0" w:rsidR="00A632A7" w:rsidP="3019FDA0" w:rsidRDefault="00374438" w14:paraId="2896D6E4" w14:textId="71066653">
            <w:pPr>
              <w:rPr>
                <w:lang w:val="en-CA"/>
              </w:rPr>
            </w:pPr>
            <w:r>
              <w:rPr>
                <w:lang w:val="en-CA"/>
              </w:rPr>
              <w:t>1.10</w:t>
            </w:r>
          </w:p>
        </w:tc>
        <w:tc>
          <w:tcPr>
            <w:tcW w:w="1296" w:type="dxa"/>
            <w:tcBorders>
              <w:top w:val="single" w:color="auto" w:sz="8" w:space="0"/>
              <w:left w:val="single" w:color="auto" w:sz="8" w:space="0"/>
              <w:bottom w:val="single" w:color="auto" w:sz="8" w:space="0"/>
              <w:right w:val="single" w:color="auto" w:sz="8" w:space="0"/>
            </w:tcBorders>
            <w:tcMar/>
          </w:tcPr>
          <w:p w:rsidRPr="3019FDA0" w:rsidR="00A632A7" w:rsidP="3019FDA0" w:rsidRDefault="00374438" w14:paraId="3DBEBC13" w14:textId="1CCE9A49">
            <w:pPr>
              <w:rPr>
                <w:lang w:val="en-CA"/>
              </w:rPr>
            </w:pPr>
            <w:r>
              <w:rPr>
                <w:lang w:val="en-CA"/>
              </w:rPr>
              <w:t>4/14/2025</w:t>
            </w:r>
          </w:p>
        </w:tc>
        <w:tc>
          <w:tcPr>
            <w:tcW w:w="2967" w:type="dxa"/>
            <w:tcBorders>
              <w:top w:val="single" w:color="auto" w:sz="8" w:space="0"/>
              <w:left w:val="single" w:color="auto" w:sz="8" w:space="0"/>
              <w:bottom w:val="single" w:color="auto" w:sz="8" w:space="0"/>
              <w:right w:val="single" w:color="auto" w:sz="8" w:space="0"/>
            </w:tcBorders>
            <w:tcMar/>
          </w:tcPr>
          <w:p w:rsidR="00A632A7" w:rsidP="3019FDA0" w:rsidRDefault="009F3633" w14:paraId="0E6793FC" w14:textId="1EF66B23">
            <w:pPr>
              <w:spacing w:line="240" w:lineRule="atLeast"/>
              <w:rPr>
                <w:lang w:val="en-CA"/>
              </w:rPr>
            </w:pPr>
            <w:hyperlink r:id="rId17">
              <w:r w:rsidRPr="7360DBC3">
                <w:rPr>
                  <w:rStyle w:val="Hyperlink"/>
                  <w:lang w:val="en-CA"/>
                </w:rPr>
                <w:t>Ktran033@uottawa.ca</w:t>
              </w:r>
            </w:hyperlink>
            <w:r w:rsidRPr="58D9B202" w:rsidR="6185F868">
              <w:rPr>
                <w:lang w:val="en-CA"/>
              </w:rPr>
              <w:t xml:space="preserve">, </w:t>
            </w:r>
          </w:p>
          <w:p w:rsidR="009F3633" w:rsidP="3019FDA0" w:rsidRDefault="009F3633" w14:paraId="4BD543BA" w14:textId="173C7079">
            <w:pPr>
              <w:spacing w:line="240" w:lineRule="atLeast"/>
            </w:pPr>
            <w:hyperlink r:id="rId18">
              <w:r w:rsidRPr="47B6FA2B">
                <w:rPr>
                  <w:rStyle w:val="Hyperlink"/>
                  <w:lang w:val="en-CA"/>
                </w:rPr>
                <w:t>sgudu104@uottawa.ca</w:t>
              </w:r>
              <w:r w:rsidRPr="58D9B202" w:rsidR="317643B6">
                <w:rPr>
                  <w:rStyle w:val="Hyperlink"/>
                  <w:lang w:val="en-CA"/>
                </w:rPr>
                <w:t>,</w:t>
              </w:r>
            </w:hyperlink>
            <w:r w:rsidR="317643B6">
              <w:t xml:space="preserve"> </w:t>
            </w:r>
          </w:p>
          <w:p w:rsidR="009F3633" w:rsidP="3019FDA0" w:rsidRDefault="009F3633" w14:paraId="1A4A8025" w14:textId="6A926070">
            <w:pPr>
              <w:spacing w:line="240" w:lineRule="atLeast"/>
            </w:pPr>
            <w:hyperlink r:id="rId19">
              <w:r w:rsidRPr="57081207">
                <w:rPr>
                  <w:rStyle w:val="Hyperlink"/>
                  <w:lang w:val="en-CA"/>
                </w:rPr>
                <w:t>kdang038@uottawa.ca</w:t>
              </w:r>
              <w:r w:rsidRPr="58D9B202" w:rsidR="3917D538">
                <w:rPr>
                  <w:rStyle w:val="Hyperlink"/>
                  <w:lang w:val="en-CA"/>
                </w:rPr>
                <w:t>,</w:t>
              </w:r>
            </w:hyperlink>
            <w:r w:rsidR="3917D538">
              <w:t xml:space="preserve"> </w:t>
            </w:r>
          </w:p>
          <w:p w:rsidRPr="3019FDA0" w:rsidR="009F3633" w:rsidP="58D9B202" w:rsidRDefault="009F3633" w14:paraId="58150AF2" w14:textId="3A73C41D">
            <w:pPr>
              <w:spacing w:line="240" w:lineRule="atLeast"/>
              <w:rPr>
                <w:lang w:val="en-CA"/>
              </w:rPr>
            </w:pPr>
            <w:hyperlink r:id="rId20">
              <w:r w:rsidRPr="57081207">
                <w:rPr>
                  <w:rStyle w:val="Hyperlink"/>
                  <w:lang w:val="en-CA"/>
                </w:rPr>
                <w:t>ashah2033@uottawa.ca</w:t>
              </w:r>
            </w:hyperlink>
            <w:r w:rsidRPr="57081207">
              <w:rPr>
                <w:lang w:val="en-CA"/>
              </w:rPr>
              <w:t>,</w:t>
            </w:r>
          </w:p>
          <w:p w:rsidRPr="3019FDA0" w:rsidR="009F3633" w:rsidP="3019FDA0" w:rsidRDefault="2F69A36A" w14:paraId="5941F72C" w14:textId="2ACB77D8">
            <w:pPr>
              <w:spacing w:line="240" w:lineRule="atLeast"/>
              <w:rPr>
                <w:lang w:val="en-CA"/>
              </w:rPr>
            </w:pPr>
            <w:hyperlink r:id="rId21">
              <w:r w:rsidRPr="58D9B202">
                <w:rPr>
                  <w:rStyle w:val="Hyperlink"/>
                  <w:lang w:val="en-CA"/>
                </w:rPr>
                <w:t>hfgui039@uottawa.ca</w:t>
              </w:r>
            </w:hyperlink>
          </w:p>
        </w:tc>
        <w:tc>
          <w:tcPr>
            <w:tcW w:w="737" w:type="dxa"/>
            <w:tcBorders>
              <w:top w:val="single" w:color="auto" w:sz="8" w:space="0"/>
              <w:left w:val="single" w:color="auto" w:sz="8" w:space="0"/>
              <w:bottom w:val="single" w:color="auto" w:sz="8" w:space="0"/>
              <w:right w:val="single" w:color="auto" w:sz="8" w:space="0"/>
            </w:tcBorders>
            <w:tcMar/>
          </w:tcPr>
          <w:p w:rsidRPr="3019FDA0" w:rsidR="00A632A7" w:rsidP="3019FDA0" w:rsidRDefault="00374438" w14:paraId="52B43DC2" w14:textId="63537A3E">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Pr="3019FDA0" w:rsidR="00A632A7" w:rsidP="3019FDA0" w:rsidRDefault="00374438" w14:paraId="67B20F18" w14:textId="50C933F6">
            <w:pPr>
              <w:rPr>
                <w:lang w:val="en-CA"/>
              </w:rPr>
            </w:pPr>
            <w:r>
              <w:rPr>
                <w:lang w:val="en-CA"/>
              </w:rPr>
              <w:t>Edited section</w:t>
            </w:r>
            <w:r w:rsidR="009F3633">
              <w:rPr>
                <w:lang w:val="en-CA"/>
              </w:rPr>
              <w:t xml:space="preserve">s </w:t>
            </w:r>
            <w:r w:rsidR="00407641">
              <w:rPr>
                <w:lang w:val="en-CA"/>
              </w:rPr>
              <w:t xml:space="preserve">2.6, 5.3, </w:t>
            </w:r>
            <w:r w:rsidR="00E707F5">
              <w:rPr>
                <w:lang w:val="en-CA"/>
              </w:rPr>
              <w:t>6</w:t>
            </w:r>
            <w:r w:rsidR="009F3633">
              <w:rPr>
                <w:lang w:val="en-CA"/>
              </w:rPr>
              <w:t xml:space="preserve">.1, </w:t>
            </w:r>
            <w:r w:rsidR="00E707F5">
              <w:rPr>
                <w:lang w:val="en-CA"/>
              </w:rPr>
              <w:t>6.2, 7, 7.1.1, 7.1.2, 7.2</w:t>
            </w:r>
            <w:r w:rsidR="00810D90">
              <w:rPr>
                <w:lang w:val="en-CA"/>
              </w:rPr>
              <w:t>, 8.2</w:t>
            </w:r>
          </w:p>
        </w:tc>
      </w:tr>
      <w:tr w:rsidR="00C21529" w:rsidTr="00E25B1D" w14:paraId="7D98D19A" w14:textId="77777777">
        <w:trPr>
          <w:trHeight w:val="300"/>
        </w:trPr>
        <w:tc>
          <w:tcPr>
            <w:tcW w:w="940" w:type="dxa"/>
            <w:tcBorders>
              <w:top w:val="single" w:color="auto" w:sz="8" w:space="0"/>
              <w:left w:val="single" w:color="auto" w:sz="8" w:space="0"/>
              <w:bottom w:val="single" w:color="auto" w:sz="8" w:space="0"/>
              <w:right w:val="single" w:color="auto" w:sz="8" w:space="0"/>
            </w:tcBorders>
            <w:tcMar/>
          </w:tcPr>
          <w:p w:rsidR="00C21529" w:rsidP="3019FDA0" w:rsidRDefault="00C21529" w14:paraId="368D56CB" w14:textId="6DE7102A">
            <w:pPr>
              <w:rPr>
                <w:lang w:val="en-CA"/>
              </w:rPr>
            </w:pPr>
            <w:r>
              <w:rPr>
                <w:lang w:val="en-CA"/>
              </w:rPr>
              <w:t>2.0</w:t>
            </w:r>
          </w:p>
        </w:tc>
        <w:tc>
          <w:tcPr>
            <w:tcW w:w="1296" w:type="dxa"/>
            <w:tcBorders>
              <w:top w:val="single" w:color="auto" w:sz="8" w:space="0"/>
              <w:left w:val="single" w:color="auto" w:sz="8" w:space="0"/>
              <w:bottom w:val="single" w:color="auto" w:sz="8" w:space="0"/>
              <w:right w:val="single" w:color="auto" w:sz="8" w:space="0"/>
            </w:tcBorders>
            <w:tcMar/>
          </w:tcPr>
          <w:p w:rsidR="00C21529" w:rsidP="3019FDA0" w:rsidRDefault="00C21529" w14:paraId="67478DA0" w14:textId="1F9DC5BB">
            <w:pPr>
              <w:rPr>
                <w:lang w:val="en-CA"/>
              </w:rPr>
            </w:pPr>
            <w:r>
              <w:rPr>
                <w:lang w:val="en-CA"/>
              </w:rPr>
              <w:t>10/18/2025</w:t>
            </w:r>
          </w:p>
        </w:tc>
        <w:tc>
          <w:tcPr>
            <w:tcW w:w="2967" w:type="dxa"/>
            <w:tcBorders>
              <w:top w:val="single" w:color="auto" w:sz="8" w:space="0"/>
              <w:left w:val="single" w:color="auto" w:sz="8" w:space="0"/>
              <w:bottom w:val="single" w:color="auto" w:sz="8" w:space="0"/>
              <w:right w:val="single" w:color="auto" w:sz="8" w:space="0"/>
            </w:tcBorders>
            <w:tcMar/>
          </w:tcPr>
          <w:p w:rsidR="00C21529" w:rsidP="00E25B1D" w:rsidRDefault="00C21529" w14:noSpellErr="1" w14:paraId="53A73FB7" w14:textId="1EF66B23">
            <w:pPr>
              <w:spacing w:line="240" w:lineRule="atLeast"/>
              <w:rPr>
                <w:lang w:val="en-CA"/>
              </w:rPr>
            </w:pPr>
            <w:hyperlink r:id="Rb8cce9758e38497b">
              <w:r w:rsidRPr="00E25B1D" w:rsidR="21388D1B">
                <w:rPr>
                  <w:rStyle w:val="Hyperlink"/>
                  <w:lang w:val="en-CA"/>
                </w:rPr>
                <w:t>Ktran033@uottawa.ca</w:t>
              </w:r>
            </w:hyperlink>
            <w:r w:rsidRPr="00E25B1D" w:rsidR="21388D1B">
              <w:rPr>
                <w:lang w:val="en-CA"/>
              </w:rPr>
              <w:t xml:space="preserve">, </w:t>
            </w:r>
          </w:p>
          <w:p w:rsidR="00C21529" w:rsidP="3019FDA0" w:rsidRDefault="00C21529" w14:noSpellErr="1" w14:paraId="7AFDB31C" w14:textId="173C7079">
            <w:pPr>
              <w:spacing w:line="240" w:lineRule="atLeast"/>
            </w:pPr>
            <w:hyperlink r:id="Rdfa85034bab549c7">
              <w:r w:rsidRPr="00E25B1D" w:rsidR="21388D1B">
                <w:rPr>
                  <w:rStyle w:val="Hyperlink"/>
                  <w:lang w:val="en-CA"/>
                </w:rPr>
                <w:t>sgudu104@uottawa.ca,</w:t>
              </w:r>
            </w:hyperlink>
            <w:r w:rsidR="21388D1B">
              <w:rPr/>
              <w:t xml:space="preserve"> </w:t>
            </w:r>
          </w:p>
          <w:p w:rsidR="00C21529" w:rsidP="3019FDA0" w:rsidRDefault="00C21529" w14:noSpellErr="1" w14:paraId="77BB6D63" w14:textId="6A926070">
            <w:pPr>
              <w:spacing w:line="240" w:lineRule="atLeast"/>
            </w:pPr>
            <w:hyperlink r:id="Rb1e2290700144c3a">
              <w:r w:rsidRPr="00E25B1D" w:rsidR="21388D1B">
                <w:rPr>
                  <w:rStyle w:val="Hyperlink"/>
                  <w:lang w:val="en-CA"/>
                </w:rPr>
                <w:t>kdang038@uottawa.ca,</w:t>
              </w:r>
            </w:hyperlink>
            <w:r w:rsidR="21388D1B">
              <w:rPr/>
              <w:t xml:space="preserve"> </w:t>
            </w:r>
          </w:p>
          <w:p w:rsidR="00C21529" w:rsidP="00E25B1D" w:rsidRDefault="00C21529" w14:noSpellErr="1" w14:paraId="47C2249B" w14:textId="3A73C41D">
            <w:pPr>
              <w:spacing w:line="240" w:lineRule="atLeast"/>
              <w:rPr>
                <w:lang w:val="en-CA"/>
              </w:rPr>
            </w:pPr>
            <w:hyperlink r:id="R7eb642ffd7b84040">
              <w:r w:rsidRPr="00E25B1D" w:rsidR="21388D1B">
                <w:rPr>
                  <w:rStyle w:val="Hyperlink"/>
                  <w:lang w:val="en-CA"/>
                </w:rPr>
                <w:t>ashah2033@uottawa.ca</w:t>
              </w:r>
            </w:hyperlink>
            <w:r w:rsidRPr="00E25B1D" w:rsidR="21388D1B">
              <w:rPr>
                <w:lang w:val="en-CA"/>
              </w:rPr>
              <w:t>,</w:t>
            </w:r>
          </w:p>
          <w:p w:rsidR="00C21529" w:rsidP="00E25B1D" w:rsidRDefault="00C21529" w14:paraId="3F1111D6" w14:noSpellErr="1" w14:textId="0005AEA7">
            <w:pPr>
              <w:spacing w:line="240" w:lineRule="atLeast"/>
              <w:rPr>
                <w:lang w:val="en-CA"/>
              </w:rPr>
            </w:pPr>
            <w:hyperlink r:id="Rff51d0f67e534f58">
              <w:r w:rsidRPr="00E25B1D" w:rsidR="21388D1B">
                <w:rPr>
                  <w:rStyle w:val="Hyperlink"/>
                  <w:lang w:val="en-CA"/>
                </w:rPr>
                <w:t>hfgui039@uottawa.ca</w:t>
              </w:r>
              <w:r w:rsidRPr="00E25B1D" w:rsidR="5206696B">
                <w:rPr>
                  <w:rStyle w:val="Hyperlink"/>
                  <w:lang w:val="en-CA"/>
                </w:rPr>
                <w:t>m,</w:t>
              </w:r>
            </w:hyperlink>
          </w:p>
        </w:tc>
        <w:tc>
          <w:tcPr>
            <w:tcW w:w="737" w:type="dxa"/>
            <w:tcBorders>
              <w:top w:val="single" w:color="auto" w:sz="8" w:space="0"/>
              <w:left w:val="single" w:color="auto" w:sz="8" w:space="0"/>
              <w:bottom w:val="single" w:color="auto" w:sz="8" w:space="0"/>
              <w:right w:val="single" w:color="auto" w:sz="8" w:space="0"/>
            </w:tcBorders>
            <w:tcMar/>
          </w:tcPr>
          <w:p w:rsidR="00C21529" w:rsidP="3019FDA0" w:rsidRDefault="00C21529" w14:paraId="0CE60900" w14:textId="65277082">
            <w:pPr>
              <w:rPr>
                <w:lang w:val="en-CA"/>
              </w:rPr>
            </w:pPr>
            <w:r>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00C21529" w:rsidP="3019FDA0" w:rsidRDefault="00C21529" w14:paraId="6FF3F8B3" w14:noSpellErr="1" w14:textId="2E18C43E">
            <w:pPr>
              <w:rPr>
                <w:lang w:val="en-CA"/>
              </w:rPr>
            </w:pPr>
            <w:r w:rsidRPr="00E25B1D" w:rsidR="1EF35719">
              <w:rPr>
                <w:lang w:val="en-CA"/>
              </w:rPr>
              <w:t>Edit</w:t>
            </w:r>
            <w:r w:rsidRPr="00E25B1D" w:rsidR="2F061C5C">
              <w:rPr>
                <w:lang w:val="en-CA"/>
              </w:rPr>
              <w:t>ed multiple sections</w:t>
            </w:r>
          </w:p>
        </w:tc>
      </w:tr>
      <w:tr w:rsidR="00E25B1D" w:rsidTr="00E25B1D" w14:paraId="45F20334">
        <w:trPr>
          <w:trHeight w:val="300"/>
        </w:trPr>
        <w:tc>
          <w:tcPr>
            <w:tcW w:w="940" w:type="dxa"/>
            <w:tcBorders>
              <w:top w:val="single" w:color="auto" w:sz="8" w:space="0"/>
              <w:left w:val="single" w:color="auto" w:sz="8" w:space="0"/>
              <w:bottom w:val="single" w:color="auto" w:sz="8" w:space="0"/>
              <w:right w:val="single" w:color="auto" w:sz="8" w:space="0"/>
            </w:tcBorders>
            <w:tcMar/>
          </w:tcPr>
          <w:p w:rsidR="2F061C5C" w:rsidP="00E25B1D" w:rsidRDefault="2F061C5C" w14:paraId="496E55E5" w14:textId="4778E523">
            <w:pPr>
              <w:pStyle w:val="Normal"/>
              <w:rPr>
                <w:lang w:val="en-CA"/>
              </w:rPr>
            </w:pPr>
            <w:r w:rsidRPr="00E25B1D" w:rsidR="2F061C5C">
              <w:rPr>
                <w:lang w:val="en-CA"/>
              </w:rPr>
              <w:t>2.1</w:t>
            </w:r>
          </w:p>
        </w:tc>
        <w:tc>
          <w:tcPr>
            <w:tcW w:w="1296" w:type="dxa"/>
            <w:tcBorders>
              <w:top w:val="single" w:color="auto" w:sz="8" w:space="0"/>
              <w:left w:val="single" w:color="auto" w:sz="8" w:space="0"/>
              <w:bottom w:val="single" w:color="auto" w:sz="8" w:space="0"/>
              <w:right w:val="single" w:color="auto" w:sz="8" w:space="0"/>
            </w:tcBorders>
            <w:tcMar/>
          </w:tcPr>
          <w:p w:rsidR="2F061C5C" w:rsidP="00E25B1D" w:rsidRDefault="2F061C5C" w14:paraId="7515DF37" w14:textId="3047CBD7">
            <w:pPr>
              <w:pStyle w:val="Normal"/>
              <w:rPr>
                <w:lang w:val="en-CA"/>
              </w:rPr>
            </w:pPr>
            <w:r w:rsidRPr="00E25B1D" w:rsidR="2F061C5C">
              <w:rPr>
                <w:lang w:val="en-CA"/>
              </w:rPr>
              <w:t>10/20/2025</w:t>
            </w:r>
          </w:p>
        </w:tc>
        <w:tc>
          <w:tcPr>
            <w:tcW w:w="2967" w:type="dxa"/>
            <w:tcBorders>
              <w:top w:val="single" w:color="auto" w:sz="8" w:space="0"/>
              <w:left w:val="single" w:color="auto" w:sz="8" w:space="0"/>
              <w:bottom w:val="single" w:color="auto" w:sz="8" w:space="0"/>
              <w:right w:val="single" w:color="auto" w:sz="8" w:space="0"/>
            </w:tcBorders>
            <w:tcMar/>
          </w:tcPr>
          <w:p w:rsidR="2F061C5C" w:rsidP="00E25B1D" w:rsidRDefault="2F061C5C" w14:paraId="02727403" w14:textId="07E56976">
            <w:pPr>
              <w:spacing w:line="240" w:lineRule="atLeast"/>
            </w:pPr>
            <w:hyperlink r:id="R1cfa42b0088f45fe">
              <w:r w:rsidRPr="00E25B1D" w:rsidR="2F061C5C">
                <w:rPr>
                  <w:rStyle w:val="Hyperlink"/>
                </w:rPr>
                <w:t>Ashah203@uottawa.ca</w:t>
              </w:r>
            </w:hyperlink>
          </w:p>
        </w:tc>
        <w:tc>
          <w:tcPr>
            <w:tcW w:w="737" w:type="dxa"/>
            <w:tcBorders>
              <w:top w:val="single" w:color="auto" w:sz="8" w:space="0"/>
              <w:left w:val="single" w:color="auto" w:sz="8" w:space="0"/>
              <w:bottom w:val="single" w:color="auto" w:sz="8" w:space="0"/>
              <w:right w:val="single" w:color="auto" w:sz="8" w:space="0"/>
            </w:tcBorders>
            <w:tcMar/>
          </w:tcPr>
          <w:p w:rsidR="77190F40" w:rsidP="00E25B1D" w:rsidRDefault="77190F40" w14:paraId="39031D2C" w14:textId="0C665C78">
            <w:pPr>
              <w:pStyle w:val="Normal"/>
              <w:rPr>
                <w:lang w:val="en-CA"/>
              </w:rPr>
            </w:pPr>
            <w:r w:rsidRPr="00E25B1D" w:rsidR="77190F40">
              <w:rPr>
                <w:lang w:val="en-CA"/>
              </w:rPr>
              <w:t>CHG</w:t>
            </w:r>
          </w:p>
        </w:tc>
        <w:tc>
          <w:tcPr>
            <w:tcW w:w="3690" w:type="dxa"/>
            <w:tcBorders>
              <w:top w:val="single" w:color="auto" w:sz="8" w:space="0"/>
              <w:left w:val="single" w:color="auto" w:sz="8" w:space="0"/>
              <w:bottom w:val="single" w:color="auto" w:sz="8" w:space="0"/>
              <w:right w:val="single" w:color="auto" w:sz="8" w:space="0"/>
            </w:tcBorders>
            <w:tcMar/>
          </w:tcPr>
          <w:p w:rsidR="77190F40" w:rsidP="00E25B1D" w:rsidRDefault="77190F40" w14:paraId="64142826" w14:textId="6A24FE04">
            <w:pPr>
              <w:pStyle w:val="Normal"/>
              <w:rPr>
                <w:lang w:val="en-CA"/>
              </w:rPr>
            </w:pPr>
            <w:r w:rsidRPr="00E25B1D" w:rsidR="77190F40">
              <w:rPr>
                <w:lang w:val="en-CA"/>
              </w:rPr>
              <w:t xml:space="preserve">Changed table of contents </w:t>
            </w:r>
          </w:p>
        </w:tc>
      </w:tr>
    </w:tbl>
    <w:p w:rsidRPr="009002E5" w:rsidR="00F5210F" w:rsidP="00F5210F" w:rsidRDefault="00F5210F" w14:paraId="431BD2C5" w14:textId="4758935E">
      <w:pPr>
        <w:rPr>
          <w:lang w:val="en-CA"/>
        </w:rPr>
      </w:pPr>
    </w:p>
    <w:p w:rsidR="00FB45BC" w:rsidRDefault="00FB45BC" w14:paraId="4403F3FC" w14:textId="78198151">
      <w:pPr>
        <w:widowControl/>
        <w:autoSpaceDE/>
        <w:autoSpaceDN/>
        <w:adjustRightInd/>
        <w:jc w:val="left"/>
        <w:rPr>
          <w:lang w:val="en-CA"/>
        </w:rPr>
      </w:pPr>
      <w:r>
        <w:rPr>
          <w:lang w:val="en-CA"/>
        </w:rPr>
        <w:br w:type="page"/>
      </w:r>
    </w:p>
    <w:bookmarkStart w:name="_Toc508191022" w:displacedByCustomXml="next" w:id="13"/>
    <w:sdt>
      <w:sdtPr>
        <w:id w:val="2075087202"/>
        <w:docPartObj>
          <w:docPartGallery w:val="Table of Contents"/>
          <w:docPartUnique/>
        </w:docPartObj>
      </w:sdtPr>
      <w:sdtContent>
        <w:p w:rsidR="004D69DB" w:rsidP="00E25B1D" w:rsidRDefault="00967401" w14:paraId="6E101C2B" w14:noSpellErr="1" w14:textId="0B82F383">
          <w:pPr>
            <w:pStyle w:val="TOC1"/>
            <w:tabs>
              <w:tab w:val="right" w:leader="dot" w:pos="8625"/>
            </w:tabs>
            <w:rPr>
              <w:rStyle w:val="Hyperlink"/>
              <w:noProof/>
              <w:kern w:val="2"/>
              <w:lang w:val="en-CA" w:eastAsia="en-CA"/>
              <w14:ligatures w14:val="standardContextual"/>
            </w:rPr>
          </w:pPr>
          <w:r>
            <w:fldChar w:fldCharType="begin"/>
          </w:r>
          <w:r>
            <w:instrText xml:space="preserve">TOC \o "1-3" \z \u \h</w:instrText>
          </w:r>
          <w:r>
            <w:fldChar w:fldCharType="separate"/>
          </w:r>
          <w:hyperlink w:anchor="_Toc626257158">
            <w:r w:rsidRPr="00E25B1D" w:rsidR="00E25B1D">
              <w:rPr>
                <w:rStyle w:val="Hyperlink"/>
              </w:rPr>
              <w:t>Document Control Information</w:t>
            </w:r>
            <w:r>
              <w:tab/>
            </w:r>
            <w:r>
              <w:fldChar w:fldCharType="begin"/>
            </w:r>
            <w:r>
              <w:instrText xml:space="preserve">PAGEREF _Toc626257158 \h</w:instrText>
            </w:r>
            <w:r>
              <w:fldChar w:fldCharType="separate"/>
            </w:r>
            <w:r w:rsidRPr="00E25B1D" w:rsidR="00E25B1D">
              <w:rPr>
                <w:rStyle w:val="Hyperlink"/>
              </w:rPr>
              <w:t>1</w:t>
            </w:r>
            <w:r>
              <w:fldChar w:fldCharType="end"/>
            </w:r>
          </w:hyperlink>
        </w:p>
        <w:p w:rsidR="004D69DB" w:rsidP="00E25B1D" w:rsidRDefault="004D69DB" w14:paraId="7B1586F8" w14:noSpellErr="1" w14:textId="0681D80F">
          <w:pPr>
            <w:pStyle w:val="TOC2"/>
            <w:tabs>
              <w:tab w:val="left" w:leader="none" w:pos="600"/>
              <w:tab w:val="right" w:leader="dot" w:pos="8625"/>
            </w:tabs>
            <w:rPr>
              <w:rStyle w:val="Hyperlink"/>
              <w:noProof/>
              <w:kern w:val="2"/>
              <w:lang w:val="en-CA" w:eastAsia="en-CA"/>
              <w14:ligatures w14:val="standardContextual"/>
            </w:rPr>
          </w:pPr>
          <w:hyperlink w:anchor="_Toc508626431">
            <w:r w:rsidRPr="00E25B1D" w:rsidR="00E25B1D">
              <w:rPr>
                <w:rStyle w:val="Hyperlink"/>
              </w:rPr>
              <w:t>1.1</w:t>
            </w:r>
            <w:r>
              <w:tab/>
            </w:r>
            <w:r w:rsidRPr="00E25B1D" w:rsidR="00E25B1D">
              <w:rPr>
                <w:rStyle w:val="Hyperlink"/>
              </w:rPr>
              <w:t>Document Approval</w:t>
            </w:r>
            <w:r>
              <w:tab/>
            </w:r>
            <w:r>
              <w:fldChar w:fldCharType="begin"/>
            </w:r>
            <w:r>
              <w:instrText xml:space="preserve">PAGEREF _Toc508626431 \h</w:instrText>
            </w:r>
            <w:r>
              <w:fldChar w:fldCharType="separate"/>
            </w:r>
            <w:r w:rsidRPr="00E25B1D" w:rsidR="00E25B1D">
              <w:rPr>
                <w:rStyle w:val="Hyperlink"/>
              </w:rPr>
              <w:t>2</w:t>
            </w:r>
            <w:r>
              <w:fldChar w:fldCharType="end"/>
            </w:r>
          </w:hyperlink>
        </w:p>
        <w:p w:rsidR="004D69DB" w:rsidP="00E25B1D" w:rsidRDefault="004D69DB" w14:paraId="03E7C0EC" w14:noSpellErr="1" w14:textId="1F0009CC">
          <w:pPr>
            <w:pStyle w:val="TOC2"/>
            <w:tabs>
              <w:tab w:val="left" w:leader="none" w:pos="600"/>
              <w:tab w:val="right" w:leader="dot" w:pos="8625"/>
            </w:tabs>
            <w:rPr>
              <w:rStyle w:val="Hyperlink"/>
              <w:noProof/>
              <w:kern w:val="2"/>
              <w:lang w:val="en-CA" w:eastAsia="en-CA"/>
              <w14:ligatures w14:val="standardContextual"/>
            </w:rPr>
          </w:pPr>
          <w:hyperlink w:anchor="_Toc327057996">
            <w:r w:rsidRPr="00E25B1D" w:rsidR="00E25B1D">
              <w:rPr>
                <w:rStyle w:val="Hyperlink"/>
              </w:rPr>
              <w:t>1.2</w:t>
            </w:r>
            <w:r>
              <w:tab/>
            </w:r>
            <w:r w:rsidRPr="00E25B1D" w:rsidR="00E25B1D">
              <w:rPr>
                <w:rStyle w:val="Hyperlink"/>
              </w:rPr>
              <w:t>Change History</w:t>
            </w:r>
            <w:r>
              <w:tab/>
            </w:r>
            <w:r>
              <w:fldChar w:fldCharType="begin"/>
            </w:r>
            <w:r>
              <w:instrText xml:space="preserve">PAGEREF _Toc327057996 \h</w:instrText>
            </w:r>
            <w:r>
              <w:fldChar w:fldCharType="separate"/>
            </w:r>
            <w:r w:rsidRPr="00E25B1D" w:rsidR="00E25B1D">
              <w:rPr>
                <w:rStyle w:val="Hyperlink"/>
              </w:rPr>
              <w:t>2</w:t>
            </w:r>
            <w:r>
              <w:fldChar w:fldCharType="end"/>
            </w:r>
          </w:hyperlink>
        </w:p>
        <w:p w:rsidR="004D69DB" w:rsidP="00E25B1D" w:rsidRDefault="004D69DB" w14:paraId="6CE0D5B4" w14:noSpellErr="1" w14:textId="53ACED2D">
          <w:pPr>
            <w:pStyle w:val="TOC1"/>
            <w:tabs>
              <w:tab w:val="right" w:leader="dot" w:pos="8625"/>
            </w:tabs>
            <w:rPr>
              <w:rStyle w:val="Hyperlink"/>
              <w:noProof/>
              <w:kern w:val="2"/>
              <w:lang w:val="en-CA" w:eastAsia="en-CA"/>
              <w14:ligatures w14:val="standardContextual"/>
            </w:rPr>
          </w:pPr>
          <w:hyperlink w:anchor="_Toc1735581055">
            <w:r w:rsidRPr="00E25B1D" w:rsidR="00E25B1D">
              <w:rPr>
                <w:rStyle w:val="Hyperlink"/>
              </w:rPr>
              <w:t>Introduction</w:t>
            </w:r>
            <w:r>
              <w:tab/>
            </w:r>
            <w:r>
              <w:fldChar w:fldCharType="begin"/>
            </w:r>
            <w:r>
              <w:instrText xml:space="preserve">PAGEREF _Toc1735581055 \h</w:instrText>
            </w:r>
            <w:r>
              <w:fldChar w:fldCharType="separate"/>
            </w:r>
            <w:r w:rsidRPr="00E25B1D" w:rsidR="00E25B1D">
              <w:rPr>
                <w:rStyle w:val="Hyperlink"/>
              </w:rPr>
              <w:t>4</w:t>
            </w:r>
            <w:r>
              <w:fldChar w:fldCharType="end"/>
            </w:r>
          </w:hyperlink>
        </w:p>
        <w:p w:rsidR="004D69DB" w:rsidP="00E25B1D" w:rsidRDefault="004D69DB" w14:paraId="08734E89" w14:noSpellErr="1" w14:textId="2BDE4AB4">
          <w:pPr>
            <w:pStyle w:val="TOC2"/>
            <w:tabs>
              <w:tab w:val="left" w:leader="none" w:pos="600"/>
              <w:tab w:val="right" w:leader="dot" w:pos="8625"/>
            </w:tabs>
            <w:rPr>
              <w:rStyle w:val="Hyperlink"/>
              <w:noProof/>
              <w:kern w:val="2"/>
              <w:lang w:val="en-CA" w:eastAsia="en-CA"/>
              <w14:ligatures w14:val="standardContextual"/>
            </w:rPr>
          </w:pPr>
          <w:hyperlink w:anchor="_Toc362031699">
            <w:r w:rsidRPr="00E25B1D" w:rsidR="00E25B1D">
              <w:rPr>
                <w:rStyle w:val="Hyperlink"/>
              </w:rPr>
              <w:t>1.3</w:t>
            </w:r>
            <w:r>
              <w:tab/>
            </w:r>
            <w:r w:rsidRPr="00E25B1D" w:rsidR="00E25B1D">
              <w:rPr>
                <w:rStyle w:val="Hyperlink"/>
              </w:rPr>
              <w:t>Project Description</w:t>
            </w:r>
            <w:r>
              <w:tab/>
            </w:r>
            <w:r>
              <w:fldChar w:fldCharType="begin"/>
            </w:r>
            <w:r>
              <w:instrText xml:space="preserve">PAGEREF _Toc362031699 \h</w:instrText>
            </w:r>
            <w:r>
              <w:fldChar w:fldCharType="separate"/>
            </w:r>
            <w:r w:rsidRPr="00E25B1D" w:rsidR="00E25B1D">
              <w:rPr>
                <w:rStyle w:val="Hyperlink"/>
              </w:rPr>
              <w:t>5</w:t>
            </w:r>
            <w:r>
              <w:fldChar w:fldCharType="end"/>
            </w:r>
          </w:hyperlink>
        </w:p>
        <w:p w:rsidR="004D69DB" w:rsidP="00E25B1D" w:rsidRDefault="004D69DB" w14:paraId="4A987FDD" w14:noSpellErr="1" w14:textId="1CEDF3AC">
          <w:pPr>
            <w:pStyle w:val="TOC2"/>
            <w:tabs>
              <w:tab w:val="left" w:leader="none" w:pos="600"/>
              <w:tab w:val="right" w:leader="dot" w:pos="8625"/>
            </w:tabs>
            <w:rPr>
              <w:rStyle w:val="Hyperlink"/>
              <w:noProof/>
              <w:kern w:val="2"/>
              <w:lang w:val="en-CA" w:eastAsia="en-CA"/>
              <w14:ligatures w14:val="standardContextual"/>
            </w:rPr>
          </w:pPr>
          <w:hyperlink w:anchor="_Toc1689880873">
            <w:r w:rsidRPr="00E25B1D" w:rsidR="00E25B1D">
              <w:rPr>
                <w:rStyle w:val="Hyperlink"/>
              </w:rPr>
              <w:t>1.4</w:t>
            </w:r>
            <w:r>
              <w:tab/>
            </w:r>
            <w:r w:rsidRPr="00E25B1D" w:rsidR="00E25B1D">
              <w:rPr>
                <w:rStyle w:val="Hyperlink"/>
              </w:rPr>
              <w:t>Goals, Objectives &amp; Scope</w:t>
            </w:r>
            <w:r>
              <w:tab/>
            </w:r>
            <w:r>
              <w:fldChar w:fldCharType="begin"/>
            </w:r>
            <w:r>
              <w:instrText xml:space="preserve">PAGEREF _Toc1689880873 \h</w:instrText>
            </w:r>
            <w:r>
              <w:fldChar w:fldCharType="separate"/>
            </w:r>
            <w:r w:rsidRPr="00E25B1D" w:rsidR="00E25B1D">
              <w:rPr>
                <w:rStyle w:val="Hyperlink"/>
              </w:rPr>
              <w:t>5</w:t>
            </w:r>
            <w:r>
              <w:fldChar w:fldCharType="end"/>
            </w:r>
          </w:hyperlink>
        </w:p>
        <w:p w:rsidR="004D69DB" w:rsidP="00E25B1D" w:rsidRDefault="004D69DB" w14:paraId="576E0D90" w14:noSpellErr="1" w14:textId="5B885A85">
          <w:pPr>
            <w:pStyle w:val="TOC2"/>
            <w:tabs>
              <w:tab w:val="left" w:leader="none" w:pos="600"/>
              <w:tab w:val="right" w:leader="dot" w:pos="8625"/>
            </w:tabs>
            <w:rPr>
              <w:rStyle w:val="Hyperlink"/>
              <w:noProof/>
              <w:kern w:val="2"/>
              <w:lang w:val="en-CA" w:eastAsia="en-CA"/>
              <w14:ligatures w14:val="standardContextual"/>
            </w:rPr>
          </w:pPr>
          <w:hyperlink w:anchor="_Toc848600570">
            <w:r w:rsidRPr="00E25B1D" w:rsidR="00E25B1D">
              <w:rPr>
                <w:rStyle w:val="Hyperlink"/>
              </w:rPr>
              <w:t>1.5</w:t>
            </w:r>
            <w:r>
              <w:tab/>
            </w:r>
            <w:r w:rsidRPr="00E25B1D" w:rsidR="00E25B1D">
              <w:rPr>
                <w:rStyle w:val="Hyperlink"/>
              </w:rPr>
              <w:t>Assumptions, Constraints &amp; Risks</w:t>
            </w:r>
            <w:r>
              <w:tab/>
            </w:r>
            <w:r>
              <w:fldChar w:fldCharType="begin"/>
            </w:r>
            <w:r>
              <w:instrText xml:space="preserve">PAGEREF _Toc848600570 \h</w:instrText>
            </w:r>
            <w:r>
              <w:fldChar w:fldCharType="separate"/>
            </w:r>
            <w:r w:rsidRPr="00E25B1D" w:rsidR="00E25B1D">
              <w:rPr>
                <w:rStyle w:val="Hyperlink"/>
              </w:rPr>
              <w:t>6</w:t>
            </w:r>
            <w:r>
              <w:fldChar w:fldCharType="end"/>
            </w:r>
          </w:hyperlink>
        </w:p>
        <w:p w:rsidR="004D69DB" w:rsidP="00E25B1D" w:rsidRDefault="004D69DB" w14:paraId="340B23B5" w14:noSpellErr="1" w14:textId="6A4C63CE">
          <w:pPr>
            <w:pStyle w:val="TOC2"/>
            <w:tabs>
              <w:tab w:val="left" w:leader="none" w:pos="600"/>
              <w:tab w:val="right" w:leader="dot" w:pos="8625"/>
            </w:tabs>
            <w:rPr>
              <w:rStyle w:val="Hyperlink"/>
              <w:noProof/>
              <w:kern w:val="2"/>
              <w:lang w:val="en-CA" w:eastAsia="en-CA"/>
              <w14:ligatures w14:val="standardContextual"/>
            </w:rPr>
          </w:pPr>
          <w:hyperlink w:anchor="_Toc656599137">
            <w:r w:rsidRPr="00E25B1D" w:rsidR="00E25B1D">
              <w:rPr>
                <w:rStyle w:val="Hyperlink"/>
              </w:rPr>
              <w:t>1.6</w:t>
            </w:r>
            <w:r>
              <w:tab/>
            </w:r>
            <w:r w:rsidRPr="00E25B1D" w:rsidR="00E25B1D">
              <w:rPr>
                <w:rStyle w:val="Hyperlink"/>
              </w:rPr>
              <w:t>Project Deliverables</w:t>
            </w:r>
            <w:r>
              <w:tab/>
            </w:r>
            <w:r>
              <w:fldChar w:fldCharType="begin"/>
            </w:r>
            <w:r>
              <w:instrText xml:space="preserve">PAGEREF _Toc656599137 \h</w:instrText>
            </w:r>
            <w:r>
              <w:fldChar w:fldCharType="separate"/>
            </w:r>
            <w:r w:rsidRPr="00E25B1D" w:rsidR="00E25B1D">
              <w:rPr>
                <w:rStyle w:val="Hyperlink"/>
              </w:rPr>
              <w:t>6</w:t>
            </w:r>
            <w:r>
              <w:fldChar w:fldCharType="end"/>
            </w:r>
          </w:hyperlink>
        </w:p>
        <w:p w:rsidR="004D69DB" w:rsidP="00E25B1D" w:rsidRDefault="004D69DB" w14:paraId="2A659ACA" w14:noSpellErr="1" w14:textId="1EA339B5">
          <w:pPr>
            <w:pStyle w:val="TOC2"/>
            <w:tabs>
              <w:tab w:val="left" w:leader="none" w:pos="600"/>
              <w:tab w:val="right" w:leader="dot" w:pos="8625"/>
            </w:tabs>
            <w:rPr>
              <w:rStyle w:val="Hyperlink"/>
              <w:noProof/>
              <w:kern w:val="2"/>
              <w:lang w:val="en-CA" w:eastAsia="en-CA"/>
              <w14:ligatures w14:val="standardContextual"/>
            </w:rPr>
          </w:pPr>
          <w:hyperlink w:anchor="_Toc1342923954">
            <w:r w:rsidRPr="00E25B1D" w:rsidR="00E25B1D">
              <w:rPr>
                <w:rStyle w:val="Hyperlink"/>
              </w:rPr>
              <w:t>1.7</w:t>
            </w:r>
            <w:r>
              <w:tab/>
            </w:r>
            <w:r w:rsidRPr="00E25B1D" w:rsidR="00E25B1D">
              <w:rPr>
                <w:rStyle w:val="Hyperlink"/>
              </w:rPr>
              <w:t>Schedule &amp; Budget Summary</w:t>
            </w:r>
            <w:r>
              <w:tab/>
            </w:r>
            <w:r>
              <w:fldChar w:fldCharType="begin"/>
            </w:r>
            <w:r>
              <w:instrText xml:space="preserve">PAGEREF _Toc1342923954 \h</w:instrText>
            </w:r>
            <w:r>
              <w:fldChar w:fldCharType="separate"/>
            </w:r>
            <w:r w:rsidRPr="00E25B1D" w:rsidR="00E25B1D">
              <w:rPr>
                <w:rStyle w:val="Hyperlink"/>
              </w:rPr>
              <w:t>6</w:t>
            </w:r>
            <w:r>
              <w:fldChar w:fldCharType="end"/>
            </w:r>
          </w:hyperlink>
        </w:p>
        <w:p w:rsidR="004D69DB" w:rsidP="00E25B1D" w:rsidRDefault="004D69DB" w14:paraId="16F00E87" w14:noSpellErr="1" w14:textId="7EFCB813">
          <w:pPr>
            <w:pStyle w:val="TOC2"/>
            <w:tabs>
              <w:tab w:val="left" w:leader="none" w:pos="600"/>
              <w:tab w:val="right" w:leader="dot" w:pos="8625"/>
            </w:tabs>
            <w:rPr>
              <w:rStyle w:val="Hyperlink"/>
              <w:noProof/>
              <w:kern w:val="2"/>
              <w:lang w:val="en-CA" w:eastAsia="en-CA"/>
              <w14:ligatures w14:val="standardContextual"/>
            </w:rPr>
          </w:pPr>
          <w:hyperlink w:anchor="_Toc1883840331">
            <w:r w:rsidRPr="00E25B1D" w:rsidR="00E25B1D">
              <w:rPr>
                <w:rStyle w:val="Hyperlink"/>
              </w:rPr>
              <w:t>1.8</w:t>
            </w:r>
            <w:r>
              <w:tab/>
            </w:r>
            <w:r w:rsidRPr="00E25B1D" w:rsidR="00E25B1D">
              <w:rPr>
                <w:rStyle w:val="Hyperlink"/>
              </w:rPr>
              <w:t>Acronyms, Terms and Definitions</w:t>
            </w:r>
            <w:r>
              <w:tab/>
            </w:r>
            <w:r>
              <w:fldChar w:fldCharType="begin"/>
            </w:r>
            <w:r>
              <w:instrText xml:space="preserve">PAGEREF _Toc1883840331 \h</w:instrText>
            </w:r>
            <w:r>
              <w:fldChar w:fldCharType="separate"/>
            </w:r>
            <w:r w:rsidRPr="00E25B1D" w:rsidR="00E25B1D">
              <w:rPr>
                <w:rStyle w:val="Hyperlink"/>
              </w:rPr>
              <w:t>8</w:t>
            </w:r>
            <w:r>
              <w:fldChar w:fldCharType="end"/>
            </w:r>
          </w:hyperlink>
        </w:p>
        <w:p w:rsidR="004D69DB" w:rsidP="00E25B1D" w:rsidRDefault="004D69DB" w14:paraId="126A0E0A" w14:noSpellErr="1" w14:textId="206D09F9">
          <w:pPr>
            <w:pStyle w:val="TOC2"/>
            <w:tabs>
              <w:tab w:val="left" w:leader="none" w:pos="600"/>
              <w:tab w:val="right" w:leader="dot" w:pos="8625"/>
            </w:tabs>
            <w:rPr>
              <w:rStyle w:val="Hyperlink"/>
              <w:noProof/>
              <w:kern w:val="2"/>
              <w:lang w:val="en-CA" w:eastAsia="en-CA"/>
              <w14:ligatures w14:val="standardContextual"/>
            </w:rPr>
          </w:pPr>
          <w:hyperlink w:anchor="_Toc1512052832">
            <w:r w:rsidRPr="00E25B1D" w:rsidR="00E25B1D">
              <w:rPr>
                <w:rStyle w:val="Hyperlink"/>
              </w:rPr>
              <w:t>1.9</w:t>
            </w:r>
            <w:r>
              <w:tab/>
            </w:r>
            <w:r w:rsidRPr="00E25B1D" w:rsidR="00E25B1D">
              <w:rPr>
                <w:rStyle w:val="Hyperlink"/>
              </w:rPr>
              <w:t>References</w:t>
            </w:r>
            <w:r>
              <w:tab/>
            </w:r>
            <w:r>
              <w:fldChar w:fldCharType="begin"/>
            </w:r>
            <w:r>
              <w:instrText xml:space="preserve">PAGEREF _Toc1512052832 \h</w:instrText>
            </w:r>
            <w:r>
              <w:fldChar w:fldCharType="separate"/>
            </w:r>
            <w:r w:rsidRPr="00E25B1D" w:rsidR="00E25B1D">
              <w:rPr>
                <w:rStyle w:val="Hyperlink"/>
              </w:rPr>
              <w:t>8</w:t>
            </w:r>
            <w:r>
              <w:fldChar w:fldCharType="end"/>
            </w:r>
          </w:hyperlink>
        </w:p>
        <w:p w:rsidR="004D69DB" w:rsidP="00E25B1D" w:rsidRDefault="004D69DB" w14:paraId="09A94391" w14:noSpellErr="1" w14:textId="3868E723">
          <w:pPr>
            <w:pStyle w:val="TOC2"/>
            <w:tabs>
              <w:tab w:val="left" w:leader="none" w:pos="600"/>
              <w:tab w:val="right" w:leader="dot" w:pos="8625"/>
            </w:tabs>
            <w:rPr>
              <w:rStyle w:val="Hyperlink"/>
              <w:noProof/>
              <w:kern w:val="2"/>
              <w:lang w:val="en-CA" w:eastAsia="en-CA"/>
              <w14:ligatures w14:val="standardContextual"/>
            </w:rPr>
          </w:pPr>
          <w:hyperlink w:anchor="_Toc1960135051">
            <w:r w:rsidRPr="00E25B1D" w:rsidR="00E25B1D">
              <w:rPr>
                <w:rStyle w:val="Hyperlink"/>
              </w:rPr>
              <w:t>1.10</w:t>
            </w:r>
            <w:r>
              <w:tab/>
            </w:r>
            <w:r w:rsidRPr="00E25B1D" w:rsidR="00E25B1D">
              <w:rPr>
                <w:rStyle w:val="Hyperlink"/>
              </w:rPr>
              <w:t>Limitations, Issues and Concerns</w:t>
            </w:r>
            <w:r>
              <w:tab/>
            </w:r>
            <w:r>
              <w:fldChar w:fldCharType="begin"/>
            </w:r>
            <w:r>
              <w:instrText xml:space="preserve">PAGEREF _Toc1960135051 \h</w:instrText>
            </w:r>
            <w:r>
              <w:fldChar w:fldCharType="separate"/>
            </w:r>
            <w:r w:rsidRPr="00E25B1D" w:rsidR="00E25B1D">
              <w:rPr>
                <w:rStyle w:val="Hyperlink"/>
              </w:rPr>
              <w:t>8</w:t>
            </w:r>
            <w:r>
              <w:fldChar w:fldCharType="end"/>
            </w:r>
          </w:hyperlink>
        </w:p>
        <w:p w:rsidR="004D69DB" w:rsidP="00E25B1D" w:rsidRDefault="004D69DB" w14:paraId="3D91D26A" w14:noSpellErr="1" w14:textId="423A94E9">
          <w:pPr>
            <w:pStyle w:val="TOC2"/>
            <w:tabs>
              <w:tab w:val="left" w:leader="none" w:pos="600"/>
              <w:tab w:val="right" w:leader="dot" w:pos="8625"/>
            </w:tabs>
            <w:rPr>
              <w:rStyle w:val="Hyperlink"/>
              <w:noProof/>
              <w:kern w:val="2"/>
              <w:lang w:val="en-CA" w:eastAsia="en-CA"/>
              <w14:ligatures w14:val="standardContextual"/>
            </w:rPr>
          </w:pPr>
          <w:hyperlink w:anchor="_Toc2011780155">
            <w:r w:rsidRPr="00E25B1D" w:rsidR="00E25B1D">
              <w:rPr>
                <w:rStyle w:val="Hyperlink"/>
              </w:rPr>
              <w:t>1.11</w:t>
            </w:r>
            <w:r>
              <w:tab/>
            </w:r>
            <w:r w:rsidRPr="00E25B1D" w:rsidR="00E25B1D">
              <w:rPr>
                <w:rStyle w:val="Hyperlink"/>
              </w:rPr>
              <w:t>Change of information</w:t>
            </w:r>
            <w:r>
              <w:tab/>
            </w:r>
            <w:r>
              <w:fldChar w:fldCharType="begin"/>
            </w:r>
            <w:r>
              <w:instrText xml:space="preserve">PAGEREF _Toc2011780155 \h</w:instrText>
            </w:r>
            <w:r>
              <w:fldChar w:fldCharType="separate"/>
            </w:r>
            <w:r w:rsidRPr="00E25B1D" w:rsidR="00E25B1D">
              <w:rPr>
                <w:rStyle w:val="Hyperlink"/>
              </w:rPr>
              <w:t>9</w:t>
            </w:r>
            <w:r>
              <w:fldChar w:fldCharType="end"/>
            </w:r>
          </w:hyperlink>
        </w:p>
        <w:p w:rsidR="004D69DB" w:rsidP="00E25B1D" w:rsidRDefault="004D69DB" w14:paraId="1E4203F4" w14:noSpellErr="1" w14:textId="6714D369">
          <w:pPr>
            <w:pStyle w:val="TOC2"/>
            <w:tabs>
              <w:tab w:val="left" w:leader="none" w:pos="600"/>
              <w:tab w:val="right" w:leader="dot" w:pos="8625"/>
            </w:tabs>
            <w:rPr>
              <w:rStyle w:val="Hyperlink"/>
              <w:noProof/>
              <w:kern w:val="2"/>
              <w:lang w:val="en-CA" w:eastAsia="en-CA"/>
              <w14:ligatures w14:val="standardContextual"/>
            </w:rPr>
          </w:pPr>
          <w:hyperlink w:anchor="_Toc2019998590">
            <w:r w:rsidRPr="00E25B1D" w:rsidR="00E25B1D">
              <w:rPr>
                <w:rStyle w:val="Hyperlink"/>
              </w:rPr>
              <w:t>1.12</w:t>
            </w:r>
            <w:r>
              <w:tab/>
            </w:r>
            <w:r w:rsidRPr="00E25B1D" w:rsidR="00E25B1D">
              <w:rPr>
                <w:rStyle w:val="Hyperlink"/>
              </w:rPr>
              <w:t>Confidential Information</w:t>
            </w:r>
            <w:r>
              <w:tab/>
            </w:r>
            <w:r>
              <w:fldChar w:fldCharType="begin"/>
            </w:r>
            <w:r>
              <w:instrText xml:space="preserve">PAGEREF _Toc2019998590 \h</w:instrText>
            </w:r>
            <w:r>
              <w:fldChar w:fldCharType="separate"/>
            </w:r>
            <w:r w:rsidRPr="00E25B1D" w:rsidR="00E25B1D">
              <w:rPr>
                <w:rStyle w:val="Hyperlink"/>
              </w:rPr>
              <w:t>9</w:t>
            </w:r>
            <w:r>
              <w:fldChar w:fldCharType="end"/>
            </w:r>
          </w:hyperlink>
        </w:p>
        <w:p w:rsidR="004D69DB" w:rsidP="00E25B1D" w:rsidRDefault="004D69DB" w14:paraId="659E5A24" w14:noSpellErr="1" w14:textId="3D671280">
          <w:pPr>
            <w:pStyle w:val="TOC2"/>
            <w:tabs>
              <w:tab w:val="left" w:leader="none" w:pos="600"/>
              <w:tab w:val="right" w:leader="dot" w:pos="8625"/>
            </w:tabs>
            <w:rPr>
              <w:rStyle w:val="Hyperlink"/>
              <w:noProof/>
              <w:kern w:val="2"/>
              <w:lang w:val="en-CA" w:eastAsia="en-CA"/>
              <w14:ligatures w14:val="standardContextual"/>
            </w:rPr>
          </w:pPr>
          <w:hyperlink w:anchor="_Toc1209627870">
            <w:r w:rsidRPr="00E25B1D" w:rsidR="00E25B1D">
              <w:rPr>
                <w:rStyle w:val="Hyperlink"/>
              </w:rPr>
              <w:t>1.13</w:t>
            </w:r>
            <w:r>
              <w:tab/>
            </w:r>
            <w:r w:rsidRPr="00E25B1D" w:rsidR="00E25B1D">
              <w:rPr>
                <w:rStyle w:val="Hyperlink"/>
              </w:rPr>
              <w:t>Third Party Confidentiality Restriction</w:t>
            </w:r>
            <w:r>
              <w:tab/>
            </w:r>
            <w:r>
              <w:fldChar w:fldCharType="begin"/>
            </w:r>
            <w:r>
              <w:instrText xml:space="preserve">PAGEREF _Toc1209627870 \h</w:instrText>
            </w:r>
            <w:r>
              <w:fldChar w:fldCharType="separate"/>
            </w:r>
            <w:r w:rsidRPr="00E25B1D" w:rsidR="00E25B1D">
              <w:rPr>
                <w:rStyle w:val="Hyperlink"/>
              </w:rPr>
              <w:t>9</w:t>
            </w:r>
            <w:r>
              <w:fldChar w:fldCharType="end"/>
            </w:r>
          </w:hyperlink>
        </w:p>
        <w:p w:rsidR="004D69DB" w:rsidP="00E25B1D" w:rsidRDefault="004D69DB" w14:paraId="06F50141" w14:noSpellErr="1" w14:textId="0F4E64CC">
          <w:pPr>
            <w:pStyle w:val="TOC1"/>
            <w:tabs>
              <w:tab w:val="right" w:leader="dot" w:pos="8625"/>
            </w:tabs>
            <w:rPr>
              <w:rStyle w:val="Hyperlink"/>
              <w:noProof/>
              <w:kern w:val="2"/>
              <w:lang w:val="en-CA" w:eastAsia="en-CA"/>
              <w14:ligatures w14:val="standardContextual"/>
            </w:rPr>
          </w:pPr>
          <w:hyperlink w:anchor="_Toc1609366644">
            <w:r w:rsidRPr="00E25B1D" w:rsidR="00E25B1D">
              <w:rPr>
                <w:rStyle w:val="Hyperlink"/>
              </w:rPr>
              <w:t>Roles &amp; Responsibilities</w:t>
            </w:r>
            <w:r>
              <w:tab/>
            </w:r>
            <w:r>
              <w:fldChar w:fldCharType="begin"/>
            </w:r>
            <w:r>
              <w:instrText xml:space="preserve">PAGEREF _Toc1609366644 \h</w:instrText>
            </w:r>
            <w:r>
              <w:fldChar w:fldCharType="separate"/>
            </w:r>
            <w:r w:rsidRPr="00E25B1D" w:rsidR="00E25B1D">
              <w:rPr>
                <w:rStyle w:val="Hyperlink"/>
              </w:rPr>
              <w:t>9</w:t>
            </w:r>
            <w:r>
              <w:fldChar w:fldCharType="end"/>
            </w:r>
          </w:hyperlink>
        </w:p>
        <w:p w:rsidR="004D69DB" w:rsidP="00E25B1D" w:rsidRDefault="004D69DB" w14:paraId="003DDCDB" w14:noSpellErr="1" w14:textId="23795615">
          <w:pPr>
            <w:pStyle w:val="TOC2"/>
            <w:tabs>
              <w:tab w:val="left" w:leader="none" w:pos="600"/>
              <w:tab w:val="right" w:leader="dot" w:pos="8625"/>
            </w:tabs>
            <w:rPr>
              <w:rStyle w:val="Hyperlink"/>
              <w:noProof/>
              <w:kern w:val="2"/>
              <w:lang w:val="en-CA" w:eastAsia="en-CA"/>
              <w14:ligatures w14:val="standardContextual"/>
            </w:rPr>
          </w:pPr>
          <w:hyperlink w:anchor="_Toc1818064315">
            <w:r w:rsidRPr="00E25B1D" w:rsidR="00E25B1D">
              <w:rPr>
                <w:rStyle w:val="Hyperlink"/>
              </w:rPr>
              <w:t>1.14</w:t>
            </w:r>
            <w:r>
              <w:tab/>
            </w:r>
            <w:r w:rsidRPr="00E25B1D" w:rsidR="00E25B1D">
              <w:rPr>
                <w:rStyle w:val="Hyperlink"/>
              </w:rPr>
              <w:t>Objective</w:t>
            </w:r>
            <w:r>
              <w:tab/>
            </w:r>
            <w:r>
              <w:fldChar w:fldCharType="begin"/>
            </w:r>
            <w:r>
              <w:instrText xml:space="preserve">PAGEREF _Toc1818064315 \h</w:instrText>
            </w:r>
            <w:r>
              <w:fldChar w:fldCharType="separate"/>
            </w:r>
            <w:r w:rsidRPr="00E25B1D" w:rsidR="00E25B1D">
              <w:rPr>
                <w:rStyle w:val="Hyperlink"/>
              </w:rPr>
              <w:t>9</w:t>
            </w:r>
            <w:r>
              <w:fldChar w:fldCharType="end"/>
            </w:r>
          </w:hyperlink>
        </w:p>
        <w:p w:rsidR="004D69DB" w:rsidP="00E25B1D" w:rsidRDefault="004D69DB" w14:paraId="604E608C" w14:noSpellErr="1" w14:textId="1FB97F44">
          <w:pPr>
            <w:pStyle w:val="TOC2"/>
            <w:tabs>
              <w:tab w:val="left" w:leader="none" w:pos="600"/>
              <w:tab w:val="right" w:leader="dot" w:pos="8625"/>
            </w:tabs>
            <w:rPr>
              <w:rStyle w:val="Hyperlink"/>
              <w:noProof/>
              <w:kern w:val="2"/>
              <w:lang w:val="en-CA" w:eastAsia="en-CA"/>
              <w14:ligatures w14:val="standardContextual"/>
            </w:rPr>
          </w:pPr>
          <w:hyperlink w:anchor="_Toc1096718419">
            <w:r w:rsidRPr="00E25B1D" w:rsidR="00E25B1D">
              <w:rPr>
                <w:rStyle w:val="Hyperlink"/>
              </w:rPr>
              <w:t>1.15</w:t>
            </w:r>
            <w:r>
              <w:tab/>
            </w:r>
            <w:r w:rsidRPr="00E25B1D" w:rsidR="00E25B1D">
              <w:rPr>
                <w:rStyle w:val="Hyperlink"/>
              </w:rPr>
              <w:t>Project Stages</w:t>
            </w:r>
            <w:r>
              <w:tab/>
            </w:r>
            <w:r>
              <w:fldChar w:fldCharType="begin"/>
            </w:r>
            <w:r>
              <w:instrText xml:space="preserve">PAGEREF _Toc1096718419 \h</w:instrText>
            </w:r>
            <w:r>
              <w:fldChar w:fldCharType="separate"/>
            </w:r>
            <w:r w:rsidRPr="00E25B1D" w:rsidR="00E25B1D">
              <w:rPr>
                <w:rStyle w:val="Hyperlink"/>
              </w:rPr>
              <w:t>9</w:t>
            </w:r>
            <w:r>
              <w:fldChar w:fldCharType="end"/>
            </w:r>
          </w:hyperlink>
        </w:p>
        <w:p w:rsidR="004D69DB" w:rsidP="00E25B1D" w:rsidRDefault="004D69DB" w14:paraId="39DAD465" w14:noSpellErr="1" w14:textId="689CDDF3">
          <w:pPr>
            <w:pStyle w:val="TOC2"/>
            <w:tabs>
              <w:tab w:val="left" w:leader="none" w:pos="600"/>
              <w:tab w:val="right" w:leader="dot" w:pos="8625"/>
            </w:tabs>
            <w:rPr>
              <w:rStyle w:val="Hyperlink"/>
              <w:noProof/>
              <w:kern w:val="2"/>
              <w:lang w:val="en-CA" w:eastAsia="en-CA"/>
              <w14:ligatures w14:val="standardContextual"/>
            </w:rPr>
          </w:pPr>
          <w:hyperlink w:anchor="_Toc1203540673">
            <w:r w:rsidRPr="00E25B1D" w:rsidR="00E25B1D">
              <w:rPr>
                <w:rStyle w:val="Hyperlink"/>
              </w:rPr>
              <w:t>1.16</w:t>
            </w:r>
            <w:r>
              <w:tab/>
            </w:r>
            <w:r w:rsidRPr="00E25B1D" w:rsidR="00E25B1D">
              <w:rPr>
                <w:rStyle w:val="Hyperlink"/>
              </w:rPr>
              <w:t>Clients</w:t>
            </w:r>
            <w:r>
              <w:tab/>
            </w:r>
            <w:r>
              <w:fldChar w:fldCharType="begin"/>
            </w:r>
            <w:r>
              <w:instrText xml:space="preserve">PAGEREF _Toc1203540673 \h</w:instrText>
            </w:r>
            <w:r>
              <w:fldChar w:fldCharType="separate"/>
            </w:r>
            <w:r w:rsidRPr="00E25B1D" w:rsidR="00E25B1D">
              <w:rPr>
                <w:rStyle w:val="Hyperlink"/>
              </w:rPr>
              <w:t>10</w:t>
            </w:r>
            <w:r>
              <w:fldChar w:fldCharType="end"/>
            </w:r>
          </w:hyperlink>
        </w:p>
        <w:p w:rsidR="004D69DB" w:rsidP="00E25B1D" w:rsidRDefault="004D69DB" w14:paraId="1B130062" w14:noSpellErr="1" w14:textId="74658FF2">
          <w:pPr>
            <w:pStyle w:val="TOC2"/>
            <w:tabs>
              <w:tab w:val="left" w:leader="none" w:pos="600"/>
              <w:tab w:val="right" w:leader="dot" w:pos="8625"/>
            </w:tabs>
            <w:rPr>
              <w:rStyle w:val="Hyperlink"/>
              <w:noProof/>
              <w:kern w:val="2"/>
              <w:lang w:val="en-CA" w:eastAsia="en-CA"/>
              <w14:ligatures w14:val="standardContextual"/>
            </w:rPr>
          </w:pPr>
          <w:hyperlink w:anchor="_Toc1208994754">
            <w:r w:rsidRPr="00E25B1D" w:rsidR="00E25B1D">
              <w:rPr>
                <w:rStyle w:val="Hyperlink"/>
              </w:rPr>
              <w:t>1.17</w:t>
            </w:r>
            <w:r>
              <w:tab/>
            </w:r>
            <w:r w:rsidRPr="00E25B1D" w:rsidR="00E25B1D">
              <w:rPr>
                <w:rStyle w:val="Hyperlink"/>
              </w:rPr>
              <w:t>Participants</w:t>
            </w:r>
            <w:r>
              <w:tab/>
            </w:r>
            <w:r>
              <w:fldChar w:fldCharType="begin"/>
            </w:r>
            <w:r>
              <w:instrText xml:space="preserve">PAGEREF _Toc1208994754 \h</w:instrText>
            </w:r>
            <w:r>
              <w:fldChar w:fldCharType="separate"/>
            </w:r>
            <w:r w:rsidRPr="00E25B1D" w:rsidR="00E25B1D">
              <w:rPr>
                <w:rStyle w:val="Hyperlink"/>
              </w:rPr>
              <w:t>10</w:t>
            </w:r>
            <w:r>
              <w:fldChar w:fldCharType="end"/>
            </w:r>
          </w:hyperlink>
        </w:p>
        <w:p w:rsidR="004D69DB" w:rsidP="00E25B1D" w:rsidRDefault="004D69DB" w14:paraId="43027356" w14:noSpellErr="1" w14:textId="0BBA977A">
          <w:pPr>
            <w:pStyle w:val="TOC2"/>
            <w:tabs>
              <w:tab w:val="left" w:leader="none" w:pos="600"/>
              <w:tab w:val="right" w:leader="dot" w:pos="8625"/>
            </w:tabs>
            <w:rPr>
              <w:rStyle w:val="Hyperlink"/>
              <w:noProof/>
              <w:kern w:val="2"/>
              <w:lang w:val="en-CA" w:eastAsia="en-CA"/>
              <w14:ligatures w14:val="standardContextual"/>
            </w:rPr>
          </w:pPr>
          <w:hyperlink w:anchor="_Toc724542407">
            <w:r w:rsidRPr="00E25B1D" w:rsidR="00E25B1D">
              <w:rPr>
                <w:rStyle w:val="Hyperlink"/>
              </w:rPr>
              <w:t>1.18</w:t>
            </w:r>
            <w:r>
              <w:tab/>
            </w:r>
            <w:r w:rsidRPr="00E25B1D" w:rsidR="00E25B1D">
              <w:rPr>
                <w:rStyle w:val="Hyperlink"/>
              </w:rPr>
              <w:t>Market Space and Industry Sector</w:t>
            </w:r>
            <w:r>
              <w:tab/>
            </w:r>
            <w:r>
              <w:fldChar w:fldCharType="begin"/>
            </w:r>
            <w:r>
              <w:instrText xml:space="preserve">PAGEREF _Toc724542407 \h</w:instrText>
            </w:r>
            <w:r>
              <w:fldChar w:fldCharType="separate"/>
            </w:r>
            <w:r w:rsidRPr="00E25B1D" w:rsidR="00E25B1D">
              <w:rPr>
                <w:rStyle w:val="Hyperlink"/>
              </w:rPr>
              <w:t>10</w:t>
            </w:r>
            <w:r>
              <w:fldChar w:fldCharType="end"/>
            </w:r>
          </w:hyperlink>
        </w:p>
        <w:p w:rsidR="004D69DB" w:rsidP="00E25B1D" w:rsidRDefault="004D69DB" w14:paraId="500F8BE0" w14:noSpellErr="1" w14:textId="7DE7AE44">
          <w:pPr>
            <w:pStyle w:val="TOC1"/>
            <w:tabs>
              <w:tab w:val="right" w:leader="dot" w:pos="8625"/>
            </w:tabs>
            <w:rPr>
              <w:rStyle w:val="Hyperlink"/>
              <w:noProof/>
              <w:kern w:val="2"/>
              <w:lang w:val="en-CA" w:eastAsia="en-CA"/>
              <w14:ligatures w14:val="standardContextual"/>
            </w:rPr>
          </w:pPr>
          <w:hyperlink w:anchor="_Toc1468306785">
            <w:r w:rsidRPr="00E25B1D" w:rsidR="00E25B1D">
              <w:rPr>
                <w:rStyle w:val="Hyperlink"/>
              </w:rPr>
              <w:t>Requirements</w:t>
            </w:r>
            <w:r>
              <w:tab/>
            </w:r>
            <w:r>
              <w:fldChar w:fldCharType="begin"/>
            </w:r>
            <w:r>
              <w:instrText xml:space="preserve">PAGEREF _Toc1468306785 \h</w:instrText>
            </w:r>
            <w:r>
              <w:fldChar w:fldCharType="separate"/>
            </w:r>
            <w:r w:rsidRPr="00E25B1D" w:rsidR="00E25B1D">
              <w:rPr>
                <w:rStyle w:val="Hyperlink"/>
              </w:rPr>
              <w:t>11</w:t>
            </w:r>
            <w:r>
              <w:fldChar w:fldCharType="end"/>
            </w:r>
          </w:hyperlink>
        </w:p>
        <w:p w:rsidR="004D69DB" w:rsidP="00E25B1D" w:rsidRDefault="004D69DB" w14:paraId="7F75DDD9" w14:noSpellErr="1" w14:textId="57C7A58C">
          <w:pPr>
            <w:pStyle w:val="TOC2"/>
            <w:tabs>
              <w:tab w:val="left" w:leader="none" w:pos="600"/>
              <w:tab w:val="right" w:leader="dot" w:pos="8625"/>
            </w:tabs>
            <w:rPr>
              <w:rStyle w:val="Hyperlink"/>
              <w:noProof/>
              <w:kern w:val="2"/>
              <w:lang w:val="en-CA" w:eastAsia="en-CA"/>
              <w14:ligatures w14:val="standardContextual"/>
            </w:rPr>
          </w:pPr>
          <w:hyperlink w:anchor="_Toc996414712">
            <w:r w:rsidRPr="00E25B1D" w:rsidR="00E25B1D">
              <w:rPr>
                <w:rStyle w:val="Hyperlink"/>
              </w:rPr>
              <w:t>1.19</w:t>
            </w:r>
            <w:r>
              <w:tab/>
            </w:r>
            <w:r w:rsidRPr="00E25B1D" w:rsidR="00E25B1D">
              <w:rPr>
                <w:rStyle w:val="Hyperlink"/>
              </w:rPr>
              <w:t>Functional Requirements</w:t>
            </w:r>
            <w:r>
              <w:tab/>
            </w:r>
            <w:r>
              <w:fldChar w:fldCharType="begin"/>
            </w:r>
            <w:r>
              <w:instrText xml:space="preserve">PAGEREF _Toc996414712 \h</w:instrText>
            </w:r>
            <w:r>
              <w:fldChar w:fldCharType="separate"/>
            </w:r>
            <w:r w:rsidRPr="00E25B1D" w:rsidR="00E25B1D">
              <w:rPr>
                <w:rStyle w:val="Hyperlink"/>
              </w:rPr>
              <w:t>11</w:t>
            </w:r>
            <w:r>
              <w:fldChar w:fldCharType="end"/>
            </w:r>
          </w:hyperlink>
        </w:p>
        <w:p w:rsidR="004D69DB" w:rsidP="00E25B1D" w:rsidRDefault="004D69DB" w14:paraId="67CCC6FD" w14:noSpellErr="1" w14:textId="6FF45E74">
          <w:pPr>
            <w:pStyle w:val="TOC2"/>
            <w:tabs>
              <w:tab w:val="left" w:leader="none" w:pos="600"/>
              <w:tab w:val="right" w:leader="dot" w:pos="8625"/>
            </w:tabs>
            <w:rPr>
              <w:rStyle w:val="Hyperlink"/>
              <w:noProof/>
              <w:kern w:val="2"/>
              <w:lang w:val="en-CA" w:eastAsia="en-CA"/>
              <w14:ligatures w14:val="standardContextual"/>
            </w:rPr>
          </w:pPr>
          <w:hyperlink w:anchor="_Toc1086923963">
            <w:r w:rsidRPr="00E25B1D" w:rsidR="00E25B1D">
              <w:rPr>
                <w:rStyle w:val="Hyperlink"/>
              </w:rPr>
              <w:t>1.20</w:t>
            </w:r>
            <w:r>
              <w:tab/>
            </w:r>
            <w:r w:rsidRPr="00E25B1D" w:rsidR="00E25B1D">
              <w:rPr>
                <w:rStyle w:val="Hyperlink"/>
              </w:rPr>
              <w:t>Non-Functional Requirements</w:t>
            </w:r>
            <w:r>
              <w:tab/>
            </w:r>
            <w:r>
              <w:fldChar w:fldCharType="begin"/>
            </w:r>
            <w:r>
              <w:instrText xml:space="preserve">PAGEREF _Toc1086923963 \h</w:instrText>
            </w:r>
            <w:r>
              <w:fldChar w:fldCharType="separate"/>
            </w:r>
            <w:r w:rsidRPr="00E25B1D" w:rsidR="00E25B1D">
              <w:rPr>
                <w:rStyle w:val="Hyperlink"/>
              </w:rPr>
              <w:t>11</w:t>
            </w:r>
            <w:r>
              <w:fldChar w:fldCharType="end"/>
            </w:r>
          </w:hyperlink>
        </w:p>
        <w:p w:rsidR="004D69DB" w:rsidP="00E25B1D" w:rsidRDefault="004D69DB" w14:paraId="35FACD2D" w14:noSpellErr="1" w14:textId="18F7E25D">
          <w:pPr>
            <w:pStyle w:val="TOC2"/>
            <w:tabs>
              <w:tab w:val="left" w:leader="none" w:pos="600"/>
              <w:tab w:val="right" w:leader="dot" w:pos="8625"/>
            </w:tabs>
            <w:rPr>
              <w:rStyle w:val="Hyperlink"/>
              <w:noProof/>
              <w:kern w:val="2"/>
              <w:lang w:val="en-CA" w:eastAsia="en-CA"/>
              <w14:ligatures w14:val="standardContextual"/>
            </w:rPr>
          </w:pPr>
          <w:hyperlink w:anchor="_Toc1440616362">
            <w:r w:rsidRPr="00E25B1D" w:rsidR="00E25B1D">
              <w:rPr>
                <w:rStyle w:val="Hyperlink"/>
              </w:rPr>
              <w:t>1.21</w:t>
            </w:r>
            <w:r>
              <w:tab/>
            </w:r>
            <w:r w:rsidRPr="00E25B1D" w:rsidR="00E25B1D">
              <w:rPr>
                <w:rStyle w:val="Hyperlink"/>
              </w:rPr>
              <w:t>Constraints</w:t>
            </w:r>
            <w:r>
              <w:tab/>
            </w:r>
            <w:r>
              <w:fldChar w:fldCharType="begin"/>
            </w:r>
            <w:r>
              <w:instrText xml:space="preserve">PAGEREF _Toc1440616362 \h</w:instrText>
            </w:r>
            <w:r>
              <w:fldChar w:fldCharType="separate"/>
            </w:r>
            <w:r w:rsidRPr="00E25B1D" w:rsidR="00E25B1D">
              <w:rPr>
                <w:rStyle w:val="Hyperlink"/>
              </w:rPr>
              <w:t>11</w:t>
            </w:r>
            <w:r>
              <w:fldChar w:fldCharType="end"/>
            </w:r>
          </w:hyperlink>
        </w:p>
        <w:p w:rsidR="004D69DB" w:rsidP="00E25B1D" w:rsidRDefault="004D69DB" w14:paraId="719DF516" w14:noSpellErr="1" w14:textId="4DBA636B">
          <w:pPr>
            <w:pStyle w:val="TOC1"/>
            <w:tabs>
              <w:tab w:val="right" w:leader="dot" w:pos="8625"/>
            </w:tabs>
            <w:rPr>
              <w:rStyle w:val="Hyperlink"/>
              <w:noProof/>
              <w:kern w:val="2"/>
              <w:lang w:val="en-CA" w:eastAsia="en-CA"/>
              <w14:ligatures w14:val="standardContextual"/>
            </w:rPr>
          </w:pPr>
          <w:hyperlink w:anchor="_Toc1771595176">
            <w:r w:rsidRPr="00E25B1D" w:rsidR="00E25B1D">
              <w:rPr>
                <w:rStyle w:val="Hyperlink"/>
              </w:rPr>
              <w:t>Software Architecture</w:t>
            </w:r>
            <w:r>
              <w:tab/>
            </w:r>
            <w:r>
              <w:fldChar w:fldCharType="begin"/>
            </w:r>
            <w:r>
              <w:instrText xml:space="preserve">PAGEREF _Toc1771595176 \h</w:instrText>
            </w:r>
            <w:r>
              <w:fldChar w:fldCharType="separate"/>
            </w:r>
            <w:r w:rsidRPr="00E25B1D" w:rsidR="00E25B1D">
              <w:rPr>
                <w:rStyle w:val="Hyperlink"/>
              </w:rPr>
              <w:t>11</w:t>
            </w:r>
            <w:r>
              <w:fldChar w:fldCharType="end"/>
            </w:r>
          </w:hyperlink>
        </w:p>
        <w:p w:rsidR="004D69DB" w:rsidP="00E25B1D" w:rsidRDefault="004D69DB" w14:paraId="53D0409B" w14:noSpellErr="1" w14:textId="0570737B">
          <w:pPr>
            <w:pStyle w:val="TOC2"/>
            <w:tabs>
              <w:tab w:val="left" w:leader="none" w:pos="600"/>
              <w:tab w:val="right" w:leader="dot" w:pos="8625"/>
            </w:tabs>
            <w:rPr>
              <w:rStyle w:val="Hyperlink"/>
              <w:noProof/>
              <w:kern w:val="2"/>
              <w:lang w:val="en-CA" w:eastAsia="en-CA"/>
              <w14:ligatures w14:val="standardContextual"/>
            </w:rPr>
          </w:pPr>
          <w:hyperlink w:anchor="_Toc1783109657">
            <w:r w:rsidRPr="00E25B1D" w:rsidR="00E25B1D">
              <w:rPr>
                <w:rStyle w:val="Hyperlink"/>
              </w:rPr>
              <w:t>1.22</w:t>
            </w:r>
            <w:r>
              <w:tab/>
            </w:r>
            <w:r w:rsidRPr="00E25B1D" w:rsidR="00E25B1D">
              <w:rPr>
                <w:rStyle w:val="Hyperlink"/>
              </w:rPr>
              <w:t>High Level Design: Architectural Views</w:t>
            </w:r>
            <w:r>
              <w:tab/>
            </w:r>
            <w:r>
              <w:fldChar w:fldCharType="begin"/>
            </w:r>
            <w:r>
              <w:instrText xml:space="preserve">PAGEREF _Toc1783109657 \h</w:instrText>
            </w:r>
            <w:r>
              <w:fldChar w:fldCharType="separate"/>
            </w:r>
            <w:r w:rsidRPr="00E25B1D" w:rsidR="00E25B1D">
              <w:rPr>
                <w:rStyle w:val="Hyperlink"/>
              </w:rPr>
              <w:t>11</w:t>
            </w:r>
            <w:r>
              <w:fldChar w:fldCharType="end"/>
            </w:r>
          </w:hyperlink>
        </w:p>
        <w:p w:rsidR="004D69DB" w:rsidP="00E25B1D" w:rsidRDefault="004D69DB" w14:paraId="774B5EA2" w14:noSpellErr="1" w14:textId="6D298936">
          <w:pPr>
            <w:pStyle w:val="TOC2"/>
            <w:tabs>
              <w:tab w:val="left" w:leader="none" w:pos="600"/>
              <w:tab w:val="right" w:leader="dot" w:pos="8625"/>
            </w:tabs>
            <w:rPr>
              <w:rStyle w:val="Hyperlink"/>
              <w:noProof/>
              <w:kern w:val="2"/>
              <w:lang w:val="en-CA" w:eastAsia="en-CA"/>
              <w14:ligatures w14:val="standardContextual"/>
            </w:rPr>
          </w:pPr>
          <w:hyperlink w:anchor="_Toc489599587">
            <w:r w:rsidRPr="00E25B1D" w:rsidR="00E25B1D">
              <w:rPr>
                <w:rStyle w:val="Hyperlink"/>
              </w:rPr>
              <w:t>1.23</w:t>
            </w:r>
            <w:r>
              <w:tab/>
            </w:r>
            <w:r w:rsidRPr="00E25B1D" w:rsidR="00E25B1D">
              <w:rPr>
                <w:rStyle w:val="Hyperlink"/>
              </w:rPr>
              <w:t>Front-End (Graphical User Interface)</w:t>
            </w:r>
            <w:r>
              <w:tab/>
            </w:r>
            <w:r>
              <w:fldChar w:fldCharType="begin"/>
            </w:r>
            <w:r>
              <w:instrText xml:space="preserve">PAGEREF _Toc489599587 \h</w:instrText>
            </w:r>
            <w:r>
              <w:fldChar w:fldCharType="separate"/>
            </w:r>
            <w:r w:rsidRPr="00E25B1D" w:rsidR="00E25B1D">
              <w:rPr>
                <w:rStyle w:val="Hyperlink"/>
              </w:rPr>
              <w:t>13</w:t>
            </w:r>
            <w:r>
              <w:fldChar w:fldCharType="end"/>
            </w:r>
          </w:hyperlink>
        </w:p>
        <w:p w:rsidR="004D69DB" w:rsidP="00E25B1D" w:rsidRDefault="004D69DB" w14:paraId="217A7560" w14:noSpellErr="1" w14:textId="5DE696A5">
          <w:pPr>
            <w:pStyle w:val="TOC2"/>
            <w:tabs>
              <w:tab w:val="left" w:leader="none" w:pos="600"/>
              <w:tab w:val="right" w:leader="dot" w:pos="8625"/>
            </w:tabs>
            <w:rPr>
              <w:rStyle w:val="Hyperlink"/>
              <w:noProof/>
              <w:kern w:val="2"/>
              <w:lang w:val="en-CA" w:eastAsia="en-CA"/>
              <w14:ligatures w14:val="standardContextual"/>
            </w:rPr>
          </w:pPr>
          <w:hyperlink w:anchor="_Toc811117835">
            <w:r w:rsidRPr="00E25B1D" w:rsidR="00E25B1D">
              <w:rPr>
                <w:rStyle w:val="Hyperlink"/>
              </w:rPr>
              <w:t>1.24</w:t>
            </w:r>
            <w:r>
              <w:tab/>
            </w:r>
            <w:r w:rsidRPr="00E25B1D" w:rsidR="00E25B1D">
              <w:rPr>
                <w:rStyle w:val="Hyperlink"/>
              </w:rPr>
              <w:t>Back-End</w:t>
            </w:r>
            <w:r>
              <w:tab/>
            </w:r>
            <w:r>
              <w:fldChar w:fldCharType="begin"/>
            </w:r>
            <w:r>
              <w:instrText xml:space="preserve">PAGEREF _Toc811117835 \h</w:instrText>
            </w:r>
            <w:r>
              <w:fldChar w:fldCharType="separate"/>
            </w:r>
            <w:r w:rsidRPr="00E25B1D" w:rsidR="00E25B1D">
              <w:rPr>
                <w:rStyle w:val="Hyperlink"/>
              </w:rPr>
              <w:t>23</w:t>
            </w:r>
            <w:r>
              <w:fldChar w:fldCharType="end"/>
            </w:r>
          </w:hyperlink>
        </w:p>
        <w:p w:rsidR="004D69DB" w:rsidP="00E25B1D" w:rsidRDefault="004D69DB" w14:paraId="71F5958D" w14:noSpellErr="1" w14:textId="6438AB76">
          <w:pPr>
            <w:pStyle w:val="TOC1"/>
            <w:tabs>
              <w:tab w:val="right" w:leader="dot" w:pos="8625"/>
            </w:tabs>
            <w:rPr>
              <w:rStyle w:val="Hyperlink"/>
              <w:noProof/>
              <w:kern w:val="2"/>
              <w:lang w:val="en-CA" w:eastAsia="en-CA"/>
              <w14:ligatures w14:val="standardContextual"/>
            </w:rPr>
          </w:pPr>
          <w:hyperlink w:anchor="_Toc1359719653">
            <w:r w:rsidRPr="00E25B1D" w:rsidR="00E25B1D">
              <w:rPr>
                <w:rStyle w:val="Hyperlink"/>
              </w:rPr>
              <w:t>Hardware Design</w:t>
            </w:r>
            <w:r>
              <w:tab/>
            </w:r>
            <w:r>
              <w:fldChar w:fldCharType="begin"/>
            </w:r>
            <w:r>
              <w:instrText xml:space="preserve">PAGEREF _Toc1359719653 \h</w:instrText>
            </w:r>
            <w:r>
              <w:fldChar w:fldCharType="separate"/>
            </w:r>
            <w:r w:rsidRPr="00E25B1D" w:rsidR="00E25B1D">
              <w:rPr>
                <w:rStyle w:val="Hyperlink"/>
              </w:rPr>
              <w:t>26</w:t>
            </w:r>
            <w:r>
              <w:fldChar w:fldCharType="end"/>
            </w:r>
          </w:hyperlink>
        </w:p>
        <w:p w:rsidR="004D69DB" w:rsidP="00E25B1D" w:rsidRDefault="004D69DB" w14:paraId="75772C78" w14:noSpellErr="1" w14:textId="613C04FF">
          <w:pPr>
            <w:pStyle w:val="TOC2"/>
            <w:tabs>
              <w:tab w:val="left" w:leader="none" w:pos="600"/>
              <w:tab w:val="right" w:leader="dot" w:pos="8625"/>
            </w:tabs>
            <w:rPr>
              <w:rStyle w:val="Hyperlink"/>
              <w:noProof/>
              <w:kern w:val="2"/>
              <w:lang w:val="en-CA" w:eastAsia="en-CA"/>
              <w14:ligatures w14:val="standardContextual"/>
            </w:rPr>
          </w:pPr>
          <w:hyperlink w:anchor="_Toc1703837528">
            <w:r w:rsidRPr="00E25B1D" w:rsidR="00E25B1D">
              <w:rPr>
                <w:rStyle w:val="Hyperlink"/>
              </w:rPr>
              <w:t>1.25</w:t>
            </w:r>
            <w:r>
              <w:tab/>
            </w:r>
            <w:r w:rsidRPr="00E25B1D" w:rsidR="00E25B1D">
              <w:rPr>
                <w:rStyle w:val="Hyperlink"/>
              </w:rPr>
              <w:t>Hardware Components and Specifications</w:t>
            </w:r>
            <w:r>
              <w:tab/>
            </w:r>
            <w:r>
              <w:fldChar w:fldCharType="begin"/>
            </w:r>
            <w:r>
              <w:instrText xml:space="preserve">PAGEREF _Toc1703837528 \h</w:instrText>
            </w:r>
            <w:r>
              <w:fldChar w:fldCharType="separate"/>
            </w:r>
            <w:r w:rsidRPr="00E25B1D" w:rsidR="00E25B1D">
              <w:rPr>
                <w:rStyle w:val="Hyperlink"/>
              </w:rPr>
              <w:t>26</w:t>
            </w:r>
            <w:r>
              <w:fldChar w:fldCharType="end"/>
            </w:r>
          </w:hyperlink>
        </w:p>
        <w:p w:rsidR="004D69DB" w:rsidP="00E25B1D" w:rsidRDefault="004D69DB" w14:paraId="77F1E74F" w14:noSpellErr="1" w14:textId="4B42F8C9">
          <w:pPr>
            <w:pStyle w:val="TOC2"/>
            <w:tabs>
              <w:tab w:val="left" w:leader="none" w:pos="600"/>
              <w:tab w:val="right" w:leader="dot" w:pos="8625"/>
            </w:tabs>
            <w:rPr>
              <w:rStyle w:val="Hyperlink"/>
              <w:noProof/>
              <w:kern w:val="2"/>
              <w:lang w:val="en-CA" w:eastAsia="en-CA"/>
              <w14:ligatures w14:val="standardContextual"/>
            </w:rPr>
          </w:pPr>
          <w:hyperlink w:anchor="_Toc281575181">
            <w:r w:rsidRPr="00E25B1D" w:rsidR="00E25B1D">
              <w:rPr>
                <w:rStyle w:val="Hyperlink"/>
              </w:rPr>
              <w:t>1.26</w:t>
            </w:r>
            <w:r>
              <w:tab/>
            </w:r>
            <w:r w:rsidRPr="00E25B1D" w:rsidR="00E25B1D">
              <w:rPr>
                <w:rStyle w:val="Hyperlink"/>
              </w:rPr>
              <w:t>Hardware Block Diagram</w:t>
            </w:r>
            <w:r>
              <w:tab/>
            </w:r>
            <w:r>
              <w:fldChar w:fldCharType="begin"/>
            </w:r>
            <w:r>
              <w:instrText xml:space="preserve">PAGEREF _Toc281575181 \h</w:instrText>
            </w:r>
            <w:r>
              <w:fldChar w:fldCharType="separate"/>
            </w:r>
            <w:r w:rsidRPr="00E25B1D" w:rsidR="00E25B1D">
              <w:rPr>
                <w:rStyle w:val="Hyperlink"/>
              </w:rPr>
              <w:t>27</w:t>
            </w:r>
            <w:r>
              <w:fldChar w:fldCharType="end"/>
            </w:r>
          </w:hyperlink>
        </w:p>
        <w:p w:rsidR="004D69DB" w:rsidP="00E25B1D" w:rsidRDefault="004D69DB" w14:paraId="1643BB50" w14:noSpellErr="1" w14:textId="3683C56D">
          <w:pPr>
            <w:pStyle w:val="TOC1"/>
            <w:tabs>
              <w:tab w:val="right" w:leader="dot" w:pos="8625"/>
            </w:tabs>
            <w:rPr>
              <w:rStyle w:val="Hyperlink"/>
              <w:noProof/>
              <w:kern w:val="2"/>
              <w:lang w:val="en-CA" w:eastAsia="en-CA"/>
              <w14:ligatures w14:val="standardContextual"/>
            </w:rPr>
          </w:pPr>
          <w:hyperlink w:anchor="_Toc719295293">
            <w:r w:rsidRPr="00E25B1D" w:rsidR="00E25B1D">
              <w:rPr>
                <w:rStyle w:val="Hyperlink"/>
              </w:rPr>
              <w:t>Testing</w:t>
            </w:r>
            <w:r>
              <w:tab/>
            </w:r>
            <w:r>
              <w:fldChar w:fldCharType="begin"/>
            </w:r>
            <w:r>
              <w:instrText xml:space="preserve">PAGEREF _Toc719295293 \h</w:instrText>
            </w:r>
            <w:r>
              <w:fldChar w:fldCharType="separate"/>
            </w:r>
            <w:r w:rsidRPr="00E25B1D" w:rsidR="00E25B1D">
              <w:rPr>
                <w:rStyle w:val="Hyperlink"/>
              </w:rPr>
              <w:t>27</w:t>
            </w:r>
            <w:r>
              <w:fldChar w:fldCharType="end"/>
            </w:r>
          </w:hyperlink>
        </w:p>
        <w:p w:rsidR="004D69DB" w:rsidP="00E25B1D" w:rsidRDefault="004D69DB" w14:paraId="3F75980C" w14:noSpellErr="1" w14:textId="7480E3C5">
          <w:pPr>
            <w:pStyle w:val="TOC2"/>
            <w:tabs>
              <w:tab w:val="left" w:leader="none" w:pos="600"/>
              <w:tab w:val="right" w:leader="dot" w:pos="8625"/>
            </w:tabs>
            <w:rPr>
              <w:rStyle w:val="Hyperlink"/>
              <w:noProof/>
              <w:kern w:val="2"/>
              <w:lang w:val="en-CA" w:eastAsia="en-CA"/>
              <w14:ligatures w14:val="standardContextual"/>
            </w:rPr>
          </w:pPr>
          <w:hyperlink w:anchor="_Toc2055579856">
            <w:r w:rsidRPr="00E25B1D" w:rsidR="00E25B1D">
              <w:rPr>
                <w:rStyle w:val="Hyperlink"/>
              </w:rPr>
              <w:t>1.27</w:t>
            </w:r>
            <w:r>
              <w:tab/>
            </w:r>
            <w:r w:rsidRPr="00E25B1D" w:rsidR="00E25B1D">
              <w:rPr>
                <w:rStyle w:val="Hyperlink"/>
              </w:rPr>
              <w:t>Software</w:t>
            </w:r>
            <w:r>
              <w:tab/>
            </w:r>
            <w:r>
              <w:fldChar w:fldCharType="begin"/>
            </w:r>
            <w:r>
              <w:instrText xml:space="preserve">PAGEREF _Toc2055579856 \h</w:instrText>
            </w:r>
            <w:r>
              <w:fldChar w:fldCharType="separate"/>
            </w:r>
            <w:r w:rsidRPr="00E25B1D" w:rsidR="00E25B1D">
              <w:rPr>
                <w:rStyle w:val="Hyperlink"/>
              </w:rPr>
              <w:t>27</w:t>
            </w:r>
            <w:r>
              <w:fldChar w:fldCharType="end"/>
            </w:r>
          </w:hyperlink>
        </w:p>
        <w:p w:rsidR="004D69DB" w:rsidP="00E25B1D" w:rsidRDefault="004D69DB" w14:paraId="1D56CFBD" w14:noSpellErr="1" w14:textId="559AC3C1">
          <w:pPr>
            <w:pStyle w:val="TOC3"/>
            <w:tabs>
              <w:tab w:val="left" w:leader="none" w:pos="1200"/>
              <w:tab w:val="right" w:leader="dot" w:pos="8625"/>
            </w:tabs>
            <w:rPr>
              <w:rStyle w:val="Hyperlink"/>
              <w:noProof/>
              <w:kern w:val="2"/>
              <w:lang w:val="en-CA" w:eastAsia="en-CA"/>
              <w14:ligatures w14:val="standardContextual"/>
            </w:rPr>
          </w:pPr>
          <w:hyperlink w:anchor="_Toc986174793">
            <w:r w:rsidRPr="00E25B1D" w:rsidR="00E25B1D">
              <w:rPr>
                <w:rStyle w:val="Hyperlink"/>
              </w:rPr>
              <w:t>1.27.1</w:t>
            </w:r>
            <w:r>
              <w:tab/>
            </w:r>
            <w:r w:rsidRPr="00E25B1D" w:rsidR="00E25B1D">
              <w:rPr>
                <w:rStyle w:val="Hyperlink"/>
              </w:rPr>
              <w:t>Verification</w:t>
            </w:r>
            <w:r>
              <w:tab/>
            </w:r>
            <w:r>
              <w:fldChar w:fldCharType="begin"/>
            </w:r>
            <w:r>
              <w:instrText xml:space="preserve">PAGEREF _Toc986174793 \h</w:instrText>
            </w:r>
            <w:r>
              <w:fldChar w:fldCharType="separate"/>
            </w:r>
            <w:r w:rsidRPr="00E25B1D" w:rsidR="00E25B1D">
              <w:rPr>
                <w:rStyle w:val="Hyperlink"/>
              </w:rPr>
              <w:t>27</w:t>
            </w:r>
            <w:r>
              <w:fldChar w:fldCharType="end"/>
            </w:r>
          </w:hyperlink>
        </w:p>
        <w:p w:rsidR="004D69DB" w:rsidP="00E25B1D" w:rsidRDefault="004D69DB" w14:paraId="266C5529" w14:noSpellErr="1" w14:textId="6C7CCD39">
          <w:pPr>
            <w:pStyle w:val="TOC3"/>
            <w:tabs>
              <w:tab w:val="left" w:leader="none" w:pos="1200"/>
              <w:tab w:val="right" w:leader="dot" w:pos="8625"/>
            </w:tabs>
            <w:rPr>
              <w:rStyle w:val="Hyperlink"/>
              <w:noProof/>
              <w:kern w:val="2"/>
              <w:lang w:val="en-CA" w:eastAsia="en-CA"/>
              <w14:ligatures w14:val="standardContextual"/>
            </w:rPr>
          </w:pPr>
          <w:hyperlink w:anchor="_Toc1052313810">
            <w:r w:rsidRPr="00E25B1D" w:rsidR="00E25B1D">
              <w:rPr>
                <w:rStyle w:val="Hyperlink"/>
              </w:rPr>
              <w:t>1.27.2</w:t>
            </w:r>
            <w:r>
              <w:tab/>
            </w:r>
            <w:r w:rsidRPr="00E25B1D" w:rsidR="00E25B1D">
              <w:rPr>
                <w:rStyle w:val="Hyperlink"/>
              </w:rPr>
              <w:t>Validation</w:t>
            </w:r>
            <w:r>
              <w:tab/>
            </w:r>
            <w:r>
              <w:fldChar w:fldCharType="begin"/>
            </w:r>
            <w:r>
              <w:instrText xml:space="preserve">PAGEREF _Toc1052313810 \h</w:instrText>
            </w:r>
            <w:r>
              <w:fldChar w:fldCharType="separate"/>
            </w:r>
            <w:r w:rsidRPr="00E25B1D" w:rsidR="00E25B1D">
              <w:rPr>
                <w:rStyle w:val="Hyperlink"/>
              </w:rPr>
              <w:t>27</w:t>
            </w:r>
            <w:r>
              <w:fldChar w:fldCharType="end"/>
            </w:r>
          </w:hyperlink>
        </w:p>
        <w:p w:rsidR="004D69DB" w:rsidP="00E25B1D" w:rsidRDefault="004D69DB" w14:paraId="250BD505" w14:noSpellErr="1" w14:textId="75AA1901">
          <w:pPr>
            <w:pStyle w:val="TOC2"/>
            <w:tabs>
              <w:tab w:val="left" w:leader="none" w:pos="600"/>
              <w:tab w:val="right" w:leader="dot" w:pos="8625"/>
            </w:tabs>
            <w:rPr>
              <w:rStyle w:val="Hyperlink"/>
              <w:noProof/>
              <w:kern w:val="2"/>
              <w:lang w:val="en-CA" w:eastAsia="en-CA"/>
              <w14:ligatures w14:val="standardContextual"/>
            </w:rPr>
          </w:pPr>
          <w:hyperlink w:anchor="_Toc847689256">
            <w:r w:rsidRPr="00E25B1D" w:rsidR="00E25B1D">
              <w:rPr>
                <w:rStyle w:val="Hyperlink"/>
              </w:rPr>
              <w:t>1.28</w:t>
            </w:r>
            <w:r>
              <w:tab/>
            </w:r>
            <w:r w:rsidRPr="00E25B1D" w:rsidR="00E25B1D">
              <w:rPr>
                <w:rStyle w:val="Hyperlink"/>
              </w:rPr>
              <w:t>Hardware Testing</w:t>
            </w:r>
            <w:r>
              <w:tab/>
            </w:r>
            <w:r>
              <w:fldChar w:fldCharType="begin"/>
            </w:r>
            <w:r>
              <w:instrText xml:space="preserve">PAGEREF _Toc847689256 \h</w:instrText>
            </w:r>
            <w:r>
              <w:fldChar w:fldCharType="separate"/>
            </w:r>
            <w:r w:rsidRPr="00E25B1D" w:rsidR="00E25B1D">
              <w:rPr>
                <w:rStyle w:val="Hyperlink"/>
              </w:rPr>
              <w:t>27</w:t>
            </w:r>
            <w:r>
              <w:fldChar w:fldCharType="end"/>
            </w:r>
          </w:hyperlink>
        </w:p>
        <w:p w:rsidR="004D69DB" w:rsidP="00E25B1D" w:rsidRDefault="004D69DB" w14:paraId="51F7F376" w14:noSpellErr="1" w14:textId="4CEEDD0A">
          <w:pPr>
            <w:pStyle w:val="TOC1"/>
            <w:tabs>
              <w:tab w:val="right" w:leader="dot" w:pos="8625"/>
            </w:tabs>
            <w:rPr>
              <w:rStyle w:val="Hyperlink"/>
              <w:noProof/>
              <w:kern w:val="2"/>
              <w:lang w:val="en-CA" w:eastAsia="en-CA"/>
              <w14:ligatures w14:val="standardContextual"/>
            </w:rPr>
          </w:pPr>
          <w:hyperlink w:anchor="_Toc1085068192">
            <w:r w:rsidRPr="00E25B1D" w:rsidR="00E25B1D">
              <w:rPr>
                <w:rStyle w:val="Hyperlink"/>
              </w:rPr>
              <w:t>Project Management</w:t>
            </w:r>
            <w:r>
              <w:tab/>
            </w:r>
            <w:r>
              <w:fldChar w:fldCharType="begin"/>
            </w:r>
            <w:r>
              <w:instrText xml:space="preserve">PAGEREF _Toc1085068192 \h</w:instrText>
            </w:r>
            <w:r>
              <w:fldChar w:fldCharType="separate"/>
            </w:r>
            <w:r w:rsidRPr="00E25B1D" w:rsidR="00E25B1D">
              <w:rPr>
                <w:rStyle w:val="Hyperlink"/>
              </w:rPr>
              <w:t>27</w:t>
            </w:r>
            <w:r>
              <w:fldChar w:fldCharType="end"/>
            </w:r>
          </w:hyperlink>
        </w:p>
        <w:p w:rsidR="004D69DB" w:rsidP="00E25B1D" w:rsidRDefault="004D69DB" w14:paraId="3043DD1F" w14:noSpellErr="1" w14:textId="76E2B5FF">
          <w:pPr>
            <w:pStyle w:val="TOC2"/>
            <w:tabs>
              <w:tab w:val="left" w:leader="none" w:pos="600"/>
              <w:tab w:val="right" w:leader="dot" w:pos="8625"/>
            </w:tabs>
            <w:rPr>
              <w:rStyle w:val="Hyperlink"/>
              <w:noProof/>
              <w:kern w:val="2"/>
              <w:lang w:val="en-CA" w:eastAsia="en-CA"/>
              <w14:ligatures w14:val="standardContextual"/>
            </w:rPr>
          </w:pPr>
          <w:hyperlink w:anchor="_Toc1453657721">
            <w:r w:rsidRPr="00E25B1D" w:rsidR="00E25B1D">
              <w:rPr>
                <w:rStyle w:val="Hyperlink"/>
              </w:rPr>
              <w:t>1.29</w:t>
            </w:r>
            <w:r>
              <w:tab/>
            </w:r>
            <w:r w:rsidRPr="00E25B1D" w:rsidR="00E25B1D">
              <w:rPr>
                <w:rStyle w:val="Hyperlink"/>
              </w:rPr>
              <w:t>Protocols and Procedures</w:t>
            </w:r>
            <w:r>
              <w:tab/>
            </w:r>
            <w:r>
              <w:fldChar w:fldCharType="begin"/>
            </w:r>
            <w:r>
              <w:instrText xml:space="preserve">PAGEREF _Toc1453657721 \h</w:instrText>
            </w:r>
            <w:r>
              <w:fldChar w:fldCharType="separate"/>
            </w:r>
            <w:r w:rsidRPr="00E25B1D" w:rsidR="00E25B1D">
              <w:rPr>
                <w:rStyle w:val="Hyperlink"/>
              </w:rPr>
              <w:t>27</w:t>
            </w:r>
            <w:r>
              <w:fldChar w:fldCharType="end"/>
            </w:r>
          </w:hyperlink>
        </w:p>
        <w:p w:rsidR="004D69DB" w:rsidP="00E25B1D" w:rsidRDefault="004D69DB" w14:paraId="3686AD47" w14:noSpellErr="1" w14:textId="6C73CC97">
          <w:pPr>
            <w:pStyle w:val="TOC2"/>
            <w:tabs>
              <w:tab w:val="left" w:leader="none" w:pos="600"/>
              <w:tab w:val="right" w:leader="dot" w:pos="8625"/>
            </w:tabs>
            <w:rPr>
              <w:rStyle w:val="Hyperlink"/>
              <w:noProof/>
              <w:kern w:val="2"/>
              <w:lang w:val="en-CA" w:eastAsia="en-CA"/>
              <w14:ligatures w14:val="standardContextual"/>
            </w:rPr>
          </w:pPr>
          <w:hyperlink w:anchor="_Toc958404854">
            <w:r w:rsidRPr="00E25B1D" w:rsidR="00E25B1D">
              <w:rPr>
                <w:rStyle w:val="Hyperlink"/>
              </w:rPr>
              <w:t>1.30</w:t>
            </w:r>
            <w:r>
              <w:tab/>
            </w:r>
            <w:r w:rsidRPr="00E25B1D" w:rsidR="00E25B1D">
              <w:rPr>
                <w:rStyle w:val="Hyperlink"/>
              </w:rPr>
              <w:t>Tasks and Timelines</w:t>
            </w:r>
            <w:r>
              <w:tab/>
            </w:r>
            <w:r>
              <w:fldChar w:fldCharType="begin"/>
            </w:r>
            <w:r>
              <w:instrText xml:space="preserve">PAGEREF _Toc958404854 \h</w:instrText>
            </w:r>
            <w:r>
              <w:fldChar w:fldCharType="separate"/>
            </w:r>
            <w:r w:rsidRPr="00E25B1D" w:rsidR="00E25B1D">
              <w:rPr>
                <w:rStyle w:val="Hyperlink"/>
              </w:rPr>
              <w:t>27</w:t>
            </w:r>
            <w:r>
              <w:fldChar w:fldCharType="end"/>
            </w:r>
          </w:hyperlink>
        </w:p>
        <w:p w:rsidR="004D69DB" w:rsidP="00E25B1D" w:rsidRDefault="004D69DB" w14:paraId="67B24D6A" w14:noSpellErr="1" w14:textId="62C540F8">
          <w:pPr>
            <w:pStyle w:val="TOC2"/>
            <w:tabs>
              <w:tab w:val="left" w:leader="none" w:pos="600"/>
              <w:tab w:val="right" w:leader="dot" w:pos="8625"/>
            </w:tabs>
            <w:rPr>
              <w:rStyle w:val="Hyperlink"/>
              <w:noProof/>
              <w:kern w:val="2"/>
              <w:lang w:val="en-CA" w:eastAsia="en-CA"/>
              <w14:ligatures w14:val="standardContextual"/>
            </w:rPr>
          </w:pPr>
          <w:hyperlink w:anchor="_Toc691467710">
            <w:r w:rsidRPr="00E25B1D" w:rsidR="00E25B1D">
              <w:rPr>
                <w:rStyle w:val="Hyperlink"/>
              </w:rPr>
              <w:t>1.31</w:t>
            </w:r>
            <w:r>
              <w:tab/>
            </w:r>
            <w:r w:rsidRPr="00E25B1D" w:rsidR="00E25B1D">
              <w:rPr>
                <w:rStyle w:val="Hyperlink"/>
              </w:rPr>
              <w:t>Work Force</w:t>
            </w:r>
            <w:r>
              <w:tab/>
            </w:r>
            <w:r>
              <w:fldChar w:fldCharType="begin"/>
            </w:r>
            <w:r>
              <w:instrText xml:space="preserve">PAGEREF _Toc691467710 \h</w:instrText>
            </w:r>
            <w:r>
              <w:fldChar w:fldCharType="separate"/>
            </w:r>
            <w:r w:rsidRPr="00E25B1D" w:rsidR="00E25B1D">
              <w:rPr>
                <w:rStyle w:val="Hyperlink"/>
              </w:rPr>
              <w:t>27</w:t>
            </w:r>
            <w:r>
              <w:fldChar w:fldCharType="end"/>
            </w:r>
          </w:hyperlink>
        </w:p>
        <w:p w:rsidR="004D69DB" w:rsidP="00E25B1D" w:rsidRDefault="004D69DB" w14:paraId="3E50C66E" w14:noSpellErr="1" w14:textId="7E9E75C3">
          <w:pPr>
            <w:pStyle w:val="TOC2"/>
            <w:tabs>
              <w:tab w:val="left" w:leader="none" w:pos="600"/>
              <w:tab w:val="right" w:leader="dot" w:pos="8625"/>
            </w:tabs>
            <w:rPr>
              <w:rStyle w:val="Hyperlink"/>
              <w:noProof/>
              <w:kern w:val="2"/>
              <w:lang w:val="en-CA" w:eastAsia="en-CA"/>
              <w14:ligatures w14:val="standardContextual"/>
            </w:rPr>
          </w:pPr>
          <w:hyperlink w:anchor="_Toc1967606736">
            <w:r w:rsidRPr="00E25B1D" w:rsidR="00E25B1D">
              <w:rPr>
                <w:rStyle w:val="Hyperlink"/>
              </w:rPr>
              <w:t>1.32</w:t>
            </w:r>
            <w:r>
              <w:tab/>
            </w:r>
            <w:r w:rsidRPr="00E25B1D" w:rsidR="00E25B1D">
              <w:rPr>
                <w:rStyle w:val="Hyperlink"/>
              </w:rPr>
              <w:t>Work Breakdown Structure</w:t>
            </w:r>
            <w:r>
              <w:tab/>
            </w:r>
            <w:r>
              <w:fldChar w:fldCharType="begin"/>
            </w:r>
            <w:r>
              <w:instrText xml:space="preserve">PAGEREF _Toc1967606736 \h</w:instrText>
            </w:r>
            <w:r>
              <w:fldChar w:fldCharType="separate"/>
            </w:r>
            <w:r w:rsidRPr="00E25B1D" w:rsidR="00E25B1D">
              <w:rPr>
                <w:rStyle w:val="Hyperlink"/>
              </w:rPr>
              <w:t>27</w:t>
            </w:r>
            <w:r>
              <w:fldChar w:fldCharType="end"/>
            </w:r>
          </w:hyperlink>
        </w:p>
        <w:p w:rsidR="004D69DB" w:rsidP="00E25B1D" w:rsidRDefault="004D69DB" w14:paraId="3BD94B85" w14:noSpellErr="1" w14:textId="4700BEBD">
          <w:pPr>
            <w:pStyle w:val="TOC2"/>
            <w:tabs>
              <w:tab w:val="left" w:leader="none" w:pos="600"/>
              <w:tab w:val="right" w:leader="dot" w:pos="8625"/>
            </w:tabs>
            <w:rPr>
              <w:rStyle w:val="Hyperlink"/>
              <w:noProof/>
              <w:kern w:val="2"/>
              <w:lang w:val="en-CA" w:eastAsia="en-CA"/>
              <w14:ligatures w14:val="standardContextual"/>
            </w:rPr>
          </w:pPr>
          <w:hyperlink w:anchor="_Toc188626721">
            <w:r w:rsidRPr="00E25B1D" w:rsidR="00E25B1D">
              <w:rPr>
                <w:rStyle w:val="Hyperlink"/>
              </w:rPr>
              <w:t>1.33</w:t>
            </w:r>
            <w:r>
              <w:tab/>
            </w:r>
            <w:r w:rsidRPr="00E25B1D" w:rsidR="00E25B1D">
              <w:rPr>
                <w:rStyle w:val="Hyperlink"/>
              </w:rPr>
              <w:t>Jira Board</w:t>
            </w:r>
            <w:r>
              <w:tab/>
            </w:r>
            <w:r>
              <w:fldChar w:fldCharType="begin"/>
            </w:r>
            <w:r>
              <w:instrText xml:space="preserve">PAGEREF _Toc188626721 \h</w:instrText>
            </w:r>
            <w:r>
              <w:fldChar w:fldCharType="separate"/>
            </w:r>
            <w:r w:rsidRPr="00E25B1D" w:rsidR="00E25B1D">
              <w:rPr>
                <w:rStyle w:val="Hyperlink"/>
              </w:rPr>
              <w:t>27</w:t>
            </w:r>
            <w:r>
              <w:fldChar w:fldCharType="end"/>
            </w:r>
          </w:hyperlink>
        </w:p>
        <w:p w:rsidR="004D69DB" w:rsidP="00E25B1D" w:rsidRDefault="004D69DB" w14:paraId="1A32F3D4" w14:noSpellErr="1" w14:textId="4C117472">
          <w:pPr>
            <w:pStyle w:val="TOC2"/>
            <w:tabs>
              <w:tab w:val="left" w:leader="none" w:pos="600"/>
              <w:tab w:val="right" w:leader="dot" w:pos="8625"/>
            </w:tabs>
            <w:rPr>
              <w:rStyle w:val="Hyperlink"/>
              <w:noProof/>
              <w:kern w:val="2"/>
              <w:lang w:val="en-CA" w:eastAsia="en-CA"/>
              <w14:ligatures w14:val="standardContextual"/>
            </w:rPr>
          </w:pPr>
          <w:hyperlink w:anchor="_Toc734307430">
            <w:r w:rsidRPr="00E25B1D" w:rsidR="00E25B1D">
              <w:rPr>
                <w:rStyle w:val="Hyperlink"/>
              </w:rPr>
              <w:t>1.34</w:t>
            </w:r>
            <w:r>
              <w:tab/>
            </w:r>
            <w:r w:rsidRPr="00E25B1D" w:rsidR="00E25B1D">
              <w:rPr>
                <w:rStyle w:val="Hyperlink"/>
              </w:rPr>
              <w:t>Risk Management Plan</w:t>
            </w:r>
            <w:r>
              <w:tab/>
            </w:r>
            <w:r>
              <w:fldChar w:fldCharType="begin"/>
            </w:r>
            <w:r>
              <w:instrText xml:space="preserve">PAGEREF _Toc734307430 \h</w:instrText>
            </w:r>
            <w:r>
              <w:fldChar w:fldCharType="separate"/>
            </w:r>
            <w:r w:rsidRPr="00E25B1D" w:rsidR="00E25B1D">
              <w:rPr>
                <w:rStyle w:val="Hyperlink"/>
              </w:rPr>
              <w:t>27</w:t>
            </w:r>
            <w:r>
              <w:fldChar w:fldCharType="end"/>
            </w:r>
          </w:hyperlink>
        </w:p>
        <w:p w:rsidR="004D69DB" w:rsidP="00E25B1D" w:rsidRDefault="004D69DB" w14:paraId="2FC0BC92" w14:noSpellErr="1" w14:textId="6836D60A">
          <w:pPr>
            <w:pStyle w:val="TOC1"/>
            <w:tabs>
              <w:tab w:val="right" w:leader="dot" w:pos="8625"/>
            </w:tabs>
            <w:rPr>
              <w:rStyle w:val="Hyperlink"/>
              <w:noProof/>
              <w:kern w:val="2"/>
              <w:lang w:val="en-CA" w:eastAsia="en-CA"/>
              <w14:ligatures w14:val="standardContextual"/>
            </w:rPr>
          </w:pPr>
          <w:hyperlink w:anchor="_Toc2045473498">
            <w:r w:rsidRPr="00E25B1D" w:rsidR="00E25B1D">
              <w:rPr>
                <w:rStyle w:val="Hyperlink"/>
              </w:rPr>
              <w:t>Future Works &amp; Closing Remarks</w:t>
            </w:r>
            <w:r>
              <w:tab/>
            </w:r>
            <w:r>
              <w:fldChar w:fldCharType="begin"/>
            </w:r>
            <w:r>
              <w:instrText xml:space="preserve">PAGEREF _Toc2045473498 \h</w:instrText>
            </w:r>
            <w:r>
              <w:fldChar w:fldCharType="separate"/>
            </w:r>
            <w:r w:rsidRPr="00E25B1D" w:rsidR="00E25B1D">
              <w:rPr>
                <w:rStyle w:val="Hyperlink"/>
              </w:rPr>
              <w:t>27</w:t>
            </w:r>
            <w:r>
              <w:fldChar w:fldCharType="end"/>
            </w:r>
          </w:hyperlink>
        </w:p>
        <w:p w:rsidR="004D69DB" w:rsidP="00E25B1D" w:rsidRDefault="004D69DB" w14:paraId="100EFB7E" w14:noSpellErr="1" w14:textId="3D9724B0">
          <w:pPr>
            <w:pStyle w:val="TOC1"/>
            <w:tabs>
              <w:tab w:val="right" w:leader="dot" w:pos="8625"/>
            </w:tabs>
            <w:rPr>
              <w:rStyle w:val="Hyperlink"/>
              <w:noProof/>
              <w:kern w:val="2"/>
              <w:lang w:val="en-CA" w:eastAsia="en-CA"/>
              <w14:ligatures w14:val="standardContextual"/>
            </w:rPr>
          </w:pPr>
          <w:hyperlink w:anchor="_Toc654477821">
            <w:r w:rsidRPr="00E25B1D" w:rsidR="00E25B1D">
              <w:rPr>
                <w:rStyle w:val="Hyperlink"/>
              </w:rPr>
              <w:t>APPENDIX A: PROJECT CODE</w:t>
            </w:r>
            <w:r>
              <w:tab/>
            </w:r>
            <w:r>
              <w:fldChar w:fldCharType="begin"/>
            </w:r>
            <w:r>
              <w:instrText xml:space="preserve">PAGEREF _Toc654477821 \h</w:instrText>
            </w:r>
            <w:r>
              <w:fldChar w:fldCharType="separate"/>
            </w:r>
            <w:r w:rsidRPr="00E25B1D" w:rsidR="00E25B1D">
              <w:rPr>
                <w:rStyle w:val="Hyperlink"/>
              </w:rPr>
              <w:t>27</w:t>
            </w:r>
            <w:r>
              <w:fldChar w:fldCharType="end"/>
            </w:r>
          </w:hyperlink>
        </w:p>
        <w:p w:rsidR="004D69DB" w:rsidP="00E25B1D" w:rsidRDefault="004D69DB" w14:paraId="29D2CB12" w14:noSpellErr="1" w14:textId="3BD0FCE2">
          <w:pPr>
            <w:pStyle w:val="TOC1"/>
            <w:tabs>
              <w:tab w:val="right" w:leader="dot" w:pos="8625"/>
            </w:tabs>
            <w:rPr>
              <w:rStyle w:val="Hyperlink"/>
              <w:noProof/>
              <w:kern w:val="2"/>
              <w:lang w:val="en-CA" w:eastAsia="en-CA"/>
              <w14:ligatures w14:val="standardContextual"/>
            </w:rPr>
          </w:pPr>
          <w:hyperlink w:anchor="_Toc489234710">
            <w:r w:rsidRPr="00E25B1D" w:rsidR="00E25B1D">
              <w:rPr>
                <w:rStyle w:val="Hyperlink"/>
              </w:rPr>
              <w:t>APPENDIX B: PROJECT DIARIES</w:t>
            </w:r>
            <w:r>
              <w:tab/>
            </w:r>
            <w:r>
              <w:fldChar w:fldCharType="begin"/>
            </w:r>
            <w:r>
              <w:instrText xml:space="preserve">PAGEREF _Toc489234710 \h</w:instrText>
            </w:r>
            <w:r>
              <w:fldChar w:fldCharType="separate"/>
            </w:r>
            <w:r w:rsidRPr="00E25B1D" w:rsidR="00E25B1D">
              <w:rPr>
                <w:rStyle w:val="Hyperlink"/>
              </w:rPr>
              <w:t>27</w:t>
            </w:r>
            <w:r>
              <w:fldChar w:fldCharType="end"/>
            </w:r>
          </w:hyperlink>
          <w:r>
            <w:fldChar w:fldCharType="end"/>
          </w:r>
        </w:p>
      </w:sdtContent>
    </w:sdt>
    <w:p w:rsidR="00967401" w:rsidP="0B512F74" w:rsidRDefault="00967401" w14:paraId="0D1514B1" w14:textId="25FB872D" w14:noSpellErr="1">
      <w:pPr>
        <w:pStyle w:val="TOC1"/>
        <w:tabs>
          <w:tab w:val="left" w:pos="390"/>
          <w:tab w:val="right" w:leader="dot" w:pos="8625"/>
        </w:tabs>
        <w:rPr>
          <w:rStyle w:val="Hyperlink"/>
          <w:noProof/>
          <w:kern w:val="2"/>
          <w14:ligatures w14:val="standardContextual"/>
        </w:rPr>
      </w:pPr>
    </w:p>
    <w:p w:rsidRPr="0059397C" w:rsidR="00E42C2C" w:rsidRDefault="00FB45BC" w14:paraId="72DA78C4" w14:textId="068C378E">
      <w:pPr>
        <w:widowControl/>
        <w:autoSpaceDE/>
        <w:autoSpaceDN/>
        <w:adjustRightInd/>
        <w:jc w:val="left"/>
      </w:pPr>
      <w:r>
        <w:br w:type="page"/>
      </w:r>
    </w:p>
    <w:p w:rsidRPr="00B54CFD" w:rsidR="00807E4E" w:rsidP="00CD44A0" w:rsidRDefault="000E0F5D" w14:paraId="4257F036" w14:textId="77777777" w14:noSpellErr="1">
      <w:pPr>
        <w:pStyle w:val="Heading1"/>
      </w:pPr>
      <w:bookmarkStart w:name="_Toc360500125" w:id="14"/>
      <w:bookmarkStart w:name="_Toc1735581055" w:id="1543375598"/>
      <w:r w:rsidR="51030DCF">
        <w:rPr/>
        <w:t>Introduction</w:t>
      </w:r>
      <w:bookmarkEnd w:id="14"/>
      <w:bookmarkEnd w:id="13"/>
      <w:bookmarkEnd w:id="1543375598"/>
    </w:p>
    <w:p w:rsidRPr="009002E5" w:rsidR="00A10F68" w:rsidP="00F03DCC" w:rsidRDefault="00A10F68" w14:paraId="42A72EF2" w14:textId="77777777"/>
    <w:p w:rsidRPr="0048312F" w:rsidR="000E0F5D" w:rsidP="008469F2" w:rsidRDefault="009B45D9" w14:paraId="22C0BFE6" w14:textId="32C0D5B1" w14:noSpellErr="1">
      <w:pPr>
        <w:pStyle w:val="Heading2"/>
        <w:rPr/>
      </w:pPr>
      <w:bookmarkStart w:name="_Toc2076230934" w:id="16"/>
      <w:bookmarkStart w:name="_Toc362031699" w:id="1706814807"/>
      <w:r w:rsidR="743178CB">
        <w:rPr/>
        <w:t>Project Description</w:t>
      </w:r>
      <w:bookmarkEnd w:id="16"/>
      <w:bookmarkEnd w:id="1706814807"/>
    </w:p>
    <w:p w:rsidR="003560B5" w:rsidP="00CD5D21" w:rsidRDefault="003560B5" w14:paraId="1AFCA9BD" w14:textId="18A3FD0C">
      <w:r>
        <w:t xml:space="preserve">This document </w:t>
      </w:r>
      <w:r w:rsidR="005E7F0D">
        <w:t xml:space="preserve">provides an outline of the architecture and high-level design of </w:t>
      </w:r>
      <w:proofErr w:type="spellStart"/>
      <w:r w:rsidR="005E7F0D">
        <w:t>DriveSense</w:t>
      </w:r>
      <w:r w:rsidRPr="00F85FED" w:rsidR="006437B3">
        <w:rPr>
          <w:vertAlign w:val="superscript"/>
        </w:rPr>
        <w:t>TM</w:t>
      </w:r>
      <w:proofErr w:type="spellEnd"/>
      <w:r w:rsidR="005E7F0D">
        <w:t>, a device designed for detection of driver drowsiness, and its components. Specifically, this document describes, in detail, the roles and responsibilities</w:t>
      </w:r>
      <w:r w:rsidR="008576A0">
        <w:t xml:space="preserve"> of the parties involved in the project’s development, the functional and non-functional requirements to be achieved by the project, the architecture of both the software and hardware modules, testing procedures, and the management of the project.</w:t>
      </w:r>
      <w:r w:rsidR="005E7F0D">
        <w:t xml:space="preserve"> </w:t>
      </w:r>
    </w:p>
    <w:p w:rsidRPr="00CD5D21" w:rsidR="000E0F5D" w:rsidP="00F03DCC" w:rsidRDefault="000E0F5D" w14:paraId="2914E57B" w14:textId="77777777"/>
    <w:p w:rsidRPr="00FD1A9E" w:rsidR="003928A3" w:rsidP="003928A3" w:rsidRDefault="009B45D9" w14:paraId="21B4787A" w14:textId="06E825BB" w14:noSpellErr="1">
      <w:pPr>
        <w:pStyle w:val="Heading2"/>
        <w:rPr/>
      </w:pPr>
      <w:bookmarkStart w:name="_Toc439994670" w:id="18"/>
      <w:bookmarkStart w:name="_Toc29101485" w:id="19"/>
      <w:bookmarkStart w:name="_Toc96253428" w:id="20"/>
      <w:bookmarkStart w:name="_Toc508191024" w:id="21"/>
      <w:bookmarkStart w:name="_Toc272985672" w:id="22"/>
      <w:bookmarkStart w:name="_Toc441303030" w:id="24"/>
      <w:bookmarkStart w:name="_Toc4219902" w:id="25"/>
      <w:bookmarkStart w:name="_Toc1689880873" w:id="1316909215"/>
      <w:r w:rsidR="743178CB">
        <w:rPr/>
        <w:t xml:space="preserve">Goals, </w:t>
      </w:r>
      <w:r w:rsidR="743178CB">
        <w:rPr/>
        <w:t>Objectives</w:t>
      </w:r>
      <w:r w:rsidR="743178CB">
        <w:rPr/>
        <w:t xml:space="preserve"> &amp;</w:t>
      </w:r>
      <w:r w:rsidR="72DC0D17">
        <w:rPr/>
        <w:t xml:space="preserve"> Scope</w:t>
      </w:r>
      <w:bookmarkEnd w:id="18"/>
      <w:bookmarkEnd w:id="19"/>
      <w:bookmarkEnd w:id="20"/>
      <w:bookmarkEnd w:id="21"/>
      <w:bookmarkEnd w:id="22"/>
      <w:bookmarkEnd w:id="1316909215"/>
    </w:p>
    <w:p w:rsidR="00CA6D81" w:rsidP="00D23AA5" w:rsidRDefault="00FF23E5" w14:paraId="2D9A3B5E" w14:textId="6EB5A46C">
      <w:pPr>
        <w:ind w:firstLine="576"/>
      </w:pPr>
      <w:r>
        <w:t xml:space="preserve">The primary goal of </w:t>
      </w:r>
      <w:r w:rsidR="00CA6D81">
        <w:t xml:space="preserve">the </w:t>
      </w:r>
      <w:proofErr w:type="spellStart"/>
      <w:r w:rsidR="00CA6D81">
        <w:t>DriveSense</w:t>
      </w:r>
      <w:r w:rsidRPr="00F85FED" w:rsidR="00CA6D81">
        <w:rPr>
          <w:vertAlign w:val="superscript"/>
        </w:rPr>
        <w:t>TM</w:t>
      </w:r>
      <w:proofErr w:type="spellEnd"/>
      <w:r w:rsidR="00CA6D81">
        <w:rPr>
          <w:vertAlign w:val="superscript"/>
        </w:rPr>
        <w:t xml:space="preserve"> </w:t>
      </w:r>
      <w:r w:rsidR="00CA6D81">
        <w:t>project is to d</w:t>
      </w:r>
      <w:r w:rsidR="007433EE">
        <w:t>evelop a real-time system for monitoring the driver of a vehicle for signs of drowsiness</w:t>
      </w:r>
      <w:r w:rsidR="00107CC5">
        <w:t>, in the event of which it will</w:t>
      </w:r>
      <w:r w:rsidR="00313945">
        <w:t xml:space="preserve"> either</w:t>
      </w:r>
      <w:r w:rsidR="00107CC5">
        <w:t xml:space="preserve"> give a</w:t>
      </w:r>
      <w:r w:rsidR="00313945">
        <w:t xml:space="preserve"> harsh warning or take direct action.</w:t>
      </w:r>
      <w:r w:rsidR="00AA5828">
        <w:t xml:space="preserve"> The device will also allow a third party to monitor the driver, accessing information in real time.</w:t>
      </w:r>
      <w:r w:rsidR="00313945">
        <w:t xml:space="preserve"> </w:t>
      </w:r>
      <w:r w:rsidR="008E557C">
        <w:t>A key goal of the project is to keep the device small and adaptable, as to allow retrofitting in the anterior of any vehicle.</w:t>
      </w:r>
      <w:r w:rsidR="00691BB8">
        <w:t xml:space="preserve"> The device also aims to be inobtrusive</w:t>
      </w:r>
      <w:r w:rsidR="00ED5B2F">
        <w:t xml:space="preserve">, having no impact on the driver’s </w:t>
      </w:r>
      <w:r w:rsidR="00C166AC">
        <w:t>awareness</w:t>
      </w:r>
      <w:r w:rsidR="00ED5B2F">
        <w:t xml:space="preserve"> nor their ability to pilot the vehicle</w:t>
      </w:r>
      <w:r w:rsidR="007C391C">
        <w:t xml:space="preserve">. With these features, </w:t>
      </w:r>
      <w:proofErr w:type="spellStart"/>
      <w:r w:rsidR="007C391C">
        <w:t>DriveSense</w:t>
      </w:r>
      <w:r w:rsidRPr="00F85FED" w:rsidR="007C391C">
        <w:rPr>
          <w:vertAlign w:val="superscript"/>
        </w:rPr>
        <w:t>TM</w:t>
      </w:r>
      <w:proofErr w:type="spellEnd"/>
      <w:r w:rsidR="007C391C">
        <w:t xml:space="preserve"> aims to </w:t>
      </w:r>
      <w:r w:rsidR="000C6121">
        <w:t>increase driver safety and ease of access to critical information, especially for older vehicles that may lack modern safety measures and whose drivers are thus at greater risk.</w:t>
      </w:r>
    </w:p>
    <w:p w:rsidR="0027511C" w:rsidP="0027511C" w:rsidRDefault="004F20CA" w14:paraId="545268C7" w14:textId="6C3A50C6">
      <w:pPr>
        <w:ind w:left="576"/>
      </w:pPr>
      <w:r>
        <w:t xml:space="preserve">The objectives of the </w:t>
      </w:r>
      <w:proofErr w:type="spellStart"/>
      <w:r w:rsidR="00A6387D">
        <w:t>DriveSense</w:t>
      </w:r>
      <w:r w:rsidRPr="00F85FED" w:rsidR="00A6387D">
        <w:rPr>
          <w:vertAlign w:val="superscript"/>
        </w:rPr>
        <w:t>TM</w:t>
      </w:r>
      <w:proofErr w:type="spellEnd"/>
      <w:r w:rsidR="00A6387D">
        <w:t xml:space="preserve"> </w:t>
      </w:r>
      <w:r>
        <w:t>project are as follows:</w:t>
      </w:r>
    </w:p>
    <w:p w:rsidR="00F911B8" w:rsidP="0027511C" w:rsidRDefault="00F911B8" w14:paraId="1113AE6A" w14:textId="77777777">
      <w:pPr>
        <w:ind w:left="576"/>
      </w:pPr>
    </w:p>
    <w:p w:rsidR="00E833D8" w:rsidP="00CD5D21" w:rsidRDefault="00A6387D" w14:paraId="4B601A9D" w14:textId="6EB749B4">
      <w:pPr>
        <w:rPr>
          <w:b/>
          <w:bCs/>
        </w:rPr>
      </w:pPr>
      <w:r>
        <w:rPr>
          <w:b/>
          <w:bCs/>
        </w:rPr>
        <w:t>Design, planning, research, and project management</w:t>
      </w:r>
      <w:r w:rsidR="00C42DA5">
        <w:rPr>
          <w:b/>
          <w:bCs/>
        </w:rPr>
        <w:t>:</w:t>
      </w:r>
    </w:p>
    <w:p w:rsidRPr="00F74279" w:rsidR="00C42DA5" w:rsidP="00C42DA5" w:rsidRDefault="00C42DA5" w14:paraId="19394F56" w14:textId="3C8674F1">
      <w:pPr>
        <w:pStyle w:val="ListParagraph"/>
        <w:numPr>
          <w:ilvl w:val="0"/>
          <w:numId w:val="31"/>
        </w:numPr>
        <w:rPr>
          <w:b/>
          <w:bCs/>
        </w:rPr>
      </w:pPr>
      <w:r>
        <w:t xml:space="preserve">Formation of the </w:t>
      </w:r>
      <w:r w:rsidR="006630B8">
        <w:t>project idea, key goals</w:t>
      </w:r>
      <w:r w:rsidR="00F74279">
        <w:t>, functional and non-functional requirements, and constraints</w:t>
      </w:r>
    </w:p>
    <w:p w:rsidRPr="00F74279" w:rsidR="00F74279" w:rsidP="00C42DA5" w:rsidRDefault="00F74279" w14:paraId="51F4ACB4" w14:textId="5165126C">
      <w:pPr>
        <w:pStyle w:val="ListParagraph"/>
        <w:numPr>
          <w:ilvl w:val="0"/>
          <w:numId w:val="31"/>
        </w:numPr>
        <w:rPr>
          <w:b/>
          <w:bCs/>
        </w:rPr>
      </w:pPr>
      <w:r>
        <w:t>Designing the software and hardware architecture</w:t>
      </w:r>
    </w:p>
    <w:p w:rsidRPr="00C42DA5" w:rsidR="00F74279" w:rsidP="00C42DA5" w:rsidRDefault="00F74279" w14:paraId="3B90CF4E" w14:textId="171C877D">
      <w:pPr>
        <w:pStyle w:val="ListParagraph"/>
        <w:numPr>
          <w:ilvl w:val="0"/>
          <w:numId w:val="31"/>
        </w:numPr>
        <w:rPr>
          <w:b/>
          <w:bCs/>
        </w:rPr>
      </w:pPr>
      <w:r>
        <w:t xml:space="preserve">Picking and ordering </w:t>
      </w:r>
      <w:r w:rsidR="0072608F">
        <w:t>components, research on drowsiness detection and relevant datasets</w:t>
      </w:r>
    </w:p>
    <w:p w:rsidR="00A6387D" w:rsidP="00CD5D21" w:rsidRDefault="00A6387D" w14:paraId="157FBD87" w14:textId="37A2482E">
      <w:pPr>
        <w:rPr>
          <w:b/>
          <w:bCs/>
        </w:rPr>
      </w:pPr>
      <w:r>
        <w:rPr>
          <w:b/>
          <w:bCs/>
        </w:rPr>
        <w:t>Software development</w:t>
      </w:r>
    </w:p>
    <w:p w:rsidR="0072608F" w:rsidP="0072608F" w:rsidRDefault="0072608F" w14:paraId="149C8A53" w14:textId="6DBE08B8">
      <w:pPr>
        <w:pStyle w:val="ListParagraph"/>
        <w:numPr>
          <w:ilvl w:val="0"/>
          <w:numId w:val="31"/>
        </w:numPr>
      </w:pPr>
      <w:r>
        <w:t>Developing a web</w:t>
      </w:r>
      <w:r w:rsidR="00EA0E0D">
        <w:t xml:space="preserve"> application designed for a third party to remotely monitor and interact with the system</w:t>
      </w:r>
    </w:p>
    <w:p w:rsidR="00EA0E0D" w:rsidP="0072608F" w:rsidRDefault="008263DA" w14:paraId="1981242A" w14:textId="2CBA4F34">
      <w:pPr>
        <w:pStyle w:val="ListParagraph"/>
        <w:numPr>
          <w:ilvl w:val="0"/>
          <w:numId w:val="31"/>
        </w:numPr>
      </w:pPr>
      <w:r>
        <w:t>Developing an on-device application</w:t>
      </w:r>
      <w:r w:rsidR="00EC3E17">
        <w:t xml:space="preserve"> </w:t>
      </w:r>
      <w:r w:rsidR="006E77C6">
        <w:t xml:space="preserve">for interacting with the driver and/or passenger in the vehicle; serves as the interface between the driver and the </w:t>
      </w:r>
      <w:r w:rsidR="0055351B">
        <w:t>system</w:t>
      </w:r>
    </w:p>
    <w:p w:rsidR="0055351B" w:rsidP="0072608F" w:rsidRDefault="0055351B" w14:paraId="1D4DD61A" w14:textId="58B2A3B6">
      <w:pPr>
        <w:pStyle w:val="ListParagraph"/>
        <w:numPr>
          <w:ilvl w:val="0"/>
          <w:numId w:val="31"/>
        </w:numPr>
      </w:pPr>
      <w:r>
        <w:t xml:space="preserve">Integrating the system with </w:t>
      </w:r>
      <w:r w:rsidR="0064114D">
        <w:t>an online database, where collected data can be uploaded to the cloud in real-time and can be accessed via the web application</w:t>
      </w:r>
    </w:p>
    <w:p w:rsidR="006C3A72" w:rsidP="0072608F" w:rsidRDefault="00FE257E" w14:paraId="14CF7CA2" w14:textId="159E1B68">
      <w:pPr>
        <w:pStyle w:val="ListParagraph"/>
        <w:numPr>
          <w:ilvl w:val="0"/>
          <w:numId w:val="31"/>
        </w:numPr>
      </w:pPr>
      <w:r>
        <w:t>Integrating a ML model in the microcontroller that can analyze visual input and determine the presence of drowsiness</w:t>
      </w:r>
    </w:p>
    <w:p w:rsidRPr="0072608F" w:rsidR="00FE257E" w:rsidP="0072608F" w:rsidRDefault="00FE257E" w14:paraId="034A7F5B" w14:textId="2D5CCB50">
      <w:pPr>
        <w:pStyle w:val="ListParagraph"/>
        <w:numPr>
          <w:ilvl w:val="0"/>
          <w:numId w:val="31"/>
        </w:numPr>
      </w:pPr>
      <w:r>
        <w:t xml:space="preserve">Develop drivers for the various sensors that can </w:t>
      </w:r>
      <w:proofErr w:type="gramStart"/>
      <w:r>
        <w:t>store</w:t>
      </w:r>
      <w:proofErr w:type="gramEnd"/>
      <w:r>
        <w:t xml:space="preserve"> and process collected data</w:t>
      </w:r>
    </w:p>
    <w:p w:rsidR="00A6387D" w:rsidP="00CD5D21" w:rsidRDefault="00C42DA5" w14:paraId="014E8076" w14:textId="71FC6B96">
      <w:pPr>
        <w:rPr>
          <w:b/>
          <w:bCs/>
        </w:rPr>
      </w:pPr>
      <w:r>
        <w:rPr>
          <w:b/>
          <w:bCs/>
        </w:rPr>
        <w:t>Hardware development</w:t>
      </w:r>
    </w:p>
    <w:p w:rsidR="007F047D" w:rsidP="007F047D" w:rsidRDefault="00D47AED" w14:paraId="094EF8DF" w14:textId="737BD7E1">
      <w:pPr>
        <w:pStyle w:val="ListParagraph"/>
        <w:numPr>
          <w:ilvl w:val="0"/>
          <w:numId w:val="31"/>
        </w:numPr>
      </w:pPr>
      <w:r>
        <w:t>Implement a microcontroller capable of processing visual and accessory inputs while simultaneously hosting an ML model capable of decision-making</w:t>
      </w:r>
    </w:p>
    <w:p w:rsidR="00D47AED" w:rsidP="007F047D" w:rsidRDefault="005B65A3" w14:paraId="096A322E" w14:textId="721BD822">
      <w:pPr>
        <w:pStyle w:val="ListParagraph"/>
        <w:numPr>
          <w:ilvl w:val="0"/>
          <w:numId w:val="31"/>
        </w:numPr>
      </w:pPr>
      <w:r>
        <w:t>Implementing sensors for detecting symptoms of drowsiness, most notably a camera</w:t>
      </w:r>
    </w:p>
    <w:p w:rsidRPr="007F047D" w:rsidR="00A1713E" w:rsidP="007F047D" w:rsidRDefault="00E91BDB" w14:paraId="05EFA12A" w14:textId="40AD63E4">
      <w:pPr>
        <w:pStyle w:val="ListParagraph"/>
        <w:numPr>
          <w:ilvl w:val="0"/>
          <w:numId w:val="31"/>
        </w:numPr>
      </w:pPr>
      <w:r>
        <w:t xml:space="preserve">Integrating a </w:t>
      </w:r>
      <w:r w:rsidR="00A2713A">
        <w:t>touch-screen display that will serve as the interface between the user and the system</w:t>
      </w:r>
    </w:p>
    <w:p w:rsidR="00C42DA5" w:rsidP="00CD5D21" w:rsidRDefault="00C42DA5" w14:paraId="66ACBD92" w14:textId="5A25B78C">
      <w:pPr>
        <w:rPr>
          <w:b/>
          <w:bCs/>
        </w:rPr>
      </w:pPr>
      <w:r>
        <w:rPr>
          <w:b/>
          <w:bCs/>
        </w:rPr>
        <w:t>Integration</w:t>
      </w:r>
    </w:p>
    <w:p w:rsidR="00150F0D" w:rsidP="00150F0D" w:rsidRDefault="00150F0D" w14:paraId="10437AEE" w14:textId="77777777">
      <w:pPr>
        <w:pStyle w:val="ListParagraph"/>
        <w:numPr>
          <w:ilvl w:val="0"/>
          <w:numId w:val="31"/>
        </w:numPr>
      </w:pPr>
      <w:r>
        <w:t>Designing and creating CAD models to create a structure that will house and protect components and ensure compatibility between components and between the system and the vehicle’s interior</w:t>
      </w:r>
    </w:p>
    <w:p w:rsidR="00150F0D" w:rsidP="00150F0D" w:rsidRDefault="00150F0D" w14:paraId="6C26D6FF" w14:textId="4178F723">
      <w:pPr>
        <w:pStyle w:val="ListParagraph"/>
        <w:numPr>
          <w:ilvl w:val="0"/>
          <w:numId w:val="31"/>
        </w:numPr>
      </w:pPr>
      <w:r>
        <w:t>Ensure that individual components comply with the microcontroller and resolve any related issues that may arise</w:t>
      </w:r>
    </w:p>
    <w:p w:rsidR="00150F0D" w:rsidP="00150F0D" w:rsidRDefault="00505E54" w14:paraId="42159667" w14:textId="2E8440B8">
      <w:pPr>
        <w:pStyle w:val="ListParagraph"/>
        <w:numPr>
          <w:ilvl w:val="0"/>
          <w:numId w:val="31"/>
        </w:numPr>
      </w:pPr>
      <w:r>
        <w:t xml:space="preserve">Ensure that the system </w:t>
      </w:r>
      <w:r w:rsidR="0083496C">
        <w:t>is adaptable so that it can be fitted into the interior of any vehicle without impairing the driver’s awareness or ability to drive</w:t>
      </w:r>
    </w:p>
    <w:p w:rsidR="00A6387D" w:rsidP="00CD5D21" w:rsidRDefault="00C42DA5" w14:paraId="04132BA0" w14:textId="637753D9">
      <w:pPr>
        <w:rPr>
          <w:b/>
          <w:bCs/>
        </w:rPr>
      </w:pPr>
      <w:r>
        <w:rPr>
          <w:b/>
          <w:bCs/>
        </w:rPr>
        <w:t>Testing, prototyping, and feedback</w:t>
      </w:r>
    </w:p>
    <w:p w:rsidR="0083496C" w:rsidP="0083496C" w:rsidRDefault="00274401" w14:paraId="5D17DF3E" w14:textId="18731B16">
      <w:pPr>
        <w:pStyle w:val="ListParagraph"/>
        <w:numPr>
          <w:ilvl w:val="0"/>
          <w:numId w:val="31"/>
        </w:numPr>
      </w:pPr>
      <w:r>
        <w:t xml:space="preserve">Create prototypes and perform testing on various aspects of the </w:t>
      </w:r>
      <w:r w:rsidR="00234BEF">
        <w:t xml:space="preserve">device with an emphasis </w:t>
      </w:r>
      <w:r w:rsidR="00234BEF">
        <w:lastRenderedPageBreak/>
        <w:t>on reliability and safety</w:t>
      </w:r>
    </w:p>
    <w:p w:rsidR="00234BEF" w:rsidP="00234BEF" w:rsidRDefault="00234BEF" w14:paraId="0D4EC995" w14:textId="09837734">
      <w:pPr>
        <w:pStyle w:val="ListParagraph"/>
        <w:numPr>
          <w:ilvl w:val="0"/>
          <w:numId w:val="31"/>
        </w:numPr>
      </w:pPr>
      <w:r>
        <w:t xml:space="preserve">Rigorous testing and debugging of </w:t>
      </w:r>
      <w:r w:rsidR="008275D6">
        <w:t xml:space="preserve">the web application and to ensure smooth functionality and </w:t>
      </w:r>
      <w:r w:rsidR="002D3DEA">
        <w:t xml:space="preserve">an </w:t>
      </w:r>
      <w:r w:rsidR="008275D6">
        <w:t>accessible U</w:t>
      </w:r>
      <w:r w:rsidR="002D3DEA">
        <w:t>I</w:t>
      </w:r>
    </w:p>
    <w:p w:rsidR="00234BEF" w:rsidP="0083496C" w:rsidRDefault="00234BEF" w14:paraId="21234E43" w14:textId="71425B3A">
      <w:pPr>
        <w:pStyle w:val="ListParagraph"/>
        <w:numPr>
          <w:ilvl w:val="0"/>
          <w:numId w:val="31"/>
        </w:numPr>
      </w:pPr>
      <w:r>
        <w:t>Collect external user feedback to gather a variety of perspectives, especially from a consumer standpoint</w:t>
      </w:r>
    </w:p>
    <w:p w:rsidRPr="00C42DA5" w:rsidR="00C42DA5" w:rsidP="00CD5D21" w:rsidRDefault="00C42DA5" w14:paraId="58D13803" w14:textId="77395D25">
      <w:pPr>
        <w:rPr>
          <w:b/>
          <w:bCs/>
        </w:rPr>
      </w:pPr>
      <w:r>
        <w:rPr>
          <w:b/>
          <w:bCs/>
        </w:rPr>
        <w:t>Documentation</w:t>
      </w:r>
    </w:p>
    <w:p w:rsidR="00C42DA5" w:rsidP="002D3DEA" w:rsidRDefault="002D3DEA" w14:paraId="0328C71F" w14:textId="46720269">
      <w:pPr>
        <w:pStyle w:val="ListParagraph"/>
        <w:numPr>
          <w:ilvl w:val="0"/>
          <w:numId w:val="31"/>
        </w:numPr>
      </w:pPr>
      <w:r>
        <w:t>Comprehensively document every aspect of the project, including the internal design and development process, as well as detailed descriptions and user manuals concerning the product itself</w:t>
      </w:r>
    </w:p>
    <w:p w:rsidR="002D3DEA" w:rsidP="002D3DEA" w:rsidRDefault="004919E0" w14:paraId="296BA258" w14:textId="617AC672">
      <w:pPr>
        <w:pStyle w:val="ListParagraph"/>
        <w:numPr>
          <w:ilvl w:val="0"/>
          <w:numId w:val="31"/>
        </w:numPr>
      </w:pPr>
      <w:r>
        <w:t>Store all deliverables, files, and documents to a central database that is shared by all members of the project and can be freely accessed on the web, with back-ups in the event</w:t>
      </w:r>
      <w:r w:rsidR="00FE0C53">
        <w:t xml:space="preserve"> of system failure</w:t>
      </w:r>
    </w:p>
    <w:p w:rsidR="002D3DEA" w:rsidP="00CD5D21" w:rsidRDefault="002D3DEA" w14:paraId="4DEC4A75" w14:textId="77777777"/>
    <w:p w:rsidR="00E833D8" w:rsidP="001B4257" w:rsidRDefault="00E833D8" w14:paraId="0B95B088" w14:textId="07F6B345">
      <w:pPr>
        <w:ind w:firstLine="360"/>
      </w:pPr>
      <w:r w:rsidRPr="00BD1346">
        <w:t>Th</w:t>
      </w:r>
      <w:r>
        <w:t>e scope of this</w:t>
      </w:r>
      <w:r w:rsidRPr="00BD1346">
        <w:t xml:space="preserve"> document </w:t>
      </w:r>
      <w:r>
        <w:t>is to provide a basis for the design and implementation of the</w:t>
      </w:r>
      <w:r w:rsidRPr="001B4257" w:rsidR="001B4257">
        <w:t xml:space="preserve"> </w:t>
      </w:r>
      <w:proofErr w:type="spellStart"/>
      <w:r w:rsidR="001B4257">
        <w:t>DriveSense</w:t>
      </w:r>
      <w:r w:rsidRPr="00F85FED" w:rsidR="001B4257">
        <w:rPr>
          <w:vertAlign w:val="superscript"/>
        </w:rPr>
        <w:t>TM</w:t>
      </w:r>
      <w:proofErr w:type="spellEnd"/>
      <w:r>
        <w:t xml:space="preserve"> </w:t>
      </w:r>
      <w:r w:rsidR="001B4257">
        <w:t>project</w:t>
      </w:r>
      <w:r>
        <w:t>. This prototype stems from the</w:t>
      </w:r>
      <w:r w:rsidR="00AD157F">
        <w:t xml:space="preserve"> set of requirements obtained and listed in Section 3.6</w:t>
      </w:r>
      <w:r w:rsidR="001B4257">
        <w:t>.</w:t>
      </w:r>
      <w:r w:rsidR="00AD157F">
        <w:t xml:space="preserve"> </w:t>
      </w:r>
    </w:p>
    <w:p w:rsidRPr="009002E5" w:rsidR="00B9256C" w:rsidP="001B004B" w:rsidRDefault="00B9256C" w14:paraId="39516D2B" w14:textId="77777777"/>
    <w:p w:rsidR="00B95A34" w:rsidP="00B95A34" w:rsidRDefault="009B45D9" w14:paraId="67B19447" w14:textId="745EE78F" w14:noSpellErr="1">
      <w:pPr>
        <w:pStyle w:val="Heading2"/>
        <w:rPr/>
      </w:pPr>
      <w:bookmarkStart w:name="_Toc1983369273" w:id="26"/>
      <w:bookmarkStart w:name="_Toc204416094" w:id="28"/>
      <w:bookmarkStart w:name="_Ref204863291" w:id="29"/>
      <w:bookmarkStart w:name="_Toc508191025" w:id="30"/>
      <w:bookmarkEnd w:id="24"/>
      <w:bookmarkEnd w:id="25"/>
      <w:bookmarkStart w:name="_Toc848600570" w:id="635922644"/>
      <w:r w:rsidR="743178CB">
        <w:rPr/>
        <w:t>Assumptions, Constraints &amp; Risks</w:t>
      </w:r>
      <w:bookmarkEnd w:id="26"/>
      <w:bookmarkEnd w:id="635922644"/>
    </w:p>
    <w:p w:rsidR="00B95A34" w:rsidP="00B95A34" w:rsidRDefault="00B95A34" w14:paraId="62ACF5D6" w14:textId="55BE8450">
      <w:r>
        <w:rPr>
          <w:u w:val="single"/>
        </w:rPr>
        <w:t>Assumptions:</w:t>
      </w:r>
    </w:p>
    <w:p w:rsidR="00B95A34" w:rsidP="00B95A34" w:rsidRDefault="00B95A34" w14:paraId="6BC2D59A" w14:textId="478BB114">
      <w:pPr>
        <w:pStyle w:val="ListParagraph"/>
        <w:numPr>
          <w:ilvl w:val="0"/>
          <w:numId w:val="31"/>
        </w:numPr>
      </w:pPr>
      <w:r>
        <w:t xml:space="preserve">The ideal user </w:t>
      </w:r>
      <w:r w:rsidR="007C42F3">
        <w:t>regularly drives a vehicle that they have personal access to</w:t>
      </w:r>
    </w:p>
    <w:p w:rsidR="007C42F3" w:rsidP="00B95A34" w:rsidRDefault="00492EFF" w14:paraId="264CD807" w14:textId="230CA96D">
      <w:pPr>
        <w:pStyle w:val="ListParagraph"/>
        <w:numPr>
          <w:ilvl w:val="0"/>
          <w:numId w:val="31"/>
        </w:numPr>
      </w:pPr>
      <w:r>
        <w:t xml:space="preserve">The </w:t>
      </w:r>
      <w:r w:rsidR="003C21B7">
        <w:t>user lacks a vehicle with internal</w:t>
      </w:r>
      <w:r w:rsidR="00AA3623">
        <w:t xml:space="preserve"> safety</w:t>
      </w:r>
      <w:r w:rsidR="003C21B7">
        <w:t xml:space="preserve"> detection measures as well as real-time remote monitoring</w:t>
      </w:r>
    </w:p>
    <w:p w:rsidR="003C21B7" w:rsidP="00B95A34" w:rsidRDefault="00AA3623" w14:paraId="5EB74BE5" w14:textId="7222F46F">
      <w:pPr>
        <w:pStyle w:val="ListParagraph"/>
        <w:numPr>
          <w:ilvl w:val="0"/>
          <w:numId w:val="31"/>
        </w:numPr>
      </w:pPr>
      <w:r>
        <w:t xml:space="preserve">The device </w:t>
      </w:r>
      <w:r w:rsidR="002149CA">
        <w:t>will sustain minim</w:t>
      </w:r>
      <w:r w:rsidR="00DC0816">
        <w:t>al environmental resistance</w:t>
      </w:r>
      <w:r w:rsidR="00E80DFA">
        <w:t xml:space="preserve">, as it will not </w:t>
      </w:r>
      <w:r w:rsidR="00D96640">
        <w:t>encounter</w:t>
      </w:r>
      <w:r w:rsidR="00E80DFA">
        <w:t xml:space="preserve"> factors unusual to the internal environment of a vehicle</w:t>
      </w:r>
    </w:p>
    <w:p w:rsidR="00BC1519" w:rsidP="00B95A34" w:rsidRDefault="00BC1519" w14:paraId="72DF4F74" w14:textId="074ADBDC">
      <w:pPr>
        <w:pStyle w:val="ListParagraph"/>
        <w:numPr>
          <w:ilvl w:val="0"/>
          <w:numId w:val="31"/>
        </w:numPr>
      </w:pPr>
      <w:r>
        <w:t>The user has access to the IoT devices</w:t>
      </w:r>
    </w:p>
    <w:p w:rsidR="00E80DFA" w:rsidP="00E80DFA" w:rsidRDefault="00E80DFA" w14:paraId="65E3ED41" w14:textId="20085AD9">
      <w:pPr>
        <w:rPr>
          <w:u w:val="single"/>
        </w:rPr>
      </w:pPr>
      <w:r>
        <w:rPr>
          <w:u w:val="single"/>
        </w:rPr>
        <w:t>Constraints:</w:t>
      </w:r>
    </w:p>
    <w:p w:rsidR="00E80DFA" w:rsidP="00E80DFA" w:rsidRDefault="00907B40" w14:paraId="282A069F" w14:textId="24358FF3">
      <w:pPr>
        <w:pStyle w:val="ListParagraph"/>
        <w:numPr>
          <w:ilvl w:val="0"/>
          <w:numId w:val="31"/>
        </w:numPr>
      </w:pPr>
      <w:r>
        <w:t xml:space="preserve">The design will have to be flexible </w:t>
      </w:r>
      <w:r w:rsidR="00D96640">
        <w:t>to</w:t>
      </w:r>
      <w:r>
        <w:t xml:space="preserve"> be able to </w:t>
      </w:r>
      <w:r w:rsidR="00973F00">
        <w:t>fit</w:t>
      </w:r>
      <w:r>
        <w:t xml:space="preserve"> into the internals of various vehicles of different dimensions</w:t>
      </w:r>
    </w:p>
    <w:p w:rsidR="00907B40" w:rsidP="00E80DFA" w:rsidRDefault="004F6DF5" w14:paraId="48DB07E6" w14:textId="209E7329">
      <w:pPr>
        <w:pStyle w:val="ListParagraph"/>
        <w:numPr>
          <w:ilvl w:val="0"/>
          <w:numId w:val="31"/>
        </w:numPr>
      </w:pPr>
      <w:r>
        <w:t xml:space="preserve">The budget should be kept low </w:t>
      </w:r>
      <w:r w:rsidR="00D96640">
        <w:t>to</w:t>
      </w:r>
      <w:r>
        <w:t xml:space="preserve"> keep the price low as a consumer incentive</w:t>
      </w:r>
    </w:p>
    <w:p w:rsidR="00973F00" w:rsidP="00973F00" w:rsidRDefault="00233C39" w14:paraId="5B651FD0" w14:textId="578F44C9">
      <w:pPr>
        <w:rPr>
          <w:u w:val="single"/>
        </w:rPr>
      </w:pPr>
      <w:r>
        <w:rPr>
          <w:u w:val="single"/>
        </w:rPr>
        <w:t>Risks:</w:t>
      </w:r>
    </w:p>
    <w:p w:rsidR="00233C39" w:rsidP="00233C39" w:rsidRDefault="00233C39" w14:paraId="1C3E9A9B" w14:textId="38BB372B">
      <w:pPr>
        <w:pStyle w:val="ListParagraph"/>
        <w:numPr>
          <w:ilvl w:val="0"/>
          <w:numId w:val="31"/>
        </w:numPr>
      </w:pPr>
      <w:r>
        <w:t>Network failure</w:t>
      </w:r>
    </w:p>
    <w:p w:rsidR="00233C39" w:rsidP="00233C39" w:rsidRDefault="00233C39" w14:paraId="1607BAA4" w14:textId="1486328B">
      <w:pPr>
        <w:pStyle w:val="ListParagraph"/>
        <w:numPr>
          <w:ilvl w:val="0"/>
          <w:numId w:val="31"/>
        </w:numPr>
      </w:pPr>
      <w:r>
        <w:t>Power failure</w:t>
      </w:r>
    </w:p>
    <w:p w:rsidR="00233C39" w:rsidP="00233C39" w:rsidRDefault="00233C39" w14:paraId="6D781D39" w14:textId="20AA8E81">
      <w:pPr>
        <w:pStyle w:val="ListParagraph"/>
        <w:numPr>
          <w:ilvl w:val="0"/>
          <w:numId w:val="31"/>
        </w:numPr>
      </w:pPr>
      <w:r>
        <w:t>Microcontroller malfunction</w:t>
      </w:r>
    </w:p>
    <w:p w:rsidR="00233C39" w:rsidP="00233C39" w:rsidRDefault="00D96640" w14:paraId="3AD17416" w14:textId="6CF7EAF7">
      <w:pPr>
        <w:pStyle w:val="ListParagraph"/>
        <w:numPr>
          <w:ilvl w:val="0"/>
          <w:numId w:val="31"/>
        </w:numPr>
      </w:pPr>
      <w:r>
        <w:t>Overheating</w:t>
      </w:r>
    </w:p>
    <w:p w:rsidRPr="00233C39" w:rsidR="00D96640" w:rsidP="00233C39" w:rsidRDefault="00D96640" w14:paraId="11BE3B9C" w14:textId="6B383F8D">
      <w:pPr>
        <w:pStyle w:val="ListParagraph"/>
        <w:numPr>
          <w:ilvl w:val="0"/>
          <w:numId w:val="31"/>
        </w:numPr>
      </w:pPr>
      <w:r>
        <w:t>Failure to send messages</w:t>
      </w:r>
    </w:p>
    <w:p w:rsidRPr="009B45D9" w:rsidR="009B45D9" w:rsidP="009B45D9" w:rsidRDefault="009B45D9" w14:paraId="0AFA6872" w14:textId="2581D541"/>
    <w:p w:rsidR="009B45D9" w:rsidP="008433A9" w:rsidRDefault="009B45D9" w14:paraId="011CF7CA" w14:textId="49C384E1" w14:noSpellErr="1">
      <w:pPr>
        <w:pStyle w:val="Heading2"/>
        <w:rPr/>
      </w:pPr>
      <w:bookmarkStart w:name="_Toc449072191" w:id="31"/>
      <w:bookmarkStart w:name="_Toc656599137" w:id="772583514"/>
      <w:r w:rsidR="743178CB">
        <w:rPr/>
        <w:t>Project Deliverables</w:t>
      </w:r>
      <w:bookmarkEnd w:id="31"/>
      <w:bookmarkEnd w:id="772583514"/>
    </w:p>
    <w:p w:rsidR="00B354E6" w:rsidP="00B354E6" w:rsidRDefault="008576A0" w14:paraId="1FD817B5" w14:textId="60DC4605">
      <w:r>
        <w:t>The deliverables of the project include the project proposal, this project report, the mid-term and final presentations, a working device with both hardware and software components and a web application.</w:t>
      </w:r>
    </w:p>
    <w:p w:rsidRPr="00B354E6" w:rsidR="00973F00" w:rsidP="00B354E6" w:rsidRDefault="00973F00" w14:paraId="71C32216" w14:textId="77777777"/>
    <w:p w:rsidRPr="00F703D8" w:rsidR="009B45D9" w:rsidP="008433A9" w:rsidRDefault="009B45D9" w14:paraId="150D1D26" w14:textId="467B0D66" w14:noSpellErr="1">
      <w:pPr>
        <w:pStyle w:val="Heading2"/>
        <w:rPr/>
      </w:pPr>
      <w:commentRangeStart w:id="33"/>
      <w:bookmarkStart w:name="_Toc1342923954" w:id="98857464"/>
      <w:r w:rsidR="743178CB">
        <w:rPr/>
        <w:t>Schedule &amp; Budget Summary</w:t>
      </w:r>
      <w:commentRangeEnd w:id="33"/>
      <w:r>
        <w:rPr>
          <w:rStyle w:val="CommentReference"/>
        </w:rPr>
        <w:commentReference w:id="33"/>
      </w:r>
      <w:bookmarkEnd w:id="98857464"/>
    </w:p>
    <w:p w:rsidR="00B354E6" w:rsidP="00B354E6" w:rsidRDefault="00B354E6" w14:paraId="07C30A0A" w14:textId="4B467B1E">
      <w:r>
        <w:t>Tentative schedule and budget estimate for entire project (4912 and 4913)</w:t>
      </w:r>
    </w:p>
    <w:p w:rsidR="00576781" w:rsidP="00576781" w:rsidRDefault="00576781" w14:paraId="2A4C7FF2" w14:textId="77777777"/>
    <w:tbl>
      <w:tblPr>
        <w:tblW w:w="0" w:type="auto"/>
        <w:tblLayout w:type="fixed"/>
        <w:tblLook w:val="06A0" w:firstRow="1" w:lastRow="0" w:firstColumn="1" w:lastColumn="0" w:noHBand="1" w:noVBand="1"/>
      </w:tblPr>
      <w:tblGrid>
        <w:gridCol w:w="2880"/>
        <w:gridCol w:w="1215"/>
        <w:gridCol w:w="4545"/>
      </w:tblGrid>
      <w:tr w:rsidR="00576781" w:rsidTr="00E25B1D" w14:paraId="22FEF305" w14:textId="77777777">
        <w:trPr>
          <w:trHeight w:val="45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53D52195" w14:textId="77777777">
            <w:pPr>
              <w:jc w:val="center"/>
            </w:pPr>
            <w:r w:rsidRPr="203CCEEE">
              <w:rPr>
                <w:rFonts w:eastAsia="Arial"/>
                <w:b/>
                <w:bCs/>
                <w:color w:val="000000" w:themeColor="text1"/>
                <w:sz w:val="19"/>
                <w:szCs w:val="19"/>
              </w:rPr>
              <w:t>Component</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32763396" w14:textId="6D158A8B">
            <w:pPr>
              <w:jc w:val="center"/>
            </w:pPr>
            <w:r w:rsidRPr="203CCEEE">
              <w:rPr>
                <w:rFonts w:eastAsia="Arial"/>
                <w:b/>
                <w:bCs/>
                <w:color w:val="000000" w:themeColor="text1"/>
                <w:sz w:val="19"/>
                <w:szCs w:val="19"/>
              </w:rPr>
              <w:t xml:space="preserve">Cost </w:t>
            </w:r>
            <w:r w:rsidRPr="47A8C667">
              <w:rPr>
                <w:rFonts w:eastAsia="Arial"/>
                <w:b/>
                <w:bCs/>
                <w:color w:val="000000" w:themeColor="text1"/>
                <w:sz w:val="19"/>
                <w:szCs w:val="19"/>
              </w:rPr>
              <w:t>(</w:t>
            </w:r>
            <w:r w:rsidRPr="47A8C667" w:rsidR="56CF658A">
              <w:rPr>
                <w:rFonts w:eastAsia="Arial"/>
                <w:b/>
                <w:bCs/>
                <w:color w:val="000000" w:themeColor="text1"/>
                <w:sz w:val="19"/>
                <w:szCs w:val="19"/>
              </w:rPr>
              <w:t>CAD</w:t>
            </w:r>
            <w:r w:rsidRPr="47A8C667">
              <w:rPr>
                <w:rFonts w:eastAsia="Arial"/>
                <w:b/>
                <w:bCs/>
                <w:color w:val="000000" w:themeColor="text1"/>
                <w:sz w:val="19"/>
                <w:szCs w:val="19"/>
              </w:rPr>
              <w:t>$)</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7BA5CEE4" w14:textId="77777777">
            <w:pPr>
              <w:jc w:val="center"/>
            </w:pPr>
            <w:r w:rsidRPr="203CCEEE">
              <w:rPr>
                <w:rFonts w:eastAsia="Arial"/>
                <w:b/>
                <w:bCs/>
                <w:color w:val="000000" w:themeColor="text1"/>
                <w:sz w:val="19"/>
                <w:szCs w:val="19"/>
              </w:rPr>
              <w:t>Link</w:t>
            </w:r>
          </w:p>
        </w:tc>
      </w:tr>
      <w:tr w:rsidR="00576781" w:rsidTr="00E25B1D" w14:paraId="59710C4D" w14:textId="77777777">
        <w:trPr>
          <w:trHeight w:val="1065"/>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29BDD9C4" w14:textId="77777777">
            <w:r w:rsidRPr="203CCEEE">
              <w:rPr>
                <w:rFonts w:eastAsia="Arial"/>
                <w:color w:val="000000" w:themeColor="text1"/>
                <w:sz w:val="19"/>
                <w:szCs w:val="19"/>
              </w:rPr>
              <w:t>Nvidia Jetson Orin Nano Super Developer Kit</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953710" w14:paraId="7357EA99" w14:textId="3489B4C5">
            <w:pPr>
              <w:jc w:val="center"/>
            </w:pPr>
            <w:r>
              <w:rPr>
                <w:rFonts w:eastAsia="Arial"/>
                <w:color w:val="000000" w:themeColor="text1"/>
                <w:sz w:val="19"/>
                <w:szCs w:val="19"/>
              </w:rPr>
              <w:t>480.85</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0ECFEAD8" w14:textId="77777777">
            <w:hyperlink r:id="rId27">
              <w:r w:rsidRPr="203CCEEE">
                <w:rPr>
                  <w:rStyle w:val="Hyperlink"/>
                  <w:rFonts w:eastAsia="Arial"/>
                  <w:color w:val="1155CC"/>
                  <w:sz w:val="19"/>
                  <w:szCs w:val="19"/>
                  <w:u w:val="none"/>
                </w:rPr>
                <w:t>https://www.arrow.com/en/products/945-13766-0000-000/nvidia</w:t>
              </w:r>
            </w:hyperlink>
            <w:r w:rsidRPr="203CCEEE">
              <w:rPr>
                <w:rFonts w:eastAsia="Arial"/>
                <w:color w:val="000000" w:themeColor="text1"/>
                <w:sz w:val="19"/>
                <w:szCs w:val="19"/>
              </w:rPr>
              <w:t xml:space="preserve"> </w:t>
            </w:r>
          </w:p>
        </w:tc>
      </w:tr>
      <w:tr w:rsidR="00576781" w:rsidTr="00E25B1D" w14:paraId="5D6E7B96"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60F1C9C7" w14:textId="77777777">
            <w:r w:rsidRPr="203CCEEE">
              <w:rPr>
                <w:rFonts w:eastAsia="Arial"/>
                <w:color w:val="000000" w:themeColor="text1"/>
                <w:sz w:val="19"/>
                <w:szCs w:val="19"/>
              </w:rPr>
              <w:lastRenderedPageBreak/>
              <w:t>PI NOIR CAMERA V2 IMX219 8MP</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953710" w14:paraId="36D6AF09" w14:textId="10F16188">
            <w:pPr>
              <w:jc w:val="center"/>
            </w:pPr>
            <w:r>
              <w:rPr>
                <w:rFonts w:eastAsia="Arial"/>
                <w:color w:val="000000" w:themeColor="text1"/>
                <w:sz w:val="19"/>
                <w:szCs w:val="19"/>
              </w:rPr>
              <w:t>27.</w:t>
            </w:r>
            <w:r w:rsidR="00871CC4">
              <w:rPr>
                <w:rFonts w:eastAsia="Arial"/>
                <w:color w:val="000000" w:themeColor="text1"/>
                <w:sz w:val="19"/>
                <w:szCs w:val="19"/>
              </w:rPr>
              <w:t>06</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6505BAA5" w14:textId="77777777">
            <w:hyperlink r:id="rId28">
              <w:r w:rsidRPr="203CCEEE">
                <w:rPr>
                  <w:rStyle w:val="Hyperlink"/>
                  <w:rFonts w:eastAsia="Arial"/>
                  <w:color w:val="1155CC"/>
                  <w:sz w:val="19"/>
                  <w:szCs w:val="19"/>
                  <w:u w:val="none"/>
                </w:rPr>
                <w:t>https://www.digikey.ca/en/products/detail/raspberry-pi/SC0024/6152811?gQT=2</w:t>
              </w:r>
            </w:hyperlink>
            <w:r w:rsidRPr="203CCEEE">
              <w:rPr>
                <w:rFonts w:eastAsia="Arial"/>
                <w:color w:val="000000" w:themeColor="text1"/>
                <w:sz w:val="19"/>
                <w:szCs w:val="19"/>
              </w:rPr>
              <w:t xml:space="preserve"> </w:t>
            </w:r>
          </w:p>
          <w:p w:rsidR="00576781" w:rsidRDefault="00576781" w14:paraId="27D625A2" w14:textId="77777777"/>
        </w:tc>
      </w:tr>
      <w:tr w:rsidR="00576781" w:rsidTr="00E25B1D" w14:paraId="67850916"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72880B1F" w14:textId="77777777">
            <w:r w:rsidRPr="203CCEEE">
              <w:rPr>
                <w:rFonts w:eastAsia="Arial"/>
                <w:color w:val="000000" w:themeColor="text1"/>
                <w:sz w:val="19"/>
                <w:szCs w:val="19"/>
              </w:rPr>
              <w:t>4.3inch HDMI LCD 800x480 IPS Capacitive Touch Screen</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681F9819" w14:textId="77777777">
            <w:pPr>
              <w:jc w:val="center"/>
            </w:pPr>
            <w:r w:rsidRPr="203CCEEE">
              <w:rPr>
                <w:rFonts w:eastAsia="Arial"/>
                <w:color w:val="000000" w:themeColor="text1"/>
                <w:sz w:val="19"/>
                <w:szCs w:val="19"/>
              </w:rPr>
              <w:t>73.44</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1F1AF065" w14:textId="77777777">
            <w:hyperlink r:id="rId29">
              <w:r w:rsidRPr="203CCEEE">
                <w:rPr>
                  <w:rStyle w:val="Hyperlink"/>
                  <w:rFonts w:eastAsia="Arial"/>
                  <w:color w:val="1155CC"/>
                  <w:sz w:val="19"/>
                  <w:szCs w:val="19"/>
                  <w:u w:val="none"/>
                </w:rPr>
                <w:t>https://a.co/d/5GLenRh</w:t>
              </w:r>
            </w:hyperlink>
            <w:r w:rsidRPr="203CCEEE">
              <w:rPr>
                <w:rFonts w:eastAsia="Arial"/>
                <w:color w:val="000000" w:themeColor="text1"/>
                <w:sz w:val="19"/>
                <w:szCs w:val="19"/>
              </w:rPr>
              <w:t xml:space="preserve"> </w:t>
            </w:r>
          </w:p>
        </w:tc>
      </w:tr>
      <w:tr w:rsidR="00576781" w:rsidTr="00E25B1D" w14:paraId="0ECA7433"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75BA8C3F" w14:textId="77777777">
            <w:r w:rsidRPr="203CCEEE">
              <w:rPr>
                <w:rFonts w:eastAsia="Arial"/>
                <w:color w:val="000000" w:themeColor="text1"/>
                <w:sz w:val="19"/>
                <w:szCs w:val="19"/>
              </w:rPr>
              <w:t>DC 3.3-5V Passive Low-Level Trigger Buzzer Alarm Sound Module</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10A34560" w14:textId="77777777">
            <w:pPr>
              <w:jc w:val="center"/>
            </w:pPr>
            <w:r w:rsidRPr="203CCEEE">
              <w:rPr>
                <w:rFonts w:eastAsia="Arial"/>
                <w:color w:val="000000" w:themeColor="text1"/>
                <w:sz w:val="19"/>
                <w:szCs w:val="19"/>
              </w:rPr>
              <w:t>11.29</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62A92A59" w14:textId="77777777">
            <w:pPr>
              <w:rPr>
                <w:rStyle w:val="Hyperlink"/>
                <w:rFonts w:eastAsia="Arial"/>
                <w:color w:val="1155CC"/>
                <w:sz w:val="19"/>
                <w:szCs w:val="19"/>
                <w:u w:val="none"/>
              </w:rPr>
            </w:pPr>
            <w:hyperlink r:id="rId30">
              <w:r w:rsidRPr="203CCEEE">
                <w:rPr>
                  <w:rStyle w:val="Hyperlink"/>
                  <w:rFonts w:eastAsia="Arial"/>
                  <w:color w:val="1155CC"/>
                  <w:sz w:val="19"/>
                  <w:szCs w:val="19"/>
                  <w:u w:val="none"/>
                </w:rPr>
                <w:t>https://a.co/d/fjKHHs3</w:t>
              </w:r>
            </w:hyperlink>
            <w:r w:rsidRPr="00500D12">
              <w:rPr>
                <w:rStyle w:val="Hyperlink"/>
                <w:rFonts w:eastAsia="Arial"/>
                <w:color w:val="1155CC"/>
                <w:u w:val="none"/>
              </w:rPr>
              <w:t xml:space="preserve"> </w:t>
            </w:r>
          </w:p>
        </w:tc>
      </w:tr>
      <w:tr w:rsidR="00576781" w:rsidTr="00E25B1D" w14:paraId="5601EF95"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B76AAD" w14:paraId="07D8702B" w14:textId="3C7AF6F3">
            <w:r w:rsidRPr="00B76AAD">
              <w:t>30cm Camera Cable for Raspberry pi High Flexibility Ribbon FFC Flat Cable Wire for Raspberry Pi Zero V1.3 Cameras</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D55A90" w14:paraId="1553D879" w14:textId="1193C494">
            <w:pPr>
              <w:jc w:val="center"/>
            </w:pPr>
            <w:r w:rsidRPr="00D55A90">
              <w:t>15.36</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411329" w14:paraId="4CA44BEF" w14:textId="3EF29D00">
            <w:pPr>
              <w:rPr>
                <w:rStyle w:val="Hyperlink"/>
                <w:rFonts w:eastAsia="Arial"/>
                <w:color w:val="1155CC"/>
                <w:sz w:val="19"/>
                <w:szCs w:val="19"/>
                <w:u w:val="none"/>
              </w:rPr>
            </w:pPr>
            <w:r w:rsidRPr="00500D12">
              <w:rPr>
                <w:rStyle w:val="Hyperlink"/>
                <w:rFonts w:eastAsia="Arial"/>
                <w:color w:val="1155CC"/>
                <w:sz w:val="19"/>
                <w:szCs w:val="19"/>
                <w:u w:val="none"/>
              </w:rPr>
              <w:t>https://a.co/d/fkIsxPF</w:t>
            </w:r>
          </w:p>
        </w:tc>
      </w:tr>
      <w:tr w:rsidR="00576781" w:rsidTr="00E25B1D" w14:paraId="22C9EEB7"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23510637" w14:textId="77777777">
            <w:r w:rsidRPr="203CCEEE">
              <w:rPr>
                <w:rFonts w:eastAsia="Arial"/>
                <w:color w:val="000000" w:themeColor="text1"/>
                <w:sz w:val="19"/>
                <w:szCs w:val="19"/>
              </w:rPr>
              <w:t>GY-521 MPU-6050 MPU6050 Sensor Module 3 Axis Accelerometer and Gyroscope Module</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766832B6" w14:textId="77777777">
            <w:pPr>
              <w:jc w:val="center"/>
            </w:pPr>
            <w:r w:rsidRPr="203CCEEE">
              <w:rPr>
                <w:rFonts w:eastAsia="Arial"/>
                <w:color w:val="000000" w:themeColor="text1"/>
                <w:sz w:val="19"/>
                <w:szCs w:val="19"/>
              </w:rPr>
              <w:t>18.07</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166E5BF1" w14:textId="77777777">
            <w:pPr>
              <w:rPr>
                <w:rStyle w:val="Hyperlink"/>
                <w:rFonts w:eastAsia="Arial"/>
                <w:color w:val="1155CC"/>
                <w:sz w:val="19"/>
                <w:szCs w:val="19"/>
                <w:u w:val="none"/>
              </w:rPr>
            </w:pPr>
            <w:hyperlink r:id="rId31">
              <w:r w:rsidRPr="203CCEEE">
                <w:rPr>
                  <w:rStyle w:val="Hyperlink"/>
                  <w:rFonts w:eastAsia="Arial"/>
                  <w:color w:val="1155CC"/>
                  <w:sz w:val="19"/>
                  <w:szCs w:val="19"/>
                  <w:u w:val="none"/>
                </w:rPr>
                <w:t>https://a.co/d/gGHhDEE</w:t>
              </w:r>
            </w:hyperlink>
            <w:r w:rsidRPr="00500D12">
              <w:rPr>
                <w:rStyle w:val="Hyperlink"/>
                <w:rFonts w:eastAsia="Arial"/>
                <w:color w:val="1155CC"/>
                <w:u w:val="none"/>
              </w:rPr>
              <w:t xml:space="preserve"> </w:t>
            </w:r>
          </w:p>
        </w:tc>
      </w:tr>
      <w:tr w:rsidR="00576781" w:rsidTr="00E25B1D" w14:paraId="7FCBE9BB"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37D7A4DE" w14:textId="77777777">
            <w:r w:rsidRPr="203CCEEE">
              <w:rPr>
                <w:rFonts w:eastAsia="Arial"/>
                <w:color w:val="000000" w:themeColor="text1"/>
                <w:sz w:val="19"/>
                <w:szCs w:val="19"/>
              </w:rPr>
              <w:t>Thin Film Pressure Sensor Flex Bend Sensor SF15 600 10kg</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66DCAFF0" w14:textId="77777777">
            <w:pPr>
              <w:jc w:val="center"/>
            </w:pPr>
            <w:r w:rsidRPr="203CCEEE">
              <w:rPr>
                <w:rFonts w:eastAsia="Arial"/>
                <w:color w:val="000000" w:themeColor="text1"/>
                <w:sz w:val="19"/>
                <w:szCs w:val="19"/>
              </w:rPr>
              <w:t>28.02</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3B567B7B" w14:textId="77777777">
            <w:pPr>
              <w:rPr>
                <w:rStyle w:val="Hyperlink"/>
                <w:rFonts w:eastAsia="Arial"/>
                <w:color w:val="1155CC"/>
                <w:sz w:val="19"/>
                <w:szCs w:val="19"/>
                <w:u w:val="none"/>
              </w:rPr>
            </w:pPr>
            <w:hyperlink r:id="rId32">
              <w:r w:rsidRPr="203CCEEE">
                <w:rPr>
                  <w:rStyle w:val="Hyperlink"/>
                  <w:rFonts w:eastAsia="Arial"/>
                  <w:color w:val="1155CC"/>
                  <w:sz w:val="19"/>
                  <w:szCs w:val="19"/>
                  <w:u w:val="none"/>
                </w:rPr>
                <w:t>https://a.co/d/0nDhxGG</w:t>
              </w:r>
            </w:hyperlink>
            <w:r w:rsidRPr="00500D12">
              <w:rPr>
                <w:rStyle w:val="Hyperlink"/>
                <w:rFonts w:eastAsia="Arial"/>
                <w:color w:val="1155CC"/>
                <w:u w:val="none"/>
              </w:rPr>
              <w:t xml:space="preserve"> </w:t>
            </w:r>
          </w:p>
        </w:tc>
      </w:tr>
      <w:tr w:rsidR="00576781" w:rsidTr="00E25B1D" w14:paraId="632254FB"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4CD2B926" w14:textId="77777777">
            <w:r w:rsidRPr="203CCEEE">
              <w:rPr>
                <w:rFonts w:eastAsia="Arial"/>
                <w:color w:val="000000" w:themeColor="text1"/>
                <w:sz w:val="19"/>
                <w:szCs w:val="19"/>
              </w:rPr>
              <w:t>Digital ADC Module 16-Bit ADS1115 I2C 4-Channel ADC</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4B15B75A" w14:textId="77777777">
            <w:pPr>
              <w:jc w:val="center"/>
            </w:pPr>
            <w:r w:rsidRPr="203CCEEE">
              <w:rPr>
                <w:rFonts w:eastAsia="Arial"/>
                <w:color w:val="000000" w:themeColor="text1"/>
                <w:sz w:val="19"/>
                <w:szCs w:val="19"/>
              </w:rPr>
              <w:t>18.07</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1B27DBA7" w14:textId="77777777">
            <w:pPr>
              <w:rPr>
                <w:rStyle w:val="Hyperlink"/>
                <w:rFonts w:eastAsia="Arial"/>
                <w:color w:val="1155CC"/>
                <w:sz w:val="19"/>
                <w:szCs w:val="19"/>
                <w:u w:val="none"/>
              </w:rPr>
            </w:pPr>
            <w:hyperlink r:id="rId33">
              <w:r w:rsidRPr="203CCEEE">
                <w:rPr>
                  <w:rStyle w:val="Hyperlink"/>
                  <w:rFonts w:eastAsia="Arial"/>
                  <w:color w:val="1155CC"/>
                  <w:sz w:val="19"/>
                  <w:szCs w:val="19"/>
                  <w:u w:val="none"/>
                </w:rPr>
                <w:t>https://a.co/d/h63XlNY</w:t>
              </w:r>
            </w:hyperlink>
            <w:r w:rsidRPr="00500D12">
              <w:rPr>
                <w:rStyle w:val="Hyperlink"/>
                <w:rFonts w:eastAsia="Arial"/>
                <w:color w:val="1155CC"/>
                <w:u w:val="none"/>
              </w:rPr>
              <w:t xml:space="preserve"> </w:t>
            </w:r>
          </w:p>
        </w:tc>
      </w:tr>
      <w:tr w:rsidR="00576781" w:rsidTr="00E25B1D" w14:paraId="2124D535"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37230DAE" w14:textId="77777777">
            <w:r w:rsidRPr="203CCEEE">
              <w:rPr>
                <w:rFonts w:eastAsia="Arial"/>
                <w:color w:val="000000" w:themeColor="text1"/>
                <w:sz w:val="19"/>
                <w:szCs w:val="19"/>
              </w:rPr>
              <w:t>Heart Rate Sensor Module MAX30102 Pulse Detection Blood Oxygen Concentration</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RDefault="00576781" w14:paraId="56D0A6A6" w14:textId="77777777">
            <w:pPr>
              <w:jc w:val="center"/>
            </w:pPr>
            <w:r w:rsidRPr="203CCEEE">
              <w:rPr>
                <w:rFonts w:eastAsia="Arial"/>
                <w:color w:val="000000" w:themeColor="text1"/>
                <w:sz w:val="19"/>
                <w:szCs w:val="19"/>
              </w:rPr>
              <w:t>43.93</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576781" w:rsidRDefault="00576781" w14:paraId="1D96115D" w14:textId="77777777">
            <w:pPr>
              <w:rPr>
                <w:rStyle w:val="Hyperlink"/>
                <w:rFonts w:eastAsia="Arial"/>
                <w:color w:val="1155CC"/>
                <w:u w:val="none"/>
              </w:rPr>
            </w:pPr>
            <w:hyperlink r:id="rId34">
              <w:r w:rsidRPr="34167ED2">
                <w:rPr>
                  <w:rStyle w:val="Hyperlink"/>
                  <w:rFonts w:eastAsia="Arial"/>
                  <w:color w:val="1155CC"/>
                  <w:sz w:val="19"/>
                  <w:szCs w:val="19"/>
                  <w:u w:val="none"/>
                </w:rPr>
                <w:t>https://a.co/d/ftirkyS</w:t>
              </w:r>
            </w:hyperlink>
          </w:p>
        </w:tc>
      </w:tr>
      <w:tr w:rsidR="003C0B03" w:rsidTr="00E25B1D" w14:paraId="7FFE555B" w14:textId="7777777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203CCEEE" w:rsidR="003C0B03" w:rsidRDefault="003C0B03" w14:paraId="505569C3" w14:textId="06DE759B">
            <w:pPr>
              <w:rPr>
                <w:rFonts w:eastAsia="Arial"/>
                <w:color w:val="000000" w:themeColor="text1"/>
                <w:sz w:val="19"/>
                <w:szCs w:val="19"/>
              </w:rPr>
            </w:pPr>
            <w:r w:rsidRPr="003C0B03">
              <w:rPr>
                <w:rFonts w:eastAsia="Arial"/>
                <w:color w:val="000000" w:themeColor="text1"/>
                <w:sz w:val="19"/>
                <w:szCs w:val="19"/>
              </w:rPr>
              <w:t>4 Channels IIC I2C Logic Level Converter Bi-Directional Module 3.3V to 5V Shifter</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203CCEEE" w:rsidR="003C0B03" w:rsidRDefault="00962DEC" w14:paraId="77C72EE9" w14:textId="5E56E565">
            <w:pPr>
              <w:jc w:val="center"/>
              <w:rPr>
                <w:rFonts w:eastAsia="Arial"/>
                <w:color w:val="000000" w:themeColor="text1"/>
                <w:sz w:val="19"/>
                <w:szCs w:val="19"/>
              </w:rPr>
            </w:pPr>
            <w:r w:rsidRPr="00962DEC">
              <w:rPr>
                <w:rFonts w:eastAsia="Arial"/>
                <w:color w:val="000000" w:themeColor="text1"/>
                <w:sz w:val="19"/>
                <w:szCs w:val="19"/>
              </w:rPr>
              <w:t>14.45</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00D12" w:rsidR="003C0B03" w:rsidRDefault="007F3D49" w14:paraId="2F5F8F04" w14:textId="369E4473">
            <w:pPr>
              <w:rPr>
                <w:rStyle w:val="Hyperlink"/>
                <w:rFonts w:eastAsia="Arial"/>
                <w:color w:val="1155CC"/>
                <w:sz w:val="19"/>
                <w:szCs w:val="19"/>
                <w:u w:val="none"/>
              </w:rPr>
            </w:pPr>
            <w:r w:rsidRPr="00500D12">
              <w:rPr>
                <w:rStyle w:val="Hyperlink"/>
                <w:rFonts w:eastAsia="Arial"/>
                <w:color w:val="1155CC"/>
                <w:sz w:val="19"/>
                <w:szCs w:val="19"/>
                <w:u w:val="none"/>
              </w:rPr>
              <w:t>https://a.co/d/1hsF3Fc</w:t>
            </w:r>
          </w:p>
        </w:tc>
      </w:tr>
      <w:tr w:rsidR="00E25B1D" w:rsidTr="00E25B1D" w14:paraId="05698A43">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4B90B52B" w14:textId="05DCF32F">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Waveshare</w:t>
            </w:r>
            <w:r w:rsidRPr="00E25B1D" w:rsidR="00E25B1D">
              <w:rPr>
                <w:rFonts w:ascii="Arial" w:hAnsi="Arial" w:eastAsia="Arial" w:cs="Arial"/>
                <w:b w:val="0"/>
                <w:bCs w:val="0"/>
                <w:i w:val="0"/>
                <w:iCs w:val="0"/>
                <w:strike w:val="0"/>
                <w:dstrike w:val="0"/>
                <w:color w:val="000000" w:themeColor="text1" w:themeTint="FF" w:themeShade="FF"/>
                <w:sz w:val="20"/>
                <w:szCs w:val="20"/>
                <w:u w:val="none"/>
              </w:rPr>
              <w:t xml:space="preserve"> Binocular Camera Module Dual IMX219 8 Megapixels for AI Vision</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063D19F7" w14:textId="008C5657">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90.16</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534F0B4E" w14:textId="7358EAFD">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c2982ed6862345e0">
              <w:r w:rsidRPr="00E25B1D" w:rsidR="00E25B1D">
                <w:rPr>
                  <w:rFonts w:ascii="Arial" w:hAnsi="Arial" w:eastAsia="Arial" w:cs="Arial"/>
                  <w:color w:val="0000FF"/>
                  <w:sz w:val="19"/>
                  <w:szCs w:val="19"/>
                  <w:u w:val="none"/>
                  <w:lang w:eastAsia="en-CA" w:bidi="ar-SA"/>
                </w:rPr>
                <w:t>https://a.co/d/hT3ZUZ2</w:t>
              </w:r>
            </w:hyperlink>
          </w:p>
        </w:tc>
      </w:tr>
      <w:tr w:rsidR="00E25B1D" w:rsidTr="00E25B1D" w14:paraId="290C478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9CA17FE" w14:textId="2128DF10">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Thin Film Pressure Sensor, 4pcs, 20g-2Kg, High Sensitivity</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1955DBA6" w14:textId="515960A4">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29.18</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56D1882A" w14:textId="1638E739">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2e77b22919314dcf">
              <w:r w:rsidRPr="00E25B1D" w:rsidR="00E25B1D">
                <w:rPr>
                  <w:rFonts w:ascii="Arial" w:hAnsi="Arial" w:eastAsia="Arial" w:cs="Arial"/>
                  <w:color w:val="0000FF"/>
                  <w:sz w:val="19"/>
                  <w:szCs w:val="19"/>
                  <w:u w:val="none"/>
                  <w:lang w:eastAsia="en-CA" w:bidi="ar-SA"/>
                </w:rPr>
                <w:t>https://a.co/d/goZWs3v</w:t>
              </w:r>
            </w:hyperlink>
          </w:p>
        </w:tc>
      </w:tr>
      <w:tr w:rsidR="00E25B1D" w:rsidTr="00E25B1D" w14:paraId="35A18AD7">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A8338C6" w14:textId="059993DA">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 xml:space="preserve">Miniature Loudspeaker </w:t>
            </w:r>
            <w:r w:rsidRPr="00E25B1D" w:rsidR="00E25B1D">
              <w:rPr>
                <w:rFonts w:ascii="Arial" w:hAnsi="Arial" w:eastAsia="Arial" w:cs="Arial"/>
                <w:b w:val="0"/>
                <w:bCs w:val="0"/>
                <w:i w:val="0"/>
                <w:iCs w:val="0"/>
                <w:strike w:val="0"/>
                <w:dstrike w:val="0"/>
                <w:color w:val="000000" w:themeColor="text1" w:themeTint="FF" w:themeShade="FF"/>
                <w:sz w:val="20"/>
                <w:szCs w:val="20"/>
                <w:u w:val="none"/>
              </w:rPr>
              <w:t>5 Watt</w:t>
            </w:r>
            <w:r w:rsidRPr="00E25B1D" w:rsidR="00E25B1D">
              <w:rPr>
                <w:rFonts w:ascii="Arial" w:hAnsi="Arial" w:eastAsia="Arial" w:cs="Arial"/>
                <w:b w:val="0"/>
                <w:bCs w:val="0"/>
                <w:i w:val="0"/>
                <w:iCs w:val="0"/>
                <w:strike w:val="0"/>
                <w:dstrike w:val="0"/>
                <w:color w:val="000000" w:themeColor="text1" w:themeTint="FF" w:themeShade="FF"/>
                <w:sz w:val="20"/>
                <w:szCs w:val="20"/>
                <w:u w:val="none"/>
              </w:rPr>
              <w:t xml:space="preserve"> 8 Ohm Passive Enclosed Audio/Woofer Speaker Compatible</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171398D" w14:textId="20E7A9FD">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22.01</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6BC3670" w14:textId="1B181A26">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198053ffb60b4c72">
              <w:r w:rsidRPr="00E25B1D" w:rsidR="00E25B1D">
                <w:rPr>
                  <w:rFonts w:ascii="Arial" w:hAnsi="Arial" w:eastAsia="Arial" w:cs="Arial"/>
                  <w:color w:val="0000FF"/>
                  <w:sz w:val="19"/>
                  <w:szCs w:val="19"/>
                  <w:u w:val="none"/>
                  <w:lang w:eastAsia="en-CA" w:bidi="ar-SA"/>
                </w:rPr>
                <w:t>https://a.co/d/2AgNpzs</w:t>
              </w:r>
            </w:hyperlink>
            <w:r w:rsidRPr="00E25B1D" w:rsidR="00E25B1D">
              <w:rPr>
                <w:rFonts w:ascii="Arial" w:hAnsi="Arial" w:eastAsia="Arial" w:cs="Arial"/>
                <w:color w:val="0000FF"/>
                <w:sz w:val="19"/>
                <w:szCs w:val="19"/>
                <w:u w:val="none"/>
                <w:lang w:eastAsia="en-CA" w:bidi="ar-SA"/>
              </w:rPr>
              <w:t xml:space="preserve"> </w:t>
            </w:r>
          </w:p>
        </w:tc>
      </w:tr>
      <w:tr w:rsidR="00E25B1D" w:rsidTr="00E25B1D" w14:paraId="4C483D78">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52C1031F" w14:textId="3E6A7AAD">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3.3V 5V Power Supply Module</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456C8A48" w14:textId="77B2A3DD">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18.07</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024EDFB2" w14:textId="059EB89C">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202d5821d01c4e9b">
              <w:r w:rsidRPr="00E25B1D" w:rsidR="00E25B1D">
                <w:rPr>
                  <w:rFonts w:ascii="Arial" w:hAnsi="Arial" w:eastAsia="Arial" w:cs="Arial"/>
                  <w:color w:val="0000FF"/>
                  <w:sz w:val="19"/>
                  <w:szCs w:val="19"/>
                  <w:u w:val="none"/>
                  <w:lang w:eastAsia="en-CA" w:bidi="ar-SA"/>
                </w:rPr>
                <w:t>https://a.co/d/a0hRpd0</w:t>
              </w:r>
            </w:hyperlink>
          </w:p>
        </w:tc>
      </w:tr>
      <w:tr w:rsidR="00E25B1D" w:rsidTr="00E25B1D" w14:paraId="200E01AE">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1F68DC41" w14:textId="4DFF97FE">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eSUN</w:t>
            </w:r>
            <w:r w:rsidRPr="00E25B1D" w:rsidR="00E25B1D">
              <w:rPr>
                <w:rFonts w:ascii="Arial" w:hAnsi="Arial" w:eastAsia="Arial" w:cs="Arial"/>
                <w:b w:val="0"/>
                <w:bCs w:val="0"/>
                <w:i w:val="0"/>
                <w:iCs w:val="0"/>
                <w:strike w:val="0"/>
                <w:dstrike w:val="0"/>
                <w:color w:val="000000" w:themeColor="text1" w:themeTint="FF" w:themeShade="FF"/>
                <w:sz w:val="20"/>
                <w:szCs w:val="20"/>
                <w:u w:val="none"/>
              </w:rPr>
              <w:t xml:space="preserve"> PLA Filament </w:t>
            </w:r>
            <w:r w:rsidRPr="00E25B1D" w:rsidR="00E25B1D">
              <w:rPr>
                <w:rFonts w:ascii="Arial" w:hAnsi="Arial" w:eastAsia="Arial" w:cs="Arial"/>
                <w:b w:val="0"/>
                <w:bCs w:val="0"/>
                <w:i w:val="0"/>
                <w:iCs w:val="0"/>
                <w:strike w:val="0"/>
                <w:dstrike w:val="0"/>
                <w:color w:val="000000" w:themeColor="text1" w:themeTint="FF" w:themeShade="FF"/>
                <w:sz w:val="20"/>
                <w:szCs w:val="20"/>
                <w:u w:val="none"/>
              </w:rPr>
              <w:t>1.75mm</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D8CAC9D" w14:textId="725B0D6F">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20.33</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401670E" w14:textId="4E69A114">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e89759f25d8c4d45">
              <w:r w:rsidRPr="00E25B1D" w:rsidR="00E25B1D">
                <w:rPr>
                  <w:rFonts w:ascii="Arial" w:hAnsi="Arial" w:eastAsia="Arial" w:cs="Arial"/>
                  <w:color w:val="0000FF"/>
                  <w:sz w:val="19"/>
                  <w:szCs w:val="19"/>
                  <w:u w:val="none"/>
                  <w:lang w:eastAsia="en-CA" w:bidi="ar-SA"/>
                </w:rPr>
                <w:t>https://a.co/d/75VbWkC</w:t>
              </w:r>
            </w:hyperlink>
          </w:p>
        </w:tc>
      </w:tr>
      <w:tr w:rsidR="00E25B1D" w:rsidTr="00E25B1D" w14:paraId="3FF1398A">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66F93539" w14:textId="1E2955FD">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Lexar 128GB Micro SD Card</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53832DAD" w14:textId="442E290B">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21.46</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7E3696DE" w14:textId="3026263D">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ca861a27017e48c0">
              <w:r w:rsidRPr="00E25B1D" w:rsidR="00E25B1D">
                <w:rPr>
                  <w:rFonts w:ascii="Arial" w:hAnsi="Arial" w:eastAsia="Arial" w:cs="Arial"/>
                  <w:color w:val="0000FF"/>
                  <w:sz w:val="19"/>
                  <w:szCs w:val="19"/>
                  <w:u w:val="none"/>
                  <w:lang w:eastAsia="en-CA" w:bidi="ar-SA"/>
                </w:rPr>
                <w:t>https://a.co/d/55V5tDl</w:t>
              </w:r>
            </w:hyperlink>
          </w:p>
        </w:tc>
      </w:tr>
      <w:tr w:rsidR="00E25B1D" w:rsidTr="00E25B1D" w14:paraId="1AA2473A">
        <w:trPr>
          <w:trHeight w:val="300"/>
        </w:trPr>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3C9E5975" w14:textId="422F7F95">
            <w:pPr>
              <w:spacing w:before="0" w:beforeAutospacing="off" w:after="0" w:afterAutospacing="off"/>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150W Power Inverter DC 12V to 110V AC Converter</w:t>
            </w:r>
          </w:p>
        </w:tc>
        <w:tc>
          <w:tcPr>
            <w:tcW w:w="12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10255234" w14:textId="21206B68">
            <w:pPr>
              <w:spacing w:before="0" w:beforeAutospacing="off" w:after="0" w:afterAutospacing="off"/>
              <w:jc w:val="center"/>
              <w:rPr>
                <w:rFonts w:ascii="Arial" w:hAnsi="Arial" w:eastAsia="Arial" w:cs="Arial"/>
                <w:b w:val="0"/>
                <w:bCs w:val="0"/>
                <w:i w:val="0"/>
                <w:iCs w:val="0"/>
                <w:strike w:val="0"/>
                <w:dstrike w:val="0"/>
                <w:color w:val="000000" w:themeColor="text1" w:themeTint="FF" w:themeShade="FF"/>
                <w:sz w:val="20"/>
                <w:szCs w:val="20"/>
                <w:u w:val="none"/>
              </w:rPr>
            </w:pPr>
            <w:r w:rsidRPr="00E25B1D" w:rsidR="00E25B1D">
              <w:rPr>
                <w:rFonts w:ascii="Arial" w:hAnsi="Arial" w:eastAsia="Arial" w:cs="Arial"/>
                <w:b w:val="0"/>
                <w:bCs w:val="0"/>
                <w:i w:val="0"/>
                <w:iCs w:val="0"/>
                <w:strike w:val="0"/>
                <w:dstrike w:val="0"/>
                <w:color w:val="000000" w:themeColor="text1" w:themeTint="FF" w:themeShade="FF"/>
                <w:sz w:val="20"/>
                <w:szCs w:val="20"/>
                <w:u w:val="none"/>
              </w:rPr>
              <w:t>29.82</w:t>
            </w:r>
          </w:p>
        </w:tc>
        <w:tc>
          <w:tcPr>
            <w:tcW w:w="454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25B1D" w:rsidP="00E25B1D" w:rsidRDefault="00E25B1D" w14:paraId="23AE1E8D" w14:textId="49B70C76">
            <w:pPr>
              <w:pStyle w:val="Normal"/>
              <w:suppressLineNumbers w:val="0"/>
              <w:bidi w:val="0"/>
              <w:spacing w:before="0" w:beforeAutospacing="off" w:after="0" w:afterAutospacing="off" w:line="259" w:lineRule="auto"/>
              <w:ind w:left="0" w:right="0"/>
              <w:jc w:val="both"/>
              <w:rPr>
                <w:rFonts w:eastAsia="Arial"/>
                <w:color w:val="0000FF"/>
                <w:sz w:val="19"/>
                <w:szCs w:val="19"/>
                <w:u w:val="none"/>
              </w:rPr>
            </w:pPr>
            <w:hyperlink r:id="Rb1a600199ab14a4e">
              <w:r w:rsidRPr="00E25B1D" w:rsidR="00E25B1D">
                <w:rPr>
                  <w:rFonts w:ascii="Arial" w:hAnsi="Arial" w:eastAsia="Arial" w:cs="Arial"/>
                  <w:color w:val="0000FF"/>
                  <w:sz w:val="19"/>
                  <w:szCs w:val="19"/>
                  <w:u w:val="none"/>
                  <w:lang w:eastAsia="en-CA" w:bidi="ar-SA"/>
                </w:rPr>
                <w:t>https://a.co/d/gHVZSVV</w:t>
              </w:r>
            </w:hyperlink>
          </w:p>
        </w:tc>
      </w:tr>
      <w:tr w:rsidR="00576781" w:rsidTr="00E25B1D" w14:paraId="24C484D4" w14:textId="77777777">
        <w:trPr>
          <w:trHeight w:val="300"/>
        </w:trPr>
        <w:tc>
          <w:tcPr>
            <w:tcW w:w="864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576781" w:rsidP="00E25B1D" w:rsidRDefault="00576781" w14:paraId="23CA58FC" w14:noSpellErr="1" w14:textId="4D84C50D">
            <w:pPr>
              <w:spacing w:before="240" w:beforeAutospacing="off" w:after="240" w:afterAutospacing="off"/>
              <w:jc w:val="center"/>
              <w:rPr>
                <w:rFonts w:eastAsia="Arial"/>
                <w:sz w:val="19"/>
                <w:szCs w:val="19"/>
              </w:rPr>
            </w:pPr>
            <w:r w:rsidRPr="00E25B1D" w:rsidR="79BF2892">
              <w:rPr>
                <w:rFonts w:eastAsia="Arial"/>
                <w:color w:val="000000" w:themeColor="text1" w:themeTint="FF" w:themeShade="FF"/>
                <w:sz w:val="19"/>
                <w:szCs w:val="19"/>
              </w:rPr>
              <w:t>Total Expenses: $</w:t>
            </w:r>
            <w:r w:rsidRPr="00E25B1D" w:rsidR="5D061837">
              <w:rPr>
                <w:rFonts w:ascii="Arial" w:hAnsi="Arial" w:eastAsia="Arial" w:cs="Arial"/>
                <w:noProof w:val="0"/>
                <w:sz w:val="19"/>
                <w:szCs w:val="19"/>
                <w:lang w:val="en-US"/>
              </w:rPr>
              <w:t>956.61</w:t>
            </w:r>
          </w:p>
        </w:tc>
      </w:tr>
    </w:tbl>
    <w:p w:rsidRPr="00B354E6" w:rsidR="00576781" w:rsidP="00B354E6" w:rsidRDefault="00576781" w14:paraId="7EFA6BB2" w14:textId="4C5440AE"/>
    <w:p w:rsidRPr="00B3438F" w:rsidR="000E0F5D" w:rsidP="00CD5D21" w:rsidRDefault="008433A9" w14:paraId="3DE708D8" w14:textId="48090BC5" w14:noSpellErr="1">
      <w:pPr>
        <w:pStyle w:val="Heading2"/>
        <w:rPr/>
      </w:pPr>
      <w:bookmarkStart w:name="_Toc1689709413" w:id="36"/>
      <w:bookmarkStart w:name="_Toc1883840331" w:id="92721377"/>
      <w:r w:rsidR="6C37B56C">
        <w:rPr/>
        <w:t>Acronyms</w:t>
      </w:r>
      <w:bookmarkEnd w:id="28"/>
      <w:r w:rsidR="65FA3324">
        <w:rPr/>
        <w:t xml:space="preserve">, </w:t>
      </w:r>
      <w:r w:rsidR="6C37B56C">
        <w:rPr/>
        <w:t xml:space="preserve">Terms </w:t>
      </w:r>
      <w:r w:rsidR="65FA3324">
        <w:rPr/>
        <w:t xml:space="preserve">and </w:t>
      </w:r>
      <w:r w:rsidR="6C37B56C">
        <w:rPr/>
        <w:t>Definitions</w:t>
      </w:r>
      <w:bookmarkEnd w:id="29"/>
      <w:bookmarkEnd w:id="30"/>
      <w:bookmarkEnd w:id="36"/>
      <w:bookmarkEnd w:id="92721377"/>
    </w:p>
    <w:p w:rsidR="00CA62E3" w:rsidP="00CA62E3" w:rsidRDefault="00CA62E3" w14:paraId="634B1AB0" w14:textId="77777777">
      <w:pPr>
        <w:rPr>
          <w:lang w:eastAsia="en-US"/>
        </w:rPr>
      </w:pPr>
    </w:p>
    <w:tbl>
      <w:tblPr>
        <w:tblW w:w="88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988"/>
        <w:gridCol w:w="5880"/>
      </w:tblGrid>
      <w:tr w:rsidRPr="00287A94" w:rsidR="00CA62E3" w:rsidTr="00CA62E3" w14:paraId="55A415EF" w14:textId="77777777">
        <w:trPr>
          <w:trHeight w:val="363"/>
        </w:trPr>
        <w:tc>
          <w:tcPr>
            <w:tcW w:w="2988" w:type="dxa"/>
            <w:tcBorders>
              <w:bottom w:val="single" w:color="auto" w:sz="4" w:space="0"/>
            </w:tcBorders>
            <w:shd w:val="clear" w:color="auto" w:fill="F3F3F3"/>
          </w:tcPr>
          <w:p w:rsidRPr="00287A94" w:rsidR="00CA62E3" w:rsidP="00CA62E3" w:rsidRDefault="00CA62E3" w14:paraId="534BB212" w14:textId="77777777">
            <w:pPr>
              <w:jc w:val="center"/>
              <w:rPr>
                <w:b/>
                <w:bCs/>
                <w:iCs/>
                <w:color w:val="000000"/>
                <w:szCs w:val="28"/>
              </w:rPr>
            </w:pPr>
            <w:r w:rsidRPr="002A54E2">
              <w:rPr>
                <w:b/>
              </w:rPr>
              <w:t>Terms, acronyms, abbreviations</w:t>
            </w:r>
          </w:p>
        </w:tc>
        <w:tc>
          <w:tcPr>
            <w:tcW w:w="5880" w:type="dxa"/>
            <w:shd w:val="clear" w:color="auto" w:fill="F3F3F3"/>
          </w:tcPr>
          <w:p w:rsidRPr="00287A94" w:rsidR="00CA62E3" w:rsidP="00CA62E3" w:rsidRDefault="00CA62E3" w14:paraId="19FB381B" w14:textId="77777777">
            <w:pPr>
              <w:ind w:left="432"/>
              <w:jc w:val="center"/>
              <w:rPr>
                <w:b/>
                <w:bCs/>
                <w:iCs/>
                <w:color w:val="000000"/>
                <w:szCs w:val="28"/>
              </w:rPr>
            </w:pPr>
            <w:r w:rsidRPr="002A54E2">
              <w:rPr>
                <w:b/>
              </w:rPr>
              <w:t>Definitions</w:t>
            </w:r>
          </w:p>
        </w:tc>
      </w:tr>
      <w:tr w:rsidR="00CA62E3" w:rsidTr="00CA62E3" w14:paraId="16601461" w14:textId="77777777">
        <w:trPr>
          <w:trHeight w:val="309"/>
        </w:trPr>
        <w:tc>
          <w:tcPr>
            <w:tcW w:w="2988" w:type="dxa"/>
          </w:tcPr>
          <w:p w:rsidRPr="009E110D" w:rsidR="00CA62E3" w:rsidP="00585111" w:rsidRDefault="007A38F9" w14:paraId="12EA5F86" w14:textId="3C186C53">
            <w:r>
              <w:t>AI</w:t>
            </w:r>
          </w:p>
        </w:tc>
        <w:tc>
          <w:tcPr>
            <w:tcW w:w="5880" w:type="dxa"/>
          </w:tcPr>
          <w:p w:rsidRPr="009E110D" w:rsidR="00CA62E3" w:rsidP="00585111" w:rsidRDefault="007A38F9" w14:paraId="445F4829" w14:textId="526F1BAB">
            <w:r>
              <w:t>Artificial intelligence</w:t>
            </w:r>
          </w:p>
        </w:tc>
      </w:tr>
      <w:tr w:rsidR="007A38F9" w:rsidTr="00CA62E3" w14:paraId="498EFE2D" w14:textId="77777777">
        <w:trPr>
          <w:trHeight w:val="309"/>
        </w:trPr>
        <w:tc>
          <w:tcPr>
            <w:tcW w:w="2988" w:type="dxa"/>
          </w:tcPr>
          <w:p w:rsidR="007A38F9" w:rsidP="00585111" w:rsidRDefault="007A38F9" w14:paraId="46D5E60E" w14:textId="2E628B0D">
            <w:r>
              <w:t>ML</w:t>
            </w:r>
          </w:p>
        </w:tc>
        <w:tc>
          <w:tcPr>
            <w:tcW w:w="5880" w:type="dxa"/>
          </w:tcPr>
          <w:p w:rsidR="007A38F9" w:rsidP="00585111" w:rsidRDefault="007A38F9" w14:paraId="16E77C0F" w14:textId="7731578A">
            <w:r>
              <w:t>Machine learning</w:t>
            </w:r>
          </w:p>
        </w:tc>
      </w:tr>
      <w:tr w:rsidR="003B5676" w:rsidTr="00CA62E3" w14:paraId="5AA8005B" w14:textId="77777777">
        <w:trPr>
          <w:trHeight w:val="309"/>
        </w:trPr>
        <w:tc>
          <w:tcPr>
            <w:tcW w:w="2988" w:type="dxa"/>
          </w:tcPr>
          <w:p w:rsidR="003B5676" w:rsidP="00585111" w:rsidRDefault="003B5676" w14:paraId="6071F431" w14:textId="290F34C8">
            <w:r>
              <w:t>EEF</w:t>
            </w:r>
          </w:p>
        </w:tc>
        <w:tc>
          <w:tcPr>
            <w:tcW w:w="5880" w:type="dxa"/>
          </w:tcPr>
          <w:p w:rsidR="003B5676" w:rsidP="00585111" w:rsidRDefault="003B5676" w14:paraId="0EB1EB99" w14:textId="6954C37C">
            <w:r>
              <w:t>Engineering Endowment Fund</w:t>
            </w:r>
          </w:p>
        </w:tc>
      </w:tr>
      <w:tr w:rsidR="009570A6" w:rsidTr="00CA62E3" w14:paraId="5A89BBE8" w14:textId="77777777">
        <w:trPr>
          <w:trHeight w:val="309"/>
        </w:trPr>
        <w:tc>
          <w:tcPr>
            <w:tcW w:w="2988" w:type="dxa"/>
          </w:tcPr>
          <w:p w:rsidR="009570A6" w:rsidP="00585111" w:rsidRDefault="009570A6" w14:paraId="15C02759" w14:textId="5069F9BE">
            <w:r>
              <w:t>CAD</w:t>
            </w:r>
          </w:p>
        </w:tc>
        <w:tc>
          <w:tcPr>
            <w:tcW w:w="5880" w:type="dxa"/>
          </w:tcPr>
          <w:p w:rsidR="009570A6" w:rsidP="00585111" w:rsidRDefault="009570A6" w14:paraId="07B23436" w14:textId="04621F9D">
            <w:r>
              <w:t>Computer-aided design</w:t>
            </w:r>
          </w:p>
        </w:tc>
      </w:tr>
      <w:tr w:rsidR="00946397" w:rsidTr="00CA62E3" w14:paraId="3FB12082" w14:textId="77777777">
        <w:trPr>
          <w:trHeight w:val="309"/>
        </w:trPr>
        <w:tc>
          <w:tcPr>
            <w:tcW w:w="2988" w:type="dxa"/>
          </w:tcPr>
          <w:p w:rsidR="00946397" w:rsidP="00585111" w:rsidRDefault="00946397" w14:paraId="7E963A7D" w14:textId="65143AF3">
            <w:r>
              <w:t>FPS</w:t>
            </w:r>
          </w:p>
        </w:tc>
        <w:tc>
          <w:tcPr>
            <w:tcW w:w="5880" w:type="dxa"/>
          </w:tcPr>
          <w:p w:rsidR="00946397" w:rsidP="00585111" w:rsidRDefault="00946397" w14:paraId="644ED793" w14:textId="0F9913C4">
            <w:r>
              <w:t xml:space="preserve">Frames per </w:t>
            </w:r>
            <w:r w:rsidR="002B14D3">
              <w:t>s</w:t>
            </w:r>
            <w:r>
              <w:t>econd</w:t>
            </w:r>
          </w:p>
        </w:tc>
      </w:tr>
      <w:tr w:rsidR="00005AAE" w:rsidTr="00CA62E3" w14:paraId="46182187" w14:textId="77777777">
        <w:trPr>
          <w:trHeight w:val="309"/>
        </w:trPr>
        <w:tc>
          <w:tcPr>
            <w:tcW w:w="2988" w:type="dxa"/>
          </w:tcPr>
          <w:p w:rsidR="00005AAE" w:rsidP="00585111" w:rsidRDefault="00005AAE" w14:paraId="15D4E69D" w14:textId="405B2114">
            <w:r>
              <w:lastRenderedPageBreak/>
              <w:t>IMU</w:t>
            </w:r>
          </w:p>
        </w:tc>
        <w:tc>
          <w:tcPr>
            <w:tcW w:w="5880" w:type="dxa"/>
          </w:tcPr>
          <w:p w:rsidR="00005AAE" w:rsidP="00585111" w:rsidRDefault="0099053A" w14:paraId="239FD76C" w14:textId="09D60C8E">
            <w:r>
              <w:t xml:space="preserve">Inertial </w:t>
            </w:r>
            <w:r w:rsidR="002B14D3">
              <w:t>m</w:t>
            </w:r>
            <w:r>
              <w:t xml:space="preserve">easurement </w:t>
            </w:r>
            <w:r w:rsidR="002B14D3">
              <w:t>u</w:t>
            </w:r>
            <w:r>
              <w:t>nit</w:t>
            </w:r>
          </w:p>
        </w:tc>
      </w:tr>
      <w:tr w:rsidR="002B14D3" w:rsidTr="00CA62E3" w14:paraId="0B8888A4" w14:textId="77777777">
        <w:trPr>
          <w:trHeight w:val="309"/>
        </w:trPr>
        <w:tc>
          <w:tcPr>
            <w:tcW w:w="2988" w:type="dxa"/>
          </w:tcPr>
          <w:p w:rsidR="002B14D3" w:rsidP="00585111" w:rsidRDefault="002B14D3" w14:paraId="58DA6ECD" w14:textId="54598B43">
            <w:r>
              <w:t>QA</w:t>
            </w:r>
          </w:p>
        </w:tc>
        <w:tc>
          <w:tcPr>
            <w:tcW w:w="5880" w:type="dxa"/>
          </w:tcPr>
          <w:p w:rsidR="002B14D3" w:rsidP="00585111" w:rsidRDefault="002B14D3" w14:paraId="4ED9907A" w14:textId="481FE1BA">
            <w:r>
              <w:t>Quality assurance</w:t>
            </w:r>
          </w:p>
        </w:tc>
      </w:tr>
      <w:tr w:rsidR="002B14D3" w:rsidTr="00CA62E3" w14:paraId="7D64B25A" w14:textId="77777777">
        <w:trPr>
          <w:trHeight w:val="309"/>
        </w:trPr>
        <w:tc>
          <w:tcPr>
            <w:tcW w:w="2988" w:type="dxa"/>
          </w:tcPr>
          <w:p w:rsidR="002B14D3" w:rsidP="00585111" w:rsidRDefault="002B14D3" w14:paraId="5C827998" w14:textId="44E25C61">
            <w:r>
              <w:t>CRUD</w:t>
            </w:r>
          </w:p>
        </w:tc>
        <w:tc>
          <w:tcPr>
            <w:tcW w:w="5880" w:type="dxa"/>
          </w:tcPr>
          <w:p w:rsidR="002B14D3" w:rsidP="00585111" w:rsidRDefault="002B14D3" w14:paraId="147F9430" w14:textId="0C19871F">
            <w:r>
              <w:t xml:space="preserve">Create, read, </w:t>
            </w:r>
            <w:r w:rsidR="00E344E7">
              <w:t>update, and delete</w:t>
            </w:r>
          </w:p>
        </w:tc>
      </w:tr>
      <w:tr w:rsidR="00736869" w:rsidTr="00CA62E3" w14:paraId="157F8A06" w14:textId="77777777">
        <w:trPr>
          <w:trHeight w:val="309"/>
        </w:trPr>
        <w:tc>
          <w:tcPr>
            <w:tcW w:w="2988" w:type="dxa"/>
          </w:tcPr>
          <w:p w:rsidR="00736869" w:rsidP="00585111" w:rsidRDefault="00736869" w14:paraId="3B297A76" w14:textId="4B55C7A6">
            <w:r>
              <w:t>PWM</w:t>
            </w:r>
          </w:p>
        </w:tc>
        <w:tc>
          <w:tcPr>
            <w:tcW w:w="5880" w:type="dxa"/>
          </w:tcPr>
          <w:p w:rsidR="00736869" w:rsidP="00585111" w:rsidRDefault="00736869" w14:paraId="414BD6E3" w14:textId="23BB017D">
            <w:r>
              <w:t>Pulse width modulation</w:t>
            </w:r>
          </w:p>
        </w:tc>
      </w:tr>
      <w:tr w:rsidR="008211D3" w:rsidTr="00CA62E3" w14:paraId="0BB28BE6" w14:textId="77777777">
        <w:trPr>
          <w:trHeight w:val="309"/>
        </w:trPr>
        <w:tc>
          <w:tcPr>
            <w:tcW w:w="2988" w:type="dxa"/>
          </w:tcPr>
          <w:p w:rsidR="008211D3" w:rsidP="00585111" w:rsidRDefault="008211D3" w14:paraId="62CE5E75" w14:textId="31FEB3F5">
            <w:r>
              <w:t>UI</w:t>
            </w:r>
          </w:p>
        </w:tc>
        <w:tc>
          <w:tcPr>
            <w:tcW w:w="5880" w:type="dxa"/>
          </w:tcPr>
          <w:p w:rsidR="008211D3" w:rsidP="00585111" w:rsidRDefault="008211D3" w14:paraId="220A9994" w14:textId="449FE96A">
            <w:r>
              <w:t>User interface</w:t>
            </w:r>
          </w:p>
        </w:tc>
      </w:tr>
      <w:tr w:rsidR="00F7673F" w:rsidTr="00CA62E3" w14:paraId="4B99D86A" w14:textId="77777777">
        <w:trPr>
          <w:trHeight w:val="309"/>
        </w:trPr>
        <w:tc>
          <w:tcPr>
            <w:tcW w:w="2988" w:type="dxa"/>
          </w:tcPr>
          <w:p w:rsidR="00F7673F" w:rsidP="00585111" w:rsidRDefault="00F7673F" w14:paraId="079F744D" w14:textId="63AB46BB">
            <w:r>
              <w:t>SBC</w:t>
            </w:r>
          </w:p>
        </w:tc>
        <w:tc>
          <w:tcPr>
            <w:tcW w:w="5880" w:type="dxa"/>
          </w:tcPr>
          <w:p w:rsidR="00F7673F" w:rsidP="00585111" w:rsidRDefault="00F7673F" w14:paraId="0B3D595C" w14:textId="3D0C168D">
            <w:r>
              <w:t xml:space="preserve">Single </w:t>
            </w:r>
            <w:r w:rsidR="00A30A3E">
              <w:t>b</w:t>
            </w:r>
            <w:r>
              <w:t xml:space="preserve">oard </w:t>
            </w:r>
            <w:r w:rsidR="00A30A3E">
              <w:t>c</w:t>
            </w:r>
            <w:r>
              <w:t>omputer</w:t>
            </w:r>
          </w:p>
        </w:tc>
      </w:tr>
      <w:tr w:rsidR="00A30A3E" w:rsidTr="00CA62E3" w14:paraId="03C7884A" w14:textId="77777777">
        <w:trPr>
          <w:trHeight w:val="309"/>
        </w:trPr>
        <w:tc>
          <w:tcPr>
            <w:tcW w:w="2988" w:type="dxa"/>
          </w:tcPr>
          <w:p w:rsidR="00A30A3E" w:rsidP="00585111" w:rsidRDefault="00A30A3E" w14:paraId="427FE177" w14:textId="69EC6AA8">
            <w:r>
              <w:t>ADC</w:t>
            </w:r>
          </w:p>
        </w:tc>
        <w:tc>
          <w:tcPr>
            <w:tcW w:w="5880" w:type="dxa"/>
          </w:tcPr>
          <w:p w:rsidR="00A30A3E" w:rsidP="00585111" w:rsidRDefault="00A30A3E" w14:paraId="3EF979EE" w14:textId="11C31F9C">
            <w:r>
              <w:t>Analog-to-digital converter</w:t>
            </w:r>
          </w:p>
        </w:tc>
      </w:tr>
      <w:tr w:rsidR="00895FFF" w:rsidTr="00CA62E3" w14:paraId="5E23A4C8" w14:textId="77777777">
        <w:trPr>
          <w:trHeight w:val="309"/>
        </w:trPr>
        <w:tc>
          <w:tcPr>
            <w:tcW w:w="2988" w:type="dxa"/>
          </w:tcPr>
          <w:p w:rsidR="00895FFF" w:rsidP="00585111" w:rsidRDefault="00895FFF" w14:paraId="2A981655" w14:textId="0108B6F8">
            <w:r>
              <w:t>LTE</w:t>
            </w:r>
          </w:p>
        </w:tc>
        <w:tc>
          <w:tcPr>
            <w:tcW w:w="5880" w:type="dxa"/>
          </w:tcPr>
          <w:p w:rsidR="00895FFF" w:rsidP="00585111" w:rsidRDefault="00895FFF" w14:paraId="279D71CE" w14:textId="73FD02B0">
            <w:r>
              <w:t>Long term evolution</w:t>
            </w:r>
          </w:p>
        </w:tc>
      </w:tr>
      <w:tr w:rsidR="0018125A" w:rsidTr="00CA62E3" w14:paraId="51085069" w14:textId="77777777">
        <w:trPr>
          <w:trHeight w:val="309"/>
        </w:trPr>
        <w:tc>
          <w:tcPr>
            <w:tcW w:w="2988" w:type="dxa"/>
          </w:tcPr>
          <w:p w:rsidR="0018125A" w:rsidP="00585111" w:rsidRDefault="0018125A" w14:paraId="48C015C3" w14:textId="7F338FD6">
            <w:r>
              <w:t>GSM</w:t>
            </w:r>
          </w:p>
        </w:tc>
        <w:tc>
          <w:tcPr>
            <w:tcW w:w="5880" w:type="dxa"/>
          </w:tcPr>
          <w:p w:rsidR="0018125A" w:rsidP="00585111" w:rsidRDefault="0018125A" w14:paraId="0C0FB10F" w14:textId="1517BD32">
            <w:r>
              <w:t>Global system for mobile communications</w:t>
            </w:r>
          </w:p>
        </w:tc>
      </w:tr>
      <w:tr w:rsidR="0018125A" w:rsidTr="00CA62E3" w14:paraId="0F905A28" w14:textId="77777777">
        <w:trPr>
          <w:trHeight w:val="309"/>
        </w:trPr>
        <w:tc>
          <w:tcPr>
            <w:tcW w:w="2988" w:type="dxa"/>
          </w:tcPr>
          <w:p w:rsidR="0018125A" w:rsidP="00585111" w:rsidRDefault="0018125A" w14:paraId="3B282C23" w14:textId="7650697B">
            <w:r>
              <w:t>API</w:t>
            </w:r>
          </w:p>
        </w:tc>
        <w:tc>
          <w:tcPr>
            <w:tcW w:w="5880" w:type="dxa"/>
          </w:tcPr>
          <w:p w:rsidR="0018125A" w:rsidP="00585111" w:rsidRDefault="00496E02" w14:paraId="0F32165B" w14:textId="6BE23ABC">
            <w:r>
              <w:t>Application programming interface</w:t>
            </w:r>
          </w:p>
        </w:tc>
      </w:tr>
      <w:tr w:rsidR="00961733" w:rsidTr="00CA62E3" w14:paraId="43A9CAE4" w14:textId="77777777">
        <w:trPr>
          <w:trHeight w:val="309"/>
        </w:trPr>
        <w:tc>
          <w:tcPr>
            <w:tcW w:w="2988" w:type="dxa"/>
          </w:tcPr>
          <w:p w:rsidR="00961733" w:rsidP="00585111" w:rsidRDefault="00961733" w14:paraId="614FC333" w14:textId="0FA55C8A">
            <w:r>
              <w:t>OBD</w:t>
            </w:r>
          </w:p>
        </w:tc>
        <w:tc>
          <w:tcPr>
            <w:tcW w:w="5880" w:type="dxa"/>
          </w:tcPr>
          <w:p w:rsidR="00961733" w:rsidP="00585111" w:rsidRDefault="003B012C" w14:paraId="4C00542B" w14:textId="07C986E8">
            <w:r>
              <w:t>On-board diagnostics</w:t>
            </w:r>
          </w:p>
        </w:tc>
      </w:tr>
      <w:tr w:rsidR="00BC1519" w:rsidTr="00CA62E3" w14:paraId="2A3DEE88" w14:textId="77777777">
        <w:trPr>
          <w:trHeight w:val="309"/>
        </w:trPr>
        <w:tc>
          <w:tcPr>
            <w:tcW w:w="2988" w:type="dxa"/>
          </w:tcPr>
          <w:p w:rsidR="00BC1519" w:rsidP="00585111" w:rsidRDefault="00BC1519" w14:paraId="45E5FAB8" w14:textId="76218F51">
            <w:r>
              <w:t>IoT</w:t>
            </w:r>
          </w:p>
        </w:tc>
        <w:tc>
          <w:tcPr>
            <w:tcW w:w="5880" w:type="dxa"/>
          </w:tcPr>
          <w:p w:rsidR="00BC1519" w:rsidP="00585111" w:rsidRDefault="00BC1519" w14:paraId="22D04042" w14:textId="613E70F6">
            <w:r>
              <w:t>Internet of things</w:t>
            </w:r>
          </w:p>
        </w:tc>
      </w:tr>
      <w:tr w:rsidR="009F3633" w:rsidTr="00CA62E3" w14:paraId="6F260702" w14:textId="77777777">
        <w:trPr>
          <w:trHeight w:val="309"/>
        </w:trPr>
        <w:tc>
          <w:tcPr>
            <w:tcW w:w="2988" w:type="dxa"/>
          </w:tcPr>
          <w:p w:rsidR="009F3633" w:rsidP="00585111" w:rsidRDefault="009F3633" w14:paraId="7AFDE1D1" w14:textId="7B3A6141">
            <w:r>
              <w:t>IR</w:t>
            </w:r>
          </w:p>
        </w:tc>
        <w:tc>
          <w:tcPr>
            <w:tcW w:w="5880" w:type="dxa"/>
          </w:tcPr>
          <w:p w:rsidR="009F3633" w:rsidP="00585111" w:rsidRDefault="009F3633" w14:paraId="78CD1831" w14:textId="20F8F028">
            <w:r>
              <w:t>Infrared</w:t>
            </w:r>
          </w:p>
        </w:tc>
      </w:tr>
      <w:tr w:rsidR="00407641" w:rsidTr="00CA62E3" w14:paraId="148713D2" w14:textId="77777777">
        <w:trPr>
          <w:trHeight w:val="309"/>
        </w:trPr>
        <w:tc>
          <w:tcPr>
            <w:tcW w:w="2988" w:type="dxa"/>
          </w:tcPr>
          <w:p w:rsidR="00407641" w:rsidP="00585111" w:rsidRDefault="00407641" w14:paraId="566BEA5F" w14:textId="54E18D43">
            <w:r>
              <w:t>PPG</w:t>
            </w:r>
          </w:p>
        </w:tc>
        <w:tc>
          <w:tcPr>
            <w:tcW w:w="5880" w:type="dxa"/>
          </w:tcPr>
          <w:p w:rsidR="00407641" w:rsidP="00585111" w:rsidRDefault="00407641" w14:paraId="050B1090" w14:textId="1BB3B616">
            <w:r w:rsidRPr="00407641">
              <w:t>Photoplethysmography</w:t>
            </w:r>
          </w:p>
        </w:tc>
      </w:tr>
      <w:tr w:rsidR="00C108D2" w:rsidTr="00CA62E3" w14:paraId="0CF04FF4" w14:textId="77777777">
        <w:trPr>
          <w:trHeight w:val="309"/>
        </w:trPr>
        <w:tc>
          <w:tcPr>
            <w:tcW w:w="2988" w:type="dxa"/>
          </w:tcPr>
          <w:p w:rsidR="00C108D2" w:rsidP="00585111" w:rsidRDefault="00C108D2" w14:paraId="6A29A300" w14:textId="5F3A4CEF">
            <w:r>
              <w:t>REST</w:t>
            </w:r>
          </w:p>
        </w:tc>
        <w:tc>
          <w:tcPr>
            <w:tcW w:w="5880" w:type="dxa"/>
          </w:tcPr>
          <w:p w:rsidRPr="00407641" w:rsidR="00C108D2" w:rsidP="00585111" w:rsidRDefault="00C108D2" w14:paraId="5A5F1688" w14:textId="26433AC3">
            <w:proofErr w:type="gramStart"/>
            <w:r>
              <w:t>Representational</w:t>
            </w:r>
            <w:proofErr w:type="gramEnd"/>
            <w:r>
              <w:t xml:space="preserve"> </w:t>
            </w:r>
            <w:r w:rsidR="00F075A4">
              <w:t>s</w:t>
            </w:r>
            <w:r>
              <w:t xml:space="preserve">tate </w:t>
            </w:r>
            <w:r w:rsidR="00F075A4">
              <w:t>t</w:t>
            </w:r>
            <w:r>
              <w:t>ransfer</w:t>
            </w:r>
          </w:p>
        </w:tc>
      </w:tr>
      <w:tr w:rsidR="00DF0CC8" w:rsidTr="00CA62E3" w14:paraId="1D948424" w14:textId="77777777">
        <w:trPr>
          <w:trHeight w:val="309"/>
        </w:trPr>
        <w:tc>
          <w:tcPr>
            <w:tcW w:w="2988" w:type="dxa"/>
          </w:tcPr>
          <w:p w:rsidR="00DF0CC8" w:rsidP="00585111" w:rsidRDefault="00DF0CC8" w14:paraId="7FC24118" w14:textId="16204E15">
            <w:r>
              <w:t>JSON</w:t>
            </w:r>
          </w:p>
        </w:tc>
        <w:tc>
          <w:tcPr>
            <w:tcW w:w="5880" w:type="dxa"/>
          </w:tcPr>
          <w:p w:rsidR="00DF0CC8" w:rsidP="00585111" w:rsidRDefault="00DF0CC8" w14:paraId="5A482A88" w14:textId="40CAF1CF">
            <w:r>
              <w:t>JavaScript Object Notation</w:t>
            </w:r>
          </w:p>
        </w:tc>
      </w:tr>
      <w:tr w:rsidR="00F075A4" w:rsidTr="00CA62E3" w14:paraId="31D72C7B" w14:textId="77777777">
        <w:trPr>
          <w:trHeight w:val="309"/>
        </w:trPr>
        <w:tc>
          <w:tcPr>
            <w:tcW w:w="2988" w:type="dxa"/>
          </w:tcPr>
          <w:p w:rsidR="00F075A4" w:rsidP="00585111" w:rsidRDefault="00F075A4" w14:paraId="3E9EBAE9" w14:textId="5FB953CA">
            <w:r>
              <w:t>SEG</w:t>
            </w:r>
          </w:p>
        </w:tc>
        <w:tc>
          <w:tcPr>
            <w:tcW w:w="5880" w:type="dxa"/>
          </w:tcPr>
          <w:p w:rsidR="00F075A4" w:rsidP="00585111" w:rsidRDefault="00F075A4" w14:paraId="6A7551FC" w14:textId="2404711C">
            <w:r>
              <w:t>Software engineering</w:t>
            </w:r>
          </w:p>
        </w:tc>
      </w:tr>
      <w:tr w:rsidR="00BC3B51" w:rsidTr="00CA62E3" w14:paraId="5E8E3CEB" w14:textId="77777777">
        <w:trPr>
          <w:trHeight w:val="309"/>
        </w:trPr>
        <w:tc>
          <w:tcPr>
            <w:tcW w:w="2988" w:type="dxa"/>
          </w:tcPr>
          <w:p w:rsidR="00BC3B51" w:rsidP="00585111" w:rsidRDefault="00BC3B51" w14:paraId="3E563449" w14:textId="50ACE95F">
            <w:r>
              <w:t>CNN</w:t>
            </w:r>
          </w:p>
        </w:tc>
        <w:tc>
          <w:tcPr>
            <w:tcW w:w="5880" w:type="dxa"/>
          </w:tcPr>
          <w:p w:rsidR="00BC3B51" w:rsidP="00585111" w:rsidRDefault="00BC3B51" w14:paraId="0C20BA0D" w14:textId="388E0BAD">
            <w:r>
              <w:t>Convolutional neural network</w:t>
            </w:r>
          </w:p>
        </w:tc>
      </w:tr>
      <w:tr w:rsidR="00BC3B51" w:rsidTr="00CA62E3" w14:paraId="39631A31" w14:textId="77777777">
        <w:trPr>
          <w:trHeight w:val="309"/>
        </w:trPr>
        <w:tc>
          <w:tcPr>
            <w:tcW w:w="2988" w:type="dxa"/>
          </w:tcPr>
          <w:p w:rsidR="00BC3B51" w:rsidP="00585111" w:rsidRDefault="00BC3B51" w14:paraId="118CAF62" w14:textId="0AD84E99">
            <w:r>
              <w:t>EAR</w:t>
            </w:r>
          </w:p>
        </w:tc>
        <w:tc>
          <w:tcPr>
            <w:tcW w:w="5880" w:type="dxa"/>
          </w:tcPr>
          <w:p w:rsidR="00BC3B51" w:rsidP="00585111" w:rsidRDefault="00BC3B51" w14:paraId="5D30EF8F" w14:textId="79084AC6">
            <w:r>
              <w:t>Eye aspect Ratio</w:t>
            </w:r>
          </w:p>
        </w:tc>
      </w:tr>
    </w:tbl>
    <w:p w:rsidRPr="00CD5D21" w:rsidR="00FB23F0" w:rsidP="00FB23F0" w:rsidRDefault="00FB23F0" w14:paraId="7EFA8BA6" w14:textId="39961165">
      <w:pPr>
        <w:pStyle w:val="Caption"/>
        <w:jc w:val="center"/>
      </w:pPr>
      <w:bookmarkStart w:name="_Ref204870831" w:id="38"/>
      <w:bookmarkStart w:name="_Ref204870811" w:id="39"/>
      <w:r>
        <w:t xml:space="preserve">Table </w:t>
      </w:r>
      <w:r w:rsidR="00E42C2C">
        <w:rPr>
          <w:noProof/>
        </w:rPr>
        <w:fldChar w:fldCharType="begin"/>
      </w:r>
      <w:r w:rsidR="00E42C2C">
        <w:rPr>
          <w:noProof/>
        </w:rPr>
        <w:instrText xml:space="preserve"> SEQ Table \* ARABIC </w:instrText>
      </w:r>
      <w:r w:rsidR="00E42C2C">
        <w:rPr>
          <w:noProof/>
        </w:rPr>
        <w:fldChar w:fldCharType="separate"/>
      </w:r>
      <w:r w:rsidR="00850859">
        <w:rPr>
          <w:noProof/>
        </w:rPr>
        <w:t>1</w:t>
      </w:r>
      <w:r w:rsidR="00E42C2C">
        <w:rPr>
          <w:noProof/>
        </w:rPr>
        <w:fldChar w:fldCharType="end"/>
      </w:r>
      <w:bookmarkEnd w:id="38"/>
      <w:r>
        <w:t>: Table of Definitions, Acronyms and Terms</w:t>
      </w:r>
      <w:bookmarkEnd w:id="39"/>
    </w:p>
    <w:p w:rsidRPr="009002E5" w:rsidR="000E0F5D" w:rsidP="000E0F5D" w:rsidRDefault="000E0F5D" w14:paraId="6CCC6B45" w14:textId="77777777"/>
    <w:p w:rsidRPr="0048312F" w:rsidR="000E0F5D" w:rsidP="008469F2" w:rsidRDefault="000E0F5D" w14:paraId="793C1B97" w14:textId="77777777" w14:noSpellErr="1">
      <w:pPr>
        <w:pStyle w:val="Heading2"/>
        <w:rPr/>
      </w:pPr>
      <w:bookmarkStart w:name="_Toc441303031" w:id="40"/>
      <w:bookmarkStart w:name="_Toc4219903" w:id="41"/>
      <w:bookmarkStart w:name="_Toc508191026" w:id="42"/>
      <w:bookmarkStart w:name="_Toc136466478" w:id="43"/>
      <w:bookmarkStart w:name="_Toc1512052832" w:id="1796371305"/>
      <w:r w:rsidR="51030DCF">
        <w:rPr/>
        <w:t>References</w:t>
      </w:r>
      <w:bookmarkEnd w:id="40"/>
      <w:bookmarkEnd w:id="41"/>
      <w:bookmarkEnd w:id="42"/>
      <w:bookmarkEnd w:id="43"/>
      <w:bookmarkEnd w:id="1796371305"/>
    </w:p>
    <w:p w:rsidRPr="00CD5D21" w:rsidR="000E0F5D" w:rsidP="00CD5D21" w:rsidRDefault="0046403A" w14:paraId="11FB74DB" w14:textId="363095D7">
      <w:r>
        <w:t>This document contains no references to outside material.</w:t>
      </w:r>
    </w:p>
    <w:p w:rsidRPr="009002E5" w:rsidR="000E0F5D" w:rsidP="000E0F5D" w:rsidRDefault="000E0F5D" w14:paraId="76BEB8EB" w14:textId="77777777"/>
    <w:p w:rsidRPr="00895FFF" w:rsidR="00B9256C" w:rsidP="008469F2" w:rsidRDefault="00B9256C" w14:paraId="0DC8F487" w14:textId="77777777" w14:noSpellErr="1">
      <w:pPr>
        <w:pStyle w:val="Heading2"/>
        <w:rPr/>
      </w:pPr>
      <w:bookmarkStart w:name="_Toc509203861" w:id="45"/>
      <w:bookmarkStart w:name="_Toc35185381" w:id="46"/>
      <w:bookmarkStart w:name="_Toc508191027" w:id="47"/>
      <w:bookmarkStart w:name="_Toc636310770" w:id="48"/>
      <w:bookmarkStart w:name="_Toc1960135051" w:id="513824003"/>
      <w:r w:rsidR="12FD34D9">
        <w:rPr/>
        <w:t>Limitations, Issues and Concerns</w:t>
      </w:r>
      <w:bookmarkEnd w:id="45"/>
      <w:bookmarkEnd w:id="46"/>
      <w:bookmarkEnd w:id="47"/>
      <w:bookmarkEnd w:id="48"/>
      <w:bookmarkEnd w:id="513824003"/>
    </w:p>
    <w:p w:rsidR="00B354E6" w:rsidP="00B354E6" w:rsidRDefault="008576A0" w14:paraId="21DEE2C2" w14:textId="7334EA55">
      <w:r>
        <w:t>Some limitations, issues, or concerns that have been or are anticipated to be experienced are:</w:t>
      </w:r>
    </w:p>
    <w:p w:rsidR="006437B3" w:rsidP="008576A0" w:rsidRDefault="008576A0" w14:paraId="586D5965" w14:textId="019F2557">
      <w:pPr>
        <w:pStyle w:val="ListParagraph"/>
        <w:numPr>
          <w:ilvl w:val="0"/>
          <w:numId w:val="7"/>
        </w:numPr>
      </w:pPr>
      <w:r>
        <w:t xml:space="preserve">Availability of </w:t>
      </w:r>
      <w:r w:rsidR="00D65596">
        <w:t>an optimal</w:t>
      </w:r>
      <w:r>
        <w:t xml:space="preserve"> microcontroller: </w:t>
      </w:r>
      <w:r w:rsidR="00875585">
        <w:t>T</w:t>
      </w:r>
      <w:r w:rsidR="006437B3">
        <w:t>here was</w:t>
      </w:r>
      <w:r>
        <w:t xml:space="preserve"> difficulty </w:t>
      </w:r>
      <w:r w:rsidR="006437B3">
        <w:t>in</w:t>
      </w:r>
      <w:r>
        <w:t xml:space="preserve"> find</w:t>
      </w:r>
      <w:r w:rsidR="006437B3">
        <w:t>ing</w:t>
      </w:r>
      <w:r>
        <w:t xml:space="preserve"> a microcontroller capable of </w:t>
      </w:r>
      <w:r w:rsidR="006437B3">
        <w:t>meeting the requirements of the project while remaining affordable relative to the project’s budget, as well as available on the market. Eventually, the Nvidia Jetson Orin Nano was found, and was obtained after direct contact with a supplier at a price amicable with the project’s budget.</w:t>
      </w:r>
    </w:p>
    <w:p w:rsidRPr="00B354E6" w:rsidR="006437B3" w:rsidP="00480161" w:rsidRDefault="006437B3" w14:paraId="06886F67" w14:textId="5B3B4030">
      <w:pPr>
        <w:pStyle w:val="ListParagraph"/>
        <w:numPr>
          <w:ilvl w:val="0"/>
          <w:numId w:val="7"/>
        </w:numPr>
      </w:pPr>
      <w:r>
        <w:t>Implementing AI model training:</w:t>
      </w:r>
      <w:r w:rsidR="003004D9">
        <w:t xml:space="preserve"> </w:t>
      </w:r>
      <w:r w:rsidR="00480161">
        <w:t xml:space="preserve">Implementing AI model training: Collecting and relevant datasets for drowsiness detection is time-consuming and requires many different data points such as different lighting conditions, facial features, and angles. Additionally, optimizing the AI model to run efficiently on edge devices like the Nvidia Jetson Orin Nano is a challenge. The </w:t>
      </w:r>
      <w:r w:rsidRPr="34167ED2" w:rsidR="00480161">
        <w:t>Nvidia Jetson Orin Nano acts as an edge device because it runs the AI model locally in the car, processing video input from a camera to detect signs of drowsiness in real time.</w:t>
      </w:r>
    </w:p>
    <w:p w:rsidR="00251C08" w:rsidP="008576A0" w:rsidRDefault="00EB28B8" w14:paraId="5207F8E9" w14:textId="65EB9DE3">
      <w:pPr>
        <w:pStyle w:val="ListParagraph"/>
        <w:numPr>
          <w:ilvl w:val="0"/>
          <w:numId w:val="7"/>
        </w:numPr>
      </w:pPr>
      <w:r>
        <w:t>LTE/</w:t>
      </w:r>
      <w:r w:rsidR="00F7114C">
        <w:t>GSM</w:t>
      </w:r>
      <w:r>
        <w:t xml:space="preserve"> connection: </w:t>
      </w:r>
      <w:r w:rsidR="00D65596">
        <w:t>Due</w:t>
      </w:r>
      <w:r w:rsidR="00693952">
        <w:t xml:space="preserve"> to</w:t>
      </w:r>
      <w:r w:rsidR="004949DC">
        <w:t xml:space="preserve"> </w:t>
      </w:r>
      <w:r w:rsidR="00D65596">
        <w:t>the development time required for cellular technology,</w:t>
      </w:r>
      <w:r w:rsidR="00F64EBB">
        <w:t xml:space="preserve"> </w:t>
      </w:r>
      <w:r w:rsidR="003004D9">
        <w:t>the</w:t>
      </w:r>
      <w:r w:rsidR="00F64EBB">
        <w:t xml:space="preserve"> pro</w:t>
      </w:r>
      <w:r w:rsidR="00D65596">
        <w:t xml:space="preserve">totype must use </w:t>
      </w:r>
      <w:r w:rsidR="00546A58">
        <w:t>Wi-Fi</w:t>
      </w:r>
      <w:r w:rsidR="00F64EBB">
        <w:t xml:space="preserve"> </w:t>
      </w:r>
      <w:r w:rsidR="00895FFF">
        <w:t xml:space="preserve">in lieu of </w:t>
      </w:r>
      <w:r w:rsidR="003004D9">
        <w:t xml:space="preserve">an LTE/GSM </w:t>
      </w:r>
      <w:r w:rsidR="00BC5928">
        <w:t>connection</w:t>
      </w:r>
      <w:r w:rsidR="00895FFF">
        <w:t>. An API will also be used to simulate calls.</w:t>
      </w:r>
    </w:p>
    <w:p w:rsidR="006E778B" w:rsidP="006E778B" w:rsidRDefault="006E778B" w14:paraId="3306B304" w14:textId="77777777">
      <w:pPr>
        <w:pStyle w:val="ListParagraph"/>
        <w:numPr>
          <w:ilvl w:val="0"/>
          <w:numId w:val="7"/>
        </w:numPr>
      </w:pPr>
      <w:r>
        <w:t>CAD design in relation to different car models: ensuring the system fits seamlessly into various car interiors presents challenges. Differences in dashboard layout, mounting points, and space constraints require adaptable or modular CAD designs.</w:t>
      </w:r>
    </w:p>
    <w:p w:rsidR="006E778B" w:rsidP="006E778B" w:rsidRDefault="006E778B" w14:paraId="7DB87DF1" w14:textId="77777777">
      <w:pPr>
        <w:pStyle w:val="ListParagraph"/>
        <w:numPr>
          <w:ilvl w:val="0"/>
          <w:numId w:val="7"/>
        </w:numPr>
      </w:pPr>
      <w:r>
        <w:lastRenderedPageBreak/>
        <w:t xml:space="preserve">Driver hand position: The system includes a sensor that requires the driver to </w:t>
      </w:r>
      <w:proofErr w:type="gramStart"/>
      <w:r>
        <w:t>keep at least one hand on the steering wheel at all times</w:t>
      </w:r>
      <w:proofErr w:type="gramEnd"/>
      <w:r>
        <w:t>.</w:t>
      </w:r>
    </w:p>
    <w:p w:rsidRPr="00B354E6" w:rsidR="006E778B" w:rsidP="00480161" w:rsidRDefault="006E778B" w14:paraId="3BC5EC4A" w14:textId="25689DEE">
      <w:pPr>
        <w:pStyle w:val="ListParagraph"/>
        <w:numPr>
          <w:ilvl w:val="0"/>
          <w:numId w:val="7"/>
        </w:numPr>
      </w:pPr>
      <w:r>
        <w:t>Working cigarette tray: We plan to power our system through the car’s cigarette tray (12V socket), which presents some challenges. Some vehicles may have limited space around the socket. Additionally, older car models may not provide a stable power supply, potentially causing interruptions. Ensuring consistent power delivery and managing heat dissipation will be important considerations for system reliability.</w:t>
      </w:r>
    </w:p>
    <w:p w:rsidRPr="009002E5" w:rsidR="008469F2" w:rsidP="001B004B" w:rsidRDefault="008469F2" w14:paraId="71599AE8" w14:textId="77777777"/>
    <w:p w:rsidRPr="0048312F" w:rsidR="00B9256C" w:rsidP="009B45D9" w:rsidRDefault="00B9256C" w14:paraId="1598BB82" w14:textId="77777777" w14:noSpellErr="1">
      <w:pPr>
        <w:pStyle w:val="Heading2"/>
        <w:rPr/>
      </w:pPr>
      <w:bookmarkStart w:name="_Toc35185382" w:id="50"/>
      <w:bookmarkStart w:name="_Toc508191028" w:id="51"/>
      <w:bookmarkStart w:name="_Toc952709494" w:id="52"/>
      <w:bookmarkStart w:name="_Toc2011780155" w:id="814039732"/>
      <w:r w:rsidR="12FD34D9">
        <w:rPr/>
        <w:t>Change of information</w:t>
      </w:r>
      <w:bookmarkEnd w:id="50"/>
      <w:bookmarkEnd w:id="51"/>
      <w:bookmarkEnd w:id="52"/>
      <w:bookmarkEnd w:id="814039732"/>
    </w:p>
    <w:p w:rsidRPr="00F85FED" w:rsidR="00B9256C" w:rsidP="00CD5D21" w:rsidRDefault="00B9256C" w14:paraId="1F5E1C35" w14:textId="77777777">
      <w:r w:rsidRPr="00F85FED">
        <w:t xml:space="preserve">The information in this document is for informational purposes and may change at the sole discretion of </w:t>
      </w:r>
      <w:r w:rsidR="00C61EDC">
        <w:t>CEG4912-13</w:t>
      </w:r>
      <w:r w:rsidRPr="00F85FED">
        <w:t xml:space="preserve"> without notice.</w:t>
      </w:r>
    </w:p>
    <w:p w:rsidRPr="009002E5" w:rsidR="00B9256C" w:rsidP="001B004B" w:rsidRDefault="00B9256C" w14:paraId="786CD6A5" w14:textId="77777777"/>
    <w:p w:rsidRPr="0048312F" w:rsidR="00B9256C" w:rsidP="009B45D9" w:rsidRDefault="00B9256C" w14:paraId="02737D65" w14:textId="77777777" w14:noSpellErr="1">
      <w:pPr>
        <w:pStyle w:val="Heading2"/>
        <w:rPr/>
      </w:pPr>
      <w:bookmarkStart w:name="_Toc35185383" w:id="54"/>
      <w:bookmarkStart w:name="_Toc508191029" w:id="55"/>
      <w:bookmarkStart w:name="_Toc96323446" w:id="56"/>
      <w:bookmarkStart w:name="_Toc2019998590" w:id="1588476716"/>
      <w:r w:rsidR="12FD34D9">
        <w:rPr/>
        <w:t>Confidential Information</w:t>
      </w:r>
      <w:bookmarkEnd w:id="54"/>
      <w:bookmarkEnd w:id="55"/>
      <w:bookmarkEnd w:id="56"/>
      <w:bookmarkEnd w:id="1588476716"/>
    </w:p>
    <w:p w:rsidR="00B9256C" w:rsidP="00F03DCC" w:rsidRDefault="00B9256C" w14:paraId="239E2C23" w14:textId="314611D3">
      <w:r w:rsidRPr="00F85FED">
        <w:t xml:space="preserve">This documentation contains confidential </w:t>
      </w:r>
      <w:r w:rsidR="00221ED6">
        <w:t xml:space="preserve">regarding </w:t>
      </w:r>
      <w:proofErr w:type="spellStart"/>
      <w:r w:rsidR="006437B3">
        <w:t>DriveSense</w:t>
      </w:r>
      <w:r w:rsidRPr="00F85FED">
        <w:rPr>
          <w:vertAlign w:val="superscript"/>
        </w:rPr>
        <w:t>TM</w:t>
      </w:r>
      <w:proofErr w:type="spellEnd"/>
      <w:r w:rsidRPr="00F85FED">
        <w:t xml:space="preserve"> design specification information and is purely intended for </w:t>
      </w:r>
      <w:r w:rsidR="00827196">
        <w:t>the University of Ottawa</w:t>
      </w:r>
      <w:r w:rsidRPr="00F85FED">
        <w:t xml:space="preserve"> and not for release/disclosure in whole or in part to any other party unless agreed upon in writing by </w:t>
      </w:r>
      <w:r w:rsidR="00C61EDC">
        <w:t>CEG4912-13</w:t>
      </w:r>
      <w:r w:rsidRPr="00F85FED">
        <w:t>, Inc.</w:t>
      </w:r>
    </w:p>
    <w:p w:rsidR="0048312F" w:rsidP="001B004B" w:rsidRDefault="0048312F" w14:paraId="06100726" w14:textId="77777777"/>
    <w:p w:rsidRPr="0048312F" w:rsidR="0048312F" w:rsidP="009B45D9" w:rsidRDefault="0048312F" w14:paraId="2FEEEB69" w14:textId="77777777" w14:noSpellErr="1">
      <w:pPr>
        <w:pStyle w:val="Heading2"/>
        <w:rPr/>
      </w:pPr>
      <w:bookmarkStart w:name="_Toc508191030" w:id="58"/>
      <w:bookmarkStart w:name="_Toc1503733614" w:id="59"/>
      <w:bookmarkStart w:name="_Toc1209627870" w:id="766780790"/>
      <w:r w:rsidR="1E221A77">
        <w:rPr/>
        <w:t xml:space="preserve">Third </w:t>
      </w:r>
      <w:r w:rsidR="1E221A77">
        <w:rPr/>
        <w:t>Party Confidentiality Restriction</w:t>
      </w:r>
      <w:bookmarkEnd w:id="58"/>
      <w:bookmarkEnd w:id="59"/>
      <w:bookmarkEnd w:id="766780790"/>
    </w:p>
    <w:p w:rsidRPr="00CD5D21" w:rsidR="00B9256C" w:rsidP="00CD5D21" w:rsidRDefault="006437B3" w14:paraId="7BC9F43B" w14:textId="215A84CF">
      <w:r>
        <w:t xml:space="preserve">There are no third-party confidentiality restrictions concerning the </w:t>
      </w:r>
      <w:proofErr w:type="spellStart"/>
      <w:r>
        <w:t>DriveSense</w:t>
      </w:r>
      <w:r w:rsidRPr="00F85FED">
        <w:rPr>
          <w:vertAlign w:val="superscript"/>
        </w:rPr>
        <w:t>TM</w:t>
      </w:r>
      <w:proofErr w:type="spellEnd"/>
      <w:r>
        <w:rPr>
          <w:vertAlign w:val="superscript"/>
        </w:rPr>
        <w:t xml:space="preserve"> </w:t>
      </w:r>
      <w:r>
        <w:t>project.</w:t>
      </w:r>
    </w:p>
    <w:p w:rsidR="4E17AAF7" w:rsidRDefault="4E17AAF7" w14:paraId="663894E4" w14:textId="3A34AAAA"/>
    <w:p w:rsidR="007A7B1E" w:rsidP="00FB23F0" w:rsidRDefault="009B45D9" w14:paraId="0DAB7A84" w14:textId="4A751706" w14:noSpellErr="1">
      <w:pPr>
        <w:pStyle w:val="Heading1"/>
      </w:pPr>
      <w:bookmarkStart w:name="_Toc684528857" w:id="61"/>
      <w:bookmarkStart w:name="_Toc1609366644" w:id="1853640504"/>
      <w:r w:rsidR="743178CB">
        <w:rPr/>
        <w:t>Roles &amp; Responsibilities</w:t>
      </w:r>
      <w:bookmarkEnd w:id="61"/>
      <w:bookmarkEnd w:id="1853640504"/>
    </w:p>
    <w:p w:rsidR="000126AD" w:rsidP="000126AD" w:rsidRDefault="000126AD" w14:paraId="0687CFD5" w14:textId="77777777"/>
    <w:p w:rsidR="000126AD" w:rsidP="000126AD" w:rsidRDefault="000126AD" w14:paraId="233CC27F" w14:textId="77777777" w14:noSpellErr="1">
      <w:pPr>
        <w:pStyle w:val="Heading2"/>
        <w:rPr/>
      </w:pPr>
      <w:bookmarkStart w:name="_Toc508191032" w:id="63"/>
      <w:bookmarkStart w:name="_Toc47642084" w:id="64"/>
      <w:bookmarkStart w:name="_Toc1818064315" w:id="72713741"/>
      <w:r w:rsidR="7E3AB052">
        <w:rPr/>
        <w:t>Objective</w:t>
      </w:r>
      <w:bookmarkEnd w:id="63"/>
      <w:bookmarkEnd w:id="64"/>
      <w:bookmarkEnd w:id="72713741"/>
    </w:p>
    <w:p w:rsidRPr="006437B3" w:rsidR="000126AD" w:rsidP="000126AD" w:rsidRDefault="006437B3" w14:paraId="6CFE4ABD" w14:textId="0369339F">
      <w:r>
        <w:t xml:space="preserve">The objective of the </w:t>
      </w:r>
      <w:proofErr w:type="spellStart"/>
      <w:r>
        <w:t>DriveSense</w:t>
      </w:r>
      <w:r w:rsidRPr="00F85FED">
        <w:rPr>
          <w:vertAlign w:val="superscript"/>
        </w:rPr>
        <w:t>TM</w:t>
      </w:r>
      <w:proofErr w:type="spellEnd"/>
      <w:r>
        <w:rPr>
          <w:vertAlign w:val="superscript"/>
        </w:rPr>
        <w:t xml:space="preserve"> </w:t>
      </w:r>
      <w:r>
        <w:t xml:space="preserve">project is to create </w:t>
      </w:r>
      <w:r w:rsidR="002E238E">
        <w:t xml:space="preserve">a device that can be fitted inside a vehicle and detect drowsiness in the driver based on stimuli measured internally to the </w:t>
      </w:r>
      <w:r w:rsidR="003E5B4B">
        <w:t>vehicle and</w:t>
      </w:r>
      <w:r w:rsidR="002E238E">
        <w:t xml:space="preserve"> provide warning or emergency assistance if deemed necessary.</w:t>
      </w:r>
    </w:p>
    <w:p w:rsidR="00CE2ADF" w:rsidP="000126AD" w:rsidRDefault="00CE2ADF" w14:paraId="7286353C" w14:textId="77777777"/>
    <w:p w:rsidRPr="00D311DD" w:rsidR="000126AD" w:rsidP="000126AD" w:rsidRDefault="00600C10" w14:paraId="21B53350" w14:textId="77777777" w14:noSpellErr="1">
      <w:pPr>
        <w:pStyle w:val="Heading2"/>
        <w:rPr/>
      </w:pPr>
      <w:bookmarkStart w:name="_Toc508191033" w:id="66"/>
      <w:bookmarkStart w:name="_Toc1383821647" w:id="67"/>
      <w:bookmarkStart w:name="_Toc1096718419" w:id="1718353734"/>
      <w:r w:rsidR="23192AD6">
        <w:rPr/>
        <w:t>Project Stages</w:t>
      </w:r>
      <w:bookmarkEnd w:id="66"/>
      <w:bookmarkEnd w:id="67"/>
      <w:bookmarkEnd w:id="1718353734"/>
    </w:p>
    <w:p w:rsidRPr="002E238E" w:rsidR="004D24CC" w:rsidP="002E238E" w:rsidRDefault="002E238E" w14:paraId="3F7E48EC" w14:textId="4C1343A0">
      <w:pPr>
        <w:pStyle w:val="ListParagraph"/>
        <w:numPr>
          <w:ilvl w:val="0"/>
          <w:numId w:val="7"/>
        </w:numPr>
      </w:pPr>
      <w:r>
        <w:rPr>
          <w:b/>
          <w:bCs/>
        </w:rPr>
        <w:t xml:space="preserve">Initialization: </w:t>
      </w:r>
      <w:r>
        <w:t>the idea of the project is created, and a project proposal is submitted and approved. Research is conducted to produce clear objectives for the project.</w:t>
      </w:r>
    </w:p>
    <w:p w:rsidR="002E238E" w:rsidP="002E238E" w:rsidRDefault="002E238E" w14:paraId="53917E95" w14:textId="4027C9C9">
      <w:pPr>
        <w:pStyle w:val="ListParagraph"/>
        <w:numPr>
          <w:ilvl w:val="0"/>
          <w:numId w:val="7"/>
        </w:numPr>
      </w:pPr>
      <w:r>
        <w:rPr>
          <w:b/>
          <w:bCs/>
        </w:rPr>
        <w:t xml:space="preserve">Design: </w:t>
      </w:r>
      <w:r>
        <w:t>The design of the project is created and finalized, and the necessary components are identified and requisitioned. Functional and non-functional requirements are identified. Funding for the project is secured.</w:t>
      </w:r>
    </w:p>
    <w:p w:rsidRPr="002E238E" w:rsidR="002E238E" w:rsidP="002E238E" w:rsidRDefault="002E238E" w14:paraId="00777230" w14:textId="109F67D3">
      <w:pPr>
        <w:pStyle w:val="ListParagraph"/>
        <w:numPr>
          <w:ilvl w:val="0"/>
          <w:numId w:val="7"/>
        </w:numPr>
      </w:pPr>
      <w:r>
        <w:rPr>
          <w:b/>
          <w:bCs/>
        </w:rPr>
        <w:t>Management:</w:t>
      </w:r>
      <w:r>
        <w:t xml:space="preserve"> roles and responsibilities are identified and assigned to project members.</w:t>
      </w:r>
      <w:r w:rsidR="008519E6">
        <w:t xml:space="preserve"> </w:t>
      </w:r>
      <w:r w:rsidR="00FE11CD">
        <w:t>Project objectives are broken down into tasks, which are scheduled for completion throughout the project period.</w:t>
      </w:r>
    </w:p>
    <w:p w:rsidR="002E238E" w:rsidP="002E238E" w:rsidRDefault="002E238E" w14:paraId="5B7F4205" w14:textId="7662449A">
      <w:pPr>
        <w:pStyle w:val="ListParagraph"/>
        <w:numPr>
          <w:ilvl w:val="0"/>
          <w:numId w:val="7"/>
        </w:numPr>
      </w:pPr>
      <w:r>
        <w:rPr>
          <w:b/>
          <w:bCs/>
        </w:rPr>
        <w:t>Development, testing, and prototyping:</w:t>
      </w:r>
      <w:r>
        <w:t xml:space="preserve"> </w:t>
      </w:r>
      <w:r w:rsidR="00410F61">
        <w:t>completion of tasks involving</w:t>
      </w:r>
      <w:r w:rsidR="00FE11CD">
        <w:t xml:space="preserve"> development, testing, and prototyping </w:t>
      </w:r>
      <w:r w:rsidR="00410F61">
        <w:t xml:space="preserve">of software and hardware components is carried out in </w:t>
      </w:r>
      <w:r w:rsidR="00D467DD">
        <w:t>SCRUM development cycles.</w:t>
      </w:r>
    </w:p>
    <w:p w:rsidR="00D467DD" w:rsidP="002E238E" w:rsidRDefault="00D467DD" w14:paraId="0B5C242E" w14:textId="450A8BF7">
      <w:pPr>
        <w:pStyle w:val="ListParagraph"/>
        <w:numPr>
          <w:ilvl w:val="0"/>
          <w:numId w:val="7"/>
        </w:numPr>
      </w:pPr>
      <w:r>
        <w:rPr>
          <w:b/>
          <w:bCs/>
        </w:rPr>
        <w:t>Finalization and presentation:</w:t>
      </w:r>
      <w:r>
        <w:t xml:space="preserve"> Completed components are </w:t>
      </w:r>
      <w:r w:rsidR="006D7D1B">
        <w:t xml:space="preserve">assembled and tested for compatibility. </w:t>
      </w:r>
      <w:r w:rsidR="00820483">
        <w:t>A presentation</w:t>
      </w:r>
      <w:r w:rsidR="006D7D1B">
        <w:t xml:space="preserve"> and demonstration of the final product is prepared, along with detailed and extensive technical documentation logging the development process and the product itself.</w:t>
      </w:r>
    </w:p>
    <w:p w:rsidR="00CE2ADF" w:rsidP="000126AD" w:rsidRDefault="00CE2ADF" w14:paraId="6AEED056" w14:textId="77777777"/>
    <w:p w:rsidRPr="00676D2B" w:rsidR="000126AD" w:rsidP="000126AD" w:rsidRDefault="000126AD" w14:paraId="66BB59F8" w14:textId="77777777" w14:noSpellErr="1">
      <w:pPr>
        <w:pStyle w:val="Heading2"/>
        <w:rPr/>
      </w:pPr>
      <w:bookmarkStart w:name="_Toc1379749554" w:id="69"/>
      <w:bookmarkStart w:name="_Toc1203540673" w:id="1861514654"/>
      <w:r w:rsidR="7E3AB052">
        <w:rPr/>
        <w:t>Clients</w:t>
      </w:r>
      <w:bookmarkEnd w:id="69"/>
      <w:bookmarkEnd w:id="1861514654"/>
    </w:p>
    <w:p w:rsidR="00D311DD" w:rsidP="000126AD" w:rsidRDefault="00D311DD" w14:paraId="6B103377" w14:textId="175B6E8C">
      <w:r>
        <w:t>The following is a list of clients being satisfied by the project, accompanied by background information and their vested interest in the project</w:t>
      </w:r>
      <w:r w:rsidR="00820483">
        <w:t>:</w:t>
      </w:r>
    </w:p>
    <w:p w:rsidR="00820483" w:rsidP="00820483" w:rsidRDefault="00820483" w14:paraId="626243CC" w14:textId="782DBD6F">
      <w:pPr>
        <w:pStyle w:val="ListParagraph"/>
        <w:numPr>
          <w:ilvl w:val="0"/>
          <w:numId w:val="7"/>
        </w:numPr>
      </w:pPr>
      <w:r>
        <w:t>Professor</w:t>
      </w:r>
      <w:r w:rsidR="002934A0">
        <w:t xml:space="preserve"> Dan Ionescu: the professor of </w:t>
      </w:r>
      <w:r w:rsidR="006B6491">
        <w:t>the course CEG4192, and the one responsible for grading the project and the students responsible based on their efforts.</w:t>
      </w:r>
    </w:p>
    <w:p w:rsidR="00CE2ADF" w:rsidP="000126AD" w:rsidRDefault="002934A0" w14:paraId="49C9986D" w14:textId="493DB93E">
      <w:pPr>
        <w:pStyle w:val="ListParagraph"/>
        <w:numPr>
          <w:ilvl w:val="0"/>
          <w:numId w:val="7"/>
        </w:numPr>
      </w:pPr>
      <w:r>
        <w:t xml:space="preserve">Course teacher’s assistants: </w:t>
      </w:r>
      <w:r w:rsidR="006B6491">
        <w:t>assist the professor in tracking the project’s progress, giving feedback, and marking deliverables.</w:t>
      </w:r>
    </w:p>
    <w:p w:rsidR="006B6491" w:rsidP="006B6491" w:rsidRDefault="006B6491" w14:paraId="7D54509E" w14:textId="77777777">
      <w:pPr>
        <w:pStyle w:val="ListParagraph"/>
      </w:pPr>
    </w:p>
    <w:p w:rsidRPr="00036A94" w:rsidR="000126AD" w:rsidP="000126AD" w:rsidRDefault="000126AD" w14:paraId="55E971C7" w14:textId="6FA5E796" w14:noSpellErr="1">
      <w:pPr>
        <w:pStyle w:val="Heading2"/>
        <w:rPr/>
      </w:pPr>
      <w:bookmarkStart w:name="_Toc508191035" w:id="71"/>
      <w:bookmarkStart w:name="_Toc1832459527" w:id="72"/>
      <w:bookmarkStart w:name="_Toc1208994754" w:id="1165390"/>
      <w:r w:rsidR="7E3AB052">
        <w:rPr/>
        <w:t>Participant</w:t>
      </w:r>
      <w:r w:rsidR="23192AD6">
        <w:rPr/>
        <w:t>s</w:t>
      </w:r>
      <w:bookmarkEnd w:id="71"/>
      <w:bookmarkEnd w:id="72"/>
      <w:bookmarkEnd w:id="1165390"/>
    </w:p>
    <w:p w:rsidR="00600C10" w:rsidP="00CE2ADF" w:rsidRDefault="00600C10" w14:paraId="69F988B8" w14:textId="77777777"/>
    <w:tbl>
      <w:tblPr>
        <w:tblW w:w="101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1413"/>
        <w:gridCol w:w="1276"/>
        <w:gridCol w:w="2409"/>
        <w:gridCol w:w="1217"/>
        <w:gridCol w:w="1848"/>
        <w:gridCol w:w="2028"/>
      </w:tblGrid>
      <w:tr w:rsidRPr="00287A94" w:rsidR="00931740" w:rsidTr="00036A94" w14:paraId="7F536C72" w14:textId="77777777">
        <w:trPr>
          <w:trHeight w:val="363"/>
        </w:trPr>
        <w:tc>
          <w:tcPr>
            <w:tcW w:w="1413" w:type="dxa"/>
            <w:tcBorders>
              <w:bottom w:val="single" w:color="auto" w:sz="4" w:space="0"/>
            </w:tcBorders>
            <w:shd w:val="clear" w:color="auto" w:fill="F3F3F3"/>
          </w:tcPr>
          <w:p w:rsidRPr="00287A94" w:rsidR="00931740" w:rsidP="00931740" w:rsidRDefault="00931740" w14:paraId="24FEFCD9" w14:textId="77777777">
            <w:pPr>
              <w:jc w:val="center"/>
              <w:rPr>
                <w:b/>
                <w:bCs/>
                <w:iCs/>
                <w:color w:val="000000"/>
                <w:szCs w:val="28"/>
              </w:rPr>
            </w:pPr>
            <w:r w:rsidRPr="00437AD0">
              <w:rPr>
                <w:b/>
              </w:rPr>
              <w:t>Person</w:t>
            </w:r>
          </w:p>
        </w:tc>
        <w:tc>
          <w:tcPr>
            <w:tcW w:w="1276" w:type="dxa"/>
            <w:shd w:val="clear" w:color="auto" w:fill="F3F3F3"/>
          </w:tcPr>
          <w:p w:rsidRPr="00287A94" w:rsidR="00931740" w:rsidP="00931740" w:rsidRDefault="00931740" w14:paraId="6536C9ED" w14:textId="77777777">
            <w:pPr>
              <w:jc w:val="center"/>
              <w:rPr>
                <w:b/>
                <w:bCs/>
                <w:iCs/>
                <w:color w:val="000000"/>
                <w:szCs w:val="28"/>
              </w:rPr>
            </w:pPr>
            <w:r>
              <w:rPr>
                <w:b/>
                <w:bCs/>
                <w:iCs/>
                <w:color w:val="000000"/>
                <w:szCs w:val="28"/>
              </w:rPr>
              <w:t>Org.</w:t>
            </w:r>
          </w:p>
        </w:tc>
        <w:tc>
          <w:tcPr>
            <w:tcW w:w="2409" w:type="dxa"/>
            <w:shd w:val="clear" w:color="auto" w:fill="F3F3F3"/>
          </w:tcPr>
          <w:p w:rsidRPr="00287A94" w:rsidR="00931740" w:rsidP="00931740" w:rsidRDefault="00931740" w14:paraId="01ED72AD" w14:textId="77777777">
            <w:pPr>
              <w:ind w:left="432"/>
              <w:jc w:val="center"/>
              <w:rPr>
                <w:b/>
                <w:i/>
                <w:color w:val="000000"/>
              </w:rPr>
            </w:pPr>
            <w:r w:rsidRPr="15FE0964">
              <w:rPr>
                <w:b/>
                <w:i/>
              </w:rPr>
              <w:t>Contact</w:t>
            </w:r>
          </w:p>
        </w:tc>
        <w:tc>
          <w:tcPr>
            <w:tcW w:w="1217" w:type="dxa"/>
            <w:shd w:val="clear" w:color="auto" w:fill="F3F3F3"/>
          </w:tcPr>
          <w:p w:rsidRPr="00287A94" w:rsidR="00931740" w:rsidP="00931740" w:rsidRDefault="00931740" w14:paraId="0D5507B4" w14:textId="77777777">
            <w:pPr>
              <w:jc w:val="center"/>
              <w:rPr>
                <w:b/>
                <w:bCs/>
                <w:iCs/>
                <w:color w:val="000000"/>
                <w:szCs w:val="28"/>
              </w:rPr>
            </w:pPr>
            <w:r>
              <w:rPr>
                <w:b/>
              </w:rPr>
              <w:t>Role</w:t>
            </w:r>
          </w:p>
        </w:tc>
        <w:tc>
          <w:tcPr>
            <w:tcW w:w="1848" w:type="dxa"/>
            <w:shd w:val="clear" w:color="auto" w:fill="F3F3F3"/>
          </w:tcPr>
          <w:p w:rsidRPr="00287A94" w:rsidR="00931740" w:rsidP="00931740" w:rsidRDefault="00931740" w14:paraId="1215485B" w14:textId="77777777">
            <w:pPr>
              <w:jc w:val="center"/>
              <w:rPr>
                <w:b/>
                <w:bCs/>
                <w:iCs/>
                <w:color w:val="000000"/>
                <w:szCs w:val="28"/>
              </w:rPr>
            </w:pPr>
            <w:r>
              <w:rPr>
                <w:b/>
              </w:rPr>
              <w:t>Contribution</w:t>
            </w:r>
          </w:p>
        </w:tc>
        <w:tc>
          <w:tcPr>
            <w:tcW w:w="2028" w:type="dxa"/>
            <w:shd w:val="clear" w:color="auto" w:fill="F3F3F3"/>
          </w:tcPr>
          <w:p w:rsidRPr="00287A94" w:rsidR="00931740" w:rsidP="00931740" w:rsidRDefault="00C61EDC" w14:paraId="55858BDC" w14:textId="77777777">
            <w:pPr>
              <w:jc w:val="center"/>
              <w:rPr>
                <w:b/>
                <w:bCs/>
                <w:iCs/>
                <w:color w:val="000000"/>
                <w:szCs w:val="28"/>
              </w:rPr>
            </w:pPr>
            <w:r>
              <w:rPr>
                <w:b/>
              </w:rPr>
              <w:t>CEG4912-13</w:t>
            </w:r>
            <w:r w:rsidR="00931740">
              <w:rPr>
                <w:b/>
              </w:rPr>
              <w:t xml:space="preserve"> Liaison</w:t>
            </w:r>
          </w:p>
        </w:tc>
      </w:tr>
      <w:tr w:rsidR="00036A94" w:rsidTr="00036A94" w14:paraId="3674BF88" w14:textId="77777777">
        <w:trPr>
          <w:trHeight w:val="300"/>
        </w:trPr>
        <w:tc>
          <w:tcPr>
            <w:tcW w:w="1413" w:type="dxa"/>
          </w:tcPr>
          <w:p w:rsidR="00036A94" w:rsidP="00036A94" w:rsidRDefault="00036A94" w14:paraId="1E9F8251" w14:textId="592F00A6">
            <w:r>
              <w:rPr>
                <w:color w:val="000000"/>
                <w:szCs w:val="20"/>
                <w:lang w:val="en-CA"/>
              </w:rPr>
              <w:t>Saurav Guduru</w:t>
            </w:r>
          </w:p>
        </w:tc>
        <w:tc>
          <w:tcPr>
            <w:tcW w:w="1276" w:type="dxa"/>
          </w:tcPr>
          <w:p w:rsidR="00036A94" w:rsidP="00036A94" w:rsidRDefault="0B23056D" w14:paraId="1DF36DC4" w14:textId="405A829D">
            <w:r>
              <w:t>uOttawa</w:t>
            </w:r>
          </w:p>
        </w:tc>
        <w:tc>
          <w:tcPr>
            <w:tcW w:w="2409" w:type="dxa"/>
          </w:tcPr>
          <w:p w:rsidR="00036A94" w:rsidP="00036A94" w:rsidRDefault="00036A94" w14:paraId="21B7BF9E" w14:textId="316644EA">
            <w:r w:rsidRPr="00150202">
              <w:rPr>
                <w:color w:val="000000"/>
                <w:szCs w:val="20"/>
              </w:rPr>
              <w:t>sgudu104@uottawa.ca</w:t>
            </w:r>
          </w:p>
        </w:tc>
        <w:tc>
          <w:tcPr>
            <w:tcW w:w="1217" w:type="dxa"/>
          </w:tcPr>
          <w:p w:rsidR="00036A94" w:rsidP="00036A94" w:rsidRDefault="00036A94" w14:paraId="4DD3CD25" w14:textId="235C9C40">
            <w:r>
              <w:rPr>
                <w:i/>
                <w:lang w:val="en-CA"/>
              </w:rPr>
              <w:t>Scrum Master</w:t>
            </w:r>
          </w:p>
        </w:tc>
        <w:tc>
          <w:tcPr>
            <w:tcW w:w="1848" w:type="dxa"/>
          </w:tcPr>
          <w:p w:rsidR="00036A94" w:rsidP="00036A94" w:rsidRDefault="00036A94" w14:paraId="4A2C3A32" w14:textId="67EE4412">
            <w:r>
              <w:t>Project development</w:t>
            </w:r>
          </w:p>
        </w:tc>
        <w:tc>
          <w:tcPr>
            <w:tcW w:w="2028" w:type="dxa"/>
          </w:tcPr>
          <w:p w:rsidR="00036A94" w:rsidP="00036A94" w:rsidRDefault="00036A94" w14:paraId="2D85062A" w14:textId="07B85576">
            <w:r>
              <w:t>Ahmed Hassanein</w:t>
            </w:r>
          </w:p>
        </w:tc>
      </w:tr>
      <w:tr w:rsidR="00036A94" w:rsidTr="00036A94" w14:paraId="7E5EBA52" w14:textId="77777777">
        <w:trPr>
          <w:trHeight w:val="300"/>
        </w:trPr>
        <w:tc>
          <w:tcPr>
            <w:tcW w:w="1413" w:type="dxa"/>
          </w:tcPr>
          <w:p w:rsidR="00036A94" w:rsidP="00036A94" w:rsidRDefault="00036A94" w14:paraId="37BD1CE0" w14:textId="131EDFE4">
            <w:pPr>
              <w:rPr>
                <w:color w:val="000000"/>
                <w:szCs w:val="20"/>
                <w:lang w:val="en-CA"/>
              </w:rPr>
            </w:pPr>
            <w:r>
              <w:rPr>
                <w:color w:val="000000"/>
                <w:szCs w:val="20"/>
                <w:lang w:val="en-CA"/>
              </w:rPr>
              <w:t>Keith Tran</w:t>
            </w:r>
          </w:p>
        </w:tc>
        <w:tc>
          <w:tcPr>
            <w:tcW w:w="1276" w:type="dxa"/>
          </w:tcPr>
          <w:p w:rsidR="00036A94" w:rsidP="00036A94" w:rsidRDefault="254AC672" w14:paraId="6D098946" w14:textId="0C3698CB">
            <w:pPr>
              <w:rPr>
                <w:i/>
                <w:lang w:val="en-CA"/>
              </w:rPr>
            </w:pPr>
            <w:r>
              <w:t>u</w:t>
            </w:r>
            <w:r w:rsidR="0760F6B5">
              <w:t>Ottawa</w:t>
            </w:r>
          </w:p>
        </w:tc>
        <w:tc>
          <w:tcPr>
            <w:tcW w:w="2409" w:type="dxa"/>
          </w:tcPr>
          <w:p w:rsidRPr="00150202" w:rsidR="00036A94" w:rsidP="00036A94" w:rsidRDefault="00036A94" w14:paraId="21E442B6" w14:textId="3B6E92B6">
            <w:pPr>
              <w:rPr>
                <w:color w:val="000000"/>
                <w:szCs w:val="20"/>
              </w:rPr>
            </w:pPr>
            <w:r>
              <w:rPr>
                <w:color w:val="000000"/>
                <w:szCs w:val="20"/>
                <w:lang w:val="en-CA"/>
              </w:rPr>
              <w:t>Ktran033@uottawa.ca</w:t>
            </w:r>
          </w:p>
        </w:tc>
        <w:tc>
          <w:tcPr>
            <w:tcW w:w="1217" w:type="dxa"/>
          </w:tcPr>
          <w:p w:rsidR="00036A94" w:rsidP="00036A94" w:rsidRDefault="00036A94" w14:paraId="4CDFF265" w14:textId="32E30B2F">
            <w:r>
              <w:rPr>
                <w:i/>
                <w:lang w:val="en-CA"/>
              </w:rPr>
              <w:t>Management Lead</w:t>
            </w:r>
          </w:p>
        </w:tc>
        <w:tc>
          <w:tcPr>
            <w:tcW w:w="1848" w:type="dxa"/>
          </w:tcPr>
          <w:p w:rsidR="00036A94" w:rsidP="00036A94" w:rsidRDefault="00036A94" w14:paraId="4662E1F6" w14:textId="165C0483">
            <w:r>
              <w:t>Project development</w:t>
            </w:r>
          </w:p>
        </w:tc>
        <w:tc>
          <w:tcPr>
            <w:tcW w:w="2028" w:type="dxa"/>
          </w:tcPr>
          <w:p w:rsidR="00036A94" w:rsidP="00036A94" w:rsidRDefault="00036A94" w14:paraId="5A8368F7" w14:textId="2480ED0E">
            <w:r>
              <w:t>Ahmed Hassanein</w:t>
            </w:r>
          </w:p>
        </w:tc>
      </w:tr>
      <w:tr w:rsidR="00036A94" w:rsidTr="00036A94" w14:paraId="5DEC243A" w14:textId="77777777">
        <w:trPr>
          <w:trHeight w:val="300"/>
        </w:trPr>
        <w:tc>
          <w:tcPr>
            <w:tcW w:w="1413" w:type="dxa"/>
          </w:tcPr>
          <w:p w:rsidR="00036A94" w:rsidP="00036A94" w:rsidRDefault="00036A94" w14:paraId="14C7D201" w14:textId="4736B2FD">
            <w:pPr>
              <w:rPr>
                <w:color w:val="000000"/>
                <w:szCs w:val="20"/>
                <w:lang w:val="en-CA"/>
              </w:rPr>
            </w:pPr>
            <w:r>
              <w:rPr>
                <w:color w:val="000000"/>
                <w:szCs w:val="20"/>
                <w:lang w:val="en-CA"/>
              </w:rPr>
              <w:t>Abdullah Ramadan</w:t>
            </w:r>
          </w:p>
        </w:tc>
        <w:tc>
          <w:tcPr>
            <w:tcW w:w="1276" w:type="dxa"/>
          </w:tcPr>
          <w:p w:rsidR="00036A94" w:rsidP="00036A94" w:rsidRDefault="3A56F1E1" w14:paraId="50D0214A" w14:textId="69B5F7F2">
            <w:pPr>
              <w:rPr>
                <w:i/>
                <w:lang w:val="en-CA"/>
              </w:rPr>
            </w:pPr>
            <w:r>
              <w:t>u</w:t>
            </w:r>
            <w:r w:rsidR="0760F6B5">
              <w:t>Ottawa</w:t>
            </w:r>
          </w:p>
        </w:tc>
        <w:tc>
          <w:tcPr>
            <w:tcW w:w="2409" w:type="dxa"/>
          </w:tcPr>
          <w:p w:rsidR="00036A94" w:rsidP="00036A94" w:rsidRDefault="00036A94" w14:paraId="5B9A052C" w14:textId="1BFF1175">
            <w:pPr>
              <w:rPr>
                <w:color w:val="000000"/>
                <w:szCs w:val="20"/>
                <w:lang w:val="en-CA"/>
              </w:rPr>
            </w:pPr>
            <w:r w:rsidRPr="0041294A">
              <w:rPr>
                <w:color w:val="000000"/>
                <w:szCs w:val="20"/>
              </w:rPr>
              <w:t>arama014@uottawa.ca</w:t>
            </w:r>
          </w:p>
        </w:tc>
        <w:tc>
          <w:tcPr>
            <w:tcW w:w="1217" w:type="dxa"/>
          </w:tcPr>
          <w:p w:rsidR="00036A94" w:rsidP="00036A94" w:rsidRDefault="00036A94" w14:paraId="3EC55B66" w14:textId="4B30CBF0">
            <w:r>
              <w:rPr>
                <w:i/>
                <w:lang w:val="en-CA"/>
              </w:rPr>
              <w:t>CAD Specialist</w:t>
            </w:r>
          </w:p>
        </w:tc>
        <w:tc>
          <w:tcPr>
            <w:tcW w:w="1848" w:type="dxa"/>
          </w:tcPr>
          <w:p w:rsidR="00036A94" w:rsidP="00036A94" w:rsidRDefault="00036A94" w14:paraId="34503FE8" w14:textId="6325C611">
            <w:r>
              <w:t>Project development</w:t>
            </w:r>
          </w:p>
        </w:tc>
        <w:tc>
          <w:tcPr>
            <w:tcW w:w="2028" w:type="dxa"/>
          </w:tcPr>
          <w:p w:rsidR="00036A94" w:rsidP="00036A94" w:rsidRDefault="00036A94" w14:paraId="05B077AF" w14:textId="01130470">
            <w:r>
              <w:t>Ahmed Hassanein</w:t>
            </w:r>
          </w:p>
        </w:tc>
      </w:tr>
      <w:tr w:rsidR="00036A94" w:rsidTr="00036A94" w14:paraId="4F7D5B02" w14:textId="77777777">
        <w:trPr>
          <w:trHeight w:val="300"/>
        </w:trPr>
        <w:tc>
          <w:tcPr>
            <w:tcW w:w="1413" w:type="dxa"/>
          </w:tcPr>
          <w:p w:rsidR="00036A94" w:rsidP="00036A94" w:rsidRDefault="00036A94" w14:paraId="500153DB" w14:textId="171941A2">
            <w:pPr>
              <w:rPr>
                <w:color w:val="000000"/>
                <w:szCs w:val="20"/>
                <w:lang w:val="en-CA"/>
              </w:rPr>
            </w:pPr>
            <w:r>
              <w:rPr>
                <w:color w:val="000000"/>
                <w:szCs w:val="20"/>
                <w:lang w:val="en-CA"/>
              </w:rPr>
              <w:t>Kevin Dang</w:t>
            </w:r>
          </w:p>
        </w:tc>
        <w:tc>
          <w:tcPr>
            <w:tcW w:w="1276" w:type="dxa"/>
          </w:tcPr>
          <w:p w:rsidR="00036A94" w:rsidP="00036A94" w:rsidRDefault="31DDC2F0" w14:paraId="5DFAD10C" w14:textId="14D76AEB">
            <w:pPr>
              <w:rPr>
                <w:i/>
                <w:lang w:val="en-CA"/>
              </w:rPr>
            </w:pPr>
            <w:r>
              <w:t>u</w:t>
            </w:r>
            <w:r w:rsidR="0760F6B5">
              <w:t>Ottawa</w:t>
            </w:r>
          </w:p>
        </w:tc>
        <w:tc>
          <w:tcPr>
            <w:tcW w:w="2409" w:type="dxa"/>
          </w:tcPr>
          <w:p w:rsidRPr="0041294A" w:rsidR="00036A94" w:rsidP="00036A94" w:rsidRDefault="00036A94" w14:paraId="7A32A70D" w14:textId="234D77F8">
            <w:pPr>
              <w:rPr>
                <w:color w:val="000000"/>
                <w:szCs w:val="20"/>
              </w:rPr>
            </w:pPr>
            <w:r w:rsidRPr="003001CB">
              <w:rPr>
                <w:color w:val="000000"/>
                <w:szCs w:val="20"/>
              </w:rPr>
              <w:t>kdang038@uottawa.ca</w:t>
            </w:r>
          </w:p>
        </w:tc>
        <w:tc>
          <w:tcPr>
            <w:tcW w:w="1217" w:type="dxa"/>
          </w:tcPr>
          <w:p w:rsidR="00036A94" w:rsidP="00036A94" w:rsidRDefault="00036A94" w14:paraId="043F9AEF" w14:textId="2A0C8311">
            <w:r>
              <w:rPr>
                <w:i/>
                <w:lang w:val="en-CA"/>
              </w:rPr>
              <w:t>Web Developer</w:t>
            </w:r>
          </w:p>
        </w:tc>
        <w:tc>
          <w:tcPr>
            <w:tcW w:w="1848" w:type="dxa"/>
          </w:tcPr>
          <w:p w:rsidR="00036A94" w:rsidP="00036A94" w:rsidRDefault="00036A94" w14:paraId="17276405" w14:textId="3B2C6805">
            <w:r>
              <w:t>Project development</w:t>
            </w:r>
          </w:p>
        </w:tc>
        <w:tc>
          <w:tcPr>
            <w:tcW w:w="2028" w:type="dxa"/>
          </w:tcPr>
          <w:p w:rsidR="00036A94" w:rsidP="00036A94" w:rsidRDefault="00036A94" w14:paraId="5D34D933" w14:textId="519DE1B4">
            <w:r>
              <w:t>Ahmed Hassanein</w:t>
            </w:r>
          </w:p>
        </w:tc>
      </w:tr>
      <w:tr w:rsidR="00036A94" w:rsidTr="00036A94" w14:paraId="48302745" w14:textId="77777777">
        <w:trPr>
          <w:trHeight w:val="300"/>
        </w:trPr>
        <w:tc>
          <w:tcPr>
            <w:tcW w:w="1413" w:type="dxa"/>
          </w:tcPr>
          <w:p w:rsidR="00036A94" w:rsidP="00036A94" w:rsidRDefault="00036A94" w14:paraId="360E1C0B" w14:textId="7A5F669E">
            <w:pPr>
              <w:rPr>
                <w:color w:val="000000"/>
                <w:szCs w:val="20"/>
                <w:lang w:val="en-CA"/>
              </w:rPr>
            </w:pPr>
            <w:r>
              <w:rPr>
                <w:color w:val="000000"/>
                <w:szCs w:val="20"/>
                <w:lang w:val="en-CA"/>
              </w:rPr>
              <w:t xml:space="preserve">Hajer </w:t>
            </w:r>
            <w:proofErr w:type="spellStart"/>
            <w:r w:rsidRPr="0040603B">
              <w:rPr>
                <w:color w:val="000000"/>
                <w:szCs w:val="20"/>
              </w:rPr>
              <w:t>Fguir</w:t>
            </w:r>
            <w:proofErr w:type="spellEnd"/>
          </w:p>
        </w:tc>
        <w:tc>
          <w:tcPr>
            <w:tcW w:w="1276" w:type="dxa"/>
          </w:tcPr>
          <w:p w:rsidR="00036A94" w:rsidP="00036A94" w:rsidRDefault="794AC93E" w14:paraId="565697C1" w14:textId="6998AFAA">
            <w:pPr>
              <w:rPr>
                <w:i/>
                <w:lang w:val="en-CA"/>
              </w:rPr>
            </w:pPr>
            <w:r>
              <w:t>u</w:t>
            </w:r>
            <w:r w:rsidR="0760F6B5">
              <w:t>Ottawa</w:t>
            </w:r>
          </w:p>
        </w:tc>
        <w:tc>
          <w:tcPr>
            <w:tcW w:w="2409" w:type="dxa"/>
          </w:tcPr>
          <w:p w:rsidRPr="003001CB" w:rsidR="00036A94" w:rsidP="00036A94" w:rsidRDefault="00036A94" w14:paraId="5308A513" w14:textId="6E001CFD">
            <w:pPr>
              <w:rPr>
                <w:color w:val="000000"/>
                <w:szCs w:val="20"/>
              </w:rPr>
            </w:pPr>
            <w:r w:rsidRPr="007252F6">
              <w:rPr>
                <w:color w:val="000000"/>
                <w:szCs w:val="20"/>
              </w:rPr>
              <w:t>hfgui039@uottawa.ca</w:t>
            </w:r>
          </w:p>
        </w:tc>
        <w:tc>
          <w:tcPr>
            <w:tcW w:w="1217" w:type="dxa"/>
          </w:tcPr>
          <w:p w:rsidR="00036A94" w:rsidP="00036A94" w:rsidRDefault="00036A94" w14:paraId="0DB19B34" w14:textId="3D0CE497">
            <w:r>
              <w:rPr>
                <w:i/>
                <w:lang w:val="en-CA"/>
              </w:rPr>
              <w:t>Web Developer</w:t>
            </w:r>
          </w:p>
        </w:tc>
        <w:tc>
          <w:tcPr>
            <w:tcW w:w="1848" w:type="dxa"/>
          </w:tcPr>
          <w:p w:rsidR="00036A94" w:rsidP="00036A94" w:rsidRDefault="00036A94" w14:paraId="719BD070" w14:textId="319F6C99">
            <w:r>
              <w:t>Project development</w:t>
            </w:r>
          </w:p>
        </w:tc>
        <w:tc>
          <w:tcPr>
            <w:tcW w:w="2028" w:type="dxa"/>
          </w:tcPr>
          <w:p w:rsidR="00036A94" w:rsidP="00036A94" w:rsidRDefault="00036A94" w14:paraId="01983B86" w14:textId="30E885E4">
            <w:r>
              <w:t>Ahmed Hassanein</w:t>
            </w:r>
          </w:p>
        </w:tc>
      </w:tr>
      <w:tr w:rsidR="00036A94" w:rsidTr="00036A94" w14:paraId="6D946E85" w14:textId="77777777">
        <w:trPr>
          <w:trHeight w:val="300"/>
        </w:trPr>
        <w:tc>
          <w:tcPr>
            <w:tcW w:w="1413" w:type="dxa"/>
          </w:tcPr>
          <w:p w:rsidR="00036A94" w:rsidP="00036A94" w:rsidRDefault="00036A94" w14:paraId="31EA47E5" w14:textId="7260DDC6">
            <w:pPr>
              <w:rPr>
                <w:color w:val="000000"/>
                <w:szCs w:val="20"/>
                <w:lang w:val="en-CA"/>
              </w:rPr>
            </w:pPr>
            <w:r>
              <w:rPr>
                <w:color w:val="000000"/>
                <w:szCs w:val="20"/>
                <w:lang w:val="en-CA"/>
              </w:rPr>
              <w:t>Aaditya Shah</w:t>
            </w:r>
          </w:p>
        </w:tc>
        <w:tc>
          <w:tcPr>
            <w:tcW w:w="1276" w:type="dxa"/>
          </w:tcPr>
          <w:p w:rsidR="00036A94" w:rsidP="00036A94" w:rsidRDefault="6AB4BF16" w14:paraId="03D4FD27" w14:textId="1DE05A72">
            <w:pPr>
              <w:rPr>
                <w:i/>
                <w:lang w:val="en-CA"/>
              </w:rPr>
            </w:pPr>
            <w:r>
              <w:t>u</w:t>
            </w:r>
            <w:r w:rsidR="0760F6B5">
              <w:t>Ottawa</w:t>
            </w:r>
          </w:p>
        </w:tc>
        <w:tc>
          <w:tcPr>
            <w:tcW w:w="2409" w:type="dxa"/>
          </w:tcPr>
          <w:p w:rsidRPr="007252F6" w:rsidR="00036A94" w:rsidP="00036A94" w:rsidRDefault="00036A94" w14:paraId="1D00764B" w14:textId="15650315">
            <w:pPr>
              <w:rPr>
                <w:color w:val="000000"/>
                <w:szCs w:val="20"/>
              </w:rPr>
            </w:pPr>
            <w:r w:rsidRPr="0051778C">
              <w:rPr>
                <w:color w:val="000000"/>
                <w:szCs w:val="20"/>
              </w:rPr>
              <w:t>ashah203@uottawa.ca</w:t>
            </w:r>
          </w:p>
        </w:tc>
        <w:tc>
          <w:tcPr>
            <w:tcW w:w="1217" w:type="dxa"/>
          </w:tcPr>
          <w:p w:rsidR="00036A94" w:rsidP="00036A94" w:rsidRDefault="00036A94" w14:paraId="35C6ECC5" w14:textId="32AA3E49">
            <w:r>
              <w:rPr>
                <w:i/>
                <w:lang w:val="en-CA"/>
              </w:rPr>
              <w:t xml:space="preserve">Tech </w:t>
            </w:r>
            <w:proofErr w:type="gramStart"/>
            <w:r>
              <w:rPr>
                <w:i/>
                <w:lang w:val="en-CA"/>
              </w:rPr>
              <w:t>Lead</w:t>
            </w:r>
            <w:proofErr w:type="gramEnd"/>
          </w:p>
        </w:tc>
        <w:tc>
          <w:tcPr>
            <w:tcW w:w="1848" w:type="dxa"/>
          </w:tcPr>
          <w:p w:rsidR="00036A94" w:rsidP="00036A94" w:rsidRDefault="00036A94" w14:paraId="2B760D05" w14:textId="4C15E8D2">
            <w:r>
              <w:t>Project development</w:t>
            </w:r>
          </w:p>
        </w:tc>
        <w:tc>
          <w:tcPr>
            <w:tcW w:w="2028" w:type="dxa"/>
          </w:tcPr>
          <w:p w:rsidR="00036A94" w:rsidP="00036A94" w:rsidRDefault="00036A94" w14:paraId="6ADE4F48" w14:textId="6365566A">
            <w:r>
              <w:t>Ahmed Hassanein</w:t>
            </w:r>
          </w:p>
        </w:tc>
      </w:tr>
    </w:tbl>
    <w:p w:rsidR="00FB23F0" w:rsidP="00FB23F0" w:rsidRDefault="00FB23F0" w14:paraId="04271C48" w14:textId="0D8E6580">
      <w:pPr>
        <w:pStyle w:val="Caption"/>
        <w:jc w:val="center"/>
      </w:pPr>
      <w:bookmarkStart w:name="_Ref204870833" w:id="74"/>
      <w:r>
        <w:t xml:space="preserve">Table </w:t>
      </w:r>
      <w:r w:rsidR="00E42C2C">
        <w:rPr>
          <w:noProof/>
        </w:rPr>
        <w:fldChar w:fldCharType="begin"/>
      </w:r>
      <w:r w:rsidR="00E42C2C">
        <w:rPr>
          <w:noProof/>
        </w:rPr>
        <w:instrText xml:space="preserve"> SEQ Table \* ARABIC </w:instrText>
      </w:r>
      <w:r w:rsidR="00E42C2C">
        <w:rPr>
          <w:noProof/>
        </w:rPr>
        <w:fldChar w:fldCharType="separate"/>
      </w:r>
      <w:r w:rsidR="00850859">
        <w:rPr>
          <w:noProof/>
        </w:rPr>
        <w:t>2</w:t>
      </w:r>
      <w:r w:rsidR="00E42C2C">
        <w:rPr>
          <w:noProof/>
        </w:rPr>
        <w:fldChar w:fldCharType="end"/>
      </w:r>
      <w:bookmarkEnd w:id="74"/>
      <w:r>
        <w:t>: Project Participants</w:t>
      </w:r>
    </w:p>
    <w:p w:rsidR="00FB23F0" w:rsidP="00CE2ADF" w:rsidRDefault="00FB23F0" w14:paraId="6B74BA0A" w14:textId="77777777"/>
    <w:p w:rsidRPr="001C1ECF" w:rsidR="00E31A0D" w:rsidP="001D55D1" w:rsidRDefault="001D55D1" w14:paraId="54274CA6" w14:textId="180920F6" w14:noSpellErr="1">
      <w:pPr>
        <w:pStyle w:val="Heading2"/>
        <w:rPr/>
      </w:pPr>
      <w:bookmarkStart w:name="_Toc508191036" w:id="75"/>
      <w:bookmarkStart w:name="_Toc694709651" w:id="76"/>
      <w:bookmarkStart w:name="_Toc724542407" w:id="1282313423"/>
      <w:r w:rsidR="464955E8">
        <w:rPr/>
        <w:t>Market Space and Industry Sector</w:t>
      </w:r>
      <w:bookmarkEnd w:id="75"/>
      <w:bookmarkEnd w:id="76"/>
      <w:bookmarkEnd w:id="1282313423"/>
    </w:p>
    <w:p w:rsidRPr="001D55D1" w:rsidR="00E31A0D" w:rsidP="00E31A0D" w:rsidRDefault="00E31A0D" w14:paraId="02B4594B" w14:textId="02D271C8">
      <w:r>
        <w:t xml:space="preserve">This project aims to target the smart assistive technology market. </w:t>
      </w:r>
      <w:r w:rsidR="00447217">
        <w:t xml:space="preserve">It targets consumers who </w:t>
      </w:r>
      <w:r w:rsidR="009C4C65">
        <w:t>are concerned about safety but for whom it is inconvenient or out of their price range to purchase a new vehicle with similar pre-existing technology</w:t>
      </w:r>
      <w:r w:rsidR="00BF7EF2">
        <w:t xml:space="preserve">. </w:t>
      </w:r>
      <w:r w:rsidR="007A38F9">
        <w:t xml:space="preserve">It also finds its place in the burgeoning industry of AI, using an ML model to help determine drowsiness and make decisions based on gathered data in real time. This industry is one that is disruptive and constantly </w:t>
      </w:r>
      <w:r w:rsidR="004C1346">
        <w:t>changing and</w:t>
      </w:r>
      <w:r w:rsidR="007A38F9">
        <w:t xml:space="preserve"> will require adaptability for the product </w:t>
      </w:r>
      <w:r w:rsidR="00486007">
        <w:t>to stay</w:t>
      </w:r>
      <w:r w:rsidR="007A38F9">
        <w:t xml:space="preserve"> relevant and competitive in the market.</w:t>
      </w:r>
    </w:p>
    <w:p w:rsidR="001D55D1" w:rsidP="001D55D1" w:rsidRDefault="001D55D1" w14:paraId="4ECC981D" w14:textId="77777777">
      <w:pPr>
        <w:pStyle w:val="Heading2"/>
        <w:numPr>
          <w:ilvl w:val="0"/>
          <w:numId w:val="0"/>
        </w:numPr>
      </w:pPr>
    </w:p>
    <w:p w:rsidR="009B45D9" w:rsidP="001D55D1" w:rsidRDefault="009B45D9" w14:paraId="03AD7812" w14:textId="4116660F" w14:noSpellErr="1">
      <w:pPr>
        <w:pStyle w:val="Heading1"/>
      </w:pPr>
      <w:bookmarkStart w:name="_Toc1326791167" w:id="78"/>
      <w:bookmarkStart w:name="_Toc508191037" w:id="80"/>
      <w:bookmarkStart w:name="_Toc1468306785" w:id="389262874"/>
      <w:r w:rsidR="743178CB">
        <w:rPr/>
        <w:t>Requirements</w:t>
      </w:r>
      <w:bookmarkEnd w:id="78"/>
      <w:bookmarkEnd w:id="389262874"/>
      <w:r w:rsidR="7E3AB052">
        <w:rPr/>
        <w:t xml:space="preserve"> </w:t>
      </w:r>
      <w:bookmarkEnd w:id="80"/>
    </w:p>
    <w:p w:rsidR="009B45D9" w:rsidP="009B45D9" w:rsidRDefault="009B45D9" w14:paraId="35AA7D71" w14:textId="64D5F4B6" w14:noSpellErr="1">
      <w:pPr>
        <w:pStyle w:val="Heading2"/>
        <w:rPr/>
      </w:pPr>
      <w:bookmarkStart w:name="_Toc997523024" w:id="81"/>
      <w:bookmarkStart w:name="_Toc996414712" w:id="641165589"/>
      <w:r w:rsidR="743178CB">
        <w:rPr/>
        <w:t>Functional Requirements</w:t>
      </w:r>
      <w:bookmarkEnd w:id="81"/>
      <w:bookmarkEnd w:id="641165589"/>
      <w:r w:rsidR="743178CB">
        <w:rPr/>
        <w:t xml:space="preserve"> </w:t>
      </w:r>
    </w:p>
    <w:p w:rsidRPr="009C6745" w:rsidR="009C6745" w:rsidP="009C6745" w:rsidRDefault="009C6745" w14:paraId="78944C06"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must detect when the driver is drowsy.</w:t>
      </w:r>
    </w:p>
    <w:p w:rsidRPr="009C6745" w:rsidR="009C6745" w:rsidP="009C6745" w:rsidRDefault="009C6745" w14:paraId="6C356B3A"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must alert the driver if drowsiness is detected.</w:t>
      </w:r>
    </w:p>
    <w:p w:rsidRPr="009C6745" w:rsidR="009C6745" w:rsidP="009C6745" w:rsidRDefault="009C6745" w14:paraId="585F8362"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should notify a third party (emergency contact or healthcare provider) if it detects that the driver is drowsy or in distress.</w:t>
      </w:r>
    </w:p>
    <w:p w:rsidRPr="009C6745" w:rsidR="009C6745" w:rsidP="009C6745" w:rsidRDefault="009C6745" w14:paraId="6340356B"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should store all logs/event details in the cloud.</w:t>
      </w:r>
    </w:p>
    <w:p w:rsidRPr="009C6745" w:rsidR="009C6745" w:rsidP="009C6745" w:rsidRDefault="009C6745" w14:paraId="314E3C83"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should retrieve logs from the cloud for third-party access upon request.</w:t>
      </w:r>
    </w:p>
    <w:p w:rsidRPr="009C6745" w:rsidR="009C6745" w:rsidP="009C6745" w:rsidRDefault="009C6745" w14:paraId="217443FC"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should display information about the driver to any third parties.</w:t>
      </w:r>
    </w:p>
    <w:p w:rsidRPr="009C6745" w:rsidR="009C6745" w:rsidP="009C6745" w:rsidRDefault="009C6745" w14:paraId="0460DE96" w14:textId="4D941ECA">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user must authenticate the system to their user management account</w:t>
      </w:r>
      <w:r w:rsidR="004C1346">
        <w:rPr>
          <w:rFonts w:ascii="Arial" w:hAnsi="Arial" w:cs="Arial"/>
          <w:color w:val="000000"/>
          <w:sz w:val="20"/>
          <w:szCs w:val="20"/>
        </w:rPr>
        <w:t>.</w:t>
      </w:r>
    </w:p>
    <w:p w:rsidRPr="009C6745" w:rsidR="009C6745" w:rsidP="009C6745" w:rsidRDefault="009C6745" w14:paraId="1347D146" w14:textId="0007FD7C">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user-interface must contain an embedded video for every major event that occurs</w:t>
      </w:r>
      <w:r w:rsidR="004C1346">
        <w:rPr>
          <w:rFonts w:ascii="Arial" w:hAnsi="Arial" w:cs="Arial"/>
          <w:color w:val="000000"/>
          <w:sz w:val="20"/>
          <w:szCs w:val="20"/>
        </w:rPr>
        <w:t>.</w:t>
      </w:r>
    </w:p>
    <w:p w:rsidRPr="009C6745" w:rsidR="009C6745" w:rsidP="009C6745" w:rsidRDefault="009C6745" w14:paraId="4534276C" w14:textId="1327FC55">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system must allow user to immediately reach out to the emergency contact</w:t>
      </w:r>
      <w:r w:rsidR="004C1346">
        <w:rPr>
          <w:rFonts w:ascii="Arial" w:hAnsi="Arial" w:cs="Arial"/>
          <w:color w:val="000000"/>
          <w:sz w:val="20"/>
          <w:szCs w:val="20"/>
        </w:rPr>
        <w:t>.</w:t>
      </w:r>
    </w:p>
    <w:p w:rsidRPr="009C6745" w:rsidR="009C6745" w:rsidP="009C6745" w:rsidRDefault="009C6745" w14:paraId="7CD92E86" w14:textId="77777777">
      <w:pPr>
        <w:pStyle w:val="NormalWeb"/>
        <w:numPr>
          <w:ilvl w:val="0"/>
          <w:numId w:val="8"/>
        </w:numPr>
        <w:spacing w:before="0" w:beforeAutospacing="0" w:after="0" w:afterAutospacing="0"/>
        <w:textAlignment w:val="baseline"/>
        <w:rPr>
          <w:rFonts w:ascii="Arial" w:hAnsi="Arial" w:cs="Arial"/>
          <w:color w:val="000000"/>
          <w:sz w:val="20"/>
          <w:szCs w:val="20"/>
        </w:rPr>
      </w:pPr>
      <w:r w:rsidRPr="009C6745">
        <w:rPr>
          <w:rFonts w:ascii="Arial" w:hAnsi="Arial" w:cs="Arial"/>
          <w:color w:val="000000"/>
          <w:sz w:val="20"/>
          <w:szCs w:val="20"/>
        </w:rPr>
        <w:t>The user must be able to dismiss alerts.</w:t>
      </w:r>
    </w:p>
    <w:p w:rsidRPr="009C6745" w:rsidR="009C6745" w:rsidP="009C6745" w:rsidRDefault="009C6745" w14:paraId="1AA9A213" w14:textId="77777777"/>
    <w:p w:rsidR="009B45D9" w:rsidP="009B45D9" w:rsidRDefault="009B45D9" w14:paraId="1D20016A" w14:textId="43F5E84A" w14:noSpellErr="1">
      <w:pPr>
        <w:pStyle w:val="Heading2"/>
        <w:rPr/>
      </w:pPr>
      <w:bookmarkStart w:name="_Toc1198783978" w:id="83"/>
      <w:bookmarkStart w:name="_Toc1086923963" w:id="1106180174"/>
      <w:r w:rsidR="743178CB">
        <w:rPr/>
        <w:t>Non-Functional Requirements</w:t>
      </w:r>
      <w:bookmarkEnd w:id="83"/>
      <w:bookmarkEnd w:id="1106180174"/>
    </w:p>
    <w:p w:rsidRPr="00A747C3" w:rsidR="00A747C3" w:rsidP="00A747C3" w:rsidRDefault="00A747C3" w14:paraId="1BF2F2F2"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internal system should be protected and hidden from the user.</w:t>
      </w:r>
    </w:p>
    <w:p w:rsidRPr="00A747C3" w:rsidR="00A747C3" w:rsidP="00A747C3" w:rsidRDefault="00A747C3" w14:paraId="525EFD90"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system should be easy to install.</w:t>
      </w:r>
    </w:p>
    <w:p w:rsidRPr="00A747C3" w:rsidR="00A747C3" w:rsidP="00A747C3" w:rsidRDefault="00A747C3" w14:paraId="21325A60"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software UI should be simple to navigate.</w:t>
      </w:r>
    </w:p>
    <w:p w:rsidRPr="00A747C3" w:rsidR="00A747C3" w:rsidP="00A747C3" w:rsidRDefault="00A747C3" w14:paraId="23C1DF48"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system’s UI should use O-Auth to allow users to login.</w:t>
      </w:r>
    </w:p>
    <w:p w:rsidRPr="00A747C3" w:rsidR="00A747C3" w:rsidP="00A747C3" w:rsidRDefault="00A747C3" w14:paraId="5F9F8ECB" w14:textId="77777777">
      <w:pPr>
        <w:pStyle w:val="NormalWeb"/>
        <w:numPr>
          <w:ilvl w:val="0"/>
          <w:numId w:val="10"/>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system emergency contact feature should notify the contact within 2 seconds.</w:t>
      </w:r>
    </w:p>
    <w:p w:rsidRPr="00A747C3" w:rsidR="009C6745" w:rsidP="009C6745" w:rsidRDefault="009C6745" w14:paraId="3FD7F061" w14:textId="77777777">
      <w:pPr>
        <w:rPr>
          <w:lang w:val="en-CA"/>
        </w:rPr>
      </w:pPr>
    </w:p>
    <w:p w:rsidR="009B45D9" w:rsidP="009B45D9" w:rsidRDefault="009B45D9" w14:paraId="015A1CEF" w14:textId="7A17D5BF" w14:noSpellErr="1">
      <w:pPr>
        <w:pStyle w:val="Heading2"/>
        <w:rPr/>
      </w:pPr>
      <w:bookmarkStart w:name="_Toc1201105264" w:id="85"/>
      <w:bookmarkStart w:name="_Toc1440616362" w:id="1751970808"/>
      <w:r w:rsidR="743178CB">
        <w:rPr/>
        <w:t>Constraints</w:t>
      </w:r>
      <w:bookmarkEnd w:id="85"/>
      <w:bookmarkEnd w:id="1751970808"/>
    </w:p>
    <w:p w:rsidRPr="00A747C3" w:rsidR="00A747C3" w:rsidP="00A747C3" w:rsidRDefault="00A747C3" w14:paraId="03782BD1" w14:textId="73E89D68">
      <w:pPr>
        <w:pStyle w:val="NormalWeb"/>
        <w:numPr>
          <w:ilvl w:val="0"/>
          <w:numId w:val="9"/>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 xml:space="preserve">The driver must hold </w:t>
      </w:r>
      <w:r w:rsidR="00251397">
        <w:rPr>
          <w:rFonts w:ascii="Arial" w:hAnsi="Arial" w:cs="Arial"/>
          <w:color w:val="000000"/>
          <w:sz w:val="20"/>
          <w:szCs w:val="20"/>
        </w:rPr>
        <w:t xml:space="preserve">the </w:t>
      </w:r>
      <w:r w:rsidRPr="00A747C3">
        <w:rPr>
          <w:rFonts w:ascii="Arial" w:hAnsi="Arial" w:cs="Arial"/>
          <w:color w:val="000000"/>
          <w:sz w:val="20"/>
          <w:szCs w:val="20"/>
        </w:rPr>
        <w:t xml:space="preserve">steering wheel at </w:t>
      </w:r>
      <w:r w:rsidR="00251397">
        <w:rPr>
          <w:rFonts w:ascii="Arial" w:hAnsi="Arial" w:cs="Arial"/>
          <w:color w:val="000000"/>
          <w:sz w:val="20"/>
          <w:szCs w:val="20"/>
        </w:rPr>
        <w:t xml:space="preserve">the </w:t>
      </w:r>
      <w:r w:rsidRPr="00A747C3">
        <w:rPr>
          <w:rFonts w:ascii="Arial" w:hAnsi="Arial" w:cs="Arial"/>
          <w:color w:val="000000"/>
          <w:sz w:val="20"/>
          <w:szCs w:val="20"/>
        </w:rPr>
        <w:t>10 and 2 position</w:t>
      </w:r>
      <w:r w:rsidR="004C1346">
        <w:rPr>
          <w:rFonts w:ascii="Arial" w:hAnsi="Arial" w:cs="Arial"/>
          <w:color w:val="000000"/>
          <w:sz w:val="20"/>
          <w:szCs w:val="20"/>
        </w:rPr>
        <w:t>.</w:t>
      </w:r>
    </w:p>
    <w:p w:rsidRPr="00A747C3" w:rsidR="00A747C3" w:rsidP="00A747C3" w:rsidRDefault="00A747C3" w14:paraId="34359245" w14:textId="5B054302">
      <w:pPr>
        <w:pStyle w:val="NormalWeb"/>
        <w:numPr>
          <w:ilvl w:val="0"/>
          <w:numId w:val="9"/>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lastRenderedPageBreak/>
        <w:t>The system cannot obstruct the driver’s view of the windows or dashboard</w:t>
      </w:r>
      <w:r w:rsidR="004C1346">
        <w:rPr>
          <w:rFonts w:ascii="Arial" w:hAnsi="Arial" w:cs="Arial"/>
          <w:color w:val="000000"/>
          <w:sz w:val="20"/>
          <w:szCs w:val="20"/>
        </w:rPr>
        <w:t>.</w:t>
      </w:r>
    </w:p>
    <w:p w:rsidRPr="00A747C3" w:rsidR="00A747C3" w:rsidP="00A747C3" w:rsidRDefault="00A747C3" w14:paraId="06393464" w14:textId="3DEB9E62">
      <w:pPr>
        <w:pStyle w:val="NormalWeb"/>
        <w:numPr>
          <w:ilvl w:val="0"/>
          <w:numId w:val="9"/>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The sensors must not be obstructed from detecting the driver (e.g. face coverings)</w:t>
      </w:r>
      <w:r w:rsidR="004C1346">
        <w:rPr>
          <w:rFonts w:ascii="Arial" w:hAnsi="Arial" w:cs="Arial"/>
          <w:color w:val="000000"/>
          <w:sz w:val="20"/>
          <w:szCs w:val="20"/>
        </w:rPr>
        <w:t>.</w:t>
      </w:r>
    </w:p>
    <w:p w:rsidRPr="00A747C3" w:rsidR="00A747C3" w:rsidP="00A747C3" w:rsidRDefault="00A747C3" w14:paraId="5B9B9334" w14:textId="5F3C9337">
      <w:pPr>
        <w:pStyle w:val="NormalWeb"/>
        <w:numPr>
          <w:ilvl w:val="0"/>
          <w:numId w:val="9"/>
        </w:numPr>
        <w:spacing w:before="0" w:beforeAutospacing="0" w:after="0" w:afterAutospacing="0"/>
        <w:textAlignment w:val="baseline"/>
        <w:rPr>
          <w:rFonts w:ascii="Arial" w:hAnsi="Arial" w:cs="Arial"/>
          <w:color w:val="000000"/>
          <w:sz w:val="20"/>
          <w:szCs w:val="20"/>
        </w:rPr>
      </w:pPr>
      <w:r w:rsidRPr="00A747C3">
        <w:rPr>
          <w:rFonts w:ascii="Arial" w:hAnsi="Arial" w:cs="Arial"/>
          <w:color w:val="000000"/>
          <w:sz w:val="20"/>
          <w:szCs w:val="20"/>
        </w:rPr>
        <w:t xml:space="preserve">The system must have </w:t>
      </w:r>
      <w:r w:rsidRPr="00A747C3" w:rsidR="00F3544E">
        <w:rPr>
          <w:rFonts w:ascii="Arial" w:hAnsi="Arial" w:cs="Arial"/>
          <w:color w:val="000000"/>
          <w:sz w:val="20"/>
          <w:szCs w:val="20"/>
        </w:rPr>
        <w:t>Wi-Fi</w:t>
      </w:r>
      <w:r w:rsidRPr="00A747C3">
        <w:rPr>
          <w:rFonts w:ascii="Arial" w:hAnsi="Arial" w:cs="Arial"/>
          <w:color w:val="000000"/>
          <w:sz w:val="20"/>
          <w:szCs w:val="20"/>
        </w:rPr>
        <w:t xml:space="preserve"> connectivity to upload events/logs.</w:t>
      </w:r>
    </w:p>
    <w:p w:rsidRPr="009B45D9" w:rsidR="009B45D9" w:rsidP="009B45D9" w:rsidRDefault="009B45D9" w14:paraId="7F8846A4" w14:textId="77777777"/>
    <w:p w:rsidRPr="00672661" w:rsidR="001D55D1" w:rsidP="009B45D9" w:rsidRDefault="001D55D1" w14:paraId="3E73A6FF" w14:textId="2DE389C5" w14:noSpellErr="1">
      <w:pPr>
        <w:pStyle w:val="Heading1"/>
      </w:pPr>
      <w:bookmarkStart w:name="_Toc508191039" w:id="87"/>
      <w:bookmarkStart w:name="_Toc997002683" w:id="88"/>
      <w:bookmarkStart w:name="_Toc1771595176" w:id="252714782"/>
      <w:r w:rsidR="464955E8">
        <w:rPr/>
        <w:t>Software</w:t>
      </w:r>
      <w:bookmarkEnd w:id="87"/>
      <w:r w:rsidR="743178CB">
        <w:rPr/>
        <w:t xml:space="preserve"> Architecture</w:t>
      </w:r>
      <w:bookmarkEnd w:id="88"/>
      <w:bookmarkEnd w:id="252714782"/>
    </w:p>
    <w:p w:rsidR="00B30016" w:rsidP="00B30016" w:rsidRDefault="00827DFA" w14:paraId="75DA4885" w14:textId="11E95B73">
      <w:r w:rsidRPr="00672661">
        <w:t xml:space="preserve">The </w:t>
      </w:r>
      <w:proofErr w:type="gramStart"/>
      <w:r w:rsidRPr="00672661">
        <w:t>end product</w:t>
      </w:r>
      <w:proofErr w:type="gramEnd"/>
      <w:r w:rsidRPr="00672661">
        <w:t xml:space="preserve"> will feature a website accessible on the interne</w:t>
      </w:r>
      <w:r w:rsidRPr="00672661" w:rsidR="00565B65">
        <w:t>t for external management and monitoring</w:t>
      </w:r>
      <w:r w:rsidR="00565B65">
        <w:t xml:space="preserve"> of the device, with a database storing user information and event logs. An application for the display screen </w:t>
      </w:r>
      <w:r w:rsidR="00B81593">
        <w:t xml:space="preserve">interacts with the user directly, giving information and warnings based on gathered </w:t>
      </w:r>
      <w:r w:rsidR="00672661">
        <w:t>data</w:t>
      </w:r>
      <w:r w:rsidR="00B81593">
        <w:t>.</w:t>
      </w:r>
    </w:p>
    <w:p w:rsidR="00390A6D" w:rsidP="00B30016" w:rsidRDefault="00390A6D" w14:paraId="521D05E2" w14:textId="77777777"/>
    <w:p w:rsidRPr="004C4BDC" w:rsidR="00A12D85" w:rsidP="009B45D9" w:rsidRDefault="000D6722" w14:paraId="102C4C47" w14:textId="77777777" w14:noSpellErr="1">
      <w:pPr>
        <w:pStyle w:val="Heading2"/>
        <w:rPr/>
      </w:pPr>
      <w:bookmarkStart w:name="_Toc583191201" w:id="90"/>
      <w:bookmarkStart w:name="_Toc1783109657" w:id="1190650439"/>
      <w:r w:rsidR="0288219D">
        <w:rPr/>
        <w:t xml:space="preserve">High Level Design: </w:t>
      </w:r>
      <w:r w:rsidR="511778EE">
        <w:rPr/>
        <w:t>Architectural Views</w:t>
      </w:r>
      <w:bookmarkEnd w:id="90"/>
      <w:bookmarkEnd w:id="1190650439"/>
    </w:p>
    <w:p w:rsidR="004C4BDC" w:rsidP="004C4BDC" w:rsidRDefault="004C4BDC" w14:paraId="319CA84E" w14:textId="379F6ADE">
      <w:pPr>
        <w:pStyle w:val="Caption"/>
        <w:jc w:val="center"/>
      </w:pPr>
      <w:r>
        <w:rPr>
          <w:noProof/>
        </w:rPr>
        <w:drawing>
          <wp:inline distT="0" distB="0" distL="0" distR="0" wp14:anchorId="72F9A290" wp14:editId="1CC9D541">
            <wp:extent cx="5505452" cy="4467225"/>
            <wp:effectExtent l="0" t="0" r="0" b="0"/>
            <wp:docPr id="1424487769" name="Picture 142448776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7769" name="Picture 1424487769" descr="A diagram of a company&#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505452" cy="4467225"/>
                    </a:xfrm>
                    <a:prstGeom prst="rect">
                      <a:avLst/>
                    </a:prstGeom>
                  </pic:spPr>
                </pic:pic>
              </a:graphicData>
            </a:graphic>
          </wp:inline>
        </w:drawing>
      </w:r>
      <w:r>
        <w:t xml:space="preserve">Figure </w:t>
      </w:r>
      <w:r w:rsidR="001A1BE3">
        <w:t>5</w:t>
      </w:r>
      <w:r>
        <w:rPr>
          <w:noProof/>
        </w:rPr>
        <w:t>.1</w:t>
      </w:r>
      <w:r>
        <w:t xml:space="preserve">: </w:t>
      </w:r>
      <w:r w:rsidRPr="004C4BDC">
        <w:rPr>
          <w:b w:val="0"/>
          <w:bCs w:val="0"/>
        </w:rPr>
        <w:t>UML use-case diagram</w:t>
      </w:r>
    </w:p>
    <w:p w:rsidR="004C4BDC" w:rsidP="004C4BDC" w:rsidRDefault="004C4BDC" w14:paraId="61F17733" w14:textId="77777777"/>
    <w:p w:rsidR="002D21EB" w:rsidP="004C4BDC" w:rsidRDefault="004C4BDC" w14:paraId="45D29FA5" w14:textId="5A7CA4F4">
      <w:pPr>
        <w:rPr>
          <w:rFonts w:eastAsia="Arial"/>
          <w:szCs w:val="20"/>
        </w:rPr>
      </w:pPr>
      <w:r w:rsidRPr="00E25B1D" w:rsidR="3DCE5E4D">
        <w:rPr>
          <w:rFonts w:eastAsia="Arial"/>
        </w:rPr>
        <w:t xml:space="preserve">The architectural design of the system is </w:t>
      </w:r>
      <w:r w:rsidRPr="00E25B1D" w:rsidR="0EE0F4BD">
        <w:rPr>
          <w:rFonts w:eastAsia="Arial"/>
        </w:rPr>
        <w:t>represented by</w:t>
      </w:r>
      <w:r w:rsidRPr="00E25B1D" w:rsidR="3DCE5E4D">
        <w:rPr>
          <w:rFonts w:eastAsia="Arial"/>
        </w:rPr>
        <w:t xml:space="preserve"> using UML diagrams to illustrate system interactions and functionalities. The Use Case Diagram (as shown in the provided image) highlights key actors, including the User, Admin, and System, and their respective interactions. The system receives sensor data, processes it, and performs critical functions such as alerting the driver and administrator in case of drowsiness detection. User authentication is facilitated through email or phone-based login, enabling access to features like viewing driver status, event logs, and recorded event clips. Admins can manage driver profiles, edit system settings, and oversee event records. Additionally, the system integrates network connectivity for data transmission and emergency </w:t>
      </w:r>
      <w:r w:rsidRPr="00E25B1D" w:rsidR="3DCE5E4D">
        <w:rPr>
          <w:rFonts w:eastAsia="Arial"/>
        </w:rPr>
        <w:t>contact alerts.</w:t>
      </w:r>
    </w:p>
    <w:p w:rsidR="002D21EB" w:rsidP="002D21EB" w:rsidRDefault="002D21EB" w14:paraId="20B5D6C3" w14:textId="7FB77F14">
      <w:pPr>
        <w:pStyle w:val="Caption"/>
        <w:jc w:val="center"/>
      </w:pPr>
      <w:r w:rsidR="538DAFE0">
        <w:drawing>
          <wp:inline wp14:editId="5A9E0506" wp14:anchorId="3587EAF1">
            <wp:extent cx="5505450" cy="3057525"/>
            <wp:effectExtent l="0" t="0" r="0" b="0"/>
            <wp:docPr id="3905337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0533776" name=""/>
                    <pic:cNvPicPr/>
                  </pic:nvPicPr>
                  <pic:blipFill>
                    <a:blip xmlns:r="http://schemas.openxmlformats.org/officeDocument/2006/relationships" r:embed="rId663667382">
                      <a:extLst>
                        <a:ext xmlns:a="http://schemas.openxmlformats.org/drawingml/2006/main" uri="{28A0092B-C50C-407E-A947-70E740481C1C}">
                          <a14:useLocalDpi xmlns:a14="http://schemas.microsoft.com/office/drawing/2010/main" val="0"/>
                        </a:ext>
                      </a:extLst>
                    </a:blip>
                    <a:stretch>
                      <a:fillRect/>
                    </a:stretch>
                  </pic:blipFill>
                  <pic:spPr>
                    <a:xfrm>
                      <a:off x="0" y="0"/>
                      <a:ext cx="5505450" cy="3057525"/>
                    </a:xfrm>
                    <a:prstGeom prst="rect">
                      <a:avLst/>
                    </a:prstGeom>
                  </pic:spPr>
                </pic:pic>
              </a:graphicData>
            </a:graphic>
          </wp:inline>
        </w:drawing>
      </w:r>
      <w:r w:rsidR="24DA6BC1">
        <w:rPr/>
        <w:t xml:space="preserve">Figure </w:t>
      </w:r>
      <w:r w:rsidRPr="00E25B1D" w:rsidR="0C46A863">
        <w:rPr>
          <w:noProof/>
        </w:rPr>
        <w:t>5</w:t>
      </w:r>
      <w:r w:rsidRPr="00E25B1D" w:rsidR="24DA6BC1">
        <w:rPr>
          <w:noProof/>
        </w:rPr>
        <w:t>.2</w:t>
      </w:r>
      <w:r w:rsidR="24DA6BC1">
        <w:rPr/>
        <w:t xml:space="preserve">: </w:t>
      </w:r>
      <w:r w:rsidR="24DA6BC1">
        <w:rPr>
          <w:b w:val="0"/>
          <w:bCs w:val="0"/>
        </w:rPr>
        <w:t>Software Architecture</w:t>
      </w:r>
    </w:p>
    <w:p w:rsidR="002D21EB" w:rsidP="002D21EB" w:rsidRDefault="002D21EB" w14:paraId="7AFCCD14" w14:textId="77777777"/>
    <w:p w:rsidR="002D21EB" w:rsidP="002D21EB" w:rsidRDefault="002D21EB" w14:paraId="4F547B17" w14:textId="71F5772E">
      <w:pPr>
        <w:rPr>
          <w:rFonts w:eastAsia="Arial"/>
          <w:szCs w:val="20"/>
        </w:rPr>
      </w:pPr>
      <w:r w:rsidRPr="34167ED2">
        <w:rPr>
          <w:rFonts w:eastAsia="Arial"/>
          <w:szCs w:val="20"/>
        </w:rPr>
        <w:t xml:space="preserve">The software architecture of the system is designed to </w:t>
      </w:r>
      <w:r w:rsidRPr="34167ED2" w:rsidR="007A4489">
        <w:rPr>
          <w:rFonts w:eastAsia="Arial"/>
          <w:szCs w:val="20"/>
        </w:rPr>
        <w:t>help with</w:t>
      </w:r>
      <w:r w:rsidRPr="34167ED2">
        <w:rPr>
          <w:rFonts w:eastAsia="Arial"/>
          <w:szCs w:val="20"/>
        </w:rPr>
        <w:t xml:space="preserve"> interaction between sensors, AI processing, cloud storage, and user interfaces. As illustrated in the provided software architecture diagram, the system consists of multiple components working together.</w:t>
      </w:r>
    </w:p>
    <w:p w:rsidR="002D21EB" w:rsidP="004C4BDC" w:rsidRDefault="002D21EB" w14:paraId="7D7C32CD" w14:textId="77777777">
      <w:pPr>
        <w:rPr>
          <w:rFonts w:eastAsia="Arial"/>
          <w:szCs w:val="20"/>
        </w:rPr>
      </w:pPr>
    </w:p>
    <w:p w:rsidR="00BD0705" w:rsidP="00BD0705" w:rsidRDefault="00BD0705" w14:paraId="0342DC8C" w14:textId="77777777">
      <w:pPr>
        <w:pStyle w:val="Heading2"/>
        <w:numPr>
          <w:ilvl w:val="0"/>
          <w:numId w:val="0"/>
        </w:numPr>
        <w:ind w:left="576" w:hanging="576"/>
      </w:pPr>
    </w:p>
    <w:p w:rsidRPr="00FC3DC8" w:rsidR="00AD157F" w:rsidP="009B45D9" w:rsidRDefault="3AE9FB11" w14:paraId="03E9DFE1" w14:textId="336E0500" w14:noSpellErr="1">
      <w:pPr>
        <w:pStyle w:val="Heading2"/>
        <w:rPr/>
      </w:pPr>
      <w:bookmarkStart w:name="_Toc265984636" w:id="92"/>
      <w:bookmarkStart w:name="_Toc489599587" w:id="674247144"/>
      <w:r w:rsidR="17CAF689">
        <w:rPr/>
        <w:t xml:space="preserve">Front-End </w:t>
      </w:r>
      <w:r w:rsidR="149CB63F">
        <w:rPr/>
        <w:t>(Graphical User Interface)</w:t>
      </w:r>
      <w:bookmarkEnd w:id="92"/>
      <w:bookmarkEnd w:id="674247144"/>
    </w:p>
    <w:p w:rsidR="5BC925C9" w:rsidP="5BC925C9" w:rsidRDefault="5BC925C9" w14:paraId="68C723CF" w14:textId="7B609AA4"/>
    <w:p w:rsidR="54F2EDC4" w:rsidP="5BC925C9" w:rsidRDefault="54F2EDC4" w14:paraId="3EE6CB8F" w14:textId="1E7C7EE1">
      <w:pPr>
        <w:pStyle w:val="ListParagraph"/>
        <w:numPr>
          <w:ilvl w:val="0"/>
          <w:numId w:val="4"/>
        </w:numPr>
        <w:rPr>
          <w:b/>
          <w:bCs/>
          <w:i/>
          <w:iCs/>
          <w:u w:val="single"/>
        </w:rPr>
      </w:pPr>
      <w:r w:rsidRPr="5BC925C9">
        <w:rPr>
          <w:b/>
          <w:bCs/>
          <w:i/>
          <w:iCs/>
          <w:u w:val="single"/>
        </w:rPr>
        <w:t xml:space="preserve"> The Website: </w:t>
      </w:r>
    </w:p>
    <w:p w:rsidR="00F56541" w:rsidP="0087553E" w:rsidRDefault="00D94507" w14:paraId="4F19C814" w14:textId="27D0C576">
      <w:pPr>
        <w:jc w:val="center"/>
      </w:pPr>
      <w:r w:rsidRPr="00D94507">
        <w:rPr>
          <w:noProof/>
        </w:rPr>
        <w:drawing>
          <wp:inline distT="0" distB="0" distL="0" distR="0" wp14:anchorId="0F340AA6" wp14:editId="70907B9D">
            <wp:extent cx="5490210" cy="2771140"/>
            <wp:effectExtent l="0" t="0" r="0" b="0"/>
            <wp:docPr id="242925025" name="Picture 1" descr="A green squar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025" name="Picture 1" descr="A green square sign with white text&#10;&#10;AI-generated content may be incorrect."/>
                    <pic:cNvPicPr/>
                  </pic:nvPicPr>
                  <pic:blipFill>
                    <a:blip r:embed="rId37"/>
                    <a:stretch>
                      <a:fillRect/>
                    </a:stretch>
                  </pic:blipFill>
                  <pic:spPr>
                    <a:xfrm>
                      <a:off x="0" y="0"/>
                      <a:ext cx="5490210" cy="2771140"/>
                    </a:xfrm>
                    <a:prstGeom prst="rect">
                      <a:avLst/>
                    </a:prstGeom>
                  </pic:spPr>
                </pic:pic>
              </a:graphicData>
            </a:graphic>
          </wp:inline>
        </w:drawing>
      </w:r>
    </w:p>
    <w:p w:rsidR="0056100D" w:rsidP="0056100D" w:rsidRDefault="00271E6D" w14:paraId="3C0BFFAB" w14:textId="4E247C3B">
      <w:pPr>
        <w:jc w:val="center"/>
      </w:pPr>
      <w:r>
        <w:rPr>
          <w:b/>
          <w:bCs/>
        </w:rPr>
        <w:t xml:space="preserve">Figure </w:t>
      </w:r>
      <w:r w:rsidR="001A1BE3">
        <w:rPr>
          <w:b/>
          <w:bCs/>
        </w:rPr>
        <w:t>5</w:t>
      </w:r>
      <w:r w:rsidR="00B86323">
        <w:rPr>
          <w:b/>
          <w:bCs/>
        </w:rPr>
        <w:t>.</w:t>
      </w:r>
      <w:r w:rsidR="002D21EB">
        <w:rPr>
          <w:b/>
          <w:bCs/>
        </w:rPr>
        <w:t>3</w:t>
      </w:r>
      <w:r w:rsidR="009B1E35">
        <w:rPr>
          <w:b/>
          <w:bCs/>
        </w:rPr>
        <w:t xml:space="preserve">: </w:t>
      </w:r>
      <w:r w:rsidR="009B1E35">
        <w:t>Login pag</w:t>
      </w:r>
      <w:r w:rsidR="0056100D">
        <w:t>e</w:t>
      </w:r>
      <w:r w:rsidR="004D4D6C">
        <w:t xml:space="preserve">. Entering an email/username and password, then clicking “Sign In” will </w:t>
      </w:r>
      <w:r w:rsidR="004D4D6C">
        <w:lastRenderedPageBreak/>
        <w:t>sign the user into their account if the provided information is correct. Clicking “Forgot Password” will take the user to a page to create a new password. Clicking “Sign up now” will take the user to a page to create a new account.</w:t>
      </w:r>
    </w:p>
    <w:p w:rsidR="5BC925C9" w:rsidP="5BC925C9" w:rsidRDefault="5BC925C9" w14:paraId="4685B62E" w14:textId="26DEC9FD">
      <w:pPr>
        <w:jc w:val="center"/>
      </w:pPr>
    </w:p>
    <w:p w:rsidR="00312633" w:rsidP="5BC925C9" w:rsidRDefault="00312633" w14:paraId="5B435267" w14:textId="03FAEE90">
      <w:pPr>
        <w:jc w:val="center"/>
      </w:pPr>
      <w:r w:rsidRPr="00A52F62">
        <w:rPr>
          <w:noProof/>
        </w:rPr>
        <w:drawing>
          <wp:inline distT="0" distB="0" distL="0" distR="0" wp14:anchorId="4C9EC97A" wp14:editId="43B04B12">
            <wp:extent cx="5490210" cy="2613025"/>
            <wp:effectExtent l="0" t="0" r="0" b="0"/>
            <wp:docPr id="1867555038"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5038" name="Picture 1" descr="A green sign with white text&#10;&#10;AI-generated content may be incorrect."/>
                    <pic:cNvPicPr/>
                  </pic:nvPicPr>
                  <pic:blipFill>
                    <a:blip r:embed="rId38"/>
                    <a:stretch>
                      <a:fillRect/>
                    </a:stretch>
                  </pic:blipFill>
                  <pic:spPr>
                    <a:xfrm>
                      <a:off x="0" y="0"/>
                      <a:ext cx="5490210" cy="2613025"/>
                    </a:xfrm>
                    <a:prstGeom prst="rect">
                      <a:avLst/>
                    </a:prstGeom>
                  </pic:spPr>
                </pic:pic>
              </a:graphicData>
            </a:graphic>
          </wp:inline>
        </w:drawing>
      </w:r>
    </w:p>
    <w:p w:rsidRPr="00F614F9" w:rsidR="00312633" w:rsidP="5BC925C9" w:rsidRDefault="00312633" w14:paraId="718B319B" w14:textId="509701EA">
      <w:pPr>
        <w:jc w:val="center"/>
      </w:pPr>
      <w:r w:rsidRPr="5BC925C9">
        <w:rPr>
          <w:b/>
          <w:bCs/>
        </w:rPr>
        <w:t xml:space="preserve">Figure </w:t>
      </w:r>
      <w:r>
        <w:rPr>
          <w:b/>
          <w:bCs/>
        </w:rPr>
        <w:t>5</w:t>
      </w:r>
      <w:r w:rsidRPr="5BC925C9">
        <w:rPr>
          <w:b/>
          <w:bCs/>
        </w:rPr>
        <w:t>.</w:t>
      </w:r>
      <w:r>
        <w:rPr>
          <w:b/>
          <w:bCs/>
        </w:rPr>
        <w:t>4</w:t>
      </w:r>
      <w:r w:rsidRPr="5BC925C9">
        <w:rPr>
          <w:b/>
          <w:bCs/>
        </w:rPr>
        <w:t>:</w:t>
      </w:r>
      <w:r w:rsidR="00F614F9">
        <w:t xml:space="preserve"> Forgot password page. The user can enter their email address to receive a link to reset their account password.</w:t>
      </w:r>
    </w:p>
    <w:p w:rsidR="00312633" w:rsidP="5BC925C9" w:rsidRDefault="00312633" w14:paraId="4557701F" w14:textId="77777777">
      <w:pPr>
        <w:jc w:val="center"/>
      </w:pPr>
    </w:p>
    <w:p w:rsidR="00A52F62" w:rsidP="5BC925C9" w:rsidRDefault="00310B2D" w14:paraId="227DBC0F" w14:textId="71979474">
      <w:pPr>
        <w:jc w:val="center"/>
      </w:pPr>
      <w:r w:rsidRPr="00310B2D">
        <w:rPr>
          <w:noProof/>
        </w:rPr>
        <w:drawing>
          <wp:inline distT="0" distB="0" distL="0" distR="0" wp14:anchorId="5F271E79" wp14:editId="6D679CD6">
            <wp:extent cx="5490210" cy="2759710"/>
            <wp:effectExtent l="0" t="0" r="0" b="2540"/>
            <wp:docPr id="187569387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93870" name="Picture 1" descr="A screenshot of a login form&#10;&#10;AI-generated content may be incorrect."/>
                    <pic:cNvPicPr/>
                  </pic:nvPicPr>
                  <pic:blipFill>
                    <a:blip r:embed="rId39"/>
                    <a:stretch>
                      <a:fillRect/>
                    </a:stretch>
                  </pic:blipFill>
                  <pic:spPr>
                    <a:xfrm>
                      <a:off x="0" y="0"/>
                      <a:ext cx="5490210" cy="2759710"/>
                    </a:xfrm>
                    <a:prstGeom prst="rect">
                      <a:avLst/>
                    </a:prstGeom>
                  </pic:spPr>
                </pic:pic>
              </a:graphicData>
            </a:graphic>
          </wp:inline>
        </w:drawing>
      </w:r>
    </w:p>
    <w:p w:rsidRPr="00F614F9" w:rsidR="00A52F62" w:rsidP="5BC925C9" w:rsidRDefault="00A52F62" w14:paraId="1B1D6040" w14:textId="439A1489">
      <w:pPr>
        <w:jc w:val="center"/>
      </w:pPr>
      <w:r w:rsidRPr="5BC925C9">
        <w:rPr>
          <w:b/>
          <w:bCs/>
        </w:rPr>
        <w:t xml:space="preserve">Figure </w:t>
      </w:r>
      <w:r>
        <w:rPr>
          <w:b/>
          <w:bCs/>
        </w:rPr>
        <w:t>5</w:t>
      </w:r>
      <w:r w:rsidRPr="5BC925C9">
        <w:rPr>
          <w:b/>
          <w:bCs/>
        </w:rPr>
        <w:t>.</w:t>
      </w:r>
      <w:r w:rsidR="00E33F1D">
        <w:rPr>
          <w:b/>
          <w:bCs/>
        </w:rPr>
        <w:t>5</w:t>
      </w:r>
      <w:r w:rsidRPr="5BC925C9">
        <w:rPr>
          <w:b/>
          <w:bCs/>
        </w:rPr>
        <w:t>:</w:t>
      </w:r>
      <w:r w:rsidR="00F614F9">
        <w:t xml:space="preserve"> Create account page. The user can create a new account here.</w:t>
      </w:r>
    </w:p>
    <w:p w:rsidRPr="009B1E35" w:rsidR="00312633" w:rsidP="00312633" w:rsidRDefault="00312633" w14:paraId="14FC97EB" w14:textId="77777777"/>
    <w:p w:rsidR="00312633" w:rsidP="00312633" w:rsidRDefault="001B7BB1" w14:paraId="395CDDD3" w14:textId="1777326D">
      <w:r w:rsidRPr="001B7BB1">
        <w:rPr>
          <w:noProof/>
        </w:rPr>
        <w:lastRenderedPageBreak/>
        <w:drawing>
          <wp:inline distT="0" distB="0" distL="0" distR="0" wp14:anchorId="52D64788" wp14:editId="2C1819C3">
            <wp:extent cx="5490210" cy="2927985"/>
            <wp:effectExtent l="0" t="0" r="0" b="5715"/>
            <wp:docPr id="1398282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2677" name="Picture 1" descr="A screenshot of a computer&#10;&#10;AI-generated content may be incorrect."/>
                    <pic:cNvPicPr/>
                  </pic:nvPicPr>
                  <pic:blipFill>
                    <a:blip r:embed="rId40"/>
                    <a:stretch>
                      <a:fillRect/>
                    </a:stretch>
                  </pic:blipFill>
                  <pic:spPr>
                    <a:xfrm>
                      <a:off x="0" y="0"/>
                      <a:ext cx="5490210" cy="2927985"/>
                    </a:xfrm>
                    <a:prstGeom prst="rect">
                      <a:avLst/>
                    </a:prstGeom>
                  </pic:spPr>
                </pic:pic>
              </a:graphicData>
            </a:graphic>
          </wp:inline>
        </w:drawing>
      </w:r>
    </w:p>
    <w:p w:rsidR="00312633" w:rsidP="00312633" w:rsidRDefault="00312633" w14:paraId="3AB6BE1F" w14:textId="45F3BC0D">
      <w:pPr>
        <w:jc w:val="center"/>
      </w:pPr>
      <w:r w:rsidRPr="5BC925C9">
        <w:rPr>
          <w:b/>
          <w:bCs/>
        </w:rPr>
        <w:t xml:space="preserve">Figure </w:t>
      </w:r>
      <w:r>
        <w:rPr>
          <w:b/>
          <w:bCs/>
        </w:rPr>
        <w:t>5</w:t>
      </w:r>
      <w:r w:rsidRPr="5BC925C9">
        <w:rPr>
          <w:b/>
          <w:bCs/>
        </w:rPr>
        <w:t>.</w:t>
      </w:r>
      <w:r w:rsidR="00E33F1D">
        <w:rPr>
          <w:b/>
          <w:bCs/>
        </w:rPr>
        <w:t>6</w:t>
      </w:r>
      <w:r w:rsidRPr="5BC925C9">
        <w:rPr>
          <w:b/>
          <w:bCs/>
        </w:rPr>
        <w:t xml:space="preserve">: </w:t>
      </w:r>
      <w:r>
        <w:t xml:space="preserve">Connected </w:t>
      </w:r>
      <w:proofErr w:type="gramStart"/>
      <w:r>
        <w:t>drivers</w:t>
      </w:r>
      <w:proofErr w:type="gramEnd"/>
      <w:r>
        <w:t xml:space="preserve"> page. Clicking “Add Driver” will </w:t>
      </w:r>
      <w:r w:rsidR="005169A5">
        <w:t>take the user to the “Add New Driver” page</w:t>
      </w:r>
      <w:r>
        <w:t>. Entering key words into the search will filter profiles based on user input. The dropdown will sort profiles based on a chosen attribute. Clicking the options in the navigation bar will navigate to each respective page.</w:t>
      </w:r>
      <w:r w:rsidR="00450AA7">
        <w:t xml:space="preserve"> Clicking “Edit Driver” button will take the user to the Edit driver page. Clicking “Remove Driver” will remove the corresponding driver.</w:t>
      </w:r>
    </w:p>
    <w:p w:rsidR="00DA70DB" w:rsidP="00DA70DB" w:rsidRDefault="00DA70DB" w14:paraId="69282440" w14:textId="77777777"/>
    <w:p w:rsidR="00DA70DB" w:rsidP="00312633" w:rsidRDefault="00DA70DB" w14:paraId="5B25FAB3" w14:noSpellErr="1" w14:textId="081F5263">
      <w:pPr>
        <w:jc w:val="center"/>
      </w:pPr>
    </w:p>
    <w:p w:rsidR="04F05B2D" w:rsidP="00E25B1D" w:rsidRDefault="04F05B2D" w14:paraId="5D77938D" w14:textId="6CAF2B11">
      <w:pPr>
        <w:pStyle w:val="Normal"/>
        <w:jc w:val="center"/>
      </w:pPr>
      <w:r w:rsidR="04F05B2D">
        <w:drawing>
          <wp:inline wp14:editId="3A032568" wp14:anchorId="2EEBE51F">
            <wp:extent cx="5505450" cy="2933700"/>
            <wp:effectExtent l="0" t="0" r="0" b="0"/>
            <wp:docPr id="12184103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8410380" name=""/>
                    <pic:cNvPicPr/>
                  </pic:nvPicPr>
                  <pic:blipFill>
                    <a:blip xmlns:r="http://schemas.openxmlformats.org/officeDocument/2006/relationships" r:embed="rId1718749174">
                      <a:extLst>
                        <a:ext xmlns:a="http://schemas.openxmlformats.org/drawingml/2006/main" uri="{28A0092B-C50C-407E-A947-70E740481C1C}">
                          <a14:useLocalDpi xmlns:a14="http://schemas.microsoft.com/office/drawing/2010/main" val="0"/>
                        </a:ext>
                      </a:extLst>
                    </a:blip>
                    <a:stretch>
                      <a:fillRect/>
                    </a:stretch>
                  </pic:blipFill>
                  <pic:spPr>
                    <a:xfrm>
                      <a:off x="0" y="0"/>
                      <a:ext cx="5505450" cy="2933700"/>
                    </a:xfrm>
                    <a:prstGeom prst="rect">
                      <a:avLst/>
                    </a:prstGeom>
                  </pic:spPr>
                </pic:pic>
              </a:graphicData>
            </a:graphic>
          </wp:inline>
        </w:drawing>
      </w:r>
    </w:p>
    <w:p w:rsidRPr="001B7BB1" w:rsidR="00312633" w:rsidP="5BC925C9" w:rsidRDefault="00DA70DB" w14:paraId="4E830FA9" w14:textId="3DD76F3E">
      <w:pPr>
        <w:jc w:val="center"/>
      </w:pPr>
      <w:r w:rsidRPr="5BC925C9">
        <w:rPr>
          <w:b/>
          <w:bCs/>
        </w:rPr>
        <w:t xml:space="preserve">Figure </w:t>
      </w:r>
      <w:r>
        <w:rPr>
          <w:b/>
          <w:bCs/>
        </w:rPr>
        <w:t>5</w:t>
      </w:r>
      <w:r w:rsidRPr="5BC925C9">
        <w:rPr>
          <w:b/>
          <w:bCs/>
        </w:rPr>
        <w:t>.</w:t>
      </w:r>
      <w:r w:rsidR="001B7BB1">
        <w:rPr>
          <w:b/>
          <w:bCs/>
        </w:rPr>
        <w:t>7</w:t>
      </w:r>
      <w:r w:rsidRPr="5BC925C9">
        <w:rPr>
          <w:b/>
          <w:bCs/>
        </w:rPr>
        <w:t>:</w:t>
      </w:r>
      <w:r w:rsidR="001B7BB1">
        <w:rPr>
          <w:b/>
          <w:bCs/>
        </w:rPr>
        <w:t xml:space="preserve"> </w:t>
      </w:r>
      <w:r w:rsidR="001B7BB1">
        <w:t xml:space="preserve">Add new driver page. </w:t>
      </w:r>
      <w:r w:rsidR="005169A5">
        <w:t xml:space="preserve">The user can enter a driver’s personal </w:t>
      </w:r>
      <w:proofErr w:type="spellStart"/>
      <w:r w:rsidR="005169A5">
        <w:t>informatiom</w:t>
      </w:r>
      <w:proofErr w:type="spellEnd"/>
      <w:r w:rsidR="005169A5">
        <w:t>. Clicking “Add Driver” will save the driver profile to the database and display its corresponding card on the dashboard.</w:t>
      </w:r>
    </w:p>
    <w:p w:rsidR="00DA70DB" w:rsidP="5BC925C9" w:rsidRDefault="00DA70DB" w14:paraId="32D878B7" w14:textId="77777777">
      <w:pPr>
        <w:jc w:val="center"/>
        <w:rPr>
          <w:b/>
          <w:bCs/>
        </w:rPr>
      </w:pPr>
    </w:p>
    <w:p w:rsidR="00A52F62" w:rsidP="00A52F62" w:rsidRDefault="00312633" w14:paraId="552B8B5E" w14:noSpellErr="1" w14:textId="028EF2F6">
      <w:pPr/>
    </w:p>
    <w:p w:rsidR="7991F1CF" w:rsidP="00E25B1D" w:rsidRDefault="7991F1CF" w14:paraId="7876929F" w14:textId="00951226">
      <w:pPr>
        <w:pStyle w:val="Normal"/>
      </w:pPr>
      <w:r w:rsidR="7991F1CF">
        <w:drawing>
          <wp:inline wp14:editId="21AD75B9" wp14:anchorId="3BE6E7FF">
            <wp:extent cx="5505450" cy="2952750"/>
            <wp:effectExtent l="0" t="0" r="0" b="0"/>
            <wp:docPr id="865084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5084011" name=""/>
                    <pic:cNvPicPr/>
                  </pic:nvPicPr>
                  <pic:blipFill>
                    <a:blip xmlns:r="http://schemas.openxmlformats.org/officeDocument/2006/relationships" r:embed="rId1706075851">
                      <a:extLst>
                        <a:ext xmlns:a="http://schemas.openxmlformats.org/drawingml/2006/main" uri="{28A0092B-C50C-407E-A947-70E740481C1C}">
                          <a14:useLocalDpi xmlns:a14="http://schemas.microsoft.com/office/drawing/2010/main" val="0"/>
                        </a:ext>
                      </a:extLst>
                    </a:blip>
                    <a:stretch>
                      <a:fillRect/>
                    </a:stretch>
                  </pic:blipFill>
                  <pic:spPr>
                    <a:xfrm>
                      <a:off x="0" y="0"/>
                      <a:ext cx="5505450" cy="2952750"/>
                    </a:xfrm>
                    <a:prstGeom prst="rect">
                      <a:avLst/>
                    </a:prstGeom>
                  </pic:spPr>
                </pic:pic>
              </a:graphicData>
            </a:graphic>
          </wp:inline>
        </w:drawing>
      </w:r>
    </w:p>
    <w:p w:rsidRPr="005169A5" w:rsidR="00A52F62" w:rsidP="5BC925C9" w:rsidRDefault="00A52F62" w14:paraId="05623E84" w14:textId="0764EB78">
      <w:pPr>
        <w:jc w:val="center"/>
      </w:pPr>
      <w:r w:rsidRPr="5BC925C9">
        <w:rPr>
          <w:b/>
          <w:bCs/>
        </w:rPr>
        <w:t xml:space="preserve">Figure </w:t>
      </w:r>
      <w:r>
        <w:rPr>
          <w:b/>
          <w:bCs/>
        </w:rPr>
        <w:t>5</w:t>
      </w:r>
      <w:r w:rsidRPr="5BC925C9">
        <w:rPr>
          <w:b/>
          <w:bCs/>
        </w:rPr>
        <w:t>.</w:t>
      </w:r>
      <w:r w:rsidR="001B7BB1">
        <w:rPr>
          <w:b/>
          <w:bCs/>
        </w:rPr>
        <w:t>8</w:t>
      </w:r>
      <w:r w:rsidRPr="5BC925C9">
        <w:rPr>
          <w:b/>
          <w:bCs/>
        </w:rPr>
        <w:t>:</w:t>
      </w:r>
      <w:r w:rsidR="005169A5">
        <w:rPr>
          <w:b/>
          <w:bCs/>
        </w:rPr>
        <w:t xml:space="preserve"> </w:t>
      </w:r>
      <w:r w:rsidR="005169A5">
        <w:t xml:space="preserve">Edit driver page. </w:t>
      </w:r>
      <w:r w:rsidR="00991D05">
        <w:t>The driver’s preexisting details populate the input fields, and the user can make edit to these fields, which will save after clicking “Save Changes.”</w:t>
      </w:r>
    </w:p>
    <w:p w:rsidR="00A52F62" w:rsidP="5BC925C9" w:rsidRDefault="00A52F62" w14:paraId="2FFF43F0" w14:textId="77777777">
      <w:pPr>
        <w:jc w:val="center"/>
        <w:rPr>
          <w:b/>
          <w:bCs/>
        </w:rPr>
      </w:pPr>
    </w:p>
    <w:p w:rsidR="00A52F62" w:rsidP="5BC925C9" w:rsidRDefault="00003ABE" w14:paraId="59E95AC7" w14:noSpellErr="1" w14:textId="12232C08">
      <w:pPr>
        <w:jc w:val="center"/>
      </w:pPr>
    </w:p>
    <w:p w:rsidR="3BB8189E" w:rsidP="00E25B1D" w:rsidRDefault="3BB8189E" w14:paraId="6E2E4E1D" w14:textId="32BF1C9F">
      <w:pPr>
        <w:pStyle w:val="Normal"/>
        <w:jc w:val="center"/>
      </w:pPr>
      <w:r w:rsidR="3BB8189E">
        <w:drawing>
          <wp:inline wp14:editId="071FD488" wp14:anchorId="64AE62AC">
            <wp:extent cx="5505450" cy="2962275"/>
            <wp:effectExtent l="0" t="0" r="0" b="0"/>
            <wp:docPr id="13989069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8906914" name=""/>
                    <pic:cNvPicPr/>
                  </pic:nvPicPr>
                  <pic:blipFill>
                    <a:blip xmlns:r="http://schemas.openxmlformats.org/officeDocument/2006/relationships" r:embed="rId660294527">
                      <a:extLst>
                        <a:ext xmlns:a="http://schemas.openxmlformats.org/drawingml/2006/main" uri="{28A0092B-C50C-407E-A947-70E740481C1C}">
                          <a14:useLocalDpi xmlns:a14="http://schemas.microsoft.com/office/drawing/2010/main" val="0"/>
                        </a:ext>
                      </a:extLst>
                    </a:blip>
                    <a:stretch>
                      <a:fillRect/>
                    </a:stretch>
                  </pic:blipFill>
                  <pic:spPr>
                    <a:xfrm>
                      <a:off x="0" y="0"/>
                      <a:ext cx="5505450" cy="2962275"/>
                    </a:xfrm>
                    <a:prstGeom prst="rect">
                      <a:avLst/>
                    </a:prstGeom>
                  </pic:spPr>
                </pic:pic>
              </a:graphicData>
            </a:graphic>
          </wp:inline>
        </w:drawing>
      </w:r>
    </w:p>
    <w:p w:rsidRPr="00991D05" w:rsidR="5BC925C9" w:rsidP="5BC925C9" w:rsidRDefault="00A52F62" w14:paraId="042B4543" w14:textId="3C966182">
      <w:pPr>
        <w:jc w:val="center"/>
      </w:pPr>
      <w:r w:rsidRPr="5BC925C9">
        <w:rPr>
          <w:b/>
          <w:bCs/>
        </w:rPr>
        <w:t xml:space="preserve">Figure </w:t>
      </w:r>
      <w:r>
        <w:rPr>
          <w:b/>
          <w:bCs/>
        </w:rPr>
        <w:t>5</w:t>
      </w:r>
      <w:r w:rsidRPr="5BC925C9">
        <w:rPr>
          <w:b/>
          <w:bCs/>
        </w:rPr>
        <w:t>.</w:t>
      </w:r>
      <w:r w:rsidR="001B7BB1">
        <w:rPr>
          <w:b/>
          <w:bCs/>
        </w:rPr>
        <w:t>9</w:t>
      </w:r>
      <w:r w:rsidRPr="5BC925C9">
        <w:rPr>
          <w:b/>
          <w:bCs/>
        </w:rPr>
        <w:t>:</w:t>
      </w:r>
      <w:r w:rsidR="00991D05">
        <w:rPr>
          <w:b/>
          <w:bCs/>
        </w:rPr>
        <w:t xml:space="preserve"> </w:t>
      </w:r>
      <w:r w:rsidR="00991D05">
        <w:t xml:space="preserve">View driver card page. This shows the </w:t>
      </w:r>
      <w:proofErr w:type="gramStart"/>
      <w:r w:rsidR="00991D05">
        <w:t>current status</w:t>
      </w:r>
      <w:proofErr w:type="gramEnd"/>
      <w:r w:rsidR="00991D05">
        <w:t xml:space="preserve"> information of the driver, along with a list of event logs and their recorded details.</w:t>
      </w:r>
    </w:p>
    <w:p w:rsidR="5BC925C9" w:rsidP="5BC925C9" w:rsidRDefault="5BC925C9" w14:paraId="62C9F6D5" w14:textId="0EC7DC9D">
      <w:pPr>
        <w:jc w:val="center"/>
      </w:pPr>
    </w:p>
    <w:p w:rsidR="5BC925C9" w:rsidP="5BC925C9" w:rsidRDefault="006B2DAA" w14:paraId="672E6E6A" w14:textId="3D3EBB8C">
      <w:pPr>
        <w:jc w:val="center"/>
      </w:pPr>
      <w:r w:rsidRPr="006B2DAA">
        <w:rPr>
          <w:noProof/>
        </w:rPr>
        <w:lastRenderedPageBreak/>
        <w:drawing>
          <wp:inline distT="0" distB="0" distL="0" distR="0" wp14:anchorId="2AADB637" wp14:editId="4B3478EC">
            <wp:extent cx="5490210" cy="2624455"/>
            <wp:effectExtent l="0" t="0" r="0" b="4445"/>
            <wp:docPr id="191685527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5271" name="Picture 1" descr="A screenshot of a login form&#10;&#10;AI-generated content may be incorrect."/>
                    <pic:cNvPicPr/>
                  </pic:nvPicPr>
                  <pic:blipFill>
                    <a:blip r:embed="rId44"/>
                    <a:stretch>
                      <a:fillRect/>
                    </a:stretch>
                  </pic:blipFill>
                  <pic:spPr>
                    <a:xfrm>
                      <a:off x="0" y="0"/>
                      <a:ext cx="5490210" cy="2624455"/>
                    </a:xfrm>
                    <a:prstGeom prst="rect">
                      <a:avLst/>
                    </a:prstGeom>
                  </pic:spPr>
                </pic:pic>
              </a:graphicData>
            </a:graphic>
          </wp:inline>
        </w:drawing>
      </w:r>
    </w:p>
    <w:p w:rsidRPr="007D60AA" w:rsidR="006B2DAA" w:rsidP="006B2DAA" w:rsidRDefault="006B2DAA" w14:paraId="4C94C7DB" w14:textId="1FE059D2">
      <w:pPr>
        <w:jc w:val="center"/>
      </w:pPr>
      <w:r w:rsidRPr="5BC925C9">
        <w:rPr>
          <w:b/>
          <w:bCs/>
        </w:rPr>
        <w:t xml:space="preserve">Figure </w:t>
      </w:r>
      <w:r>
        <w:rPr>
          <w:b/>
          <w:bCs/>
        </w:rPr>
        <w:t>5</w:t>
      </w:r>
      <w:r w:rsidRPr="5BC925C9">
        <w:rPr>
          <w:b/>
          <w:bCs/>
        </w:rPr>
        <w:t>.</w:t>
      </w:r>
      <w:r w:rsidR="001B7BB1">
        <w:rPr>
          <w:b/>
          <w:bCs/>
        </w:rPr>
        <w:t>10</w:t>
      </w:r>
      <w:r w:rsidRPr="5BC925C9">
        <w:rPr>
          <w:b/>
          <w:bCs/>
        </w:rPr>
        <w:t>:</w:t>
      </w:r>
      <w:r w:rsidR="007D60AA">
        <w:rPr>
          <w:b/>
          <w:bCs/>
        </w:rPr>
        <w:t xml:space="preserve"> </w:t>
      </w:r>
      <w:r w:rsidR="007D60AA">
        <w:t xml:space="preserve">Edit account page. </w:t>
      </w:r>
      <w:r w:rsidR="00A43C44">
        <w:t xml:space="preserve">The user can </w:t>
      </w:r>
      <w:r w:rsidR="00FE6FEC">
        <w:t>make changes to their own account details.</w:t>
      </w:r>
    </w:p>
    <w:p w:rsidR="006B2DAA" w:rsidP="5BC925C9" w:rsidRDefault="006B2DAA" w14:paraId="775B4C63" w14:textId="77777777">
      <w:pPr>
        <w:jc w:val="center"/>
      </w:pPr>
    </w:p>
    <w:p w:rsidR="006B2DAA" w:rsidP="5BC925C9" w:rsidRDefault="00A46B8A" w14:paraId="68A43978" w14:textId="531816BD">
      <w:pPr>
        <w:jc w:val="center"/>
      </w:pPr>
      <w:r w:rsidRPr="00A46B8A">
        <w:rPr>
          <w:noProof/>
        </w:rPr>
        <w:drawing>
          <wp:inline distT="0" distB="0" distL="0" distR="0" wp14:anchorId="5E2D240E" wp14:editId="4C4BA176">
            <wp:extent cx="5490210" cy="2734945"/>
            <wp:effectExtent l="0" t="0" r="0" b="8255"/>
            <wp:docPr id="2118859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9320" name="Picture 1" descr="A screenshot of a computer&#10;&#10;AI-generated content may be incorrect."/>
                    <pic:cNvPicPr/>
                  </pic:nvPicPr>
                  <pic:blipFill>
                    <a:blip r:embed="rId45"/>
                    <a:stretch>
                      <a:fillRect/>
                    </a:stretch>
                  </pic:blipFill>
                  <pic:spPr>
                    <a:xfrm>
                      <a:off x="0" y="0"/>
                      <a:ext cx="5490210" cy="2734945"/>
                    </a:xfrm>
                    <a:prstGeom prst="rect">
                      <a:avLst/>
                    </a:prstGeom>
                  </pic:spPr>
                </pic:pic>
              </a:graphicData>
            </a:graphic>
          </wp:inline>
        </w:drawing>
      </w:r>
    </w:p>
    <w:p w:rsidR="7C13E029" w:rsidP="5C0AB976" w:rsidRDefault="7C13E029" w14:paraId="2359B5C6" w14:noSpellErr="1" w14:textId="519D6EF5">
      <w:pPr>
        <w:jc w:val="center"/>
      </w:pPr>
      <w:r w:rsidRPr="5C0AB976" w:rsidR="006B2DAA">
        <w:rPr>
          <w:b w:val="1"/>
          <w:bCs w:val="1"/>
        </w:rPr>
        <w:t xml:space="preserve">Figure </w:t>
      </w:r>
      <w:r w:rsidRPr="5C0AB976" w:rsidR="006B2DAA">
        <w:rPr>
          <w:b w:val="1"/>
          <w:bCs w:val="1"/>
        </w:rPr>
        <w:t>5</w:t>
      </w:r>
      <w:r w:rsidRPr="5C0AB976" w:rsidR="006B2DAA">
        <w:rPr>
          <w:b w:val="1"/>
          <w:bCs w:val="1"/>
        </w:rPr>
        <w:t>.</w:t>
      </w:r>
      <w:r w:rsidRPr="5C0AB976" w:rsidR="001B7BB1">
        <w:rPr>
          <w:b w:val="1"/>
          <w:bCs w:val="1"/>
        </w:rPr>
        <w:t>11</w:t>
      </w:r>
      <w:r w:rsidRPr="5C0AB976" w:rsidR="006B2DAA">
        <w:rPr>
          <w:b w:val="1"/>
          <w:bCs w:val="1"/>
        </w:rPr>
        <w:t>:</w:t>
      </w:r>
      <w:r w:rsidRPr="5C0AB976" w:rsidR="00FE6FEC">
        <w:rPr>
          <w:b w:val="1"/>
          <w:bCs w:val="1"/>
        </w:rPr>
        <w:t xml:space="preserve"> </w:t>
      </w:r>
      <w:r w:rsidR="00FE6FEC">
        <w:rPr/>
        <w:t xml:space="preserve">Contact us page. </w:t>
      </w:r>
      <w:r w:rsidR="00F614F9">
        <w:rPr/>
        <w:t xml:space="preserve">The user can </w:t>
      </w:r>
      <w:r w:rsidR="00F614F9">
        <w:rPr/>
        <w:t>submit</w:t>
      </w:r>
      <w:r w:rsidR="00F614F9">
        <w:rPr/>
        <w:t xml:space="preserve"> a form to the team, which will send an email </w:t>
      </w:r>
      <w:r w:rsidR="00F614F9">
        <w:rPr/>
        <w:t>containing</w:t>
      </w:r>
      <w:r w:rsidR="00F614F9">
        <w:rPr/>
        <w:t xml:space="preserve"> the information and message provided in the input fields. A confirmation email will be sent to the address confirming the receival of the message.</w:t>
      </w:r>
    </w:p>
    <w:p w:rsidR="006B2DAA" w:rsidP="5BC925C9" w:rsidRDefault="006B2DAA" w14:paraId="7DF9030F" w14:textId="77777777">
      <w:pPr>
        <w:jc w:val="center"/>
      </w:pPr>
    </w:p>
    <w:p w:rsidR="0056100D" w:rsidP="5BC925C9" w:rsidRDefault="6D77FABB" w14:paraId="236F98AC" w14:textId="06B85931">
      <w:pPr>
        <w:pStyle w:val="ListParagraph"/>
        <w:numPr>
          <w:ilvl w:val="0"/>
          <w:numId w:val="3"/>
        </w:numPr>
        <w:spacing w:line="259" w:lineRule="auto"/>
        <w:rPr>
          <w:b/>
          <w:bCs/>
          <w:i/>
          <w:iCs/>
          <w:u w:val="single"/>
        </w:rPr>
      </w:pPr>
      <w:r w:rsidRPr="5C0AB976" w:rsidR="6D77FABB">
        <w:rPr>
          <w:b w:val="1"/>
          <w:bCs w:val="1"/>
          <w:i w:val="1"/>
          <w:iCs w:val="1"/>
          <w:u w:val="single"/>
        </w:rPr>
        <w:t>MOCK UI FOR THE SMALL EMBEDDED SCREEN</w:t>
      </w:r>
      <w:r w:rsidRPr="5C0AB976" w:rsidR="6672453E">
        <w:rPr>
          <w:b w:val="1"/>
          <w:bCs w:val="1"/>
          <w:i w:val="1"/>
          <w:iCs w:val="1"/>
          <w:u w:val="single"/>
        </w:rPr>
        <w:t>:</w:t>
      </w:r>
    </w:p>
    <w:p w:rsidR="00467D49" w:rsidP="5C0AB976" w:rsidRDefault="699138B5" w14:paraId="6D49FA9B" w14:textId="0FBB2EEF">
      <w:pPr>
        <w:pStyle w:val="Normal"/>
        <w:spacing w:line="259" w:lineRule="auto"/>
        <w:ind w:left="0"/>
      </w:pPr>
      <w:r w:rsidRPr="5C0AB976" w:rsidR="7A930B27">
        <w:rPr>
          <w:rFonts w:ascii="Arial" w:hAnsi="Arial" w:eastAsia="Times New Roman" w:cs="Arial"/>
          <w:color w:val="auto"/>
          <w:lang w:eastAsia="en-CA" w:bidi="ar-SA"/>
        </w:rPr>
        <w:t xml:space="preserve">The new mock user interface was developed to provide a sophisticated and user-friendly experience for drivers using the embedded </w:t>
      </w:r>
      <w:r w:rsidRPr="5C0AB976" w:rsidR="7A930B27">
        <w:rPr>
          <w:rFonts w:ascii="Arial" w:hAnsi="Arial" w:eastAsia="Times New Roman" w:cs="Arial"/>
          <w:color w:val="auto"/>
          <w:lang w:eastAsia="en-CA" w:bidi="ar-SA"/>
        </w:rPr>
        <w:t>DriveSense</w:t>
      </w:r>
      <w:r w:rsidRPr="5C0AB976" w:rsidR="7A930B27">
        <w:rPr>
          <w:rFonts w:ascii="Arial" w:hAnsi="Arial" w:eastAsia="Times New Roman" w:cs="Arial"/>
          <w:color w:val="auto"/>
          <w:lang w:eastAsia="en-CA" w:bidi="ar-SA"/>
        </w:rPr>
        <w:t xml:space="preserve"> screen. The interface integrates key features such as alert notifications, system settings, and real-time status visualization, ensuring both functionality and comfort. The design was refined to include light and dark modes for improved visibility in different driving environments. Initially built with Electron.js, the interface was migrated to React.js due to deployment challenges on the Jetson Nano, as React offers a lighter, web-based architecture more suitable for embedded systems. TypeScript was used to enhance maintainability and enable future real-time data monitoring, ensuring reliable communication with sensor APIs. The API integration phase is currently in progress and will allow synchronization between the UI and backend systems for live driver state detection and system control.</w:t>
      </w:r>
    </w:p>
    <w:p w:rsidR="00467D49" w:rsidP="5C0AB976" w:rsidRDefault="699138B5" w14:paraId="4B717E2A" w14:textId="3D330E72">
      <w:pPr>
        <w:pStyle w:val="Normal"/>
        <w:spacing w:line="259" w:lineRule="auto"/>
        <w:ind w:left="0"/>
        <w:rPr>
          <w:rFonts w:ascii="Arial" w:hAnsi="Arial" w:eastAsia="Times New Roman" w:cs="Arial"/>
          <w:color w:val="auto"/>
          <w:lang w:eastAsia="en-CA" w:bidi="ar-SA"/>
        </w:rPr>
      </w:pPr>
    </w:p>
    <w:p w:rsidR="00467D49" w:rsidP="5C0AB976" w:rsidRDefault="699138B5" w14:paraId="33613CD6" w14:textId="26EBD2CD">
      <w:pPr>
        <w:pStyle w:val="Normal"/>
        <w:jc w:val="center"/>
      </w:pPr>
      <w:r w:rsidR="69426A35">
        <w:drawing>
          <wp:inline wp14:editId="56954A9F" wp14:anchorId="0AC2EB5C">
            <wp:extent cx="4095750" cy="2480126"/>
            <wp:effectExtent l="0" t="0" r="0" b="0"/>
            <wp:docPr id="2058720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872035" name=""/>
                    <pic:cNvPicPr/>
                  </pic:nvPicPr>
                  <pic:blipFill>
                    <a:blip xmlns:r="http://schemas.openxmlformats.org/officeDocument/2006/relationships" r:embed="rId746842592">
                      <a:extLst>
                        <a:ext uri="{28A0092B-C50C-407E-A947-70E740481C1C}">
                          <a14:useLocalDpi xmlns:a14="http://schemas.microsoft.com/office/drawing/2010/main"/>
                        </a:ext>
                      </a:extLst>
                    </a:blip>
                    <a:stretch>
                      <a:fillRect/>
                    </a:stretch>
                  </pic:blipFill>
                  <pic:spPr>
                    <a:xfrm rot="0">
                      <a:off x="0" y="0"/>
                      <a:ext cx="4095750" cy="2480126"/>
                    </a:xfrm>
                    <a:prstGeom prst="rect">
                      <a:avLst/>
                    </a:prstGeom>
                  </pic:spPr>
                </pic:pic>
              </a:graphicData>
            </a:graphic>
          </wp:inline>
        </w:drawing>
      </w:r>
    </w:p>
    <w:p w:rsidR="0056100D" w:rsidP="5C0AB976" w:rsidRDefault="0056100D" w14:noSpellErr="1" w14:paraId="0CDB9528" w14:textId="7A6E9710">
      <w:pPr>
        <w:pStyle w:val="Normal"/>
        <w:jc w:val="center"/>
      </w:pPr>
      <w:r w:rsidRPr="5C0AB976" w:rsidR="0056100D">
        <w:rPr>
          <w:b w:val="1"/>
          <w:bCs w:val="1"/>
        </w:rPr>
        <w:t xml:space="preserve">Figure </w:t>
      </w:r>
      <w:r w:rsidRPr="5C0AB976" w:rsidR="001B7BB1">
        <w:rPr>
          <w:b w:val="1"/>
          <w:bCs w:val="1"/>
        </w:rPr>
        <w:t>5.12</w:t>
      </w:r>
      <w:r w:rsidRPr="5C0AB976" w:rsidR="0056100D">
        <w:rPr>
          <w:b w:val="1"/>
          <w:bCs w:val="1"/>
        </w:rPr>
        <w:t xml:space="preserve">: </w:t>
      </w:r>
      <w:r w:rsidRPr="5C0AB976" w:rsidR="33C26449">
        <w:rPr>
          <w:rFonts w:ascii="Arial" w:hAnsi="Arial" w:eastAsia="Arial" w:cs="Arial"/>
          <w:color w:val="auto"/>
          <w:sz w:val="20"/>
          <w:szCs w:val="20"/>
          <w:lang w:eastAsia="en-CA" w:bidi="ar-SA"/>
        </w:rPr>
        <w:t>L</w:t>
      </w:r>
      <w:r w:rsidRPr="5C0AB976" w:rsidR="33C26449">
        <w:rPr>
          <w:rFonts w:ascii="Arial" w:hAnsi="Arial" w:eastAsia="Arial" w:cs="Arial"/>
          <w:noProof w:val="0"/>
          <w:color w:val="auto"/>
          <w:sz w:val="20"/>
          <w:szCs w:val="20"/>
          <w:lang w:val="en-US" w:eastAsia="en-CA" w:bidi="ar-SA"/>
        </w:rPr>
        <w:t>ogin interface</w:t>
      </w:r>
      <w:r w:rsidRPr="5C0AB976" w:rsidR="2AE59AAA">
        <w:rPr>
          <w:rFonts w:ascii="Arial" w:hAnsi="Arial" w:eastAsia="Arial" w:cs="Arial"/>
          <w:noProof w:val="0"/>
          <w:color w:val="auto"/>
          <w:sz w:val="20"/>
          <w:szCs w:val="20"/>
          <w:lang w:val="en-US" w:eastAsia="en-CA" w:bidi="ar-SA"/>
        </w:rPr>
        <w:t xml:space="preserve"> </w:t>
      </w:r>
    </w:p>
    <w:p w:rsidR="0056100D" w:rsidP="5C0AB976" w:rsidRDefault="0056100D" w14:paraId="3DCC9CD8" w14:textId="7E8E12E7">
      <w:pPr>
        <w:pStyle w:val="Normal"/>
        <w:jc w:val="center"/>
        <w:rPr>
          <w:rFonts w:ascii="Arial" w:hAnsi="Arial" w:eastAsia="Arial" w:cs="Arial"/>
          <w:noProof w:val="0"/>
          <w:color w:val="auto"/>
          <w:sz w:val="20"/>
          <w:szCs w:val="20"/>
          <w:u w:val="none"/>
          <w:lang w:val="en-US" w:eastAsia="en-CA" w:bidi="ar-SA"/>
        </w:rPr>
      </w:pPr>
      <w:r w:rsidRPr="5C0AB976" w:rsidR="2AE59AAA">
        <w:rPr>
          <w:rFonts w:ascii="Arial" w:hAnsi="Arial" w:eastAsia="Arial" w:cs="Arial"/>
          <w:noProof w:val="0"/>
          <w:color w:val="auto"/>
          <w:sz w:val="20"/>
          <w:szCs w:val="20"/>
          <w:u w:val="none"/>
          <w:lang w:val="en-US" w:eastAsia="en-CA" w:bidi="ar-SA"/>
        </w:rPr>
        <w:t xml:space="preserve">Simple login interface that initializes driver authentication and transitions to driver </w:t>
      </w:r>
      <w:r w:rsidRPr="5C0AB976" w:rsidR="2AE59AAA">
        <w:rPr>
          <w:rFonts w:ascii="Arial" w:hAnsi="Arial" w:eastAsia="Arial" w:cs="Arial"/>
          <w:noProof w:val="0"/>
          <w:color w:val="auto"/>
          <w:sz w:val="20"/>
          <w:szCs w:val="20"/>
          <w:u w:val="none"/>
          <w:lang w:val="en-US" w:eastAsia="en-CA" w:bidi="ar-SA"/>
        </w:rPr>
        <w:t>selection</w:t>
      </w:r>
      <w:r w:rsidRPr="5C0AB976" w:rsidR="2AE59AAA">
        <w:rPr>
          <w:rFonts w:ascii="Arial" w:hAnsi="Arial" w:eastAsia="Arial" w:cs="Arial"/>
          <w:noProof w:val="0"/>
          <w:color w:val="auto"/>
          <w:sz w:val="20"/>
          <w:szCs w:val="20"/>
          <w:u w:val="none"/>
          <w:lang w:val="en-US" w:eastAsia="en-CA" w:bidi="ar-SA"/>
        </w:rPr>
        <w:t>.</w:t>
      </w:r>
    </w:p>
    <w:p w:rsidR="0037631F" w:rsidP="0BD208A0" w:rsidRDefault="4DEC636B" w14:paraId="644A8317" w14:textId="7B3E4C96">
      <w:pPr>
        <w:jc w:val="center"/>
      </w:pPr>
    </w:p>
    <w:p w:rsidR="0037631F" w:rsidP="5C0AB976" w:rsidRDefault="4DEC636B" w14:paraId="2B495D76" w14:textId="0384A249">
      <w:pPr>
        <w:pStyle w:val="Normal"/>
        <w:jc w:val="center"/>
      </w:pPr>
      <w:r w:rsidR="126B97DB">
        <w:drawing>
          <wp:inline wp14:editId="1C4BE692" wp14:anchorId="686AA07B">
            <wp:extent cx="4023317" cy="2491950"/>
            <wp:effectExtent l="0" t="0" r="0" b="0"/>
            <wp:docPr id="16405768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0576861" name=""/>
                    <pic:cNvPicPr/>
                  </pic:nvPicPr>
                  <pic:blipFill>
                    <a:blip xmlns:r="http://schemas.openxmlformats.org/officeDocument/2006/relationships" r:embed="rId502635202">
                      <a:extLst>
                        <a:ext uri="{28A0092B-C50C-407E-A947-70E740481C1C}">
                          <a14:useLocalDpi xmlns:a14="http://schemas.microsoft.com/office/drawing/2010/main"/>
                        </a:ext>
                      </a:extLst>
                    </a:blip>
                    <a:stretch>
                      <a:fillRect/>
                    </a:stretch>
                  </pic:blipFill>
                  <pic:spPr>
                    <a:xfrm rot="0">
                      <a:off x="0" y="0"/>
                      <a:ext cx="4023317" cy="2491950"/>
                    </a:xfrm>
                    <a:prstGeom prst="rect">
                      <a:avLst/>
                    </a:prstGeom>
                  </pic:spPr>
                </pic:pic>
              </a:graphicData>
            </a:graphic>
          </wp:inline>
        </w:drawing>
      </w:r>
    </w:p>
    <w:p w:rsidR="0056100D" w:rsidP="5C0AB976" w:rsidRDefault="0056100D" w14:noSpellErr="1" w14:paraId="15AD15DC" w14:textId="4E96BA7E">
      <w:pPr>
        <w:pStyle w:val="Normal"/>
        <w:jc w:val="center"/>
      </w:pPr>
      <w:r w:rsidRPr="5C0AB976" w:rsidR="0056100D">
        <w:rPr>
          <w:b w:val="1"/>
          <w:bCs w:val="1"/>
        </w:rPr>
        <w:t xml:space="preserve">Figure </w:t>
      </w:r>
      <w:r w:rsidRPr="5C0AB976" w:rsidR="001B7BB1">
        <w:rPr>
          <w:b w:val="1"/>
          <w:bCs w:val="1"/>
        </w:rPr>
        <w:t>5.13</w:t>
      </w:r>
      <w:r w:rsidRPr="5C0AB976" w:rsidR="0056100D">
        <w:rPr>
          <w:b w:val="1"/>
          <w:bCs w:val="1"/>
        </w:rPr>
        <w:t xml:space="preserve">: </w:t>
      </w:r>
      <w:r w:rsidRPr="5C0AB976" w:rsidR="2C4746EC">
        <w:rPr>
          <w:rFonts w:ascii="Arial" w:hAnsi="Arial" w:eastAsia="Arial" w:cs="Arial"/>
          <w:noProof w:val="0"/>
          <w:sz w:val="20"/>
          <w:szCs w:val="20"/>
          <w:lang w:val="en-US"/>
        </w:rPr>
        <w:t>Driver Selection Page</w:t>
      </w:r>
    </w:p>
    <w:p w:rsidR="0056100D" w:rsidP="5C0AB976" w:rsidRDefault="0056100D" w14:paraId="36B716D8" w14:textId="340E78DB">
      <w:pPr>
        <w:pStyle w:val="Normal"/>
        <w:jc w:val="center"/>
      </w:pPr>
      <w:r w:rsidRPr="5C0AB976" w:rsidR="3DCC0926">
        <w:rPr>
          <w:rFonts w:ascii="Arial" w:hAnsi="Arial" w:eastAsia="Arial" w:cs="Arial"/>
          <w:noProof w:val="0"/>
          <w:sz w:val="20"/>
          <w:szCs w:val="20"/>
          <w:lang w:val="en-US"/>
        </w:rPr>
        <w:t>Lists available drivers and starts the monitoring session once a driver is selected.</w:t>
      </w:r>
    </w:p>
    <w:p w:rsidR="0056100D" w:rsidP="5C0AB976" w:rsidRDefault="0056100D" w14:paraId="6B90595C" w14:textId="798EDB73">
      <w:pPr>
        <w:pStyle w:val="Normal"/>
        <w:jc w:val="center"/>
      </w:pPr>
      <w:r w:rsidR="354B78D0">
        <w:drawing>
          <wp:inline wp14:editId="3EBABFDB" wp14:anchorId="2A3AB95F">
            <wp:extent cx="4257675" cy="2637108"/>
            <wp:effectExtent l="0" t="0" r="0" b="0"/>
            <wp:docPr id="12961838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6183821" name=""/>
                    <pic:cNvPicPr/>
                  </pic:nvPicPr>
                  <pic:blipFill>
                    <a:blip xmlns:r="http://schemas.openxmlformats.org/officeDocument/2006/relationships" r:embed="rId768311390">
                      <a:extLst>
                        <a:ext uri="{28A0092B-C50C-407E-A947-70E740481C1C}">
                          <a14:useLocalDpi xmlns:a14="http://schemas.microsoft.com/office/drawing/2010/main"/>
                        </a:ext>
                      </a:extLst>
                    </a:blip>
                    <a:stretch>
                      <a:fillRect/>
                    </a:stretch>
                  </pic:blipFill>
                  <pic:spPr>
                    <a:xfrm rot="0">
                      <a:off x="0" y="0"/>
                      <a:ext cx="4257675" cy="2637108"/>
                    </a:xfrm>
                    <a:prstGeom prst="rect">
                      <a:avLst/>
                    </a:prstGeom>
                  </pic:spPr>
                </pic:pic>
              </a:graphicData>
            </a:graphic>
          </wp:inline>
        </w:drawing>
      </w:r>
    </w:p>
    <w:p w:rsidR="00271E6D" w:rsidP="539DC1CF" w:rsidRDefault="4957F542" w14:paraId="65BA98A3" w14:noSpellErr="1" w14:textId="1FB96A54">
      <w:pPr>
        <w:jc w:val="center"/>
      </w:pPr>
    </w:p>
    <w:p w:rsidRPr="002178EC" w:rsidR="00F56541" w:rsidP="5C0AB976" w:rsidRDefault="00F56541" w14:noSpellErr="1" w14:paraId="308C9468" w14:textId="227F6871">
      <w:pPr>
        <w:pStyle w:val="Normal"/>
        <w:jc w:val="center"/>
      </w:pPr>
      <w:r w:rsidRPr="5C0AB976" w:rsidR="0056100D">
        <w:rPr>
          <w:b w:val="1"/>
          <w:bCs w:val="1"/>
        </w:rPr>
        <w:t xml:space="preserve">Figure </w:t>
      </w:r>
      <w:r w:rsidRPr="5C0AB976" w:rsidR="001B7BB1">
        <w:rPr>
          <w:b w:val="1"/>
          <w:bCs w:val="1"/>
        </w:rPr>
        <w:t>5.14</w:t>
      </w:r>
      <w:r w:rsidRPr="5C0AB976" w:rsidR="0056100D">
        <w:rPr>
          <w:b w:val="1"/>
          <w:bCs w:val="1"/>
        </w:rPr>
        <w:t xml:space="preserve">: </w:t>
      </w:r>
      <w:r w:rsidRPr="5C0AB976" w:rsidR="1DDE9013">
        <w:rPr>
          <w:rFonts w:ascii="Arial" w:hAnsi="Arial" w:eastAsia="Arial" w:cs="Arial"/>
          <w:noProof w:val="0"/>
          <w:sz w:val="20"/>
          <w:szCs w:val="20"/>
          <w:lang w:val="en-US"/>
        </w:rPr>
        <w:t>Processing Page</w:t>
      </w:r>
    </w:p>
    <w:p w:rsidRPr="002178EC" w:rsidR="00F56541" w:rsidP="5C0AB976" w:rsidRDefault="00F56541" w14:paraId="0657F507" w14:textId="3C542070">
      <w:pPr>
        <w:pStyle w:val="Normal"/>
        <w:jc w:val="center"/>
      </w:pPr>
      <w:r w:rsidRPr="5C0AB976" w:rsidR="1DDE9013">
        <w:rPr>
          <w:rFonts w:ascii="Arial" w:hAnsi="Arial" w:eastAsia="Arial" w:cs="Arial"/>
          <w:noProof w:val="0"/>
          <w:sz w:val="20"/>
          <w:szCs w:val="20"/>
          <w:lang w:val="en-US"/>
        </w:rPr>
        <w:t>Displays system initialization or active monitoring states before alert mode.</w:t>
      </w:r>
    </w:p>
    <w:p w:rsidRPr="002178EC" w:rsidR="00F56541" w:rsidP="5C0AB976" w:rsidRDefault="00F56541" w14:paraId="6B20517B" w14:textId="067E6274">
      <w:pPr>
        <w:pStyle w:val="Normal"/>
        <w:jc w:val="center"/>
      </w:pPr>
    </w:p>
    <w:p w:rsidRPr="002178EC" w:rsidR="00F56541" w:rsidP="5C0AB976" w:rsidRDefault="00F56541" w14:paraId="6A5A41F8" w14:textId="270C1FA0">
      <w:pPr>
        <w:pStyle w:val="Normal"/>
        <w:jc w:val="center"/>
      </w:pPr>
      <w:r w:rsidR="3F89CC6A">
        <w:drawing>
          <wp:inline wp14:editId="69403793" wp14:anchorId="1DBC47D7">
            <wp:extent cx="4143375" cy="2573480"/>
            <wp:effectExtent l="0" t="0" r="0" b="0"/>
            <wp:docPr id="10488754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8875496" name=""/>
                    <pic:cNvPicPr/>
                  </pic:nvPicPr>
                  <pic:blipFill>
                    <a:blip xmlns:r="http://schemas.openxmlformats.org/officeDocument/2006/relationships" r:embed="rId1962023106">
                      <a:extLst>
                        <a:ext uri="{28A0092B-C50C-407E-A947-70E740481C1C}">
                          <a14:useLocalDpi xmlns:a14="http://schemas.microsoft.com/office/drawing/2010/main"/>
                        </a:ext>
                      </a:extLst>
                    </a:blip>
                    <a:stretch>
                      <a:fillRect/>
                    </a:stretch>
                  </pic:blipFill>
                  <pic:spPr>
                    <a:xfrm rot="0">
                      <a:off x="0" y="0"/>
                      <a:ext cx="4143375" cy="2573480"/>
                    </a:xfrm>
                    <a:prstGeom prst="rect">
                      <a:avLst/>
                    </a:prstGeom>
                  </pic:spPr>
                </pic:pic>
              </a:graphicData>
            </a:graphic>
          </wp:inline>
        </w:drawing>
      </w:r>
    </w:p>
    <w:p w:rsidRPr="002178EC" w:rsidR="00F56541" w:rsidP="5C0AB976" w:rsidRDefault="00F56541" w14:noSpellErr="1" w14:paraId="18C89A5B" w14:textId="73B5DB30">
      <w:pPr>
        <w:pStyle w:val="Normal"/>
        <w:jc w:val="center"/>
        <w:rPr>
          <w:rFonts w:ascii="Arial" w:hAnsi="Arial" w:eastAsia="Arial" w:cs="Arial"/>
          <w:noProof w:val="0"/>
          <w:sz w:val="20"/>
          <w:szCs w:val="20"/>
          <w:lang w:val="en-US"/>
        </w:rPr>
      </w:pPr>
      <w:r w:rsidRPr="5C0AB976" w:rsidR="22C6FEC3">
        <w:rPr>
          <w:b w:val="1"/>
          <w:bCs w:val="1"/>
        </w:rPr>
        <w:t>Figure 5.1</w:t>
      </w:r>
      <w:r w:rsidRPr="5C0AB976" w:rsidR="4F4D882B">
        <w:rPr>
          <w:b w:val="1"/>
          <w:bCs w:val="1"/>
        </w:rPr>
        <w:t>5</w:t>
      </w:r>
      <w:r w:rsidRPr="5C0AB976" w:rsidR="22C6FEC3">
        <w:rPr>
          <w:b w:val="1"/>
          <w:bCs w:val="1"/>
        </w:rPr>
        <w:t>:</w:t>
      </w:r>
      <w:r w:rsidRPr="5C0AB976" w:rsidR="766C2AA9">
        <w:rPr>
          <w:b w:val="1"/>
          <w:bCs w:val="1"/>
        </w:rPr>
        <w:t xml:space="preserve"> </w:t>
      </w:r>
      <w:r w:rsidRPr="5C0AB976" w:rsidR="78885640">
        <w:rPr>
          <w:rFonts w:ascii="Arial" w:hAnsi="Arial" w:eastAsia="Arial" w:cs="Arial"/>
          <w:noProof w:val="0"/>
          <w:sz w:val="20"/>
          <w:szCs w:val="20"/>
          <w:lang w:val="en-US"/>
        </w:rPr>
        <w:t>Normal State</w:t>
      </w:r>
    </w:p>
    <w:p w:rsidRPr="002178EC" w:rsidR="00F56541" w:rsidP="5C0AB976" w:rsidRDefault="00F56541" w14:paraId="43CD4FE3" w14:textId="1B499601">
      <w:pPr>
        <w:pStyle w:val="Normal"/>
        <w:jc w:val="center"/>
      </w:pPr>
      <w:r w:rsidRPr="5C0AB976" w:rsidR="50473729">
        <w:rPr>
          <w:rFonts w:ascii="Arial" w:hAnsi="Arial" w:eastAsia="Arial" w:cs="Arial"/>
          <w:noProof w:val="0"/>
          <w:sz w:val="20"/>
          <w:szCs w:val="20"/>
          <w:lang w:val="en-US"/>
        </w:rPr>
        <w:t>Indicates safe driving conditions with no signs of fatigue detected.</w:t>
      </w:r>
    </w:p>
    <w:p w:rsidRPr="002178EC" w:rsidR="00F56541" w:rsidP="5C0AB976" w:rsidRDefault="00F56541" w14:paraId="45F4BE17" w14:textId="4E3AAAC6">
      <w:pPr>
        <w:pStyle w:val="Normal"/>
        <w:jc w:val="center"/>
      </w:pPr>
    </w:p>
    <w:p w:rsidRPr="002178EC" w:rsidR="00F56541" w:rsidP="5C0AB976" w:rsidRDefault="00F56541" w14:paraId="357B686F" w14:textId="28F2C817">
      <w:pPr>
        <w:pStyle w:val="Normal"/>
        <w:jc w:val="center"/>
      </w:pPr>
      <w:r w:rsidR="22C6FEC3">
        <w:drawing>
          <wp:inline wp14:editId="2ADF1E2E" wp14:anchorId="6FC33B55">
            <wp:extent cx="4362450" cy="2641621"/>
            <wp:effectExtent l="0" t="0" r="0" b="0"/>
            <wp:docPr id="13777181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2264954" name=""/>
                    <pic:cNvPicPr/>
                  </pic:nvPicPr>
                  <pic:blipFill>
                    <a:blip xmlns:r="http://schemas.openxmlformats.org/officeDocument/2006/relationships" r:embed="rId1019519350">
                      <a:extLst>
                        <a:ext uri="{28A0092B-C50C-407E-A947-70E740481C1C}">
                          <a14:useLocalDpi xmlns:a14="http://schemas.microsoft.com/office/drawing/2010/main"/>
                        </a:ext>
                      </a:extLst>
                    </a:blip>
                    <a:stretch>
                      <a:fillRect/>
                    </a:stretch>
                  </pic:blipFill>
                  <pic:spPr>
                    <a:xfrm rot="0">
                      <a:off x="0" y="0"/>
                      <a:ext cx="4362450" cy="2641621"/>
                    </a:xfrm>
                    <a:prstGeom prst="rect">
                      <a:avLst/>
                    </a:prstGeom>
                  </pic:spPr>
                </pic:pic>
              </a:graphicData>
            </a:graphic>
          </wp:inline>
        </w:drawing>
      </w:r>
    </w:p>
    <w:p w:rsidRPr="002178EC" w:rsidR="00F56541" w:rsidP="5C0AB976" w:rsidRDefault="00F56541" w14:noSpellErr="1" w14:paraId="61CC2E55" w14:textId="16BBF4E0">
      <w:pPr>
        <w:pStyle w:val="Normal"/>
        <w:jc w:val="center"/>
        <w:rPr>
          <w:rFonts w:ascii="Arial" w:hAnsi="Arial" w:eastAsia="Arial" w:cs="Arial"/>
          <w:noProof w:val="0"/>
          <w:sz w:val="20"/>
          <w:szCs w:val="20"/>
          <w:lang w:val="en-US"/>
        </w:rPr>
      </w:pPr>
      <w:r w:rsidRPr="5C0AB976" w:rsidR="22C6FEC3">
        <w:rPr>
          <w:b w:val="1"/>
          <w:bCs w:val="1"/>
        </w:rPr>
        <w:t>Figure 5.1</w:t>
      </w:r>
      <w:r w:rsidRPr="5C0AB976" w:rsidR="51BED952">
        <w:rPr>
          <w:b w:val="1"/>
          <w:bCs w:val="1"/>
        </w:rPr>
        <w:t>6</w:t>
      </w:r>
      <w:r w:rsidRPr="5C0AB976" w:rsidR="22C6FEC3">
        <w:rPr>
          <w:b w:val="1"/>
          <w:bCs w:val="1"/>
        </w:rPr>
        <w:t>:</w:t>
      </w:r>
      <w:r w:rsidRPr="5C0AB976" w:rsidR="0D560050">
        <w:rPr>
          <w:rFonts w:ascii="Arial" w:hAnsi="Arial" w:eastAsia="Arial" w:cs="Arial"/>
          <w:noProof w:val="0"/>
          <w:sz w:val="20"/>
          <w:szCs w:val="20"/>
          <w:lang w:val="en-US"/>
        </w:rPr>
        <w:t xml:space="preserve"> Drowsy State </w:t>
      </w:r>
    </w:p>
    <w:p w:rsidRPr="002178EC" w:rsidR="00F56541" w:rsidP="5C0AB976" w:rsidRDefault="00F56541" w14:paraId="1325D4F7" w14:textId="1CDB948A">
      <w:pPr>
        <w:pStyle w:val="Normal"/>
        <w:jc w:val="center"/>
      </w:pPr>
      <w:r w:rsidRPr="5C0AB976" w:rsidR="4E5600EC">
        <w:rPr>
          <w:rFonts w:ascii="Arial" w:hAnsi="Arial" w:eastAsia="Arial" w:cs="Arial"/>
          <w:noProof w:val="0"/>
          <w:sz w:val="20"/>
          <w:szCs w:val="20"/>
          <w:lang w:val="en-US"/>
        </w:rPr>
        <w:t>Displays a yellow warning advising the driver to rest soon and stay alert.</w:t>
      </w:r>
    </w:p>
    <w:p w:rsidRPr="002178EC" w:rsidR="00F56541" w:rsidP="5C0AB976" w:rsidRDefault="00F56541" w14:paraId="53BEF8E5" w14:textId="7603E354">
      <w:pPr>
        <w:pStyle w:val="Normal"/>
        <w:jc w:val="center"/>
        <w:rPr>
          <w:rFonts w:ascii="Arial" w:hAnsi="Arial" w:eastAsia="Arial" w:cs="Arial"/>
          <w:noProof w:val="0"/>
          <w:sz w:val="20"/>
          <w:szCs w:val="20"/>
          <w:lang w:val="en-US"/>
        </w:rPr>
      </w:pPr>
    </w:p>
    <w:p w:rsidRPr="002178EC" w:rsidR="00F56541" w:rsidP="5C0AB976" w:rsidRDefault="00F56541" w14:paraId="606C7A69" w14:textId="294D3898">
      <w:pPr>
        <w:pStyle w:val="Normal"/>
        <w:jc w:val="center"/>
      </w:pPr>
      <w:r w:rsidR="3F89CC6A">
        <w:drawing>
          <wp:inline wp14:editId="0B3B3056" wp14:anchorId="617244BC">
            <wp:extent cx="4038600" cy="2501417"/>
            <wp:effectExtent l="0" t="0" r="0" b="0"/>
            <wp:docPr id="2979646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7964625" name=""/>
                    <pic:cNvPicPr/>
                  </pic:nvPicPr>
                  <pic:blipFill>
                    <a:blip xmlns:r="http://schemas.openxmlformats.org/officeDocument/2006/relationships" r:embed="rId1438637251">
                      <a:extLst>
                        <a:ext uri="{28A0092B-C50C-407E-A947-70E740481C1C}">
                          <a14:useLocalDpi xmlns:a14="http://schemas.microsoft.com/office/drawing/2010/main"/>
                        </a:ext>
                      </a:extLst>
                    </a:blip>
                    <a:stretch>
                      <a:fillRect/>
                    </a:stretch>
                  </pic:blipFill>
                  <pic:spPr>
                    <a:xfrm rot="0">
                      <a:off x="0" y="0"/>
                      <a:ext cx="4038600" cy="2501417"/>
                    </a:xfrm>
                    <a:prstGeom prst="rect">
                      <a:avLst/>
                    </a:prstGeom>
                  </pic:spPr>
                </pic:pic>
              </a:graphicData>
            </a:graphic>
          </wp:inline>
        </w:drawing>
      </w:r>
    </w:p>
    <w:p w:rsidRPr="002178EC" w:rsidR="00F56541" w:rsidP="5C0AB976" w:rsidRDefault="00F56541" w14:noSpellErr="1" w14:paraId="11F0563D" w14:textId="51106D80">
      <w:pPr>
        <w:pStyle w:val="Normal"/>
        <w:jc w:val="center"/>
        <w:rPr>
          <w:rFonts w:ascii="Arial" w:hAnsi="Arial" w:eastAsia="Arial" w:cs="Arial"/>
          <w:noProof w:val="0"/>
          <w:color w:val="auto"/>
          <w:sz w:val="20"/>
          <w:szCs w:val="20"/>
          <w:lang w:val="en-US" w:eastAsia="en-CA" w:bidi="ar-SA"/>
        </w:rPr>
      </w:pPr>
      <w:r w:rsidRPr="5C0AB976" w:rsidR="3E2C859D">
        <w:rPr>
          <w:b w:val="1"/>
          <w:bCs w:val="1"/>
        </w:rPr>
        <w:t>Figure 5.1</w:t>
      </w:r>
      <w:r w:rsidRPr="5C0AB976" w:rsidR="469548C0">
        <w:rPr>
          <w:b w:val="1"/>
          <w:bCs w:val="1"/>
        </w:rPr>
        <w:t>7</w:t>
      </w:r>
      <w:r w:rsidRPr="5C0AB976" w:rsidR="3E2C859D">
        <w:rPr>
          <w:b w:val="1"/>
          <w:bCs w:val="1"/>
        </w:rPr>
        <w:t>:</w:t>
      </w:r>
      <w:r w:rsidRPr="5C0AB976" w:rsidR="3E2C859D">
        <w:rPr>
          <w:rFonts w:ascii="Arial" w:hAnsi="Arial" w:eastAsia="Arial" w:cs="Arial"/>
          <w:noProof w:val="0"/>
          <w:sz w:val="20"/>
          <w:szCs w:val="20"/>
          <w:lang w:val="en-US"/>
        </w:rPr>
        <w:t xml:space="preserve"> </w:t>
      </w:r>
      <w:r w:rsidRPr="5C0AB976" w:rsidR="31D01005">
        <w:rPr>
          <w:rFonts w:ascii="Arial" w:hAnsi="Arial" w:eastAsia="Arial" w:cs="Arial"/>
          <w:noProof w:val="0"/>
          <w:sz w:val="20"/>
          <w:szCs w:val="20"/>
          <w:lang w:val="en-US"/>
        </w:rPr>
        <w:t>Critical State</w:t>
      </w:r>
    </w:p>
    <w:p w:rsidRPr="002178EC" w:rsidR="00F56541" w:rsidP="5C0AB976" w:rsidRDefault="00F56541" w14:paraId="4CEFBDD6" w14:textId="44341E22">
      <w:pPr>
        <w:pStyle w:val="Normal"/>
        <w:jc w:val="center"/>
        <w:rPr>
          <w:rFonts w:ascii="Arial" w:hAnsi="Arial" w:eastAsia="Arial" w:cs="Arial"/>
          <w:noProof w:val="0"/>
          <w:sz w:val="20"/>
          <w:szCs w:val="20"/>
          <w:lang w:val="en-US"/>
        </w:rPr>
      </w:pPr>
      <w:r w:rsidRPr="5C0AB976" w:rsidR="66206DD5">
        <w:rPr>
          <w:rFonts w:ascii="Arial" w:hAnsi="Arial" w:eastAsia="Arial" w:cs="Arial"/>
          <w:noProof w:val="0"/>
          <w:sz w:val="20"/>
          <w:szCs w:val="20"/>
          <w:lang w:val="en-US"/>
        </w:rPr>
        <w:t xml:space="preserve">Issues a red alert instructing the driver to pull over </w:t>
      </w:r>
      <w:r w:rsidRPr="5C0AB976" w:rsidR="66206DD5">
        <w:rPr>
          <w:rFonts w:ascii="Arial" w:hAnsi="Arial" w:eastAsia="Arial" w:cs="Arial"/>
          <w:noProof w:val="0"/>
          <w:sz w:val="20"/>
          <w:szCs w:val="20"/>
          <w:lang w:val="en-US"/>
        </w:rPr>
        <w:t>immediately</w:t>
      </w:r>
      <w:r w:rsidRPr="5C0AB976" w:rsidR="66206DD5">
        <w:rPr>
          <w:rFonts w:ascii="Arial" w:hAnsi="Arial" w:eastAsia="Arial" w:cs="Arial"/>
          <w:noProof w:val="0"/>
          <w:sz w:val="20"/>
          <w:szCs w:val="20"/>
          <w:lang w:val="en-US"/>
        </w:rPr>
        <w:t xml:space="preserve"> and Call Emergency option</w:t>
      </w:r>
    </w:p>
    <w:p w:rsidRPr="002178EC" w:rsidR="00F56541" w:rsidP="5C0AB976" w:rsidRDefault="00F56541" w14:paraId="2DDA0487" w14:textId="6BBF0D66">
      <w:pPr>
        <w:pStyle w:val="Normal"/>
        <w:jc w:val="center"/>
        <w:rPr>
          <w:rFonts w:ascii="Arial" w:hAnsi="Arial" w:eastAsia="Arial" w:cs="Arial"/>
          <w:noProof w:val="0"/>
          <w:sz w:val="20"/>
          <w:szCs w:val="20"/>
          <w:lang w:val="en-US"/>
        </w:rPr>
      </w:pPr>
    </w:p>
    <w:p w:rsidRPr="002178EC" w:rsidR="00F56541" w:rsidP="5C0AB976" w:rsidRDefault="00F56541" w14:paraId="2C0E52F9" w14:textId="54DDE136">
      <w:pPr>
        <w:pStyle w:val="Normal"/>
        <w:jc w:val="center"/>
      </w:pPr>
      <w:r w:rsidR="0A0AD46B">
        <w:drawing>
          <wp:inline wp14:editId="34276190" wp14:anchorId="42C59EDD">
            <wp:extent cx="3495675" cy="2352626"/>
            <wp:effectExtent l="0" t="0" r="0" b="0"/>
            <wp:docPr id="18508499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0849915" name=""/>
                    <pic:cNvPicPr/>
                  </pic:nvPicPr>
                  <pic:blipFill>
                    <a:blip xmlns:r="http://schemas.openxmlformats.org/officeDocument/2006/relationships" r:embed="rId210748923">
                      <a:extLst>
                        <a:ext uri="{28A0092B-C50C-407E-A947-70E740481C1C}">
                          <a14:useLocalDpi xmlns:a14="http://schemas.microsoft.com/office/drawing/2010/main"/>
                        </a:ext>
                      </a:extLst>
                    </a:blip>
                    <a:stretch>
                      <a:fillRect/>
                    </a:stretch>
                  </pic:blipFill>
                  <pic:spPr>
                    <a:xfrm rot="0">
                      <a:off x="0" y="0"/>
                      <a:ext cx="3495675" cy="2352626"/>
                    </a:xfrm>
                    <a:prstGeom prst="rect">
                      <a:avLst/>
                    </a:prstGeom>
                  </pic:spPr>
                </pic:pic>
              </a:graphicData>
            </a:graphic>
          </wp:inline>
        </w:drawing>
      </w:r>
    </w:p>
    <w:p w:rsidRPr="002178EC" w:rsidR="00F56541" w:rsidP="5C0AB976" w:rsidRDefault="00F56541" w14:noSpellErr="1" w14:paraId="1C90B63D" w14:textId="26E3F14D">
      <w:pPr>
        <w:pStyle w:val="Normal"/>
        <w:jc w:val="center"/>
        <w:rPr>
          <w:rFonts w:ascii="Arial" w:hAnsi="Arial" w:eastAsia="Arial" w:cs="Arial"/>
          <w:noProof w:val="0"/>
          <w:sz w:val="20"/>
          <w:szCs w:val="20"/>
          <w:lang w:val="en-US"/>
        </w:rPr>
      </w:pPr>
      <w:r w:rsidRPr="5C0AB976" w:rsidR="0301668C">
        <w:rPr>
          <w:b w:val="1"/>
          <w:bCs w:val="1"/>
        </w:rPr>
        <w:t>Figure 5.18:</w:t>
      </w:r>
      <w:r w:rsidRPr="5C0AB976" w:rsidR="0301668C">
        <w:rPr>
          <w:rFonts w:ascii="Arial" w:hAnsi="Arial" w:eastAsia="Arial" w:cs="Arial"/>
          <w:noProof w:val="0"/>
          <w:sz w:val="20"/>
          <w:szCs w:val="20"/>
          <w:lang w:val="en-US"/>
        </w:rPr>
        <w:t xml:space="preserve"> </w:t>
      </w:r>
      <w:r w:rsidRPr="5C0AB976" w:rsidR="1B2E5A98">
        <w:rPr>
          <w:rFonts w:ascii="Arial" w:hAnsi="Arial" w:eastAsia="Arial" w:cs="Arial"/>
          <w:noProof w:val="0"/>
          <w:sz w:val="20"/>
          <w:szCs w:val="20"/>
          <w:lang w:val="en-US"/>
        </w:rPr>
        <w:t>Emergency Call in Progress</w:t>
      </w:r>
    </w:p>
    <w:p w:rsidRPr="002178EC" w:rsidR="00F56541" w:rsidP="5C0AB976" w:rsidRDefault="00F56541" w14:paraId="7DF50AFF" w14:textId="3C0A19A9">
      <w:pPr>
        <w:pStyle w:val="Normal"/>
        <w:jc w:val="center"/>
      </w:pPr>
      <w:r w:rsidRPr="5C0AB976" w:rsidR="54519AA2">
        <w:rPr>
          <w:rFonts w:ascii="Arial" w:hAnsi="Arial" w:eastAsia="Arial" w:cs="Arial"/>
          <w:noProof w:val="0"/>
          <w:sz w:val="20"/>
          <w:szCs w:val="20"/>
          <w:lang w:val="en-US"/>
        </w:rPr>
        <w:t>Confirms that the system is contacting the emergency contact.</w:t>
      </w:r>
    </w:p>
    <w:p w:rsidRPr="002178EC" w:rsidR="00F56541" w:rsidP="5C0AB976" w:rsidRDefault="00F56541" w14:paraId="10160DDE" w14:textId="6041511A">
      <w:pPr>
        <w:pStyle w:val="Normal"/>
        <w:jc w:val="center"/>
      </w:pPr>
      <w:r w:rsidR="3F89CC6A">
        <w:drawing>
          <wp:inline wp14:editId="414E45BE" wp14:anchorId="0EBB1647">
            <wp:extent cx="3408898" cy="2028825"/>
            <wp:effectExtent l="0" t="0" r="0" b="0"/>
            <wp:docPr id="13801883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0188384" name=""/>
                    <pic:cNvPicPr/>
                  </pic:nvPicPr>
                  <pic:blipFill>
                    <a:blip xmlns:r="http://schemas.openxmlformats.org/officeDocument/2006/relationships" r:embed="rId298075067">
                      <a:extLst>
                        <a:ext uri="{28A0092B-C50C-407E-A947-70E740481C1C}">
                          <a14:useLocalDpi xmlns:a14="http://schemas.microsoft.com/office/drawing/2010/main"/>
                        </a:ext>
                      </a:extLst>
                    </a:blip>
                    <a:stretch>
                      <a:fillRect/>
                    </a:stretch>
                  </pic:blipFill>
                  <pic:spPr>
                    <a:xfrm rot="0">
                      <a:off x="0" y="0"/>
                      <a:ext cx="3408898" cy="2028825"/>
                    </a:xfrm>
                    <a:prstGeom prst="rect">
                      <a:avLst/>
                    </a:prstGeom>
                  </pic:spPr>
                </pic:pic>
              </a:graphicData>
            </a:graphic>
          </wp:inline>
        </w:drawing>
      </w:r>
    </w:p>
    <w:p w:rsidRPr="002178EC" w:rsidR="00F56541" w:rsidP="5C0AB976" w:rsidRDefault="00F56541" w14:noSpellErr="1" w14:paraId="1017755B" w14:textId="490B1525">
      <w:pPr>
        <w:pStyle w:val="Normal"/>
        <w:jc w:val="center"/>
        <w:rPr>
          <w:rFonts w:ascii="Arial" w:hAnsi="Arial" w:eastAsia="Arial" w:cs="Arial"/>
          <w:noProof w:val="0"/>
          <w:sz w:val="20"/>
          <w:szCs w:val="20"/>
          <w:lang w:val="en-US"/>
        </w:rPr>
      </w:pPr>
      <w:r w:rsidRPr="5C0AB976" w:rsidR="5C9E7CA7">
        <w:rPr>
          <w:b w:val="1"/>
          <w:bCs w:val="1"/>
        </w:rPr>
        <w:t>Figure 5.19:</w:t>
      </w:r>
      <w:r w:rsidRPr="5C0AB976" w:rsidR="5C9E7CA7">
        <w:rPr>
          <w:rFonts w:ascii="Arial" w:hAnsi="Arial" w:eastAsia="Arial" w:cs="Arial"/>
          <w:noProof w:val="0"/>
          <w:sz w:val="20"/>
          <w:szCs w:val="20"/>
          <w:lang w:val="en-US"/>
        </w:rPr>
        <w:t xml:space="preserve"> </w:t>
      </w:r>
      <w:r w:rsidRPr="5C0AB976" w:rsidR="6E2C29BA">
        <w:rPr>
          <w:rFonts w:ascii="Arial" w:hAnsi="Arial" w:eastAsia="Arial" w:cs="Arial"/>
          <w:noProof w:val="0"/>
          <w:sz w:val="20"/>
          <w:szCs w:val="20"/>
          <w:lang w:val="en-US"/>
        </w:rPr>
        <w:t>Emergency Connection Established</w:t>
      </w:r>
    </w:p>
    <w:p w:rsidRPr="002178EC" w:rsidR="00F56541" w:rsidP="5C0AB976" w:rsidRDefault="00F56541" w14:paraId="68EAFF3A" w14:textId="1DBB8FC5">
      <w:pPr>
        <w:pStyle w:val="Normal"/>
        <w:jc w:val="center"/>
      </w:pPr>
      <w:r w:rsidRPr="5C0AB976" w:rsidR="34B215C5">
        <w:rPr>
          <w:rFonts w:ascii="Arial" w:hAnsi="Arial" w:eastAsia="Arial" w:cs="Arial"/>
          <w:noProof w:val="0"/>
          <w:sz w:val="20"/>
          <w:szCs w:val="20"/>
          <w:lang w:val="en-US"/>
        </w:rPr>
        <w:t>Shows that the emergency contact has been successfully reached.</w:t>
      </w:r>
    </w:p>
    <w:p w:rsidRPr="002178EC" w:rsidR="00F56541" w:rsidP="5C0AB976" w:rsidRDefault="00F56541" w14:paraId="70AF5173" w14:textId="72292E75">
      <w:pPr>
        <w:pStyle w:val="Normal"/>
        <w:jc w:val="center"/>
        <w:rPr>
          <w:rFonts w:ascii="Arial" w:hAnsi="Arial" w:eastAsia="Arial" w:cs="Arial"/>
          <w:noProof w:val="0"/>
          <w:sz w:val="20"/>
          <w:szCs w:val="20"/>
          <w:lang w:val="en-US"/>
        </w:rPr>
      </w:pPr>
    </w:p>
    <w:p w:rsidRPr="002178EC" w:rsidR="00F56541" w:rsidP="5C0AB976" w:rsidRDefault="00F56541" w14:paraId="3F08CA8D" w14:textId="5D0B302B">
      <w:pPr>
        <w:pStyle w:val="Normal"/>
        <w:jc w:val="center"/>
      </w:pPr>
      <w:r w:rsidR="2A8A508F">
        <w:drawing>
          <wp:inline wp14:editId="65E879E1" wp14:anchorId="6F0E3524">
            <wp:extent cx="3429000" cy="1969598"/>
            <wp:effectExtent l="0" t="0" r="0" b="0"/>
            <wp:docPr id="2699148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7157160" name=""/>
                    <pic:cNvPicPr/>
                  </pic:nvPicPr>
                  <pic:blipFill>
                    <a:blip xmlns:r="http://schemas.openxmlformats.org/officeDocument/2006/relationships" r:embed="rId774971711">
                      <a:extLst>
                        <a:ext uri="{28A0092B-C50C-407E-A947-70E740481C1C}">
                          <a14:useLocalDpi xmlns:a14="http://schemas.microsoft.com/office/drawing/2010/main"/>
                        </a:ext>
                      </a:extLst>
                    </a:blip>
                    <a:stretch>
                      <a:fillRect/>
                    </a:stretch>
                  </pic:blipFill>
                  <pic:spPr>
                    <a:xfrm rot="0">
                      <a:off x="0" y="0"/>
                      <a:ext cx="3429000" cy="1969598"/>
                    </a:xfrm>
                    <a:prstGeom prst="rect">
                      <a:avLst/>
                    </a:prstGeom>
                  </pic:spPr>
                </pic:pic>
              </a:graphicData>
            </a:graphic>
          </wp:inline>
        </w:drawing>
      </w:r>
    </w:p>
    <w:p w:rsidRPr="002178EC" w:rsidR="00F56541" w:rsidP="5C0AB976" w:rsidRDefault="00F56541" w14:noSpellErr="1" w14:paraId="56019ABE" w14:textId="472A9305">
      <w:pPr>
        <w:pStyle w:val="Normal"/>
        <w:jc w:val="center"/>
        <w:rPr>
          <w:rFonts w:ascii="Arial" w:hAnsi="Arial" w:eastAsia="Arial" w:cs="Arial"/>
          <w:noProof w:val="0"/>
          <w:sz w:val="20"/>
          <w:szCs w:val="20"/>
          <w:lang w:val="en-US"/>
        </w:rPr>
      </w:pPr>
      <w:r w:rsidRPr="5C0AB976" w:rsidR="283662D0">
        <w:rPr>
          <w:b w:val="1"/>
          <w:bCs w:val="1"/>
        </w:rPr>
        <w:t>Figure 5.20:</w:t>
      </w:r>
      <w:r w:rsidRPr="5C0AB976" w:rsidR="283662D0">
        <w:rPr>
          <w:rFonts w:ascii="Arial" w:hAnsi="Arial" w:eastAsia="Arial" w:cs="Arial"/>
          <w:noProof w:val="0"/>
          <w:sz w:val="20"/>
          <w:szCs w:val="20"/>
          <w:lang w:val="en-US"/>
        </w:rPr>
        <w:t xml:space="preserve"> </w:t>
      </w:r>
      <w:r w:rsidRPr="5C0AB976" w:rsidR="1BADFC4E">
        <w:rPr>
          <w:rFonts w:ascii="Arial" w:hAnsi="Arial" w:eastAsia="Arial" w:cs="Arial"/>
          <w:noProof w:val="0"/>
          <w:sz w:val="20"/>
          <w:szCs w:val="20"/>
          <w:lang w:val="en-US"/>
        </w:rPr>
        <w:t>Settings Page</w:t>
      </w:r>
    </w:p>
    <w:p w:rsidRPr="002178EC" w:rsidR="00F56541" w:rsidP="5C0AB976" w:rsidRDefault="00F56541" w14:paraId="4824B90B" w14:textId="13668CF0">
      <w:pPr>
        <w:pStyle w:val="Normal"/>
        <w:jc w:val="center"/>
        <w:rPr>
          <w:rFonts w:ascii="Arial" w:hAnsi="Arial" w:eastAsia="Arial" w:cs="Arial"/>
          <w:noProof w:val="0"/>
          <w:sz w:val="20"/>
          <w:szCs w:val="20"/>
          <w:lang w:val="en-US"/>
        </w:rPr>
      </w:pPr>
      <w:r w:rsidRPr="5C0AB976" w:rsidR="511D709E">
        <w:rPr>
          <w:rFonts w:ascii="Arial" w:hAnsi="Arial" w:eastAsia="Arial" w:cs="Arial"/>
          <w:noProof w:val="0"/>
          <w:sz w:val="20"/>
          <w:szCs w:val="20"/>
          <w:lang w:val="en-US"/>
        </w:rPr>
        <w:t>Allows adjustment of speaker volume and screen brightness for driver comfort.</w:t>
      </w:r>
    </w:p>
    <w:p w:rsidRPr="002178EC" w:rsidR="00F56541" w:rsidP="5C0AB976" w:rsidRDefault="00F56541" w14:paraId="6C5ABE06" w14:textId="459E945F">
      <w:pPr>
        <w:pStyle w:val="Normal"/>
        <w:jc w:val="center"/>
        <w:rPr>
          <w:rFonts w:ascii="Arial" w:hAnsi="Arial" w:eastAsia="Arial" w:cs="Arial"/>
          <w:noProof w:val="0"/>
          <w:sz w:val="20"/>
          <w:szCs w:val="20"/>
          <w:lang w:val="en-US"/>
        </w:rPr>
      </w:pPr>
    </w:p>
    <w:p w:rsidRPr="00FC320E" w:rsidR="00AD157F" w:rsidP="009B45D9" w:rsidRDefault="00AD157F" w14:paraId="3E3E7A81" w14:textId="6198E391" w14:noSpellErr="1">
      <w:pPr>
        <w:pStyle w:val="Heading2"/>
        <w:rPr/>
      </w:pPr>
      <w:bookmarkStart w:name="_Toc1901954766" w:id="95"/>
      <w:commentRangeStart w:id="97"/>
      <w:bookmarkStart w:name="_Toc811117835" w:id="333785111"/>
      <w:r w:rsidR="7E4DF652">
        <w:rPr/>
        <w:t>Back</w:t>
      </w:r>
      <w:r w:rsidR="743178CB">
        <w:rPr/>
        <w:t>-End</w:t>
      </w:r>
      <w:bookmarkEnd w:id="95"/>
      <w:commentRangeEnd w:id="97"/>
      <w:r>
        <w:rPr>
          <w:rStyle w:val="CommentReference"/>
        </w:rPr>
        <w:commentReference w:id="97"/>
      </w:r>
      <w:bookmarkEnd w:id="333785111"/>
    </w:p>
    <w:p w:rsidR="366A987B" w:rsidP="044389FC" w:rsidRDefault="366A987B" w14:paraId="10F134AF" w14:textId="324316F2"/>
    <w:p w:rsidR="366A987B" w:rsidP="044389FC" w:rsidRDefault="115CD9C7" w14:paraId="2489207B" w14:textId="7D1DC5BE">
      <w:pPr>
        <w:pStyle w:val="ListParagraph"/>
        <w:numPr>
          <w:ilvl w:val="0"/>
          <w:numId w:val="3"/>
        </w:numPr>
        <w:spacing w:line="259" w:lineRule="auto"/>
        <w:rPr>
          <w:b/>
          <w:bCs/>
          <w:i/>
          <w:iCs/>
          <w:u w:val="single"/>
        </w:rPr>
      </w:pPr>
      <w:r w:rsidRPr="5C003E8C">
        <w:rPr>
          <w:b/>
          <w:bCs/>
          <w:i/>
          <w:iCs/>
          <w:u w:val="single"/>
        </w:rPr>
        <w:t xml:space="preserve">Cloud Integration- </w:t>
      </w:r>
      <w:r w:rsidRPr="5C003E8C" w:rsidR="004A7CD4">
        <w:rPr>
          <w:b/>
          <w:bCs/>
          <w:i/>
          <w:iCs/>
          <w:u w:val="single"/>
        </w:rPr>
        <w:t>Firebase:</w:t>
      </w:r>
    </w:p>
    <w:p w:rsidR="366A987B" w:rsidP="366A987B" w:rsidRDefault="366A987B" w14:paraId="27FCFBD6" w14:textId="12D8B498"/>
    <w:p w:rsidRPr="002178EC" w:rsidR="002178EC" w:rsidP="002178EC" w:rsidRDefault="6CEF7C52" w14:paraId="25618E53" w14:textId="053B7492">
      <w:r w:rsidR="32CAD058">
        <w:rPr/>
        <w:t xml:space="preserve">For </w:t>
      </w:r>
      <w:r w:rsidR="32CAD058">
        <w:rPr/>
        <w:t>DriveSense</w:t>
      </w:r>
      <w:r w:rsidRPr="00E25B1D" w:rsidR="3729EC7A">
        <w:rPr>
          <w:vertAlign w:val="superscript"/>
        </w:rPr>
        <w:t>TM</w:t>
      </w:r>
      <w:r w:rsidR="32CAD058">
        <w:rPr/>
        <w:t xml:space="preserve">, we </w:t>
      </w:r>
      <w:r w:rsidR="6221B52A">
        <w:rPr/>
        <w:t>utilize</w:t>
      </w:r>
      <w:r w:rsidR="32CAD058">
        <w:rPr/>
        <w:t xml:space="preserve"> Firebase as our </w:t>
      </w:r>
      <w:r w:rsidR="229E1176">
        <w:rPr/>
        <w:t>backend</w:t>
      </w:r>
      <w:r w:rsidR="32CAD058">
        <w:rPr/>
        <w:t xml:space="preserve"> service due to its scalability, real-time capabilities, and seamless integration with mobile and </w:t>
      </w:r>
      <w:r w:rsidR="1FE072DA">
        <w:rPr/>
        <w:t>embedded</w:t>
      </w:r>
      <w:r w:rsidR="32CAD058">
        <w:rPr/>
        <w:t xml:space="preserve"> applications. F</w:t>
      </w:r>
      <w:r w:rsidR="76C87996">
        <w:rPr/>
        <w:t xml:space="preserve">irebase </w:t>
      </w:r>
      <w:r w:rsidR="32CAD058">
        <w:rPr/>
        <w:t>also provides a NoS</w:t>
      </w:r>
      <w:r w:rsidR="01E06DC5">
        <w:rPr/>
        <w:t>QL cloud database (</w:t>
      </w:r>
      <w:r w:rsidR="01E06DC5">
        <w:rPr/>
        <w:t>Firestore</w:t>
      </w:r>
      <w:r w:rsidR="01E06DC5">
        <w:rPr/>
        <w:t xml:space="preserve">) that </w:t>
      </w:r>
      <w:r w:rsidR="42C8C47B">
        <w:rPr/>
        <w:t>efficiently</w:t>
      </w:r>
      <w:r w:rsidR="01E06DC5">
        <w:rPr/>
        <w:t xml:space="preserve"> manages and </w:t>
      </w:r>
      <w:r w:rsidR="0A0C49B7">
        <w:rPr/>
        <w:t>synchronizes</w:t>
      </w:r>
      <w:r w:rsidR="01E06DC5">
        <w:rPr/>
        <w:t xml:space="preserve"> data across multiple devices in real-time. </w:t>
      </w:r>
      <w:r w:rsidR="14FDA06F">
        <w:rPr/>
        <w:t>The system</w:t>
      </w:r>
      <w:r w:rsidR="71AC4BB1">
        <w:rPr/>
        <w:t>’</w:t>
      </w:r>
      <w:r w:rsidR="14FDA06F">
        <w:rPr/>
        <w:t>s embedded hardware is powered by a Jetson Nano, which processes sensor data locally before transmitting relevant in</w:t>
      </w:r>
      <w:r w:rsidR="3794AB94">
        <w:rPr/>
        <w:t>formation</w:t>
      </w:r>
      <w:r w:rsidR="14FDA06F">
        <w:rPr/>
        <w:t xml:space="preserve"> to Firebase </w:t>
      </w:r>
      <w:r w:rsidR="14FDA06F">
        <w:rPr/>
        <w:t>Firestore</w:t>
      </w:r>
      <w:r w:rsidR="14FDA06F">
        <w:rPr/>
        <w:t>. We decided to store short video clips al</w:t>
      </w:r>
      <w:r w:rsidR="35FE1E50">
        <w:rPr/>
        <w:t xml:space="preserve">ong with logs </w:t>
      </w:r>
      <w:r w:rsidR="4D23B9F0">
        <w:rPr/>
        <w:t>containing</w:t>
      </w:r>
      <w:r w:rsidR="35FE1E50">
        <w:rPr/>
        <w:t xml:space="preserve"> relevant sensor data to display on our Web UI in events when we detect drowsiness.</w:t>
      </w:r>
      <w:r>
        <w:br/>
      </w:r>
    </w:p>
    <w:p w:rsidRPr="002178EC" w:rsidR="002178EC" w:rsidP="002178EC" w:rsidRDefault="6CEF7C52" w14:paraId="597F8EEC" w14:textId="0D0F835A">
      <w:r w:rsidR="7E9C7235">
        <w:rPr/>
        <w:t>In order to</w:t>
      </w:r>
      <w:r w:rsidR="7E9C7235">
        <w:rPr/>
        <w:t xml:space="preserve"> </w:t>
      </w:r>
      <w:r w:rsidR="1F0DAD9A">
        <w:rPr/>
        <w:t>improve</w:t>
      </w:r>
      <w:r w:rsidR="61DE9CB6">
        <w:rPr/>
        <w:t xml:space="preserve"> </w:t>
      </w:r>
      <w:r w:rsidR="7E9C7235">
        <w:rPr/>
        <w:t>communicat</w:t>
      </w:r>
      <w:r w:rsidR="07D70F77">
        <w:rPr/>
        <w:t>ion</w:t>
      </w:r>
      <w:r w:rsidR="7E9C7235">
        <w:rPr/>
        <w:t xml:space="preserve"> between our system</w:t>
      </w:r>
      <w:r w:rsidR="2E4779D4">
        <w:rPr/>
        <w:t xml:space="preserve"> components</w:t>
      </w:r>
      <w:r w:rsidR="7E9C7235">
        <w:rPr/>
        <w:t xml:space="preserve">, we </w:t>
      </w:r>
      <w:r w:rsidR="7A565842">
        <w:rPr/>
        <w:t xml:space="preserve">developed custom REST APIs for interacting with our </w:t>
      </w:r>
      <w:r w:rsidR="2AA64B48">
        <w:rPr/>
        <w:t>database</w:t>
      </w:r>
      <w:r w:rsidR="7A565842">
        <w:rPr/>
        <w:t>.</w:t>
      </w:r>
      <w:r w:rsidR="39333458">
        <w:rPr/>
        <w:t xml:space="preserve"> After their implementation, we integrat</w:t>
      </w:r>
      <w:r w:rsidR="4BCC0160">
        <w:rPr/>
        <w:t>ed these</w:t>
      </w:r>
      <w:r w:rsidR="39333458">
        <w:rPr/>
        <w:t xml:space="preserve"> APIs into our </w:t>
      </w:r>
      <w:r w:rsidR="53CAD7A8">
        <w:rPr/>
        <w:t>architecture,</w:t>
      </w:r>
      <w:r w:rsidR="31493296">
        <w:rPr/>
        <w:t xml:space="preserve"> allowing </w:t>
      </w:r>
      <w:r w:rsidR="1FF64E64">
        <w:rPr/>
        <w:t xml:space="preserve">external applications </w:t>
      </w:r>
      <w:r w:rsidR="31493296">
        <w:rPr/>
        <w:t xml:space="preserve">to </w:t>
      </w:r>
      <w:r w:rsidR="03459573">
        <w:rPr/>
        <w:t xml:space="preserve">securely </w:t>
      </w:r>
      <w:r w:rsidR="31493296">
        <w:rPr/>
        <w:t xml:space="preserve">add, </w:t>
      </w:r>
      <w:r w:rsidR="31493296">
        <w:rPr/>
        <w:t>modify</w:t>
      </w:r>
      <w:r w:rsidR="31493296">
        <w:rPr/>
        <w:t xml:space="preserve">, and remove data. </w:t>
      </w:r>
      <w:r w:rsidR="198FEC79">
        <w:rPr/>
        <w:t>T</w:t>
      </w:r>
      <w:r w:rsidR="08AC1671">
        <w:rPr/>
        <w:t>his API layer</w:t>
      </w:r>
      <w:r w:rsidR="0F6202D4">
        <w:rPr/>
        <w:t xml:space="preserve"> </w:t>
      </w:r>
      <w:r w:rsidR="16DC329B">
        <w:rPr/>
        <w:t>enhanced</w:t>
      </w:r>
      <w:r w:rsidR="0F6202D4">
        <w:rPr/>
        <w:t xml:space="preserve"> modularity by decoupling the frontend, backend, and hardware, while </w:t>
      </w:r>
      <w:r w:rsidR="56D33960">
        <w:rPr/>
        <w:t>providing</w:t>
      </w:r>
      <w:r w:rsidR="0F6202D4">
        <w:rPr/>
        <w:t xml:space="preserve"> better control, </w:t>
      </w:r>
      <w:r w:rsidR="3BA1C9F6">
        <w:rPr/>
        <w:t>security,</w:t>
      </w:r>
      <w:r w:rsidR="0F6202D4">
        <w:rPr/>
        <w:t xml:space="preserve"> and performance.</w:t>
      </w:r>
      <w:r w:rsidR="08AC1671">
        <w:rPr/>
        <w:t xml:space="preserve"> </w:t>
      </w:r>
    </w:p>
    <w:p w:rsidRPr="002178EC" w:rsidR="002178EC" w:rsidP="002178EC" w:rsidRDefault="6CEF7C52" w14:paraId="3E054F78" w14:textId="061668AE">
      <w:r w:rsidR="7A565842">
        <w:rPr/>
        <w:t xml:space="preserve"> </w:t>
      </w:r>
      <w:r>
        <w:br/>
      </w:r>
      <w:r w:rsidR="0C1A6C96">
        <w:rPr/>
        <w:t>W</w:t>
      </w:r>
      <w:r w:rsidR="67A7AED5">
        <w:rPr/>
        <w:t>e</w:t>
      </w:r>
      <w:r w:rsidR="67A7AED5">
        <w:rPr/>
        <w:t xml:space="preserve"> </w:t>
      </w:r>
      <w:r w:rsidR="4B88F0A8">
        <w:rPr/>
        <w:t>opt</w:t>
      </w:r>
      <w:r w:rsidR="4B88F0A8">
        <w:rPr/>
        <w:t xml:space="preserve">ed to go with </w:t>
      </w:r>
      <w:r w:rsidR="7D05E1D9">
        <w:rPr/>
        <w:t>Firebase</w:t>
      </w:r>
      <w:r w:rsidR="2DED76B3">
        <w:rPr/>
        <w:t>’s</w:t>
      </w:r>
      <w:r w:rsidR="67A7AED5">
        <w:rPr/>
        <w:t xml:space="preserve"> </w:t>
      </w:r>
      <w:r w:rsidR="67A7AED5">
        <w:rPr/>
        <w:t>Firestore</w:t>
      </w:r>
      <w:r w:rsidR="5673970B">
        <w:rPr/>
        <w:t xml:space="preserve"> and Firebase Cloud Storage inste</w:t>
      </w:r>
      <w:r w:rsidR="5673970B">
        <w:rPr/>
        <w:t>ad of oth</w:t>
      </w:r>
      <w:r w:rsidR="5673970B">
        <w:rPr/>
        <w:t xml:space="preserve">er databases </w:t>
      </w:r>
      <w:r w:rsidR="235D298A">
        <w:rPr/>
        <w:t>for the reasons as follows:</w:t>
      </w:r>
    </w:p>
    <w:p w:rsidR="7DE25886" w:rsidP="1D523D72" w:rsidRDefault="7DE25886" w14:paraId="4F842247" w14:textId="3BBDC3CD">
      <w:pPr>
        <w:pStyle w:val="ListParagraph"/>
        <w:numPr>
          <w:ilvl w:val="0"/>
          <w:numId w:val="30"/>
        </w:numPr>
        <w:rPr/>
      </w:pPr>
      <w:r w:rsidR="235D298A">
        <w:rPr/>
        <w:t xml:space="preserve">Firebase Cloud storage is </w:t>
      </w:r>
      <w:r w:rsidR="104E5FF5">
        <w:rPr/>
        <w:t>optimized</w:t>
      </w:r>
      <w:r w:rsidR="235D298A">
        <w:rPr/>
        <w:t xml:space="preserve"> for </w:t>
      </w:r>
      <w:r w:rsidR="6E42CE00">
        <w:rPr/>
        <w:t>handling</w:t>
      </w:r>
      <w:r w:rsidR="235D298A">
        <w:rPr/>
        <w:t xml:space="preserve"> multimedia files, which makes it the ideal choice for storing short video clips that were captured during the drowsiness detection event. The logs </w:t>
      </w:r>
      <w:r w:rsidR="235D298A">
        <w:rPr/>
        <w:t>consist</w:t>
      </w:r>
      <w:r w:rsidR="235D298A">
        <w:rPr/>
        <w:t xml:space="preserve"> of se</w:t>
      </w:r>
      <w:r w:rsidR="7175A109">
        <w:rPr/>
        <w:t xml:space="preserve">nsor data (such as heart rate, ppg, </w:t>
      </w:r>
      <w:r w:rsidR="2B24F781">
        <w:rPr/>
        <w:t>speed</w:t>
      </w:r>
      <w:r w:rsidR="7175A109">
        <w:rPr/>
        <w:t xml:space="preserve">) are stored in </w:t>
      </w:r>
      <w:r w:rsidR="7175A109">
        <w:rPr/>
        <w:t>Firestore</w:t>
      </w:r>
      <w:r w:rsidR="7175A109">
        <w:rPr/>
        <w:t xml:space="preserve">, allowing for structured </w:t>
      </w:r>
      <w:r w:rsidR="6A497E83">
        <w:rPr/>
        <w:t>retrieval</w:t>
      </w:r>
      <w:r w:rsidR="7175A109">
        <w:rPr/>
        <w:t xml:space="preserve"> and analysis of the data.</w:t>
      </w:r>
    </w:p>
    <w:p w:rsidR="6FADD2D8" w:rsidP="1D523D72" w:rsidRDefault="6FADD2D8" w14:paraId="6143393B" w14:textId="0479B4A1">
      <w:pPr>
        <w:pStyle w:val="ListParagraph"/>
        <w:numPr>
          <w:ilvl w:val="0"/>
          <w:numId w:val="30"/>
        </w:numPr>
      </w:pPr>
      <w:r>
        <w:t xml:space="preserve">Firebase provides out of the box solutions that allow direct communication from </w:t>
      </w:r>
      <w:proofErr w:type="gramStart"/>
      <w:r>
        <w:t>the Jetson</w:t>
      </w:r>
      <w:proofErr w:type="gramEnd"/>
      <w:r>
        <w:t xml:space="preserve"> Nano, which helps simplify the process of uploads and </w:t>
      </w:r>
      <w:r w:rsidR="73BFA5D2">
        <w:t>retrievals</w:t>
      </w:r>
      <w:r>
        <w:t>. Any other alternatives such as</w:t>
      </w:r>
      <w:r w:rsidR="77764E90">
        <w:t xml:space="preserve"> AWS or DynamoDB would require additional setup and IAM configurations, increasing the development overhead.</w:t>
      </w:r>
    </w:p>
    <w:p w:rsidR="1F516C78" w:rsidP="1D523D72" w:rsidRDefault="1F516C78" w14:paraId="632C8AE1" w14:textId="3C101EE7">
      <w:pPr>
        <w:pStyle w:val="ListParagraph"/>
        <w:numPr>
          <w:ilvl w:val="0"/>
          <w:numId w:val="30"/>
        </w:numPr>
      </w:pPr>
      <w:proofErr w:type="spellStart"/>
      <w:r>
        <w:t>Firestore</w:t>
      </w:r>
      <w:proofErr w:type="spellEnd"/>
      <w:r>
        <w:t xml:space="preserve"> ensures that event logs and metadata are updated instantly across devices. This real-time </w:t>
      </w:r>
      <w:r w:rsidR="20B72CB1">
        <w:t>capability</w:t>
      </w:r>
      <w:r>
        <w:t xml:space="preserve"> is crucial as it allows for immediate </w:t>
      </w:r>
      <w:r w:rsidR="4D0492C0">
        <w:t>updates to occur on our web UI</w:t>
      </w:r>
      <w:r w:rsidR="05A6ACC4">
        <w:t>, notifying the user immediately after the event.</w:t>
      </w:r>
    </w:p>
    <w:p w:rsidR="05A6ACC4" w:rsidP="1D523D72" w:rsidRDefault="05A6ACC4" w14:paraId="54675A7D" w14:textId="143D4C5F">
      <w:pPr>
        <w:pStyle w:val="ListParagraph"/>
        <w:numPr>
          <w:ilvl w:val="0"/>
          <w:numId w:val="30"/>
        </w:numPr>
      </w:pPr>
      <w:r>
        <w:t>Firebase automatically scales based on usage, ensuring reliable performance even with large video storage needs. Additionally, Firebase Authentication enables secure access to stored logs and video files.</w:t>
      </w:r>
    </w:p>
    <w:p w:rsidR="40C30519" w:rsidP="1D523D72" w:rsidRDefault="40C30519" w14:paraId="5D26F15E" w14:textId="03E7AA34">
      <w:pPr>
        <w:pStyle w:val="ListParagraph"/>
        <w:numPr>
          <w:ilvl w:val="0"/>
          <w:numId w:val="30"/>
        </w:numPr>
      </w:pPr>
      <w:r>
        <w:t xml:space="preserve">Firebase comes with built-in authentication services (e.g., Firebase Auth), allowing secure access control without requiring </w:t>
      </w:r>
      <w:proofErr w:type="gramStart"/>
      <w:r>
        <w:t>a custom</w:t>
      </w:r>
      <w:proofErr w:type="gramEnd"/>
      <w:r>
        <w:t xml:space="preserve"> authentication implementation.</w:t>
      </w:r>
    </w:p>
    <w:p w:rsidR="1D523D72" w:rsidP="1D523D72" w:rsidRDefault="1D523D72" w14:paraId="0D2A870F" w14:textId="516DB543">
      <w:r>
        <w:br/>
      </w:r>
      <w:r w:rsidR="62FB97B2">
        <w:t xml:space="preserve">The Jetson Nano continuously </w:t>
      </w:r>
      <w:r w:rsidR="00CE3957">
        <w:t>monitors</w:t>
      </w:r>
      <w:r w:rsidR="62FB97B2">
        <w:t xml:space="preserve"> driver behavior using onboard sensors and machine learning models. When drowsiness is detected the following sequence of events in relation to the</w:t>
      </w:r>
      <w:r w:rsidR="2C72F90A">
        <w:t xml:space="preserve"> database and the system carry out:</w:t>
      </w:r>
    </w:p>
    <w:p w:rsidR="2C72F90A" w:rsidP="1D523D72" w:rsidRDefault="2C72F90A" w14:paraId="4D533C8F" w14:textId="679BC3C2">
      <w:pPr>
        <w:pStyle w:val="ListParagraph"/>
        <w:numPr>
          <w:ilvl w:val="0"/>
          <w:numId w:val="29"/>
        </w:numPr>
        <w:rPr/>
      </w:pPr>
      <w:r w:rsidR="2DD3950E">
        <w:rPr/>
        <w:t xml:space="preserve">Sensor data (heart rate, </w:t>
      </w:r>
      <w:r w:rsidR="6BB74759">
        <w:rPr/>
        <w:t>PPG</w:t>
      </w:r>
      <w:r w:rsidR="2DD3950E">
        <w:rPr/>
        <w:t xml:space="preserve">, </w:t>
      </w:r>
      <w:r w:rsidR="40A323E1">
        <w:rPr/>
        <w:t>speed</w:t>
      </w:r>
      <w:r w:rsidR="2DD3950E">
        <w:rPr/>
        <w:t xml:space="preserve">) along with camera input is processed by </w:t>
      </w:r>
      <w:r w:rsidR="52AF3BEB">
        <w:rPr/>
        <w:t>Jetson</w:t>
      </w:r>
      <w:r w:rsidR="5095B40C">
        <w:rPr/>
        <w:t xml:space="preserve"> using onboard AI models</w:t>
      </w:r>
      <w:r w:rsidR="2DD3950E">
        <w:rPr/>
        <w:t xml:space="preserve">, and if drowsiness is </w:t>
      </w:r>
      <w:r w:rsidR="2DD3950E">
        <w:rPr/>
        <w:t>detected</w:t>
      </w:r>
      <w:r w:rsidR="2DD3950E">
        <w:rPr/>
        <w:t xml:space="preserve"> a short video clip </w:t>
      </w:r>
      <w:r w:rsidR="6A7EB9B9">
        <w:rPr/>
        <w:t xml:space="preserve">recording begins. This recording will continue for </w:t>
      </w:r>
      <w:r w:rsidR="2A2264A8">
        <w:rPr/>
        <w:t>up to</w:t>
      </w:r>
      <w:r w:rsidR="2AE24CED">
        <w:rPr/>
        <w:t xml:space="preserve"> one minute. All sensor data </w:t>
      </w:r>
      <w:r w:rsidR="2AE24CED">
        <w:rPr/>
        <w:t xml:space="preserve">during </w:t>
      </w:r>
      <w:r w:rsidR="56A491E3">
        <w:rPr/>
        <w:t>period</w:t>
      </w:r>
      <w:r w:rsidR="4E55E6E8">
        <w:rPr/>
        <w:t xml:space="preserve"> is saved </w:t>
      </w:r>
      <w:r w:rsidR="6F048221">
        <w:rPr/>
        <w:t>locally initially in a JSON file format (log rotation and auto-de</w:t>
      </w:r>
      <w:r w:rsidR="4AE5F6F1">
        <w:rPr/>
        <w:t>t</w:t>
      </w:r>
      <w:r w:rsidR="6F048221">
        <w:rPr/>
        <w:t>ection policies will be set in place to prevent</w:t>
      </w:r>
      <w:r w:rsidR="3514CF24">
        <w:rPr/>
        <w:t xml:space="preserve"> excessive storage consumption).</w:t>
      </w:r>
    </w:p>
    <w:p w:rsidR="5777F3BD" w:rsidP="1D523D72" w:rsidRDefault="5777F3BD" w14:paraId="3ECD8842" w14:textId="6F5A1364">
      <w:pPr>
        <w:pStyle w:val="ListParagraph"/>
        <w:numPr>
          <w:ilvl w:val="0"/>
          <w:numId w:val="29"/>
        </w:numPr>
      </w:pPr>
      <w:r>
        <w:t>This locally saved data is then t</w:t>
      </w:r>
      <w:r w:rsidR="2C7B736B">
        <w:t xml:space="preserve">ransmitted </w:t>
      </w:r>
      <w:r>
        <w:t xml:space="preserve">to the cloud after the </w:t>
      </w:r>
      <w:r w:rsidR="11A45AB2">
        <w:t>one-minute</w:t>
      </w:r>
      <w:r>
        <w:t xml:space="preserve"> period has elapsed. The sensor data is sent to Firebase </w:t>
      </w:r>
      <w:proofErr w:type="spellStart"/>
      <w:r>
        <w:t>Firestore</w:t>
      </w:r>
      <w:proofErr w:type="spellEnd"/>
      <w:r>
        <w:t xml:space="preserve"> via a Firebase </w:t>
      </w:r>
      <w:r w:rsidR="0F48B847">
        <w:t>REST API that will be developed by us.</w:t>
      </w:r>
    </w:p>
    <w:p w:rsidR="6E0256A1" w:rsidP="1D523D72" w:rsidRDefault="6E0256A1" w14:paraId="79CBE4EF" w14:textId="73086485">
      <w:pPr>
        <w:pStyle w:val="ListParagraph"/>
        <w:numPr>
          <w:ilvl w:val="0"/>
          <w:numId w:val="29"/>
        </w:numPr>
      </w:pPr>
      <w:r>
        <w:t xml:space="preserve">The driver dashboard on our website will be automatically updated, each </w:t>
      </w:r>
      <w:r w:rsidR="65D157C8">
        <w:t>driver's</w:t>
      </w:r>
      <w:r>
        <w:t xml:space="preserve"> status is updated and any data related to their events is </w:t>
      </w:r>
      <w:r w:rsidR="6574E3C3">
        <w:t>available</w:t>
      </w:r>
      <w:r w:rsidR="543264C3">
        <w:t xml:space="preserve"> to view. </w:t>
      </w:r>
    </w:p>
    <w:p w:rsidR="65D88A45" w:rsidP="1D523D72" w:rsidRDefault="65D88A45" w14:paraId="05A00923" w14:textId="422F9314">
      <w:pPr>
        <w:pStyle w:val="ListParagraph"/>
        <w:numPr>
          <w:ilvl w:val="0"/>
          <w:numId w:val="29"/>
        </w:numPr>
      </w:pPr>
      <w:r>
        <w:t xml:space="preserve">Firebase cloud functions will be used in addition to manual API updated to our web dashboard, we will trigger alerts </w:t>
      </w:r>
      <w:r w:rsidR="6243E2BE">
        <w:t xml:space="preserve">and send </w:t>
      </w:r>
      <w:r w:rsidR="3E15B7FD">
        <w:t>notifications</w:t>
      </w:r>
      <w:r w:rsidR="6243E2BE">
        <w:t xml:space="preserve"> automatically to the emergency contact registered </w:t>
      </w:r>
      <w:r>
        <w:t xml:space="preserve">depending on the severity of the </w:t>
      </w:r>
      <w:r w:rsidR="3E33EC12">
        <w:t>driver's</w:t>
      </w:r>
      <w:r>
        <w:t xml:space="preserve"> data.</w:t>
      </w:r>
    </w:p>
    <w:p w:rsidR="1D523D72" w:rsidP="1D523D72" w:rsidRDefault="1D523D72" w14:paraId="316EB265" w14:textId="1BCA54D6"/>
    <w:p w:rsidR="6E967C10" w:rsidP="1D523D72" w:rsidRDefault="6E967C10" w14:paraId="65A09692" w14:textId="656A095F">
      <w:r>
        <w:t xml:space="preserve">Our team has prior experience using Firebase in past courses (SEG 2105), making it an ideal choice for </w:t>
      </w:r>
      <w:proofErr w:type="spellStart"/>
      <w:r>
        <w:t>DriveSense</w:t>
      </w:r>
      <w:r w:rsidRPr="00F85FED" w:rsidR="00402E04">
        <w:rPr>
          <w:vertAlign w:val="superscript"/>
        </w:rPr>
        <w:t>TM</w:t>
      </w:r>
      <w:proofErr w:type="spellEnd"/>
      <w:r>
        <w:t xml:space="preserve">. This familiarity allows </w:t>
      </w:r>
      <w:r w:rsidR="35A279CA">
        <w:t xml:space="preserve">us to efficiently develop and </w:t>
      </w:r>
      <w:r w:rsidR="2AC1511F">
        <w:t>optimize</w:t>
      </w:r>
      <w:r w:rsidR="35A279CA">
        <w:t xml:space="preserve"> the backend </w:t>
      </w:r>
      <w:r w:rsidR="703B5661">
        <w:t>infrastructure</w:t>
      </w:r>
      <w:r w:rsidR="35A279CA">
        <w:t xml:space="preserve"> of our software without a steep learning curve. Also, Firebase has a very </w:t>
      </w:r>
      <w:r w:rsidR="09BB0E9D">
        <w:t>large</w:t>
      </w:r>
      <w:r w:rsidR="35A279CA">
        <w:t xml:space="preserve"> developer community with extensive</w:t>
      </w:r>
      <w:r w:rsidR="4E7D9381">
        <w:t xml:space="preserve"> documentation, making troubleshooting and feature development manageable compared to other cloud service options.</w:t>
      </w:r>
    </w:p>
    <w:p w:rsidR="5C003E8C" w:rsidRDefault="5C003E8C" w14:paraId="40A0ECB1" w14:textId="4F956B68"/>
    <w:p w:rsidR="009B45D9" w:rsidP="0E8EB94E" w:rsidRDefault="1C70F333" w14:paraId="0C66483F" w14:textId="0E2E0066">
      <w:pPr>
        <w:pStyle w:val="ListParagraph"/>
        <w:numPr>
          <w:ilvl w:val="0"/>
          <w:numId w:val="3"/>
        </w:numPr>
        <w:spacing w:line="259" w:lineRule="auto"/>
        <w:rPr>
          <w:b/>
          <w:bCs/>
          <w:i/>
          <w:iCs/>
          <w:u w:val="single"/>
        </w:rPr>
      </w:pPr>
      <w:r w:rsidRPr="0E8EB94E">
        <w:rPr>
          <w:b/>
          <w:bCs/>
          <w:i/>
          <w:iCs/>
          <w:u w:val="single"/>
        </w:rPr>
        <w:t>AI Model:</w:t>
      </w:r>
    </w:p>
    <w:p w:rsidR="009B45D9" w:rsidP="0989DEAC" w:rsidRDefault="4BCE4EDC" w14:paraId="751E5480" w14:textId="562C7F89">
      <w:pPr>
        <w:spacing w:after="160" w:line="257" w:lineRule="auto"/>
      </w:pPr>
      <w:r w:rsidRPr="0989DEAC">
        <w:t xml:space="preserve">As part of the backend processing for </w:t>
      </w:r>
      <w:proofErr w:type="spellStart"/>
      <w:r w:rsidRPr="0989DEAC">
        <w:t>DriveSense</w:t>
      </w:r>
      <w:r w:rsidRPr="00F85FED" w:rsidR="007C560B">
        <w:rPr>
          <w:vertAlign w:val="superscript"/>
        </w:rPr>
        <w:t>TM</w:t>
      </w:r>
      <w:proofErr w:type="spellEnd"/>
      <w:r w:rsidRPr="0989DEAC">
        <w:t>, we developed and integrated an AI-powered drowsiness detection system. This model is responsible for analyzing live facial video input and determining the driver's state in real-time: Normal, Drowsy, or Critical. The system combines the output of two specialized sub-models to make this classification: an Eye Detection Model and a Yawning Detection Model.</w:t>
      </w:r>
    </w:p>
    <w:p w:rsidR="009B45D9" w:rsidP="0989DEAC" w:rsidRDefault="4BCE4EDC" w14:paraId="15726899" w14:textId="25405C79">
      <w:pPr>
        <w:pStyle w:val="ListParagraph"/>
        <w:numPr>
          <w:ilvl w:val="0"/>
          <w:numId w:val="48"/>
        </w:numPr>
        <w:spacing w:after="160" w:line="257" w:lineRule="auto"/>
      </w:pPr>
      <w:r>
        <w:t>The Eye Detection Model: uses facial landmarks extracted via the DLIB library to calculate the Eye Aspect Ratio (EAR). Based on this metric, it determines whether the driver's eyes are open or closed. This model relies on a pre-trained shape predictor trained on the 300-W dataset and does not require retraining for deployment.</w:t>
      </w:r>
    </w:p>
    <w:p w:rsidR="4BCE4EDC" w:rsidP="4ADF43EB" w:rsidRDefault="4BCE4EDC" w14:paraId="468EDEF4" w14:textId="19FE30B2">
      <w:pPr>
        <w:spacing w:after="160" w:line="257" w:lineRule="auto"/>
        <w:jc w:val="center"/>
      </w:pPr>
      <w:r>
        <w:rPr>
          <w:noProof/>
        </w:rPr>
        <w:drawing>
          <wp:inline distT="0" distB="0" distL="0" distR="0" wp14:anchorId="2DC99CC8" wp14:editId="6FD3B383">
            <wp:extent cx="2224088" cy="1502031"/>
            <wp:effectExtent l="0" t="0" r="0" b="0"/>
            <wp:docPr id="762793555" name="Picture 76279355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224088" cy="1502031"/>
                    </a:xfrm>
                    <a:prstGeom prst="rect">
                      <a:avLst/>
                    </a:prstGeom>
                  </pic:spPr>
                </pic:pic>
              </a:graphicData>
            </a:graphic>
          </wp:inline>
        </w:drawing>
      </w:r>
    </w:p>
    <w:p w:rsidR="4BCE4EDC" w:rsidP="3E391221" w:rsidRDefault="4BCE4EDC" w14:paraId="317FB5F0" w14:textId="3ED7B018">
      <w:pPr>
        <w:spacing w:after="160" w:line="257" w:lineRule="auto"/>
        <w:jc w:val="center"/>
        <w:rPr>
          <w:rFonts w:eastAsia="Arial"/>
        </w:rPr>
      </w:pPr>
      <w:r w:rsidRPr="17758C62">
        <w:t xml:space="preserve">Figure </w:t>
      </w:r>
      <w:r w:rsidR="007C560B">
        <w:t>5.15</w:t>
      </w:r>
      <w:r w:rsidRPr="17758C62">
        <w:t xml:space="preserve">: </w:t>
      </w:r>
      <w:r w:rsidRPr="18188FA8">
        <w:t>DLIB eye anchors/landmarks</w:t>
      </w:r>
    </w:p>
    <w:p w:rsidR="009B45D9" w:rsidP="0989DEAC" w:rsidRDefault="4BCE4EDC" w14:paraId="1F2AC86C" w14:textId="70C4D945">
      <w:pPr>
        <w:pStyle w:val="ListParagraph"/>
        <w:numPr>
          <w:ilvl w:val="0"/>
          <w:numId w:val="47"/>
        </w:numPr>
        <w:spacing w:after="160" w:line="257" w:lineRule="auto"/>
      </w:pPr>
      <w:r w:rsidRPr="0989DEAC">
        <w:t>The Yawning Detection Model: is a Convolutional Neural Network (CNN) trained on a Kaggle-sourced dataset. It classifies images into two categories: yawning and not yawning. The model architecture includes multiple convolutional and fully connected layers, optimized using the Adam optimizer and Binary Cross-Entropy Loss. It was trained for 75 epochs, achieving high accuracy while showing some signs of overfitting during the later stages.</w:t>
      </w:r>
    </w:p>
    <w:p w:rsidR="009B45D9" w:rsidP="0989DEAC" w:rsidRDefault="4BCE4EDC" w14:paraId="360C16AD" w14:textId="21E94BAE">
      <w:pPr>
        <w:spacing w:after="160" w:line="257" w:lineRule="auto"/>
      </w:pPr>
      <w:r w:rsidRPr="0989DEAC">
        <w:t>These two models are stacked into a meta-model, which takes the outputs of both the eye and yawn detectors to compute the overall drowsiness status. The final classification is then passed to the UI for appropriate action: displaying alerts, enabling emergency contact functionality, and logging events.</w:t>
      </w:r>
    </w:p>
    <w:p w:rsidR="009B45D9" w:rsidP="0989DEAC" w:rsidRDefault="4BCE4EDC" w14:paraId="2913DDE4" w14:textId="77C5A669">
      <w:pPr>
        <w:spacing w:after="160" w:line="257" w:lineRule="auto"/>
      </w:pPr>
      <w:r>
        <w:lastRenderedPageBreak/>
        <w:t xml:space="preserve">Currently, the model runs locally on </w:t>
      </w:r>
      <w:proofErr w:type="gramStart"/>
      <w:r>
        <w:t>the Jetson</w:t>
      </w:r>
      <w:proofErr w:type="gramEnd"/>
      <w:r>
        <w:t xml:space="preserve"> Nano as a backend service, processing sensor and camera input in real time. Future iterations will include integration with Firebase and REST APIs to enable full synchronization between the model outputs, the database, and both the embedded and web-based user interfaces.</w:t>
      </w:r>
    </w:p>
    <w:p w:rsidR="4BCE4EDC" w:rsidP="4ADF43EB" w:rsidRDefault="4BCE4EDC" w14:paraId="56999B9E" w14:textId="2EC8917B">
      <w:pPr>
        <w:spacing w:after="160" w:line="257" w:lineRule="auto"/>
        <w:jc w:val="center"/>
      </w:pPr>
      <w:r>
        <w:rPr>
          <w:noProof/>
        </w:rPr>
        <w:drawing>
          <wp:inline distT="0" distB="0" distL="0" distR="0" wp14:anchorId="1AD74C72" wp14:editId="222CEA3C">
            <wp:extent cx="3047774" cy="2260600"/>
            <wp:effectExtent l="0" t="0" r="0" b="0"/>
            <wp:docPr id="809022762" name="Picture 8090227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47774" cy="2260600"/>
                    </a:xfrm>
                    <a:prstGeom prst="rect">
                      <a:avLst/>
                    </a:prstGeom>
                  </pic:spPr>
                </pic:pic>
              </a:graphicData>
            </a:graphic>
          </wp:inline>
        </w:drawing>
      </w:r>
    </w:p>
    <w:tbl>
      <w:tblPr>
        <w:tblW w:w="0" w:type="auto"/>
        <w:tblLayout w:type="fixed"/>
        <w:tblLook w:val="06A0" w:firstRow="1" w:lastRow="0" w:firstColumn="1" w:lastColumn="0" w:noHBand="1" w:noVBand="1"/>
      </w:tblPr>
      <w:tblGrid>
        <w:gridCol w:w="8640"/>
      </w:tblGrid>
      <w:tr w:rsidR="5B8C94C8" w:rsidTr="5B8C94C8" w14:paraId="5ED3EC32" w14:textId="77777777">
        <w:trPr>
          <w:trHeight w:val="300"/>
        </w:trPr>
        <w:tc>
          <w:tcPr>
            <w:tcW w:w="864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top w:w="100" w:type="dxa"/>
              <w:left w:w="100" w:type="dxa"/>
              <w:bottom w:w="100" w:type="dxa"/>
              <w:right w:w="100" w:type="dxa"/>
            </w:tcMar>
          </w:tcPr>
          <w:p w:rsidR="5B8C94C8" w:rsidP="617071B3" w:rsidRDefault="5B8C94C8" w14:paraId="36D9D6B1" w14:textId="44C6DFD4">
            <w:pPr>
              <w:pStyle w:val="Heading4"/>
              <w:numPr>
                <w:ilvl w:val="0"/>
                <w:numId w:val="0"/>
              </w:numPr>
              <w:ind w:left="720"/>
              <w:jc w:val="center"/>
            </w:pPr>
            <w:r w:rsidRPr="31F6BD49">
              <w:t xml:space="preserve">Figure </w:t>
            </w:r>
            <w:r w:rsidR="00407641">
              <w:t>5.1</w:t>
            </w:r>
            <w:r w:rsidR="007C560B">
              <w:t>6</w:t>
            </w:r>
            <w:r w:rsidRPr="31F6BD49">
              <w:t xml:space="preserve">: </w:t>
            </w:r>
            <w:r w:rsidRPr="1A33E965">
              <w:rPr>
                <w:b w:val="0"/>
              </w:rPr>
              <w:t>Model identifying Yawning</w:t>
            </w:r>
          </w:p>
        </w:tc>
      </w:tr>
    </w:tbl>
    <w:p w:rsidR="5B8C94C8" w:rsidP="5B8C94C8" w:rsidRDefault="5B8C94C8" w14:paraId="13726795" w14:textId="06BCA01A">
      <w:pPr>
        <w:spacing w:after="160" w:line="257" w:lineRule="auto"/>
        <w:jc w:val="center"/>
      </w:pPr>
    </w:p>
    <w:p w:rsidR="4BCE4EDC" w:rsidP="4ADF43EB" w:rsidRDefault="4BCE4EDC" w14:paraId="0429A9AA" w14:textId="0B934141">
      <w:pPr>
        <w:spacing w:after="160" w:line="257" w:lineRule="auto"/>
        <w:jc w:val="center"/>
      </w:pPr>
      <w:r>
        <w:rPr>
          <w:noProof/>
        </w:rPr>
        <w:drawing>
          <wp:inline distT="0" distB="0" distL="0" distR="0" wp14:anchorId="6F188380" wp14:editId="235C2CBC">
            <wp:extent cx="2954338" cy="2200366"/>
            <wp:effectExtent l="0" t="0" r="0" b="0"/>
            <wp:docPr id="1943709826" name="Picture 194370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4338" cy="2200366"/>
                    </a:xfrm>
                    <a:prstGeom prst="rect">
                      <a:avLst/>
                    </a:prstGeom>
                  </pic:spPr>
                </pic:pic>
              </a:graphicData>
            </a:graphic>
          </wp:inline>
        </w:drawing>
      </w:r>
    </w:p>
    <w:p w:rsidR="4BCE4EDC" w:rsidP="711CDEFD" w:rsidRDefault="4BCE4EDC" w14:paraId="1C96E3A5" w14:textId="4E799667">
      <w:pPr>
        <w:pStyle w:val="Heading4"/>
        <w:numPr>
          <w:ilvl w:val="0"/>
          <w:numId w:val="0"/>
        </w:numPr>
        <w:spacing w:line="259" w:lineRule="auto"/>
        <w:jc w:val="center"/>
        <w:rPr>
          <w:b w:val="0"/>
        </w:rPr>
      </w:pPr>
      <w:r w:rsidRPr="711CDEFD">
        <w:t xml:space="preserve">Figure </w:t>
      </w:r>
      <w:r w:rsidR="00407641">
        <w:t>5.1</w:t>
      </w:r>
      <w:r w:rsidR="007C560B">
        <w:t>7</w:t>
      </w:r>
      <w:r w:rsidRPr="711CDEFD">
        <w:t xml:space="preserve">: </w:t>
      </w:r>
      <w:r>
        <w:rPr>
          <w:b w:val="0"/>
        </w:rPr>
        <w:t>Model identifying closed eyes</w:t>
      </w:r>
    </w:p>
    <w:p w:rsidR="65E5B15E" w:rsidP="3E671872" w:rsidRDefault="65E5B15E" w14:paraId="5625B3F9" w14:textId="62566334" w14:noSpellErr="1">
      <w:pPr>
        <w:pStyle w:val="Heading4"/>
        <w:numPr>
          <w:ilvl w:val="0"/>
          <w:numId w:val="0"/>
        </w:numPr>
        <w:spacing w:line="259" w:lineRule="auto"/>
        <w:jc w:val="center"/>
      </w:pPr>
    </w:p>
    <w:p w:rsidR="00E25B1D" w:rsidP="00E25B1D" w:rsidRDefault="00E25B1D" w14:paraId="38E519E9" w14:textId="0EE8FABD">
      <w:pPr>
        <w:pStyle w:val="Normal"/>
      </w:pPr>
    </w:p>
    <w:p w:rsidR="00E25B1D" w:rsidP="00E25B1D" w:rsidRDefault="00E25B1D" w14:paraId="655CF643" w14:textId="3D7073EB">
      <w:pPr>
        <w:pStyle w:val="Normal"/>
      </w:pPr>
    </w:p>
    <w:p w:rsidR="00E25B1D" w:rsidP="00E25B1D" w:rsidRDefault="00E25B1D" w14:paraId="4F92C13F" w14:textId="0C804EEF">
      <w:pPr>
        <w:pStyle w:val="Normal"/>
      </w:pPr>
    </w:p>
    <w:p w:rsidR="00E25B1D" w:rsidP="00E25B1D" w:rsidRDefault="00E25B1D" w14:paraId="7FEEF384" w14:textId="7051BE3D">
      <w:pPr>
        <w:pStyle w:val="Normal"/>
      </w:pPr>
    </w:p>
    <w:p w:rsidR="00E25B1D" w:rsidP="00E25B1D" w:rsidRDefault="00E25B1D" w14:paraId="25D6D9EF" w14:textId="45AA4838">
      <w:pPr>
        <w:pStyle w:val="Normal"/>
      </w:pPr>
    </w:p>
    <w:p w:rsidR="00E25B1D" w:rsidP="00E25B1D" w:rsidRDefault="00E25B1D" w14:paraId="0921B584" w14:textId="1947F522">
      <w:pPr>
        <w:pStyle w:val="Normal"/>
      </w:pPr>
    </w:p>
    <w:p w:rsidR="009B45D9" w:rsidP="2199CC89" w:rsidRDefault="009B45D9" w14:paraId="6AA9A2CE" w14:textId="1C9394A0">
      <w:pPr>
        <w:spacing w:line="259" w:lineRule="auto"/>
        <w:rPr>
          <w:b/>
          <w:bCs/>
          <w:i/>
          <w:iCs/>
          <w:u w:val="single"/>
        </w:rPr>
      </w:pPr>
    </w:p>
    <w:p w:rsidR="009B45D9" w:rsidP="3ED3FC22" w:rsidRDefault="009B45D9" w14:noSpellErr="1" w14:paraId="404A9B90" w14:textId="0A65C83B">
      <w:pPr>
        <w:pStyle w:val="ListParagraph"/>
        <w:numPr>
          <w:ilvl w:val="0"/>
          <w:numId w:val="3"/>
        </w:numPr>
        <w:spacing w:line="259" w:lineRule="auto"/>
        <w:rPr>
          <w:b w:val="1"/>
          <w:bCs w:val="1"/>
          <w:i w:val="1"/>
          <w:iCs w:val="1"/>
          <w:u w:val="single"/>
        </w:rPr>
      </w:pPr>
      <w:r w:rsidRPr="3ED3FC22" w:rsidR="3ED3FC22">
        <w:rPr>
          <w:b w:val="1"/>
          <w:bCs w:val="1"/>
          <w:i w:val="1"/>
          <w:iCs w:val="1"/>
          <w:u w:val="single"/>
        </w:rPr>
        <w:t>CI Pipeline:</w:t>
      </w:r>
    </w:p>
    <w:p w:rsidR="009B45D9" w:rsidP="37714642" w:rsidRDefault="009B45D9" w14:paraId="74DA7A4B" w14:textId="76F59E99">
      <w:pPr>
        <w:spacing w:line="259" w:lineRule="auto"/>
      </w:pPr>
      <w:r w:rsidR="3ED3FC22">
        <w:rPr/>
        <w:t xml:space="preserve">To ensure code quality, maintainability, and reliability across the project, we implemented a Continuous Integration (CI) pipeline using GitHub Actions. This pipeline automates critical checks every time code is pushed to the </w:t>
      </w:r>
      <w:r w:rsidR="3ED3FC22">
        <w:rPr/>
        <w:t>repository</w:t>
      </w:r>
      <w:r w:rsidR="3ED3FC22">
        <w:rPr/>
        <w:t xml:space="preserve"> or a pull request is made, helping us catch issues early and reduce errors in the development process for our repositories.</w:t>
      </w:r>
    </w:p>
    <w:p w:rsidR="009B45D9" w:rsidP="37714642" w:rsidRDefault="009B45D9" w14:paraId="0ADF803E" w14:textId="687748AE">
      <w:pPr>
        <w:spacing w:line="259" w:lineRule="auto"/>
      </w:pPr>
    </w:p>
    <w:p w:rsidR="009B45D9" w:rsidP="37714642" w:rsidRDefault="009B45D9" w14:paraId="6CDE3937" w14:textId="5AAC2C8A">
      <w:pPr>
        <w:spacing w:line="259" w:lineRule="auto"/>
      </w:pPr>
      <w:r w:rsidR="3ED3FC22">
        <w:rPr/>
        <w:t>Included CI Features:</w:t>
      </w:r>
    </w:p>
    <w:p w:rsidR="009B45D9" w:rsidP="3ED3FC22" w:rsidRDefault="009B45D9" w14:paraId="58AA437E" w14:textId="00FAABA1">
      <w:pPr>
        <w:pStyle w:val="ListParagraph"/>
        <w:numPr>
          <w:ilvl w:val="0"/>
          <w:numId w:val="49"/>
        </w:numPr>
        <w:spacing w:line="259" w:lineRule="auto"/>
        <w:rPr/>
      </w:pPr>
      <w:r w:rsidR="3ED3FC22">
        <w:rPr/>
        <w:t>Branch Naming Enforcement</w:t>
      </w:r>
    </w:p>
    <w:p w:rsidR="009B45D9" w:rsidP="3ED3FC22" w:rsidRDefault="009B45D9" w14:paraId="74EA8AF4" w14:textId="44B85EC8">
      <w:pPr>
        <w:pStyle w:val="ListParagraph"/>
        <w:numPr>
          <w:ilvl w:val="0"/>
          <w:numId w:val="49"/>
        </w:numPr>
        <w:spacing w:line="259" w:lineRule="auto"/>
        <w:rPr/>
      </w:pPr>
      <w:r w:rsidR="3ED3FC22">
        <w:rPr/>
        <w:t xml:space="preserve">Build and </w:t>
      </w:r>
      <w:r w:rsidR="3ED3FC22">
        <w:rPr/>
        <w:t>Test Automation</w:t>
      </w:r>
    </w:p>
    <w:p w:rsidR="009B45D9" w:rsidP="3ED3FC22" w:rsidRDefault="009B45D9" w14:noSpellErr="1" w14:paraId="75A0FD2A" w14:textId="6C457639">
      <w:pPr>
        <w:pStyle w:val="ListParagraph"/>
        <w:numPr>
          <w:ilvl w:val="0"/>
          <w:numId w:val="49"/>
        </w:numPr>
        <w:spacing w:line="259" w:lineRule="auto"/>
        <w:rPr/>
      </w:pPr>
      <w:r w:rsidR="0EB2E62B">
        <w:rPr/>
        <w:t>Syntax Validation</w:t>
      </w:r>
    </w:p>
    <w:p w:rsidR="009B45D9" w:rsidP="00E25B1D" w:rsidRDefault="009B45D9" w14:paraId="11AB85EF" w14:textId="200EB379">
      <w:pPr>
        <w:pStyle w:val="Normal"/>
        <w:spacing w:line="259" w:lineRule="auto"/>
        <w:ind w:left="0"/>
      </w:pPr>
    </w:p>
    <w:p w:rsidR="009B45D9" w:rsidP="00E25B1D" w:rsidRDefault="009B45D9" w14:paraId="7738821B" w14:textId="6540B747">
      <w:pPr>
        <w:pStyle w:val="Normal"/>
        <w:spacing w:line="259" w:lineRule="auto"/>
        <w:ind w:left="0"/>
      </w:pPr>
    </w:p>
    <w:p w:rsidR="009B45D9" w:rsidP="00E25B1D" w:rsidRDefault="009B45D9" w14:noSpellErr="1" w14:paraId="1D456745" w14:textId="032C5B02">
      <w:pPr>
        <w:pStyle w:val="ListParagraph"/>
        <w:numPr>
          <w:ilvl w:val="0"/>
          <w:numId w:val="3"/>
        </w:numPr>
        <w:spacing w:line="259" w:lineRule="auto"/>
        <w:rPr>
          <w:b w:val="1"/>
          <w:bCs w:val="1"/>
          <w:i w:val="1"/>
          <w:iCs w:val="1"/>
          <w:u w:val="single"/>
        </w:rPr>
      </w:pPr>
      <w:r w:rsidRPr="00E25B1D" w:rsidR="3638028F">
        <w:rPr>
          <w:b w:val="1"/>
          <w:bCs w:val="1"/>
          <w:i w:val="1"/>
          <w:iCs w:val="1"/>
          <w:u w:val="single"/>
        </w:rPr>
        <w:t>Dockerization:</w:t>
      </w:r>
    </w:p>
    <w:p w:rsidR="009B45D9" w:rsidP="00E25B1D" w:rsidRDefault="009B45D9" w14:paraId="2EBB93D2" w14:textId="0754D7AC">
      <w:pPr>
        <w:pStyle w:val="Normal"/>
        <w:spacing w:line="259" w:lineRule="auto"/>
        <w:ind w:left="0"/>
      </w:pPr>
      <w:r w:rsidRPr="00E25B1D" w:rsidR="0259E3EB">
        <w:rPr>
          <w:rFonts w:ascii="Arial" w:hAnsi="Arial" w:eastAsia="Arial" w:cs="Arial"/>
          <w:noProof w:val="0"/>
          <w:sz w:val="20"/>
          <w:szCs w:val="20"/>
          <w:lang w:val="en-US"/>
        </w:rPr>
        <w:t>A Docker container was created to emulate the Jetson Nano environment, enabling remote development and testing of all Jetson-related programs, including the screen UI and C++ driver code. The container replicates the Jetson setup, ensuring that all code changes compile and run correctly before deployment to the hardware. During development, this approach provides every team member with a consistent, error-free foundation, eliminating environment discrepancies. Once the code is verified in the container, integration tests are performed directly on the Jetson to confirm full functionality. This process greatly improves development efficiency by streamlining testing, maintaining consistent builds, and ensuring that only stable, validated code progresses to the integration stage.</w:t>
      </w:r>
    </w:p>
    <w:p w:rsidR="009B45D9" w:rsidP="00E25B1D" w:rsidRDefault="009B45D9" w14:paraId="654DB475" w14:textId="79E00595">
      <w:pPr>
        <w:pStyle w:val="Normal"/>
        <w:spacing w:line="259" w:lineRule="auto"/>
        <w:ind w:left="432"/>
      </w:pPr>
      <w:r>
        <w:br/>
      </w:r>
    </w:p>
    <w:p w:rsidRPr="00C256B7" w:rsidR="009B45D9" w:rsidP="009B45D9" w:rsidRDefault="009B45D9" w14:paraId="66E7135C" w14:textId="440ABD4A" w14:noSpellErr="1">
      <w:pPr>
        <w:pStyle w:val="Heading1"/>
      </w:pPr>
      <w:bookmarkStart w:name="_Toc508191038" w:id="98"/>
      <w:bookmarkStart w:name="_Toc528114424" w:id="99"/>
      <w:bookmarkStart w:name="_Toc1359719653" w:id="411464885"/>
      <w:r w:rsidR="743178CB">
        <w:rPr/>
        <w:t>Hardware</w:t>
      </w:r>
      <w:bookmarkEnd w:id="98"/>
      <w:r w:rsidR="2825BFE5">
        <w:rPr/>
        <w:t xml:space="preserve"> Design</w:t>
      </w:r>
      <w:bookmarkEnd w:id="99"/>
      <w:bookmarkEnd w:id="411464885"/>
    </w:p>
    <w:p w:rsidR="004002B3" w:rsidP="009B45D9" w:rsidRDefault="00F7673F" w14:paraId="4647B8B5" w14:textId="5773879F">
      <w:r>
        <w:t xml:space="preserve">Our project is using many different hardware components, with the most important being </w:t>
      </w:r>
      <w:r w:rsidR="00166DF7">
        <w:t>the</w:t>
      </w:r>
      <w:r>
        <w:t xml:space="preserve"> SBC (Nvidia Jetson</w:t>
      </w:r>
      <w:r w:rsidR="00BD7D7C">
        <w:t xml:space="preserve"> Orin Nano</w:t>
      </w:r>
      <w:r>
        <w:t>)</w:t>
      </w:r>
      <w:r w:rsidR="008928FF">
        <w:t xml:space="preserve">, </w:t>
      </w:r>
      <w:r w:rsidR="007309F7">
        <w:t xml:space="preserve">Camera, </w:t>
      </w:r>
      <w:r w:rsidR="00F22587">
        <w:t xml:space="preserve">and </w:t>
      </w:r>
      <w:r w:rsidR="006062D6">
        <w:t>integrated touchscreen.</w:t>
      </w:r>
      <w:r w:rsidR="00D840F6">
        <w:t xml:space="preserve"> </w:t>
      </w:r>
      <w:r w:rsidR="0014715F">
        <w:t xml:space="preserve">There is a conglomeration of sensors </w:t>
      </w:r>
      <w:r w:rsidR="00092C1C">
        <w:t>that interface with t</w:t>
      </w:r>
      <w:r w:rsidR="009E262C">
        <w:t xml:space="preserve">he SBC and </w:t>
      </w:r>
      <w:r w:rsidR="00640B2F">
        <w:t xml:space="preserve">provide </w:t>
      </w:r>
      <w:r w:rsidR="00ED7CD3">
        <w:t xml:space="preserve">data that </w:t>
      </w:r>
      <w:r w:rsidR="00E854E8">
        <w:t>is to be used on top of the</w:t>
      </w:r>
      <w:r w:rsidR="00493542">
        <w:t xml:space="preserve"> data extracted from the camera system. This entire system works locally</w:t>
      </w:r>
      <w:r w:rsidR="007A190C">
        <w:t xml:space="preserve">/autonomously and </w:t>
      </w:r>
      <w:r w:rsidR="00552826">
        <w:t xml:space="preserve">connects to </w:t>
      </w:r>
      <w:r w:rsidR="00F42E69">
        <w:t>the internet to</w:t>
      </w:r>
      <w:r w:rsidR="00C256B7">
        <w:t xml:space="preserve"> allow remote management</w:t>
      </w:r>
    </w:p>
    <w:p w:rsidR="004C1346" w:rsidP="009B45D9" w:rsidRDefault="004C1346" w14:paraId="69A52C59" w14:textId="77777777"/>
    <w:p w:rsidR="009B45D9" w:rsidP="009B45D9" w:rsidRDefault="009B45D9" w14:paraId="7D8FAE49" w14:textId="1418BF69" w14:noSpellErr="1">
      <w:pPr>
        <w:pStyle w:val="Heading2"/>
        <w:rPr/>
      </w:pPr>
      <w:bookmarkStart w:name="_Toc2008150273" w:id="101"/>
      <w:commentRangeStart w:id="103"/>
      <w:commentRangeStart w:id="104"/>
      <w:bookmarkStart w:name="_Toc1703837528" w:id="1942361117"/>
      <w:r w:rsidR="743178CB">
        <w:rPr/>
        <w:t xml:space="preserve">Hardware </w:t>
      </w:r>
      <w:r w:rsidR="2825BFE5">
        <w:rPr/>
        <w:t>Components</w:t>
      </w:r>
      <w:r w:rsidR="5B989CE9">
        <w:rPr/>
        <w:t xml:space="preserve"> and Specifications</w:t>
      </w:r>
      <w:bookmarkEnd w:id="101"/>
      <w:commentRangeEnd w:id="103"/>
      <w:r>
        <w:rPr>
          <w:rStyle w:val="CommentReference"/>
        </w:rPr>
        <w:commentReference w:id="103"/>
      </w:r>
      <w:commentRangeEnd w:id="104"/>
      <w:r>
        <w:rPr>
          <w:rStyle w:val="CommentReference"/>
        </w:rPr>
        <w:commentReference w:id="104"/>
      </w:r>
      <w:bookmarkEnd w:id="1942361117"/>
    </w:p>
    <w:p w:rsidRPr="00CE2086" w:rsidR="00CE2086" w:rsidP="00CE2086" w:rsidRDefault="00CE2086" w14:paraId="3ABD0B6D" w14:textId="77777777"/>
    <w:tbl>
      <w:tblPr>
        <w:tblW w:w="0" w:type="auto"/>
        <w:tblCellMar>
          <w:top w:w="15" w:type="dxa"/>
          <w:left w:w="15" w:type="dxa"/>
          <w:bottom w:w="15" w:type="dxa"/>
          <w:right w:w="15" w:type="dxa"/>
        </w:tblCellMar>
        <w:tblLook w:val="04A0" w:firstRow="1" w:lastRow="0" w:firstColumn="1" w:lastColumn="0" w:noHBand="0" w:noVBand="1"/>
      </w:tblPr>
      <w:tblGrid>
        <w:gridCol w:w="2011"/>
        <w:gridCol w:w="3470"/>
        <w:gridCol w:w="3155"/>
      </w:tblGrid>
      <w:tr w:rsidRPr="00EE5662" w:rsidR="00EE5662" w:rsidTr="00E25B1D" w14:paraId="6368A7C1" w14:textId="77777777">
        <w:trPr>
          <w:trHeight w:val="500"/>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36A5CF6A" w14:textId="77777777">
            <w:pPr>
              <w:rPr>
                <w:lang w:val="en-CA"/>
              </w:rPr>
            </w:pPr>
            <w:r w:rsidRPr="00EE5662">
              <w:rPr>
                <w:b/>
                <w:bCs/>
                <w:lang w:val="en-CA"/>
              </w:rPr>
              <w:t>Component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212F425" w14:textId="77777777">
            <w:pPr>
              <w:rPr>
                <w:lang w:val="en-CA"/>
              </w:rPr>
            </w:pPr>
            <w:r w:rsidRPr="00EE5662">
              <w:rPr>
                <w:b/>
                <w:bCs/>
                <w:lang w:val="en-CA"/>
              </w:rPr>
              <w:t>Specifications</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7C2CF2B9" w14:textId="32B6EF10">
            <w:pPr>
              <w:rPr>
                <w:lang w:val="en-CA"/>
              </w:rPr>
            </w:pPr>
            <w:r w:rsidRPr="00EE5662">
              <w:rPr>
                <w:b/>
                <w:bCs/>
                <w:lang w:val="en-CA"/>
              </w:rPr>
              <w:t>Reasons</w:t>
            </w:r>
            <w:r w:rsidR="009644F7">
              <w:rPr>
                <w:b/>
                <w:bCs/>
                <w:lang w:val="en-CA"/>
              </w:rPr>
              <w:t xml:space="preserve"> to select this component</w:t>
            </w:r>
          </w:p>
        </w:tc>
      </w:tr>
      <w:tr w:rsidRPr="00EE5662" w:rsidR="00EE5662" w:rsidTr="00E25B1D" w14:paraId="2277195E" w14:textId="77777777">
        <w:trPr>
          <w:trHeight w:val="132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40F87D64" w14:textId="77777777">
            <w:pPr>
              <w:rPr>
                <w:lang w:val="en-CA"/>
              </w:rPr>
            </w:pPr>
            <w:r w:rsidRPr="00EE5662">
              <w:rPr>
                <w:b/>
                <w:bCs/>
                <w:lang w:val="en-CA"/>
              </w:rPr>
              <w:t>Nvidia Jetson Orin Nano Super Developer Kit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7EF3CD9" w14:textId="5CEE20C1">
            <w:pPr>
              <w:rPr>
                <w:lang w:val="en-CA"/>
              </w:rPr>
            </w:pPr>
            <w:r w:rsidRPr="00EE5662">
              <w:rPr>
                <w:lang w:val="en-CA"/>
              </w:rPr>
              <w:t>CPU: 6-core ARM Cortex-A78AE 64-bit, GPU: 1024-core NVIDIA Ampere, Storage: microSD (Expandable), RAM: 8GB LPDDR5, Interfaces: 2x USB 3.2, 1x HDMI, 1x M.2 Key M, 1x M.2 Key E, Camera: 2x MIPI CSI-2</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4FFE0A4D" w14:textId="77777777">
            <w:pPr>
              <w:numPr>
                <w:ilvl w:val="0"/>
                <w:numId w:val="20"/>
              </w:numPr>
              <w:rPr>
                <w:lang w:val="en-CA"/>
              </w:rPr>
            </w:pPr>
            <w:r w:rsidRPr="00EE5662">
              <w:rPr>
                <w:lang w:val="en-CA"/>
              </w:rPr>
              <w:t>Run images through model quickly </w:t>
            </w:r>
          </w:p>
          <w:p w:rsidRPr="00EE5662" w:rsidR="00EE5662" w:rsidP="00EE5662" w:rsidRDefault="00EE5662" w14:paraId="5FDE1206" w14:textId="77777777">
            <w:pPr>
              <w:numPr>
                <w:ilvl w:val="0"/>
                <w:numId w:val="20"/>
              </w:numPr>
              <w:rPr>
                <w:lang w:val="en-CA"/>
              </w:rPr>
            </w:pPr>
            <w:r w:rsidRPr="00EE5662">
              <w:rPr>
                <w:lang w:val="en-CA"/>
              </w:rPr>
              <w:t>Push data to cloud without compromising system performance </w:t>
            </w:r>
          </w:p>
          <w:p w:rsidRPr="00EE5662" w:rsidR="00EE5662" w:rsidP="00EE5662" w:rsidRDefault="00EE5662" w14:paraId="65665927" w14:textId="77777777">
            <w:pPr>
              <w:numPr>
                <w:ilvl w:val="0"/>
                <w:numId w:val="20"/>
              </w:numPr>
              <w:rPr>
                <w:lang w:val="en-CA"/>
              </w:rPr>
            </w:pPr>
            <w:r w:rsidRPr="00EE5662">
              <w:rPr>
                <w:lang w:val="en-CA"/>
              </w:rPr>
              <w:t>Has CUDA acceleration and dedicated GPU cores for our workload</w:t>
            </w:r>
          </w:p>
        </w:tc>
      </w:tr>
      <w:tr w:rsidRPr="00EE5662" w:rsidR="00EE5662" w:rsidTr="00E25B1D" w14:paraId="460A3D48" w14:textId="77777777">
        <w:trPr>
          <w:trHeight w:val="78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25B1D" w:rsidRDefault="00EE5662" w14:paraId="4E14E9B7" w14:noSpellErr="1" w14:textId="1C7A7DCD">
            <w:pPr>
              <w:rPr>
                <w:b w:val="1"/>
                <w:bCs w:val="1"/>
                <w:lang w:val="en-CA"/>
              </w:rPr>
            </w:pPr>
            <w:r w:rsidRPr="00E25B1D" w:rsidR="34ED59C9">
              <w:rPr>
                <w:b w:val="1"/>
                <w:bCs w:val="1"/>
                <w:lang w:val="en-CA"/>
              </w:rPr>
              <w:t>IMX219-83 Stereo Camera</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356DEA9" w14:noSpellErr="1" w14:textId="42EF3571">
            <w:pPr>
              <w:rPr>
                <w:lang w:val="en-CA"/>
              </w:rPr>
            </w:pPr>
            <w:r w:rsidRPr="00E25B1D" w:rsidR="2EEE7465">
              <w:rPr>
                <w:lang w:val="en-CA"/>
              </w:rPr>
              <w:t>Sensor Type: Dual IMX219 CMOS, Resolution: 8 MP (per lens), Field of View: 75° (per lens), Interface: MIPI CSI-2, Frame Rate: up to 60 fps, Focus: Fixed, Synchronization: Hardware-synced dual cameras, Power: 3.3V–5V.</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25B1D" w:rsidRDefault="00EE5662" w14:noSpellErr="1" w14:paraId="422CD678" w14:textId="2154D6AE">
            <w:pPr>
              <w:pStyle w:val="ListParagraph"/>
              <w:numPr>
                <w:ilvl w:val="0"/>
                <w:numId w:val="51"/>
              </w:numPr>
              <w:rPr>
                <w:lang w:val="en-CA"/>
              </w:rPr>
            </w:pPr>
            <w:r w:rsidRPr="00E25B1D" w:rsidR="2EEE7465">
              <w:rPr>
                <w:lang w:val="en-CA"/>
              </w:rPr>
              <w:t xml:space="preserve">Provides </w:t>
            </w:r>
            <w:r w:rsidRPr="00E25B1D" w:rsidR="2EEE7465">
              <w:rPr>
                <w:lang w:val="en-CA"/>
              </w:rPr>
              <w:t>accurate</w:t>
            </w:r>
            <w:r w:rsidRPr="00E25B1D" w:rsidR="2EEE7465">
              <w:rPr>
                <w:lang w:val="en-CA"/>
              </w:rPr>
              <w:t xml:space="preserve"> depth </w:t>
            </w:r>
            <w:r w:rsidRPr="00E25B1D" w:rsidR="2EEE7465">
              <w:rPr>
                <w:lang w:val="en-CA"/>
              </w:rPr>
              <w:t>perception</w:t>
            </w:r>
            <w:r w:rsidRPr="00E25B1D" w:rsidR="2EEE7465">
              <w:rPr>
                <w:lang w:val="en-CA"/>
              </w:rPr>
              <w:t xml:space="preserve"> using stereo imaging</w:t>
            </w:r>
          </w:p>
          <w:p w:rsidRPr="00EE5662" w:rsidR="00EE5662" w:rsidP="00E25B1D" w:rsidRDefault="00EE5662" w14:paraId="3DC196B2" w14:textId="3F28B242">
            <w:pPr>
              <w:pStyle w:val="ListParagraph"/>
              <w:numPr>
                <w:ilvl w:val="0"/>
                <w:numId w:val="51"/>
              </w:numPr>
              <w:rPr>
                <w:lang w:val="en-CA"/>
              </w:rPr>
            </w:pPr>
            <w:r w:rsidRPr="00E25B1D" w:rsidR="2EEE7465">
              <w:rPr>
                <w:lang w:val="en-CA"/>
              </w:rPr>
              <w:t>Compatible with Jetson’s dual MIPI CSI-2 camera inputs</w:t>
            </w:r>
          </w:p>
          <w:p w:rsidRPr="00EE5662" w:rsidR="00EE5662" w:rsidP="00E25B1D" w:rsidRDefault="00EE5662" w14:paraId="3DECF1EF" w14:textId="22252A7A">
            <w:pPr>
              <w:pStyle w:val="ListParagraph"/>
              <w:numPr>
                <w:ilvl w:val="0"/>
                <w:numId w:val="51"/>
              </w:numPr>
              <w:rPr>
                <w:lang w:val="en-CA"/>
              </w:rPr>
            </w:pPr>
            <w:r w:rsidRPr="00E25B1D" w:rsidR="2EEE7465">
              <w:rPr>
                <w:lang w:val="en-CA"/>
              </w:rPr>
              <w:t>High-quality Sony sensor ensures clear and low-latency image capture for driver monitoring</w:t>
            </w:r>
          </w:p>
        </w:tc>
      </w:tr>
      <w:tr w:rsidRPr="00EE5662" w:rsidR="00EE5662" w:rsidTr="00E25B1D" w14:paraId="4272F1CD" w14:textId="77777777">
        <w:trPr>
          <w:trHeight w:val="105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1DDDCBC" w14:textId="77777777">
            <w:pPr>
              <w:rPr>
                <w:lang w:val="en-CA"/>
              </w:rPr>
            </w:pPr>
            <w:r w:rsidRPr="00EE5662">
              <w:rPr>
                <w:b/>
                <w:bCs/>
                <w:lang w:val="en-CA"/>
              </w:rPr>
              <w:t>4.3-inch HDMI LCD 800x480 IPS Capacitive Touch Screen</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0769C927" w14:textId="6B5F4B81">
            <w:pPr>
              <w:rPr>
                <w:lang w:val="en-CA"/>
              </w:rPr>
            </w:pPr>
            <w:r w:rsidRPr="00EE5662">
              <w:rPr>
                <w:lang w:val="en-CA"/>
              </w:rPr>
              <w:t>Resolution: 800 × 480, Display Type: IPS LCD, Touch: Capacitive, Interface: HDMI + USB (for touch), Power: 5V</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0056A122" w14:textId="77777777">
            <w:pPr>
              <w:numPr>
                <w:ilvl w:val="0"/>
                <w:numId w:val="22"/>
              </w:numPr>
              <w:rPr>
                <w:lang w:val="en-CA"/>
              </w:rPr>
            </w:pPr>
            <w:r w:rsidRPr="00EE5662">
              <w:rPr>
                <w:lang w:val="en-CA"/>
              </w:rPr>
              <w:t>Small screen that isn't intrusive when driving</w:t>
            </w:r>
          </w:p>
          <w:p w:rsidRPr="00EE5662" w:rsidR="00EE5662" w:rsidP="00EE5662" w:rsidRDefault="00EE5662" w14:paraId="16703F2A" w14:textId="77777777">
            <w:pPr>
              <w:numPr>
                <w:ilvl w:val="0"/>
                <w:numId w:val="22"/>
              </w:numPr>
              <w:rPr>
                <w:lang w:val="en-CA"/>
              </w:rPr>
            </w:pPr>
            <w:r w:rsidRPr="00EE5662">
              <w:rPr>
                <w:lang w:val="en-CA"/>
              </w:rPr>
              <w:t>Touch for easy interaction (dismissing alerts)</w:t>
            </w:r>
          </w:p>
          <w:p w:rsidRPr="00EE5662" w:rsidR="00EE5662" w:rsidP="00EE5662" w:rsidRDefault="00EE5662" w14:paraId="6B33EF5F" w14:textId="77777777">
            <w:pPr>
              <w:numPr>
                <w:ilvl w:val="0"/>
                <w:numId w:val="22"/>
              </w:numPr>
              <w:rPr>
                <w:lang w:val="en-CA"/>
              </w:rPr>
            </w:pPr>
            <w:r w:rsidRPr="00EE5662">
              <w:rPr>
                <w:lang w:val="en-CA"/>
              </w:rPr>
              <w:t>Compatible with Jetson over DisplayPort (manufacturer supported)</w:t>
            </w:r>
          </w:p>
        </w:tc>
      </w:tr>
      <w:tr w:rsidRPr="00EE5662" w:rsidR="00EE5662" w:rsidTr="00E25B1D" w14:paraId="4A4A6715" w14:textId="77777777">
        <w:trPr>
          <w:trHeight w:val="1518"/>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382CCA" w:rsidR="00EE5662" w:rsidP="00EE5662" w:rsidRDefault="00FC5F11" w14:paraId="4EB30CE1" w14:textId="2E061176">
            <w:pPr>
              <w:rPr>
                <w:color w:val="FF0000"/>
                <w:lang w:val="en-CA"/>
              </w:rPr>
            </w:pPr>
            <w:r w:rsidRPr="00FC5F11">
              <w:rPr>
                <w:b/>
                <w:bCs/>
                <w:color w:val="000000" w:themeColor="text1"/>
                <w:lang w:val="en-CA"/>
              </w:rPr>
              <w:t>HD Speakers</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770515" w:rsidR="00EE5662" w:rsidP="00EE5662" w:rsidRDefault="00C705C9" w14:paraId="4601F18C" w14:noSpellErr="1" w14:textId="134C6F12">
            <w:pPr>
              <w:rPr>
                <w:color w:val="000000" w:themeColor="text1"/>
                <w:lang w:val="en-CA"/>
              </w:rPr>
            </w:pPr>
            <w:r w:rsidRPr="00E25B1D" w:rsidR="79EA382B">
              <w:rPr>
                <w:color w:val="000000" w:themeColor="text1" w:themeTint="FF" w:themeShade="FF"/>
                <w:lang w:val="en-CA"/>
              </w:rPr>
              <w:t xml:space="preserve">Wattage: </w:t>
            </w:r>
            <w:r w:rsidRPr="00E25B1D" w:rsidR="75CB356E">
              <w:rPr>
                <w:color w:val="000000" w:themeColor="text1" w:themeTint="FF" w:themeShade="FF"/>
                <w:lang w:val="en-CA"/>
              </w:rPr>
              <w:t>5</w:t>
            </w:r>
            <w:r w:rsidRPr="00E25B1D" w:rsidR="79EA382B">
              <w:rPr>
                <w:color w:val="000000" w:themeColor="text1" w:themeTint="FF" w:themeShade="FF"/>
                <w:lang w:val="en-CA"/>
              </w:rPr>
              <w:t>W</w:t>
            </w:r>
            <w:r w:rsidRPr="00E25B1D" w:rsidR="0A6B8525">
              <w:rPr>
                <w:color w:val="000000" w:themeColor="text1" w:themeTint="FF" w:themeShade="FF"/>
                <w:lang w:val="en-CA"/>
              </w:rPr>
              <w:t>, Low-level signal</w:t>
            </w:r>
            <w:r w:rsidRPr="00E25B1D" w:rsidR="7F30B5B4">
              <w:rPr>
                <w:color w:val="000000" w:themeColor="text1" w:themeTint="FF" w:themeShade="FF"/>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00EE5662" w:rsidP="00D63C6E" w:rsidRDefault="00EE5662" w14:paraId="5B9B58B5" w14:textId="69F77ED9">
            <w:pPr>
              <w:numPr>
                <w:ilvl w:val="0"/>
                <w:numId w:val="23"/>
              </w:numPr>
              <w:rPr>
                <w:color w:val="000000" w:themeColor="text1"/>
                <w:lang w:val="en-CA"/>
              </w:rPr>
            </w:pPr>
            <w:r w:rsidRPr="00E25B1D" w:rsidR="0A6B8525">
              <w:rPr>
                <w:color w:val="000000" w:themeColor="text1" w:themeTint="FF" w:themeShade="FF"/>
                <w:lang w:val="en-CA"/>
              </w:rPr>
              <w:t xml:space="preserve">Easy to </w:t>
            </w:r>
            <w:r w:rsidRPr="00E25B1D" w:rsidR="79EA382B">
              <w:rPr>
                <w:color w:val="000000" w:themeColor="text1" w:themeTint="FF" w:themeShade="FF"/>
                <w:lang w:val="en-CA"/>
              </w:rPr>
              <w:t>play</w:t>
            </w:r>
            <w:r w:rsidRPr="00E25B1D" w:rsidR="0A6B8525">
              <w:rPr>
                <w:color w:val="000000" w:themeColor="text1" w:themeTint="FF" w:themeShade="FF"/>
                <w:lang w:val="en-CA"/>
              </w:rPr>
              <w:t xml:space="preserve"> tunes using</w:t>
            </w:r>
            <w:r w:rsidRPr="00E25B1D" w:rsidR="4D5C1B8C">
              <w:rPr>
                <w:color w:val="000000" w:themeColor="text1" w:themeTint="FF" w:themeShade="FF"/>
                <w:lang w:val="en-CA"/>
              </w:rPr>
              <w:t xml:space="preserve"> any </w:t>
            </w:r>
            <w:r w:rsidRPr="00E25B1D" w:rsidR="492656C2">
              <w:rPr>
                <w:color w:val="000000" w:themeColor="text1" w:themeTint="FF" w:themeShade="FF"/>
                <w:lang w:val="en-CA"/>
              </w:rPr>
              <w:t>software</w:t>
            </w:r>
          </w:p>
          <w:p w:rsidRPr="00D63C6E" w:rsidR="00D63C6E" w:rsidP="00D63C6E" w:rsidRDefault="000E50F4" w14:paraId="259B1A3D" w14:textId="4DCE4F7D">
            <w:pPr>
              <w:pStyle w:val="ListParagraph"/>
              <w:numPr>
                <w:ilvl w:val="0"/>
                <w:numId w:val="23"/>
              </w:numPr>
              <w:rPr>
                <w:color w:val="000000" w:themeColor="text1"/>
                <w:lang w:val="en-CA"/>
              </w:rPr>
            </w:pPr>
            <w:r>
              <w:rPr>
                <w:color w:val="000000" w:themeColor="text1"/>
                <w:lang w:val="en-CA"/>
              </w:rPr>
              <w:t xml:space="preserve">Allows for modularity in </w:t>
            </w:r>
            <w:r w:rsidR="000C2786">
              <w:rPr>
                <w:color w:val="000000" w:themeColor="text1"/>
                <w:lang w:val="en-CA"/>
              </w:rPr>
              <w:t xml:space="preserve">sound selection, potentially </w:t>
            </w:r>
            <w:r w:rsidR="00C628DB">
              <w:rPr>
                <w:color w:val="000000" w:themeColor="text1"/>
                <w:lang w:val="en-CA"/>
              </w:rPr>
              <w:t>even custom alarms</w:t>
            </w:r>
          </w:p>
        </w:tc>
      </w:tr>
      <w:tr w:rsidRPr="00EE5662" w:rsidR="00EE5662" w:rsidTr="00E25B1D" w14:paraId="46FF6B02" w14:textId="77777777">
        <w:trPr>
          <w:trHeight w:val="105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23617110" w14:textId="77777777">
            <w:pPr>
              <w:rPr>
                <w:lang w:val="en-CA"/>
              </w:rPr>
            </w:pPr>
            <w:r w:rsidRPr="00EE5662">
              <w:rPr>
                <w:b/>
                <w:bCs/>
                <w:lang w:val="en-CA"/>
              </w:rPr>
              <w:t>GY-521 MPU-6050 3-Axis Accelerometer and Gyroscope</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6C3B43E2" w14:textId="601B07C6">
            <w:pPr>
              <w:rPr>
                <w:lang w:val="en-CA"/>
              </w:rPr>
            </w:pPr>
            <w:r w:rsidRPr="00EE5662">
              <w:rPr>
                <w:lang w:val="en-CA"/>
              </w:rPr>
              <w:t>Sensor: MPU-6050, Interface: I2C, Axes: 3-Axis Accelerometer + 3-Axis Gyroscope, Voltage: 3.3V-5V</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38A82379" w14:textId="77777777">
            <w:pPr>
              <w:numPr>
                <w:ilvl w:val="0"/>
                <w:numId w:val="24"/>
              </w:numPr>
              <w:rPr>
                <w:lang w:val="en-CA"/>
              </w:rPr>
            </w:pPr>
            <w:r w:rsidRPr="00EE5662">
              <w:rPr>
                <w:lang w:val="en-CA"/>
              </w:rPr>
              <w:t>To collect vehicle metrics to determine the state of the car and driver</w:t>
            </w:r>
          </w:p>
          <w:p w:rsidRPr="00EE5662" w:rsidR="00EE5662" w:rsidP="00EE5662" w:rsidRDefault="00EE5662" w14:paraId="2565A1DD" w14:textId="77777777">
            <w:pPr>
              <w:numPr>
                <w:ilvl w:val="0"/>
                <w:numId w:val="24"/>
              </w:numPr>
              <w:rPr>
                <w:lang w:val="en-CA"/>
              </w:rPr>
            </w:pPr>
            <w:r w:rsidRPr="00EE5662">
              <w:rPr>
                <w:lang w:val="en-CA"/>
              </w:rPr>
              <w:t>Industry-standard and highly compatible six-axis IMU providing all position vectors needed to find out information about the driver</w:t>
            </w:r>
          </w:p>
        </w:tc>
      </w:tr>
      <w:tr w:rsidRPr="00EE5662" w:rsidR="00EE5662" w:rsidTr="00E25B1D" w14:paraId="3FB19B43" w14:textId="77777777">
        <w:trPr>
          <w:trHeight w:val="105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4FB90FC1" w14:textId="77777777">
            <w:pPr>
              <w:rPr>
                <w:lang w:val="en-CA"/>
              </w:rPr>
            </w:pPr>
            <w:r w:rsidRPr="00EE5662">
              <w:rPr>
                <w:b/>
                <w:bCs/>
                <w:lang w:val="en-CA"/>
              </w:rPr>
              <w:lastRenderedPageBreak/>
              <w:t>Thin Film Pressure Sensor Flex Bend Sensor SF15 600 10kg</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099E4BC3" w14:textId="20BBCFAE">
            <w:pPr>
              <w:rPr>
                <w:lang w:val="en-CA"/>
              </w:rPr>
            </w:pPr>
            <w:r w:rsidRPr="00EE5662">
              <w:rPr>
                <w:lang w:val="en-CA"/>
              </w:rPr>
              <w:t>Type: Thin Film Pressure Sensor, Range: Up to 10kg, Interface: Analog</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8CD39DB" w14:textId="77777777">
            <w:pPr>
              <w:numPr>
                <w:ilvl w:val="0"/>
                <w:numId w:val="25"/>
              </w:numPr>
              <w:rPr>
                <w:lang w:val="en-CA"/>
              </w:rPr>
            </w:pPr>
            <w:r w:rsidRPr="00EE5662">
              <w:rPr>
                <w:lang w:val="en-CA"/>
              </w:rPr>
              <w:t>Used to measure pressure applied to steering wheel as a metric for determining drowsiness</w:t>
            </w:r>
          </w:p>
          <w:p w:rsidRPr="00EE5662" w:rsidR="00EE5662" w:rsidP="00EE5662" w:rsidRDefault="00EE5662" w14:paraId="14313B03" w14:textId="77777777">
            <w:pPr>
              <w:numPr>
                <w:ilvl w:val="0"/>
                <w:numId w:val="25"/>
              </w:numPr>
              <w:rPr>
                <w:lang w:val="en-CA"/>
              </w:rPr>
            </w:pPr>
            <w:r w:rsidRPr="00EE5662">
              <w:rPr>
                <w:lang w:val="en-CA"/>
              </w:rPr>
              <w:t>Thin and flat, able to fit on steering wheel without impeding driver</w:t>
            </w:r>
          </w:p>
        </w:tc>
      </w:tr>
      <w:tr w:rsidRPr="00EE5662" w:rsidR="00EE5662" w:rsidTr="00E25B1D" w14:paraId="3683C522" w14:textId="77777777">
        <w:trPr>
          <w:trHeight w:val="105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B9E2385" w14:textId="77777777">
            <w:pPr>
              <w:rPr>
                <w:lang w:val="en-CA"/>
              </w:rPr>
            </w:pPr>
            <w:r w:rsidRPr="00EE5662">
              <w:rPr>
                <w:b/>
                <w:bCs/>
                <w:lang w:val="en-CA"/>
              </w:rPr>
              <w:t>Digital ADC Module 16-Bit ADS1115 I2C 4-Channel ADC</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CC5786A" w14:textId="0EC8B130">
            <w:pPr>
              <w:rPr>
                <w:lang w:val="en-CA"/>
              </w:rPr>
            </w:pPr>
            <w:r w:rsidRPr="00EE5662">
              <w:rPr>
                <w:lang w:val="en-CA"/>
              </w:rPr>
              <w:t>Resolution: 16-bit, Channels: 4, Interface: I2C, Voltage: 2V - 5.5V</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5EA93ED7" w14:textId="77777777">
            <w:pPr>
              <w:numPr>
                <w:ilvl w:val="0"/>
                <w:numId w:val="26"/>
              </w:numPr>
              <w:rPr>
                <w:lang w:val="en-CA"/>
              </w:rPr>
            </w:pPr>
            <w:r w:rsidRPr="00EE5662">
              <w:rPr>
                <w:lang w:val="en-CA"/>
              </w:rPr>
              <w:t>Interface between pressure sensor and Jetson because Jetson doesn’t have an onboard ADC</w:t>
            </w:r>
          </w:p>
          <w:p w:rsidRPr="00EE5662" w:rsidR="00EE5662" w:rsidP="00EE5662" w:rsidRDefault="00EE5662" w14:paraId="1DDCB11F" w14:textId="77777777">
            <w:pPr>
              <w:numPr>
                <w:ilvl w:val="0"/>
                <w:numId w:val="26"/>
              </w:numPr>
              <w:rPr>
                <w:lang w:val="en-CA"/>
              </w:rPr>
            </w:pPr>
            <w:r w:rsidRPr="00EE5662">
              <w:rPr>
                <w:lang w:val="en-CA"/>
              </w:rPr>
              <w:t>Highly configurable chip</w:t>
            </w:r>
          </w:p>
        </w:tc>
      </w:tr>
      <w:tr w:rsidRPr="00EE5662" w:rsidR="00EE5662" w:rsidTr="00E25B1D" w14:paraId="25C8B2C7" w14:textId="77777777">
        <w:trPr>
          <w:trHeight w:val="785"/>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782E7F24" w14:textId="77777777">
            <w:pPr>
              <w:rPr>
                <w:lang w:val="en-CA"/>
              </w:rPr>
            </w:pPr>
            <w:r w:rsidRPr="00EE5662">
              <w:rPr>
                <w:b/>
                <w:bCs/>
                <w:lang w:val="en-CA"/>
              </w:rPr>
              <w:t>Heart Rate Sensor Module MAX30102</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2AD08775" w14:textId="444229F9">
            <w:pPr>
              <w:rPr>
                <w:lang w:val="en-CA"/>
              </w:rPr>
            </w:pPr>
            <w:r w:rsidRPr="00EE5662">
              <w:rPr>
                <w:lang w:val="en-CA"/>
              </w:rPr>
              <w:t>Measures: Heart Rate, SpO2 (Blood Oxygen), Interface: I2C, Voltage: 1.8V - 3.3V</w:t>
            </w:r>
            <w:r w:rsidR="00D63C6E">
              <w:rPr>
                <w:lang w:val="en-CA"/>
              </w:rPr>
              <w:t>.</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hideMark/>
          </w:tcPr>
          <w:p w:rsidRPr="00EE5662" w:rsidR="00EE5662" w:rsidP="00EE5662" w:rsidRDefault="00EE5662" w14:paraId="1CE96541" w14:textId="77777777">
            <w:pPr>
              <w:numPr>
                <w:ilvl w:val="0"/>
                <w:numId w:val="27"/>
              </w:numPr>
              <w:rPr>
                <w:lang w:val="en-CA"/>
              </w:rPr>
            </w:pPr>
            <w:r w:rsidRPr="00EE5662">
              <w:rPr>
                <w:lang w:val="en-CA"/>
              </w:rPr>
              <w:t>Used to measure heart rate of driver as a metric for determining drowsiness</w:t>
            </w:r>
          </w:p>
          <w:p w:rsidRPr="00EE5662" w:rsidR="00EE5662" w:rsidP="00EE5662" w:rsidRDefault="00EE5662" w14:paraId="40DE289C" w14:textId="77777777">
            <w:pPr>
              <w:numPr>
                <w:ilvl w:val="0"/>
                <w:numId w:val="27"/>
              </w:numPr>
              <w:rPr>
                <w:lang w:val="en-CA"/>
              </w:rPr>
            </w:pPr>
            <w:r w:rsidRPr="00EE5662">
              <w:rPr>
                <w:lang w:val="en-CA"/>
              </w:rPr>
              <w:t>Small and compact, allowing easy integration without impeding driver and other components</w:t>
            </w:r>
          </w:p>
        </w:tc>
      </w:tr>
    </w:tbl>
    <w:p w:rsidR="00E25B1D" w:rsidRDefault="00E25B1D" w14:paraId="76C9F9C6" w14:textId="34F112FD"/>
    <w:p w:rsidRPr="002178EC" w:rsidR="00F94181" w:rsidP="002178EC" w:rsidRDefault="00F94181" w14:paraId="690DD146" w14:textId="77777777"/>
    <w:p w:rsidRPr="00C256B7" w:rsidR="009B45D9" w:rsidP="009B45D9" w:rsidRDefault="009B45D9" w14:paraId="0C1E3423" w14:textId="0EC7F431" w14:noSpellErr="1">
      <w:pPr>
        <w:pStyle w:val="Heading2"/>
        <w:rPr/>
      </w:pPr>
      <w:bookmarkStart w:name="_Toc1627938462" w:id="105"/>
      <w:bookmarkStart w:name="_Toc281575181" w:id="609095567"/>
      <w:r w:rsidR="743178CB">
        <w:rPr/>
        <w:t xml:space="preserve">Hardware </w:t>
      </w:r>
      <w:r w:rsidR="2825BFE5">
        <w:rPr/>
        <w:t>Block Diagram</w:t>
      </w:r>
      <w:bookmarkEnd w:id="105"/>
      <w:bookmarkEnd w:id="609095567"/>
    </w:p>
    <w:p w:rsidR="002178EC" w:rsidP="002178EC" w:rsidRDefault="002178EC" w14:paraId="0732E5C8" w14:textId="612864AE">
      <w:r w:rsidR="2825BFE5">
        <w:rPr/>
        <w:t>Block diagram showing connections between components and direction of data flow.</w:t>
      </w:r>
    </w:p>
    <w:p w:rsidR="006308BF" w:rsidP="00E25B1D" w:rsidRDefault="00367CFE" w14:paraId="766D4AD2" w14:textId="7C5ECF91">
      <w:pPr>
        <w:pStyle w:val="Normal"/>
        <w:jc w:val="center"/>
      </w:pPr>
      <w:r w:rsidR="1087295B">
        <w:drawing>
          <wp:inline wp14:editId="2173BB72" wp14:anchorId="6049B912">
            <wp:extent cx="5732069" cy="3568545"/>
            <wp:effectExtent l="0" t="0" r="0" b="0"/>
            <wp:docPr id="16089646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8964670" name=""/>
                    <pic:cNvPicPr/>
                  </pic:nvPicPr>
                  <pic:blipFill>
                    <a:blip xmlns:r="http://schemas.openxmlformats.org/officeDocument/2006/relationships" r:embed="rId1074576415">
                      <a:extLst>
                        <a:ext uri="{28A0092B-C50C-407E-A947-70E740481C1C}">
                          <a14:useLocalDpi xmlns:a14="http://schemas.microsoft.com/office/drawing/2010/main"/>
                        </a:ext>
                      </a:extLst>
                    </a:blip>
                    <a:stretch>
                      <a:fillRect/>
                    </a:stretch>
                    <a:srcRect l="20242" t="0" r="0" b="0"/>
                  </pic:blipFill>
                  <pic:spPr>
                    <a:xfrm rot="0">
                      <a:off x="0" y="0"/>
                      <a:ext cx="5732069" cy="3568545"/>
                    </a:xfrm>
                    <a:prstGeom prst="rect">
                      <a:avLst/>
                    </a:prstGeom>
                  </pic:spPr>
                </pic:pic>
              </a:graphicData>
            </a:graphic>
          </wp:inline>
        </w:drawing>
      </w:r>
    </w:p>
    <w:p w:rsidR="00012BE5" w:rsidP="00232A93" w:rsidRDefault="00012BE5" w14:paraId="1B5C4609" w14:textId="0D37E345">
      <w:pPr>
        <w:jc w:val="center"/>
      </w:pPr>
      <w:r>
        <w:rPr>
          <w:b/>
          <w:bCs/>
        </w:rPr>
        <w:t xml:space="preserve">Figure </w:t>
      </w:r>
      <w:r w:rsidR="006B45AA">
        <w:rPr>
          <w:b/>
          <w:bCs/>
        </w:rPr>
        <w:t>6</w:t>
      </w:r>
      <w:r>
        <w:rPr>
          <w:b/>
          <w:bCs/>
        </w:rPr>
        <w:t>.</w:t>
      </w:r>
      <w:r w:rsidR="0087553E">
        <w:rPr>
          <w:b/>
          <w:bCs/>
        </w:rPr>
        <w:t>1</w:t>
      </w:r>
      <w:r>
        <w:rPr>
          <w:b/>
          <w:bCs/>
        </w:rPr>
        <w:t xml:space="preserve">: </w:t>
      </w:r>
      <w:r w:rsidR="00384F9B">
        <w:t>Array of component</w:t>
      </w:r>
      <w:r w:rsidR="002F2456">
        <w:t xml:space="preserve">s </w:t>
      </w:r>
      <w:r w:rsidR="00061118">
        <w:t>with labelled connections and data flow</w:t>
      </w:r>
    </w:p>
    <w:p w:rsidRPr="00672661" w:rsidR="009B45D9" w:rsidP="009B45D9" w:rsidRDefault="009B45D9" w14:paraId="2D61DAF3" w14:textId="77777777"/>
    <w:p w:rsidRPr="00672661" w:rsidR="00BD0705" w:rsidP="009B45D9" w:rsidRDefault="00BD0705" w14:paraId="591142FC" w14:textId="73034001" w14:noSpellErr="1">
      <w:pPr>
        <w:pStyle w:val="Heading1"/>
      </w:pPr>
      <w:bookmarkStart w:name="_Toc1398406684" w:id="107"/>
      <w:bookmarkStart w:name="_Toc719295293" w:id="945666414"/>
      <w:r w:rsidR="2BAEA768">
        <w:rPr/>
        <w:t>Test</w:t>
      </w:r>
      <w:r w:rsidR="743178CB">
        <w:rPr/>
        <w:t>ing</w:t>
      </w:r>
      <w:bookmarkEnd w:id="107"/>
      <w:bookmarkEnd w:id="945666414"/>
    </w:p>
    <w:p w:rsidR="00BD0705" w:rsidP="00E42C2C" w:rsidRDefault="00BD0705" w14:paraId="0643A879" w14:textId="6A119FA3">
      <w:pPr>
        <w:jc w:val="left"/>
      </w:pPr>
      <w:r w:rsidRPr="00672661">
        <w:t>Put here table</w:t>
      </w:r>
      <w:r w:rsidRPr="00672661" w:rsidR="002178EC">
        <w:t xml:space="preserve">s </w:t>
      </w:r>
      <w:r w:rsidRPr="00672661">
        <w:t>of tests to perform such that the project can be tested by people outside your Project Group</w:t>
      </w:r>
      <w:r w:rsidRPr="00672661" w:rsidR="00C525AD">
        <w:t>. You</w:t>
      </w:r>
      <w:r w:rsidR="00C525AD">
        <w:t xml:space="preserve"> may list the tests in one column and the results in another column.</w:t>
      </w:r>
    </w:p>
    <w:p w:rsidR="008F1D69" w:rsidP="00E42C2C" w:rsidRDefault="008F1D69" w14:paraId="1121BD27" w14:textId="77777777">
      <w:pPr>
        <w:jc w:val="left"/>
      </w:pPr>
    </w:p>
    <w:tbl>
      <w:tblPr>
        <w:tblStyle w:val="TableGrid"/>
        <w:tblW w:w="0" w:type="auto"/>
        <w:tblLook w:val="04A0" w:firstRow="1" w:lastRow="0" w:firstColumn="1" w:lastColumn="0" w:noHBand="0" w:noVBand="1"/>
      </w:tblPr>
      <w:tblGrid>
        <w:gridCol w:w="4318"/>
        <w:gridCol w:w="4318"/>
      </w:tblGrid>
      <w:tr w:rsidR="008F1D69" w:rsidTr="008F1D69" w14:paraId="4F3C8C6F" w14:textId="77777777">
        <w:tc>
          <w:tcPr>
            <w:tcW w:w="4318" w:type="dxa"/>
          </w:tcPr>
          <w:p w:rsidRPr="008F1D69" w:rsidR="008F1D69" w:rsidP="008F1D69" w:rsidRDefault="008F1D69" w14:paraId="4E87188D" w14:textId="6FFD3970">
            <w:pPr>
              <w:jc w:val="center"/>
              <w:rPr>
                <w:b/>
                <w:bCs/>
              </w:rPr>
            </w:pPr>
            <w:r w:rsidRPr="008F1D69">
              <w:rPr>
                <w:b/>
                <w:bCs/>
              </w:rPr>
              <w:t>Test</w:t>
            </w:r>
          </w:p>
        </w:tc>
        <w:tc>
          <w:tcPr>
            <w:tcW w:w="4318" w:type="dxa"/>
          </w:tcPr>
          <w:p w:rsidRPr="008F1D69" w:rsidR="008F1D69" w:rsidP="008F1D69" w:rsidRDefault="008F1D69" w14:paraId="2FC5B84F" w14:textId="0691600F">
            <w:pPr>
              <w:jc w:val="center"/>
              <w:rPr>
                <w:b/>
                <w:bCs/>
              </w:rPr>
            </w:pPr>
            <w:r w:rsidRPr="008F1D69">
              <w:rPr>
                <w:b/>
                <w:bCs/>
              </w:rPr>
              <w:t>Result</w:t>
            </w:r>
          </w:p>
        </w:tc>
      </w:tr>
      <w:tr w:rsidR="008F1D69" w:rsidTr="008F1D69" w14:paraId="5A4600D7" w14:textId="77777777">
        <w:tc>
          <w:tcPr>
            <w:tcW w:w="4318" w:type="dxa"/>
          </w:tcPr>
          <w:p w:rsidR="008F1D69" w:rsidP="00E42C2C" w:rsidRDefault="00452753" w14:paraId="60E46114" w14:textId="727DFC08">
            <w:pPr>
              <w:jc w:val="left"/>
            </w:pPr>
            <w:r>
              <w:t>Create an account</w:t>
            </w:r>
            <w:r w:rsidR="00D50FD1">
              <w:t xml:space="preserve"> </w:t>
            </w:r>
          </w:p>
        </w:tc>
        <w:tc>
          <w:tcPr>
            <w:tcW w:w="4318" w:type="dxa"/>
          </w:tcPr>
          <w:p w:rsidR="008F1D69" w:rsidP="00E42C2C" w:rsidRDefault="00D50FD1" w14:paraId="346D258A" w14:textId="41C95999">
            <w:pPr>
              <w:jc w:val="left"/>
            </w:pPr>
            <w:r>
              <w:t>On the website, u</w:t>
            </w:r>
            <w:r w:rsidR="00452753">
              <w:t>ser click</w:t>
            </w:r>
            <w:r>
              <w:t>s</w:t>
            </w:r>
            <w:r w:rsidR="00452753">
              <w:t xml:space="preserve"> “create an account” button, after which they will be directed </w:t>
            </w:r>
            <w:r w:rsidR="00D1033D">
              <w:t>to a new page that prompts their name, email, password and phone number. If the email is not already taken, the account will be created.</w:t>
            </w:r>
            <w:r w:rsidR="00EF2CA1">
              <w:t xml:space="preserve"> Otherwise, the user is prompted to use a different email address.</w:t>
            </w:r>
          </w:p>
        </w:tc>
      </w:tr>
      <w:tr w:rsidR="00EF2CA1" w:rsidTr="008F1D69" w14:paraId="17A6F37B" w14:textId="77777777">
        <w:tc>
          <w:tcPr>
            <w:tcW w:w="4318" w:type="dxa"/>
          </w:tcPr>
          <w:p w:rsidR="00EF2CA1" w:rsidP="00E42C2C" w:rsidRDefault="00EF2CA1" w14:paraId="68C7A7B1" w14:textId="18B2D1A6">
            <w:pPr>
              <w:jc w:val="left"/>
            </w:pPr>
            <w:r>
              <w:t>Log in</w:t>
            </w:r>
          </w:p>
        </w:tc>
        <w:tc>
          <w:tcPr>
            <w:tcW w:w="4318" w:type="dxa"/>
          </w:tcPr>
          <w:p w:rsidR="00EF2CA1" w:rsidP="00E42C2C" w:rsidRDefault="00EF2CA1" w14:paraId="4E791EFF" w14:textId="07B19928">
            <w:pPr>
              <w:jc w:val="left"/>
            </w:pPr>
            <w:r>
              <w:t>On the website, the user enters their email address and password associated with their account and clicks “log in”. If the information correctly corresponds to an account, they are signed in and can proceed to the next page.</w:t>
            </w:r>
          </w:p>
        </w:tc>
      </w:tr>
      <w:tr w:rsidR="00F353A2" w:rsidTr="008F1D69" w14:paraId="1CF7386C" w14:textId="77777777">
        <w:tc>
          <w:tcPr>
            <w:tcW w:w="4318" w:type="dxa"/>
          </w:tcPr>
          <w:p w:rsidR="00F353A2" w:rsidP="00E42C2C" w:rsidRDefault="00BC1EB0" w14:paraId="1BEBECFA" w14:textId="68930CA1">
            <w:pPr>
              <w:jc w:val="left"/>
            </w:pPr>
            <w:r>
              <w:t>Reset password</w:t>
            </w:r>
          </w:p>
        </w:tc>
        <w:tc>
          <w:tcPr>
            <w:tcW w:w="4318" w:type="dxa"/>
          </w:tcPr>
          <w:p w:rsidR="00F353A2" w:rsidP="00E42C2C" w:rsidRDefault="00F353A2" w14:paraId="44EEEC97" w14:textId="37BB84D2">
            <w:pPr>
              <w:jc w:val="left"/>
            </w:pPr>
            <w:r>
              <w:t xml:space="preserve">On the website, the user clicks “Forgot password,” which takes them to </w:t>
            </w:r>
            <w:r w:rsidR="00C87BA8">
              <w:t xml:space="preserve">the corresponding page. </w:t>
            </w:r>
            <w:r w:rsidR="00BC1EB0">
              <w:t>The user then enters their email address in the input field, after which an email is sent to them with a link to reset their password.</w:t>
            </w:r>
          </w:p>
        </w:tc>
      </w:tr>
      <w:tr w:rsidR="00BC1EB0" w:rsidTr="008F1D69" w14:paraId="39E31C92" w14:textId="77777777">
        <w:tc>
          <w:tcPr>
            <w:tcW w:w="4318" w:type="dxa"/>
          </w:tcPr>
          <w:p w:rsidR="00BC1EB0" w:rsidP="00E42C2C" w:rsidRDefault="00BC1EB0" w14:paraId="34FBB01E" w14:textId="6C9C3FBA">
            <w:pPr>
              <w:jc w:val="left"/>
            </w:pPr>
            <w:r>
              <w:lastRenderedPageBreak/>
              <w:t>Create an account</w:t>
            </w:r>
          </w:p>
        </w:tc>
        <w:tc>
          <w:tcPr>
            <w:tcW w:w="4318" w:type="dxa"/>
          </w:tcPr>
          <w:p w:rsidR="00BC1EB0" w:rsidP="00E42C2C" w:rsidRDefault="00BC1EB0" w14:paraId="36A02CCA" w14:textId="3DD45F99">
            <w:pPr>
              <w:jc w:val="left"/>
            </w:pPr>
            <w:r>
              <w:t>On the website, the user clicks “Create an account” which takes them to the create account page. After entering their account details in the input fields, they click “Submit.” A pop-up confirms that the details were saved and that the account was created</w:t>
            </w:r>
            <w:r w:rsidR="000C2FED">
              <w:t>, and they are taken back to the login page.</w:t>
            </w:r>
          </w:p>
        </w:tc>
      </w:tr>
      <w:tr w:rsidR="008F1D69" w:rsidTr="008F1D69" w14:paraId="7F9585C0" w14:textId="77777777">
        <w:tc>
          <w:tcPr>
            <w:tcW w:w="4318" w:type="dxa"/>
          </w:tcPr>
          <w:p w:rsidR="008F1D69" w:rsidP="00E42C2C" w:rsidRDefault="00D50FD1" w14:paraId="4A9B0C8D" w14:textId="771C7C48">
            <w:pPr>
              <w:jc w:val="left"/>
            </w:pPr>
            <w:r>
              <w:t>Add driver profile</w:t>
            </w:r>
          </w:p>
        </w:tc>
        <w:tc>
          <w:tcPr>
            <w:tcW w:w="4318" w:type="dxa"/>
          </w:tcPr>
          <w:p w:rsidR="008F1D69" w:rsidP="00E42C2C" w:rsidRDefault="00D50FD1" w14:paraId="393D4BE6" w14:textId="0272E019">
            <w:pPr>
              <w:jc w:val="left"/>
            </w:pPr>
            <w:r>
              <w:t xml:space="preserve">On the website, user clicks “add driver,” </w:t>
            </w:r>
            <w:r w:rsidR="00A73FC1">
              <w:t>which takes them to the new driver page. After entering the driver’s details, the user clicks “Submit,” which creates a new driver with the saved details.</w:t>
            </w:r>
          </w:p>
        </w:tc>
      </w:tr>
      <w:tr w:rsidR="008F1D69" w:rsidTr="008F1D69" w14:paraId="17D278C8" w14:textId="77777777">
        <w:tc>
          <w:tcPr>
            <w:tcW w:w="4318" w:type="dxa"/>
          </w:tcPr>
          <w:p w:rsidR="008F1D69" w:rsidP="00E42C2C" w:rsidRDefault="00D50FD1" w14:paraId="263916BB" w14:textId="1B978CDF">
            <w:pPr>
              <w:jc w:val="left"/>
            </w:pPr>
            <w:r>
              <w:t>Edit driver profile</w:t>
            </w:r>
          </w:p>
        </w:tc>
        <w:tc>
          <w:tcPr>
            <w:tcW w:w="4318" w:type="dxa"/>
          </w:tcPr>
          <w:p w:rsidR="008F1D69" w:rsidP="00E42C2C" w:rsidRDefault="00D50FD1" w14:paraId="7729C0B3" w14:textId="076F71FF">
            <w:pPr>
              <w:jc w:val="left"/>
            </w:pPr>
            <w:r>
              <w:t xml:space="preserve">On the website, user clicks “edit driver” and is taken to a new page where they can edit the details of the chosen driver. </w:t>
            </w:r>
          </w:p>
        </w:tc>
      </w:tr>
      <w:tr w:rsidR="008F1D69" w:rsidTr="008F1D69" w14:paraId="3E436FF5" w14:textId="77777777">
        <w:tc>
          <w:tcPr>
            <w:tcW w:w="4318" w:type="dxa"/>
          </w:tcPr>
          <w:p w:rsidR="008F1D69" w:rsidP="00E42C2C" w:rsidRDefault="00D50FD1" w14:paraId="00705DE9" w14:textId="04C191F7">
            <w:pPr>
              <w:jc w:val="left"/>
            </w:pPr>
            <w:r>
              <w:t>Delete driver profile</w:t>
            </w:r>
          </w:p>
        </w:tc>
        <w:tc>
          <w:tcPr>
            <w:tcW w:w="4318" w:type="dxa"/>
          </w:tcPr>
          <w:p w:rsidR="008F1D69" w:rsidP="00E42C2C" w:rsidRDefault="00D50FD1" w14:paraId="71CF7188" w14:textId="220DF9A1">
            <w:pPr>
              <w:jc w:val="left"/>
            </w:pPr>
            <w:r>
              <w:t>On the website, user clicks “delete driver” and the respective driver profile is deleted.</w:t>
            </w:r>
          </w:p>
        </w:tc>
      </w:tr>
      <w:tr w:rsidR="00A73FC1" w:rsidTr="008F1D69" w14:paraId="5BA9FE98" w14:textId="77777777">
        <w:tc>
          <w:tcPr>
            <w:tcW w:w="4318" w:type="dxa"/>
          </w:tcPr>
          <w:p w:rsidR="00A73FC1" w:rsidP="00E42C2C" w:rsidRDefault="00A73FC1" w14:paraId="224BA228" w14:textId="02C03C91">
            <w:pPr>
              <w:jc w:val="left"/>
            </w:pPr>
            <w:r>
              <w:t>View driver profile</w:t>
            </w:r>
          </w:p>
        </w:tc>
        <w:tc>
          <w:tcPr>
            <w:tcW w:w="4318" w:type="dxa"/>
          </w:tcPr>
          <w:p w:rsidR="00A73FC1" w:rsidP="00E42C2C" w:rsidRDefault="00A73FC1" w14:paraId="4A989C1E" w14:textId="1DD6D3F4">
            <w:pPr>
              <w:jc w:val="left"/>
            </w:pPr>
            <w:r>
              <w:t xml:space="preserve">On the website, the user clicks </w:t>
            </w:r>
            <w:r w:rsidR="00EE7546">
              <w:t>a driver card, which takes them to a status page of the driver. The page shows the status of the driver, as well as an event log involving the driver.</w:t>
            </w:r>
          </w:p>
        </w:tc>
      </w:tr>
      <w:tr w:rsidR="00EE7546" w:rsidTr="008F1D69" w14:paraId="749E850B" w14:textId="77777777">
        <w:tc>
          <w:tcPr>
            <w:tcW w:w="4318" w:type="dxa"/>
          </w:tcPr>
          <w:p w:rsidR="00EE7546" w:rsidP="00E42C2C" w:rsidRDefault="00EE7546" w14:paraId="20D33ACF" w14:textId="0787F56B">
            <w:pPr>
              <w:jc w:val="left"/>
            </w:pPr>
            <w:r>
              <w:t>Contact the team</w:t>
            </w:r>
          </w:p>
        </w:tc>
        <w:tc>
          <w:tcPr>
            <w:tcW w:w="4318" w:type="dxa"/>
          </w:tcPr>
          <w:p w:rsidR="00EE7546" w:rsidP="00E42C2C" w:rsidRDefault="00EE7546" w14:paraId="6283C80D" w14:textId="289AC809">
            <w:pPr>
              <w:jc w:val="left"/>
            </w:pPr>
            <w:r>
              <w:t xml:space="preserve">On the website, the user clicks “Contact Us” in the navbar, which takes them to the </w:t>
            </w:r>
            <w:r w:rsidR="00B73884">
              <w:t>contact page. After entering their name, email</w:t>
            </w:r>
            <w:r w:rsidR="00644DF1">
              <w:t xml:space="preserve"> address</w:t>
            </w:r>
            <w:r w:rsidR="00B73884">
              <w:t>, and desired messag</w:t>
            </w:r>
            <w:r w:rsidR="00644DF1">
              <w:t>e and clicking “Submit,” the user receives a confirmation email informing them that their message was received.</w:t>
            </w:r>
          </w:p>
        </w:tc>
      </w:tr>
      <w:tr w:rsidR="008F1D69" w:rsidTr="008F1D69" w14:paraId="367C055A" w14:textId="77777777">
        <w:tc>
          <w:tcPr>
            <w:tcW w:w="4318" w:type="dxa"/>
          </w:tcPr>
          <w:p w:rsidR="008F1D69" w:rsidP="00E42C2C" w:rsidRDefault="002411F3" w14:paraId="3C2AF1A1" w14:textId="4343050F">
            <w:pPr>
              <w:jc w:val="left"/>
            </w:pPr>
            <w:r>
              <w:t>Edit account</w:t>
            </w:r>
          </w:p>
        </w:tc>
        <w:tc>
          <w:tcPr>
            <w:tcW w:w="4318" w:type="dxa"/>
          </w:tcPr>
          <w:p w:rsidR="008F1D69" w:rsidP="00E42C2C" w:rsidRDefault="002411F3" w14:paraId="56848F58" w14:textId="72E46995">
            <w:pPr>
              <w:jc w:val="left"/>
            </w:pPr>
            <w:r>
              <w:t>On the website, user clicks “my account,” which takes them to the account page. The user then edits account information and clicks “save” to save the changes.</w:t>
            </w:r>
          </w:p>
        </w:tc>
      </w:tr>
      <w:tr w:rsidR="00945A28" w:rsidTr="008F1D69" w14:paraId="5F0AA8B8" w14:textId="77777777">
        <w:tc>
          <w:tcPr>
            <w:tcW w:w="4318" w:type="dxa"/>
          </w:tcPr>
          <w:p w:rsidR="00945A28" w:rsidP="00E42C2C" w:rsidRDefault="00945A28" w14:paraId="5E656A83" w14:textId="04909D16">
            <w:pPr>
              <w:jc w:val="left"/>
            </w:pPr>
            <w:r>
              <w:t>Sign out</w:t>
            </w:r>
          </w:p>
        </w:tc>
        <w:tc>
          <w:tcPr>
            <w:tcW w:w="4318" w:type="dxa"/>
          </w:tcPr>
          <w:p w:rsidR="00945A28" w:rsidP="00E42C2C" w:rsidRDefault="00945A28" w14:paraId="73B41807" w14:textId="5FBDAAB1">
            <w:pPr>
              <w:jc w:val="left"/>
            </w:pPr>
            <w:r>
              <w:t>On the website, the user clicks “Sign Out” in the navbar. They are taken back to the</w:t>
            </w:r>
            <w:r w:rsidR="008078E6">
              <w:t xml:space="preserve"> login page.</w:t>
            </w:r>
          </w:p>
        </w:tc>
      </w:tr>
      <w:tr w:rsidR="00770515" w:rsidTr="008F1D69" w14:paraId="1056EB39" w14:textId="77777777">
        <w:tc>
          <w:tcPr>
            <w:tcW w:w="4318" w:type="dxa"/>
          </w:tcPr>
          <w:p w:rsidR="00770515" w:rsidP="00E42C2C" w:rsidRDefault="00770515" w14:paraId="4DA4159A" w14:textId="75AF9DEA">
            <w:pPr>
              <w:jc w:val="left"/>
            </w:pPr>
            <w:proofErr w:type="gramStart"/>
            <w:r>
              <w:t>Sort</w:t>
            </w:r>
            <w:proofErr w:type="gramEnd"/>
            <w:r>
              <w:t xml:space="preserve"> </w:t>
            </w:r>
            <w:proofErr w:type="gramStart"/>
            <w:r w:rsidR="008B61BC">
              <w:t>driver</w:t>
            </w:r>
            <w:proofErr w:type="gramEnd"/>
            <w:r w:rsidR="008B61BC">
              <w:t xml:space="preserve"> profile cards</w:t>
            </w:r>
          </w:p>
        </w:tc>
        <w:tc>
          <w:tcPr>
            <w:tcW w:w="4318" w:type="dxa"/>
          </w:tcPr>
          <w:p w:rsidR="00770515" w:rsidP="00E42C2C" w:rsidRDefault="00770515" w14:paraId="2ADD8C2A" w14:textId="56310E17">
            <w:pPr>
              <w:jc w:val="left"/>
            </w:pPr>
            <w:r>
              <w:t xml:space="preserve">On the website dashboard, the user can </w:t>
            </w:r>
            <w:r w:rsidR="008B61BC">
              <w:t>change the order in which driver profile cards are displayed by selecting different options from the dropdown menu.</w:t>
            </w:r>
          </w:p>
        </w:tc>
      </w:tr>
      <w:tr w:rsidR="008B61BC" w:rsidTr="008F1D69" w14:paraId="142F0B3B" w14:textId="77777777">
        <w:tc>
          <w:tcPr>
            <w:tcW w:w="4318" w:type="dxa"/>
          </w:tcPr>
          <w:p w:rsidR="008B61BC" w:rsidP="00E42C2C" w:rsidRDefault="008B61BC" w14:paraId="49F278E5" w14:textId="20B44350">
            <w:pPr>
              <w:jc w:val="left"/>
            </w:pPr>
            <w:r>
              <w:t>Filter driver profile cards</w:t>
            </w:r>
          </w:p>
        </w:tc>
        <w:tc>
          <w:tcPr>
            <w:tcW w:w="4318" w:type="dxa"/>
          </w:tcPr>
          <w:p w:rsidR="008B61BC" w:rsidP="00E42C2C" w:rsidRDefault="008B61BC" w14:paraId="7614B9F6" w14:textId="555FBBBD">
            <w:pPr>
              <w:jc w:val="left"/>
            </w:pPr>
            <w:r>
              <w:t xml:space="preserve">On the website dashboard, the user can filter </w:t>
            </w:r>
            <w:r w:rsidR="00B90FF6">
              <w:t xml:space="preserve">out </w:t>
            </w:r>
            <w:r w:rsidR="00E35890">
              <w:t xml:space="preserve">driver cards by </w:t>
            </w:r>
            <w:proofErr w:type="gramStart"/>
            <w:r w:rsidR="00E35890">
              <w:t>entering into</w:t>
            </w:r>
            <w:proofErr w:type="gramEnd"/>
            <w:r w:rsidR="00E35890">
              <w:t xml:space="preserve"> the search bar. </w:t>
            </w:r>
            <w:r w:rsidR="00765C9A">
              <w:t xml:space="preserve">Only </w:t>
            </w:r>
            <w:r w:rsidR="00C72C8F">
              <w:t>drivers with names relevant to the search input will populate the dashboard.</w:t>
            </w:r>
          </w:p>
        </w:tc>
      </w:tr>
      <w:tr w:rsidR="00631CCB" w:rsidTr="008F1D69" w14:paraId="386678E6" w14:textId="77777777">
        <w:tc>
          <w:tcPr>
            <w:tcW w:w="4318" w:type="dxa"/>
          </w:tcPr>
          <w:p w:rsidR="00631CCB" w:rsidP="00E42C2C" w:rsidRDefault="003D59BF" w14:paraId="0FB7D182" w14:textId="20773686">
            <w:pPr>
              <w:jc w:val="left"/>
            </w:pPr>
            <w:r>
              <w:t>Warning dismissal</w:t>
            </w:r>
          </w:p>
        </w:tc>
        <w:tc>
          <w:tcPr>
            <w:tcW w:w="4318" w:type="dxa"/>
          </w:tcPr>
          <w:p w:rsidR="00631CCB" w:rsidP="00E42C2C" w:rsidRDefault="003D59BF" w14:paraId="19ED1C61" w14:textId="16EB65EC">
            <w:pPr>
              <w:jc w:val="left"/>
            </w:pPr>
            <w:r>
              <w:t xml:space="preserve">On the touchscreen display, </w:t>
            </w:r>
            <w:r w:rsidR="00F07DBC">
              <w:t xml:space="preserve">the </w:t>
            </w:r>
            <w:r>
              <w:t>user c</w:t>
            </w:r>
            <w:r w:rsidR="00A727D9">
              <w:t>licks a warning message to dismiss it</w:t>
            </w:r>
            <w:r w:rsidR="00DC3CA8">
              <w:t>.</w:t>
            </w:r>
          </w:p>
        </w:tc>
      </w:tr>
      <w:tr w:rsidR="00A727D9" w:rsidTr="008F1D69" w14:paraId="6B0AE3D4" w14:textId="77777777">
        <w:tc>
          <w:tcPr>
            <w:tcW w:w="4318" w:type="dxa"/>
          </w:tcPr>
          <w:p w:rsidRPr="00FC5F11" w:rsidR="00A727D9" w:rsidP="00E42C2C" w:rsidRDefault="00FC5F11" w14:paraId="5FAD18EA" w14:textId="4F836619">
            <w:pPr>
              <w:jc w:val="left"/>
              <w:rPr>
                <w:color w:val="000000" w:themeColor="text1"/>
              </w:rPr>
            </w:pPr>
            <w:r>
              <w:rPr>
                <w:color w:val="000000" w:themeColor="text1"/>
              </w:rPr>
              <w:t>Speaker sound</w:t>
            </w:r>
          </w:p>
        </w:tc>
        <w:tc>
          <w:tcPr>
            <w:tcW w:w="4318" w:type="dxa"/>
          </w:tcPr>
          <w:p w:rsidRPr="00FC5F11" w:rsidR="00A727D9" w:rsidP="00E42C2C" w:rsidRDefault="00FC5F11" w14:paraId="0EA1AA31" w14:textId="69BCAAC6">
            <w:pPr>
              <w:jc w:val="left"/>
              <w:rPr>
                <w:color w:val="000000" w:themeColor="text1"/>
              </w:rPr>
            </w:pPr>
            <w:proofErr w:type="gramStart"/>
            <w:r>
              <w:rPr>
                <w:color w:val="000000" w:themeColor="text1"/>
              </w:rPr>
              <w:t>Speaker</w:t>
            </w:r>
            <w:r w:rsidRPr="00FC5F11" w:rsidR="00BA19B7">
              <w:rPr>
                <w:color w:val="000000" w:themeColor="text1"/>
              </w:rPr>
              <w:t xml:space="preserve"> produces</w:t>
            </w:r>
            <w:proofErr w:type="gramEnd"/>
            <w:r w:rsidRPr="00FC5F11" w:rsidR="00BA19B7">
              <w:rPr>
                <w:color w:val="000000" w:themeColor="text1"/>
              </w:rPr>
              <w:t xml:space="preserve"> sound</w:t>
            </w:r>
            <w:r w:rsidRPr="00FC5F11" w:rsidR="00DC3CA8">
              <w:rPr>
                <w:color w:val="000000" w:themeColor="text1"/>
              </w:rPr>
              <w:t>.</w:t>
            </w:r>
          </w:p>
        </w:tc>
      </w:tr>
      <w:tr w:rsidR="00A0599B" w:rsidTr="008F1D69" w14:paraId="09895E7F" w14:textId="77777777">
        <w:tc>
          <w:tcPr>
            <w:tcW w:w="4318" w:type="dxa"/>
          </w:tcPr>
          <w:p w:rsidR="00A0599B" w:rsidP="00E42C2C" w:rsidRDefault="00A0599B" w14:paraId="21CE0204" w14:textId="031F56AF">
            <w:pPr>
              <w:jc w:val="left"/>
            </w:pPr>
            <w:r>
              <w:t>Camera</w:t>
            </w:r>
          </w:p>
        </w:tc>
        <w:tc>
          <w:tcPr>
            <w:tcW w:w="4318" w:type="dxa"/>
          </w:tcPr>
          <w:p w:rsidR="00A0599B" w:rsidP="00E42C2C" w:rsidRDefault="00A0599B" w14:paraId="77300DAB" w14:textId="3CFB7CB1">
            <w:pPr>
              <w:jc w:val="left"/>
            </w:pPr>
            <w:r>
              <w:t>Camera records and gives video feedback, identifies human face and eyes</w:t>
            </w:r>
            <w:r w:rsidR="00DC3CA8">
              <w:t>.</w:t>
            </w:r>
          </w:p>
        </w:tc>
      </w:tr>
      <w:tr w:rsidR="00A0599B" w:rsidTr="008F1D69" w14:paraId="181976F6" w14:textId="77777777">
        <w:tc>
          <w:tcPr>
            <w:tcW w:w="4318" w:type="dxa"/>
          </w:tcPr>
          <w:p w:rsidR="00A0599B" w:rsidP="00E42C2C" w:rsidRDefault="00353A21" w14:paraId="73476A55" w14:textId="28AF8CB0">
            <w:pPr>
              <w:jc w:val="left"/>
            </w:pPr>
            <w:r>
              <w:t>IMU</w:t>
            </w:r>
            <w:r w:rsidR="00A0599B">
              <w:t xml:space="preserve"> sensor</w:t>
            </w:r>
          </w:p>
        </w:tc>
        <w:tc>
          <w:tcPr>
            <w:tcW w:w="4318" w:type="dxa"/>
          </w:tcPr>
          <w:p w:rsidR="00A0599B" w:rsidP="00E42C2C" w:rsidRDefault="00567EAE" w14:paraId="15C7411B" w14:textId="5F65E19C">
            <w:pPr>
              <w:jc w:val="left"/>
            </w:pPr>
            <w:r>
              <w:t xml:space="preserve">Records and displays positional </w:t>
            </w:r>
            <w:r w:rsidR="009C4A09">
              <w:t>information</w:t>
            </w:r>
            <w:r w:rsidR="0099053A">
              <w:t xml:space="preserve"> on </w:t>
            </w:r>
            <w:r w:rsidR="001E0258">
              <w:t xml:space="preserve">all 6 </w:t>
            </w:r>
            <w:r w:rsidR="00E85A82">
              <w:t>axe</w:t>
            </w:r>
            <w:r w:rsidR="00653BEC">
              <w:t xml:space="preserve">s (Acceleration and </w:t>
            </w:r>
            <w:r w:rsidR="00DC3CA8">
              <w:t>g</w:t>
            </w:r>
            <w:r w:rsidR="00653BEC">
              <w:t>yroscopic data on X,</w:t>
            </w:r>
            <w:r w:rsidR="00DC3CA8">
              <w:t xml:space="preserve"> </w:t>
            </w:r>
            <w:r w:rsidR="00653BEC">
              <w:t>Y, and Z ax</w:t>
            </w:r>
            <w:r w:rsidR="00DC3CA8">
              <w:t>e</w:t>
            </w:r>
            <w:r w:rsidR="00653BEC">
              <w:t>s)</w:t>
            </w:r>
            <w:r w:rsidR="00DC3CA8">
              <w:t>.</w:t>
            </w:r>
          </w:p>
        </w:tc>
      </w:tr>
      <w:tr w:rsidR="02B1FE97" w:rsidTr="02B1FE97" w14:paraId="7DF3B0D6" w14:textId="77777777">
        <w:trPr>
          <w:trHeight w:val="300"/>
        </w:trPr>
        <w:tc>
          <w:tcPr>
            <w:tcW w:w="4318" w:type="dxa"/>
          </w:tcPr>
          <w:p w:rsidR="02B1FE97" w:rsidP="02B1FE97" w:rsidRDefault="667EE701" w14:paraId="792114BA" w14:textId="689B255C">
            <w:pPr>
              <w:jc w:val="left"/>
            </w:pPr>
            <w:r>
              <w:lastRenderedPageBreak/>
              <w:t>Pressure sensor</w:t>
            </w:r>
          </w:p>
        </w:tc>
        <w:tc>
          <w:tcPr>
            <w:tcW w:w="4318" w:type="dxa"/>
          </w:tcPr>
          <w:p w:rsidR="02B1FE97" w:rsidP="02B1FE97" w:rsidRDefault="667EE701" w14:paraId="6397B7EF" w14:textId="452CBB33">
            <w:pPr>
              <w:jc w:val="left"/>
            </w:pPr>
            <w:r>
              <w:t xml:space="preserve">The pressure of holding the sensor with either your palm or an individual finger has a different reading. Pressing the sensor with a finger results in a far smaller </w:t>
            </w:r>
            <w:r w:rsidR="6F85AF7C">
              <w:t xml:space="preserve">analog-to-digital converted value in </w:t>
            </w:r>
            <w:r w:rsidR="00660B1B">
              <w:t>comparison</w:t>
            </w:r>
            <w:r w:rsidR="6F85AF7C">
              <w:t xml:space="preserve"> to applying pressure with your palm.</w:t>
            </w:r>
          </w:p>
        </w:tc>
      </w:tr>
      <w:tr w:rsidR="4278CFED" w:rsidTr="4278CFED" w14:paraId="68BD782B" w14:textId="77777777">
        <w:trPr>
          <w:trHeight w:val="300"/>
        </w:trPr>
        <w:tc>
          <w:tcPr>
            <w:tcW w:w="4318" w:type="dxa"/>
          </w:tcPr>
          <w:p w:rsidR="4278CFED" w:rsidP="4278CFED" w:rsidRDefault="667EE701" w14:paraId="57970248" w14:textId="4E8F1042">
            <w:pPr>
              <w:jc w:val="left"/>
            </w:pPr>
            <w:r>
              <w:t>AI model</w:t>
            </w:r>
          </w:p>
        </w:tc>
        <w:tc>
          <w:tcPr>
            <w:tcW w:w="4318" w:type="dxa"/>
          </w:tcPr>
          <w:p w:rsidR="4278CFED" w:rsidP="4278CFED" w:rsidRDefault="7B0E42C4" w14:paraId="70C249C0" w14:textId="0BD87CA0">
            <w:pPr>
              <w:jc w:val="left"/>
            </w:pPr>
            <w:r>
              <w:t xml:space="preserve">The AI model </w:t>
            </w:r>
            <w:r w:rsidR="2A09E6CB">
              <w:t>consists</w:t>
            </w:r>
            <w:r>
              <w:t xml:space="preserve"> of </w:t>
            </w:r>
            <w:r w:rsidR="2A09E6CB">
              <w:t>a yawning detection model</w:t>
            </w:r>
            <w:r>
              <w:t xml:space="preserve"> and </w:t>
            </w:r>
            <w:r w:rsidR="2A09E6CB">
              <w:t>an eye</w:t>
            </w:r>
            <w:r>
              <w:t xml:space="preserve"> open and </w:t>
            </w:r>
            <w:r w:rsidR="2A09E6CB">
              <w:t xml:space="preserve">close model. The yawning model can </w:t>
            </w:r>
            <w:r w:rsidR="00660B1B">
              <w:t>successfully</w:t>
            </w:r>
            <w:r w:rsidR="2A09E6CB">
              <w:t xml:space="preserve"> identify when someone is yawning</w:t>
            </w:r>
            <w:r w:rsidR="4DBF15B3">
              <w:t xml:space="preserve">. </w:t>
            </w:r>
            <w:r w:rsidR="120382F7">
              <w:t xml:space="preserve">Even if someone is talking or laughing it does not pick up any false positives. </w:t>
            </w:r>
            <w:r w:rsidR="4DBF15B3">
              <w:t>The</w:t>
            </w:r>
            <w:r>
              <w:t xml:space="preserve"> </w:t>
            </w:r>
            <w:r w:rsidR="31115B45">
              <w:t>position of the camera affects the results, and the model will be tuned to increase this accuracy.</w:t>
            </w:r>
          </w:p>
        </w:tc>
      </w:tr>
      <w:tr w:rsidR="549A335D" w:rsidTr="549A335D" w14:paraId="11ED89C4" w14:textId="77777777">
        <w:trPr>
          <w:trHeight w:val="300"/>
        </w:trPr>
        <w:tc>
          <w:tcPr>
            <w:tcW w:w="4318" w:type="dxa"/>
          </w:tcPr>
          <w:p w:rsidR="31115B45" w:rsidP="72BE3DD4" w:rsidRDefault="68126A13" w14:paraId="37973EC1" w14:textId="7C0A7242">
            <w:pPr>
              <w:jc w:val="left"/>
              <w:rPr>
                <w:rFonts w:eastAsia="Arial"/>
              </w:rPr>
            </w:pPr>
            <w:r>
              <w:t>F</w:t>
            </w:r>
            <w:r w:rsidRPr="044389FC">
              <w:rPr>
                <w:rFonts w:eastAsia="Arial"/>
              </w:rPr>
              <w:t>irebase Realtime Database</w:t>
            </w:r>
          </w:p>
          <w:p w:rsidR="549A335D" w:rsidP="549A335D" w:rsidRDefault="549A335D" w14:paraId="59127BD8" w14:textId="7D89A2A6">
            <w:pPr>
              <w:jc w:val="left"/>
            </w:pPr>
          </w:p>
        </w:tc>
        <w:tc>
          <w:tcPr>
            <w:tcW w:w="4318" w:type="dxa"/>
          </w:tcPr>
          <w:p w:rsidR="549A335D" w:rsidP="549A335D" w:rsidRDefault="68126A13" w14:paraId="03208DFE" w14:textId="78F10E1A">
            <w:pPr>
              <w:jc w:val="left"/>
            </w:pPr>
            <w:r>
              <w:t xml:space="preserve">Sensor readings can be uploaded, fetched, updated and removed from the database using REST APIs. </w:t>
            </w:r>
          </w:p>
        </w:tc>
      </w:tr>
    </w:tbl>
    <w:p w:rsidR="008F1D69" w:rsidP="00E42C2C" w:rsidRDefault="008F1D69" w14:paraId="55C0DB65" w14:textId="77777777">
      <w:pPr>
        <w:jc w:val="left"/>
      </w:pPr>
    </w:p>
    <w:p w:rsidR="00E42C2C" w:rsidP="00E42C2C" w:rsidRDefault="00E42C2C" w14:paraId="6CA2E526" w14:textId="77777777">
      <w:pPr>
        <w:jc w:val="left"/>
      </w:pPr>
      <w:r>
        <w:t xml:space="preserve"> </w:t>
      </w:r>
    </w:p>
    <w:p w:rsidR="009B45D9" w:rsidP="00E42C2C" w:rsidRDefault="009B45D9" w14:paraId="38D52BF2" w14:textId="30ABF3AE" w14:noSpellErr="1">
      <w:pPr>
        <w:pStyle w:val="Heading2"/>
        <w:rPr/>
      </w:pPr>
      <w:bookmarkStart w:name="_Toc848630087" w:id="109"/>
      <w:bookmarkStart w:name="_Toc2055579856" w:id="1685962573"/>
      <w:r w:rsidR="743178CB">
        <w:rPr/>
        <w:t>Software</w:t>
      </w:r>
      <w:bookmarkEnd w:id="109"/>
      <w:bookmarkEnd w:id="1685962573"/>
    </w:p>
    <w:p w:rsidRPr="00E64B66" w:rsidR="006308BF" w:rsidP="006308BF" w:rsidRDefault="006308BF" w14:paraId="17207AD0" w14:textId="1FF596AE" w14:noSpellErr="1">
      <w:pPr>
        <w:pStyle w:val="Heading3"/>
        <w:rPr/>
      </w:pPr>
      <w:bookmarkStart w:name="_Toc1324472266" w:id="111"/>
      <w:bookmarkStart w:name="_Toc986174793" w:id="1823729764"/>
      <w:r w:rsidR="0B5057C8">
        <w:rPr/>
        <w:t>Verification</w:t>
      </w:r>
      <w:bookmarkEnd w:id="111"/>
      <w:bookmarkEnd w:id="1823729764"/>
    </w:p>
    <w:p w:rsidR="006308BF" w:rsidP="006308BF" w:rsidRDefault="00C525AD" w14:paraId="27A5C71D" w14:textId="4145F848">
      <w:r>
        <w:t xml:space="preserve">Comparison of requirements listed at the beginning of the project with the currently implemented requirements. </w:t>
      </w:r>
    </w:p>
    <w:p w:rsidR="001C39FC" w:rsidP="006308BF" w:rsidRDefault="001C39FC" w14:paraId="34E9EA04" w14:textId="77777777"/>
    <w:tbl>
      <w:tblPr>
        <w:tblStyle w:val="TableGrid"/>
        <w:tblW w:w="0" w:type="auto"/>
        <w:tblLook w:val="04A0" w:firstRow="1" w:lastRow="0" w:firstColumn="1" w:lastColumn="0" w:noHBand="0" w:noVBand="1"/>
      </w:tblPr>
      <w:tblGrid>
        <w:gridCol w:w="2878"/>
        <w:gridCol w:w="2879"/>
        <w:gridCol w:w="2879"/>
      </w:tblGrid>
      <w:tr w:rsidR="001C39FC" w14:paraId="1078D343" w14:textId="77777777">
        <w:tc>
          <w:tcPr>
            <w:tcW w:w="2878" w:type="dxa"/>
          </w:tcPr>
          <w:p w:rsidRPr="001C39FC" w:rsidR="001C39FC" w:rsidRDefault="001C39FC" w14:paraId="3C3A3E79" w14:textId="77777777">
            <w:pPr>
              <w:jc w:val="center"/>
              <w:rPr>
                <w:b/>
              </w:rPr>
            </w:pPr>
            <w:r>
              <w:rPr>
                <w:b/>
              </w:rPr>
              <w:t>Software Requirement</w:t>
            </w:r>
          </w:p>
        </w:tc>
        <w:tc>
          <w:tcPr>
            <w:tcW w:w="2879" w:type="dxa"/>
          </w:tcPr>
          <w:p w:rsidRPr="001C39FC" w:rsidR="001C39FC" w:rsidRDefault="001C39FC" w14:paraId="217B7343" w14:textId="77777777">
            <w:pPr>
              <w:jc w:val="center"/>
              <w:rPr>
                <w:b/>
              </w:rPr>
            </w:pPr>
            <w:r w:rsidRPr="001C39FC">
              <w:rPr>
                <w:b/>
              </w:rPr>
              <w:t>Description</w:t>
            </w:r>
          </w:p>
        </w:tc>
        <w:tc>
          <w:tcPr>
            <w:tcW w:w="2879" w:type="dxa"/>
          </w:tcPr>
          <w:p w:rsidRPr="001C39FC" w:rsidR="001C39FC" w:rsidRDefault="001C39FC" w14:paraId="180199E0" w14:textId="24F22473">
            <w:pPr>
              <w:jc w:val="center"/>
              <w:rPr>
                <w:b/>
              </w:rPr>
            </w:pPr>
            <w:r>
              <w:rPr>
                <w:b/>
              </w:rPr>
              <w:t>Implementation</w:t>
            </w:r>
          </w:p>
        </w:tc>
      </w:tr>
      <w:tr w:rsidR="001C39FC" w14:paraId="039AD735" w14:textId="77777777">
        <w:tc>
          <w:tcPr>
            <w:tcW w:w="2878" w:type="dxa"/>
          </w:tcPr>
          <w:p w:rsidR="001C39FC" w:rsidRDefault="001C39FC" w14:paraId="064D5D40" w14:textId="77777777">
            <w:r>
              <w:t>User authentication</w:t>
            </w:r>
          </w:p>
        </w:tc>
        <w:tc>
          <w:tcPr>
            <w:tcW w:w="2879" w:type="dxa"/>
          </w:tcPr>
          <w:p w:rsidR="001C39FC" w:rsidRDefault="00D63C6E" w14:paraId="60FF24A8" w14:textId="727A1812">
            <w:r>
              <w:t>The u</w:t>
            </w:r>
            <w:r w:rsidR="001C39FC">
              <w:t>ser inputs username and password, system verifies</w:t>
            </w:r>
            <w:r>
              <w:t>.</w:t>
            </w:r>
          </w:p>
        </w:tc>
        <w:tc>
          <w:tcPr>
            <w:tcW w:w="2879" w:type="dxa"/>
          </w:tcPr>
          <w:p w:rsidR="001C39FC" w:rsidRDefault="002411F3" w14:paraId="372E3B04" w14:textId="72BE4241">
            <w:r>
              <w:t>Partially implemented</w:t>
            </w:r>
            <w:r w:rsidR="00D63C6E">
              <w:t>.</w:t>
            </w:r>
          </w:p>
        </w:tc>
      </w:tr>
      <w:tr w:rsidR="001C39FC" w14:paraId="04B6B852" w14:textId="77777777">
        <w:tc>
          <w:tcPr>
            <w:tcW w:w="2878" w:type="dxa"/>
          </w:tcPr>
          <w:p w:rsidR="001C39FC" w:rsidRDefault="001C39FC" w14:paraId="663EBC0E" w14:textId="77777777">
            <w:r>
              <w:t>Machine Learning Model</w:t>
            </w:r>
          </w:p>
        </w:tc>
        <w:tc>
          <w:tcPr>
            <w:tcW w:w="2879" w:type="dxa"/>
          </w:tcPr>
          <w:p w:rsidR="001C39FC" w:rsidRDefault="00D63C6E" w14:paraId="0FC160F2" w14:textId="60F15168">
            <w:r>
              <w:t>The s</w:t>
            </w:r>
            <w:r w:rsidR="001C39FC">
              <w:t>ystem should</w:t>
            </w:r>
            <w:r w:rsidR="00E85A82">
              <w:t xml:space="preserve"> detect when drowsiness occurs.</w:t>
            </w:r>
          </w:p>
        </w:tc>
        <w:tc>
          <w:tcPr>
            <w:tcW w:w="2879" w:type="dxa"/>
          </w:tcPr>
          <w:p w:rsidR="001C39FC" w:rsidP="3019FDA0" w:rsidRDefault="437FC970" w14:paraId="08B0E10F" w14:textId="1655C23B">
            <w:pPr>
              <w:spacing w:line="259" w:lineRule="auto"/>
            </w:pPr>
            <w:r>
              <w:t>Partia</w:t>
            </w:r>
            <w:r w:rsidR="00EE4F34">
              <w:t>lly Implemented</w:t>
            </w:r>
            <w:r w:rsidR="00D63C6E">
              <w:t>.</w:t>
            </w:r>
          </w:p>
        </w:tc>
      </w:tr>
      <w:tr w:rsidR="001C39FC" w14:paraId="6C9F9356" w14:textId="77777777">
        <w:tc>
          <w:tcPr>
            <w:tcW w:w="2878" w:type="dxa"/>
          </w:tcPr>
          <w:p w:rsidR="001C39FC" w:rsidRDefault="0055348D" w14:paraId="6ECB01C8" w14:textId="40F96C13">
            <w:r>
              <w:t>Management of user profiles</w:t>
            </w:r>
          </w:p>
        </w:tc>
        <w:tc>
          <w:tcPr>
            <w:tcW w:w="2879" w:type="dxa"/>
          </w:tcPr>
          <w:p w:rsidR="001C39FC" w:rsidRDefault="00D63C6E" w14:paraId="7D1048E4" w14:textId="37B33EB9">
            <w:r>
              <w:t>The u</w:t>
            </w:r>
            <w:r w:rsidR="0055348D">
              <w:t>ser can add, delete, and edit driver profiles</w:t>
            </w:r>
            <w:r>
              <w:t>.</w:t>
            </w:r>
          </w:p>
        </w:tc>
        <w:tc>
          <w:tcPr>
            <w:tcW w:w="2879" w:type="dxa"/>
          </w:tcPr>
          <w:p w:rsidR="001C39FC" w:rsidRDefault="6B3F2E98" w14:paraId="74C9611D" w14:textId="18685039">
            <w:r>
              <w:t>Fu</w:t>
            </w:r>
            <w:r w:rsidR="0989EAF0">
              <w:t>lly</w:t>
            </w:r>
            <w:r w:rsidR="00844673">
              <w:t xml:space="preserve"> implemented</w:t>
            </w:r>
            <w:r w:rsidR="00D63C6E">
              <w:t>.</w:t>
            </w:r>
          </w:p>
        </w:tc>
      </w:tr>
      <w:tr w:rsidR="00515F33" w14:paraId="5C3628BB" w14:textId="77777777">
        <w:tc>
          <w:tcPr>
            <w:tcW w:w="2878" w:type="dxa"/>
          </w:tcPr>
          <w:p w:rsidR="00515F33" w:rsidRDefault="00844673" w14:paraId="66FD0A9E" w14:textId="7670D4F2">
            <w:r>
              <w:t>Display interface</w:t>
            </w:r>
          </w:p>
        </w:tc>
        <w:tc>
          <w:tcPr>
            <w:tcW w:w="2879" w:type="dxa"/>
          </w:tcPr>
          <w:p w:rsidR="00515F33" w:rsidRDefault="00D63C6E" w14:paraId="148D3F32" w14:textId="375BB697">
            <w:r>
              <w:t>The s</w:t>
            </w:r>
            <w:r w:rsidR="00844673">
              <w:t>ystem provides visual warnings when drowsiness is detected</w:t>
            </w:r>
            <w:r w:rsidR="009E0F6C">
              <w:t xml:space="preserve">. </w:t>
            </w:r>
            <w:r>
              <w:t>The u</w:t>
            </w:r>
            <w:r w:rsidR="009E0F6C">
              <w:t>ser can dismiss warnings when they occur</w:t>
            </w:r>
            <w:r>
              <w:t>.</w:t>
            </w:r>
          </w:p>
        </w:tc>
        <w:tc>
          <w:tcPr>
            <w:tcW w:w="2879" w:type="dxa"/>
          </w:tcPr>
          <w:p w:rsidR="00515F33" w:rsidRDefault="00F76B42" w14:paraId="09BE14F1" w14:textId="79A7E832">
            <w:r>
              <w:t>Partially</w:t>
            </w:r>
            <w:r w:rsidR="00844673">
              <w:t xml:space="preserve"> implemented</w:t>
            </w:r>
            <w:r w:rsidR="00D63C6E">
              <w:t>.</w:t>
            </w:r>
          </w:p>
        </w:tc>
      </w:tr>
      <w:tr w:rsidR="00943265" w14:paraId="09BD5B7B" w14:textId="77777777">
        <w:tc>
          <w:tcPr>
            <w:tcW w:w="2878" w:type="dxa"/>
          </w:tcPr>
          <w:p w:rsidR="00943265" w:rsidRDefault="00CC1A19" w14:paraId="3ED4C49B" w14:textId="30E37484">
            <w:r>
              <w:t>Events log</w:t>
            </w:r>
          </w:p>
        </w:tc>
        <w:tc>
          <w:tcPr>
            <w:tcW w:w="2879" w:type="dxa"/>
          </w:tcPr>
          <w:p w:rsidR="00943265" w:rsidRDefault="00D63C6E" w14:paraId="038747A1" w14:textId="30B1FFE8">
            <w:r>
              <w:t>The s</w:t>
            </w:r>
            <w:r w:rsidR="00CC1A19">
              <w:t xml:space="preserve">ystem populates a list of events recorded by the sensors in the order that they </w:t>
            </w:r>
            <w:r w:rsidR="003A0ED5">
              <w:t>occurred</w:t>
            </w:r>
            <w:r w:rsidR="009E0F6C">
              <w:t>, along with their timestamps</w:t>
            </w:r>
            <w:r>
              <w:t>.</w:t>
            </w:r>
          </w:p>
        </w:tc>
        <w:tc>
          <w:tcPr>
            <w:tcW w:w="2879" w:type="dxa"/>
          </w:tcPr>
          <w:p w:rsidR="00943265" w:rsidRDefault="0D89C971" w14:paraId="77D38C61" w14:textId="6CD190D4">
            <w:r>
              <w:t>Partially</w:t>
            </w:r>
            <w:r w:rsidR="000E0F31">
              <w:t xml:space="preserve"> implemented</w:t>
            </w:r>
            <w:r w:rsidR="00D63C6E">
              <w:t>.</w:t>
            </w:r>
          </w:p>
        </w:tc>
      </w:tr>
      <w:tr w:rsidR="003A0ED5" w14:paraId="0FCC22F7" w14:textId="77777777">
        <w:tc>
          <w:tcPr>
            <w:tcW w:w="2878" w:type="dxa"/>
          </w:tcPr>
          <w:p w:rsidR="003A0ED5" w:rsidRDefault="005111EC" w14:paraId="3A8F6657" w14:textId="776255BC">
            <w:r>
              <w:t>Account management</w:t>
            </w:r>
          </w:p>
        </w:tc>
        <w:tc>
          <w:tcPr>
            <w:tcW w:w="2879" w:type="dxa"/>
          </w:tcPr>
          <w:p w:rsidR="003A0ED5" w:rsidRDefault="00D63C6E" w14:paraId="2A55F737" w14:textId="54789326">
            <w:r>
              <w:t>The u</w:t>
            </w:r>
            <w:r w:rsidR="005F3947">
              <w:t xml:space="preserve">ser </w:t>
            </w:r>
            <w:r w:rsidR="002411F3">
              <w:t>edits details of their account</w:t>
            </w:r>
            <w:r>
              <w:t>.</w:t>
            </w:r>
          </w:p>
        </w:tc>
        <w:tc>
          <w:tcPr>
            <w:tcW w:w="2879" w:type="dxa"/>
          </w:tcPr>
          <w:p w:rsidR="003A0ED5" w:rsidRDefault="11A2C202" w14:paraId="3EF9CA21" w14:textId="1D9920CD">
            <w:r>
              <w:t>Partially</w:t>
            </w:r>
            <w:r w:rsidR="002411F3">
              <w:t xml:space="preserve"> implemented</w:t>
            </w:r>
            <w:r w:rsidR="00D63C6E">
              <w:t>.</w:t>
            </w:r>
          </w:p>
        </w:tc>
      </w:tr>
    </w:tbl>
    <w:p w:rsidR="001C39FC" w:rsidP="001C39FC" w:rsidRDefault="001C39FC" w14:paraId="70C9DA48" w14:textId="0B58D72C">
      <w:pPr>
        <w:pStyle w:val="Caption"/>
        <w:jc w:val="center"/>
      </w:pPr>
      <w:r>
        <w:t>Table 3: Software Requirements Verification</w:t>
      </w:r>
    </w:p>
    <w:p w:rsidRPr="006308BF" w:rsidR="001C39FC" w:rsidP="006308BF" w:rsidRDefault="001C39FC" w14:paraId="3BC629B1" w14:textId="77777777"/>
    <w:p w:rsidRPr="00E64B66" w:rsidR="006308BF" w:rsidP="006308BF" w:rsidRDefault="006308BF" w14:paraId="373101FC" w14:textId="1D3A9586" w14:noSpellErr="1">
      <w:pPr>
        <w:pStyle w:val="Heading3"/>
        <w:rPr/>
      </w:pPr>
      <w:bookmarkStart w:name="_Toc1763124209" w:id="113"/>
      <w:bookmarkStart w:name="_Toc1052313810" w:id="536810652"/>
      <w:r w:rsidR="0B5057C8">
        <w:rPr/>
        <w:t>Validation</w:t>
      </w:r>
      <w:bookmarkEnd w:id="113"/>
      <w:bookmarkEnd w:id="536810652"/>
    </w:p>
    <w:p w:rsidR="00C525AD" w:rsidP="00C525AD" w:rsidRDefault="00C525AD" w14:paraId="76C3A750" w14:textId="3B08DCF1">
      <w:r>
        <w:t xml:space="preserve">Detailed testing to ensure how well the software components are functioning. </w:t>
      </w:r>
    </w:p>
    <w:p w:rsidR="001C39FC" w:rsidP="00C525AD" w:rsidRDefault="001C39FC" w14:paraId="7D5F7E8A" w14:textId="77777777"/>
    <w:tbl>
      <w:tblPr>
        <w:tblStyle w:val="TableGrid"/>
        <w:tblW w:w="8642" w:type="dxa"/>
        <w:tblLook w:val="04A0" w:firstRow="1" w:lastRow="0" w:firstColumn="1" w:lastColumn="0" w:noHBand="0" w:noVBand="1"/>
      </w:tblPr>
      <w:tblGrid>
        <w:gridCol w:w="1635"/>
        <w:gridCol w:w="1873"/>
        <w:gridCol w:w="2224"/>
        <w:gridCol w:w="2910"/>
      </w:tblGrid>
      <w:tr w:rsidR="001C39FC" w:rsidTr="00A5210B" w14:paraId="0395DCA0" w14:textId="77777777">
        <w:trPr>
          <w:trHeight w:val="312"/>
        </w:trPr>
        <w:tc>
          <w:tcPr>
            <w:tcW w:w="1635" w:type="dxa"/>
          </w:tcPr>
          <w:p w:rsidRPr="001C39FC" w:rsidR="001C39FC" w:rsidRDefault="001C39FC" w14:paraId="07635A60" w14:textId="77777777">
            <w:pPr>
              <w:jc w:val="center"/>
              <w:rPr>
                <w:b/>
              </w:rPr>
            </w:pPr>
            <w:r>
              <w:rPr>
                <w:b/>
              </w:rPr>
              <w:t>Software Requirement</w:t>
            </w:r>
          </w:p>
        </w:tc>
        <w:tc>
          <w:tcPr>
            <w:tcW w:w="1873" w:type="dxa"/>
          </w:tcPr>
          <w:p w:rsidRPr="001C39FC" w:rsidR="001C39FC" w:rsidRDefault="001C39FC" w14:paraId="098ED551" w14:textId="77777777">
            <w:pPr>
              <w:jc w:val="center"/>
              <w:rPr>
                <w:b/>
              </w:rPr>
            </w:pPr>
            <w:r w:rsidRPr="001C39FC">
              <w:rPr>
                <w:b/>
              </w:rPr>
              <w:t>Description</w:t>
            </w:r>
          </w:p>
        </w:tc>
        <w:tc>
          <w:tcPr>
            <w:tcW w:w="2224" w:type="dxa"/>
          </w:tcPr>
          <w:p w:rsidRPr="001C39FC" w:rsidR="001C39FC" w:rsidRDefault="001C39FC" w14:paraId="76348311" w14:textId="0F99798B">
            <w:pPr>
              <w:jc w:val="center"/>
              <w:rPr>
                <w:b/>
              </w:rPr>
            </w:pPr>
            <w:r>
              <w:rPr>
                <w:b/>
              </w:rPr>
              <w:t>Test</w:t>
            </w:r>
          </w:p>
        </w:tc>
        <w:tc>
          <w:tcPr>
            <w:tcW w:w="2910" w:type="dxa"/>
          </w:tcPr>
          <w:p w:rsidRPr="001C39FC" w:rsidR="001C39FC" w:rsidRDefault="001C39FC" w14:paraId="479A3FFE" w14:textId="2F233EFF">
            <w:pPr>
              <w:jc w:val="center"/>
              <w:rPr>
                <w:b/>
              </w:rPr>
            </w:pPr>
            <w:r w:rsidRPr="001C39FC">
              <w:rPr>
                <w:b/>
              </w:rPr>
              <w:t>Result</w:t>
            </w:r>
          </w:p>
        </w:tc>
      </w:tr>
      <w:tr w:rsidR="001C39FC" w:rsidTr="00A5210B" w14:paraId="195593C2" w14:textId="77777777">
        <w:trPr>
          <w:trHeight w:val="947"/>
        </w:trPr>
        <w:tc>
          <w:tcPr>
            <w:tcW w:w="1635" w:type="dxa"/>
          </w:tcPr>
          <w:p w:rsidR="001C39FC" w:rsidRDefault="001C39FC" w14:paraId="273DA870" w14:textId="77777777">
            <w:r>
              <w:lastRenderedPageBreak/>
              <w:t>User authentication</w:t>
            </w:r>
          </w:p>
        </w:tc>
        <w:tc>
          <w:tcPr>
            <w:tcW w:w="1873" w:type="dxa"/>
          </w:tcPr>
          <w:p w:rsidR="001C39FC" w:rsidRDefault="00B05382" w14:paraId="0373A104" w14:textId="3EF6CF9E">
            <w:r>
              <w:t>The u</w:t>
            </w:r>
            <w:r w:rsidR="001C39FC">
              <w:t>ser inputs username and password, system verifies</w:t>
            </w:r>
            <w:r>
              <w:t>.</w:t>
            </w:r>
          </w:p>
        </w:tc>
        <w:tc>
          <w:tcPr>
            <w:tcW w:w="2224" w:type="dxa"/>
          </w:tcPr>
          <w:p w:rsidR="001C39FC" w:rsidRDefault="001C39FC" w14:paraId="0DFFA30F" w14:textId="457020A0">
            <w:r>
              <w:t>Try valid and nonvalid username/password combinations</w:t>
            </w:r>
            <w:r w:rsidR="00B05382">
              <w:t>.</w:t>
            </w:r>
          </w:p>
        </w:tc>
        <w:tc>
          <w:tcPr>
            <w:tcW w:w="2910" w:type="dxa"/>
          </w:tcPr>
          <w:p w:rsidR="001C39FC" w:rsidRDefault="001C39FC" w14:paraId="05F4BF25" w14:textId="79A08545">
            <w:r>
              <w:t>System correctly verifies valid username/password combinations</w:t>
            </w:r>
            <w:r w:rsidR="00B05382">
              <w:t>.</w:t>
            </w:r>
          </w:p>
        </w:tc>
      </w:tr>
      <w:tr w:rsidR="001C39FC" w:rsidTr="00A5210B" w14:paraId="198422D2" w14:textId="77777777">
        <w:trPr>
          <w:trHeight w:val="625"/>
        </w:trPr>
        <w:tc>
          <w:tcPr>
            <w:tcW w:w="1635" w:type="dxa"/>
          </w:tcPr>
          <w:p w:rsidR="001C39FC" w:rsidRDefault="001C39FC" w14:paraId="03123E7D" w14:textId="77777777">
            <w:r>
              <w:t>Machine Learning Model</w:t>
            </w:r>
          </w:p>
        </w:tc>
        <w:tc>
          <w:tcPr>
            <w:tcW w:w="1873" w:type="dxa"/>
          </w:tcPr>
          <w:p w:rsidR="001C39FC" w:rsidRDefault="00B05382" w14:paraId="6DF4000C" w14:textId="7E933637">
            <w:r>
              <w:t>The system</w:t>
            </w:r>
            <w:r w:rsidR="001C39FC">
              <w:t xml:space="preserve"> detects objects with 95% accuracy</w:t>
            </w:r>
            <w:r>
              <w:t>.</w:t>
            </w:r>
          </w:p>
        </w:tc>
        <w:tc>
          <w:tcPr>
            <w:tcW w:w="2224" w:type="dxa"/>
          </w:tcPr>
          <w:p w:rsidR="001C39FC" w:rsidRDefault="00122C09" w14:paraId="7F9AC39E" w14:textId="1E259E88">
            <w:r>
              <w:t>Present face in front of camera, while changi</w:t>
            </w:r>
            <w:r w:rsidR="00BC54A6">
              <w:t>ng facial expressions (blinking, yawning, closing eyes)</w:t>
            </w:r>
            <w:r w:rsidR="00B05382">
              <w:t>.</w:t>
            </w:r>
            <w:r w:rsidR="001C39FC">
              <w:t xml:space="preserve"> </w:t>
            </w:r>
          </w:p>
        </w:tc>
        <w:tc>
          <w:tcPr>
            <w:tcW w:w="2910" w:type="dxa"/>
          </w:tcPr>
          <w:p w:rsidR="001C39FC" w:rsidP="3019FDA0" w:rsidRDefault="00A06C97" w14:paraId="44B2C6DF" w14:textId="5B3162EF">
            <w:pPr>
              <w:spacing w:line="259" w:lineRule="auto"/>
            </w:pPr>
            <w:r>
              <w:t xml:space="preserve">Model </w:t>
            </w:r>
            <w:r w:rsidR="00A632A7">
              <w:t>can</w:t>
            </w:r>
            <w:r>
              <w:t xml:space="preserve"> accurately identify </w:t>
            </w:r>
            <w:r w:rsidR="00A632A7">
              <w:t xml:space="preserve">eyes and mouth on face. Model can identify when mouth and/or eyes are closed. The model can predict whether someone is </w:t>
            </w:r>
            <w:r w:rsidR="61038FF3">
              <w:t>yawning</w:t>
            </w:r>
            <w:r w:rsidR="00A632A7">
              <w:t xml:space="preserve"> or </w:t>
            </w:r>
            <w:r w:rsidR="61038FF3">
              <w:t>not, and if their eyes are closed or open</w:t>
            </w:r>
            <w:r w:rsidR="6C79C25E">
              <w:t>.</w:t>
            </w:r>
            <w:r w:rsidR="5B27224E">
              <w:t xml:space="preserve"> </w:t>
            </w:r>
            <w:r w:rsidR="2F57D62D">
              <w:t xml:space="preserve">We will use these results in the next term of capstone to create an algorithm to determine when someone is drowsy. </w:t>
            </w:r>
          </w:p>
        </w:tc>
      </w:tr>
      <w:tr w:rsidR="002F6DD0" w:rsidTr="00A5210B" w14:paraId="7E7E74E6" w14:textId="77777777">
        <w:trPr>
          <w:trHeight w:val="625"/>
        </w:trPr>
        <w:tc>
          <w:tcPr>
            <w:tcW w:w="1635" w:type="dxa"/>
          </w:tcPr>
          <w:p w:rsidR="002F6DD0" w:rsidRDefault="00D5384F" w14:paraId="6C56A4F0" w14:textId="08B03F1C">
            <w:r>
              <w:t>Management of user profiles</w:t>
            </w:r>
          </w:p>
        </w:tc>
        <w:tc>
          <w:tcPr>
            <w:tcW w:w="1873" w:type="dxa"/>
          </w:tcPr>
          <w:p w:rsidR="002F6DD0" w:rsidRDefault="00B05382" w14:paraId="530279C8" w14:textId="7E40BFA4">
            <w:r>
              <w:t>The u</w:t>
            </w:r>
            <w:r w:rsidR="00107BE2">
              <w:t>ser can add/edit/delete driver profiles</w:t>
            </w:r>
            <w:r w:rsidR="00087E47">
              <w:t>.</w:t>
            </w:r>
          </w:p>
        </w:tc>
        <w:tc>
          <w:tcPr>
            <w:tcW w:w="2224" w:type="dxa"/>
          </w:tcPr>
          <w:p w:rsidR="002F6DD0" w:rsidRDefault="0023363F" w14:paraId="2106CB65" w14:textId="11EA0343">
            <w:r>
              <w:t xml:space="preserve">Try clicking the </w:t>
            </w:r>
            <w:r w:rsidR="00C6727A">
              <w:t xml:space="preserve">buttons for adding, deleting and editing profiles. </w:t>
            </w:r>
            <w:r w:rsidR="00F5565A">
              <w:t>Try editing information belonging to a specific user.</w:t>
            </w:r>
          </w:p>
        </w:tc>
        <w:tc>
          <w:tcPr>
            <w:tcW w:w="2910" w:type="dxa"/>
          </w:tcPr>
          <w:p w:rsidR="002F6DD0" w:rsidRDefault="00F5565A" w14:paraId="1CB59E16" w14:textId="7DBCAA33">
            <w:r>
              <w:t>Profiles are added and deleted when their respective buttons are pressed.</w:t>
            </w:r>
            <w:r w:rsidR="00463F84">
              <w:t xml:space="preserve"> </w:t>
            </w:r>
          </w:p>
        </w:tc>
      </w:tr>
      <w:tr w:rsidR="00D5384F" w:rsidTr="00A5210B" w14:paraId="10BD176E" w14:textId="77777777">
        <w:trPr>
          <w:trHeight w:val="625"/>
        </w:trPr>
        <w:tc>
          <w:tcPr>
            <w:tcW w:w="1635" w:type="dxa"/>
          </w:tcPr>
          <w:p w:rsidR="00D5384F" w:rsidRDefault="00D5384F" w14:paraId="2C8DEA4D" w14:textId="2099254C">
            <w:r>
              <w:t>Display interface</w:t>
            </w:r>
          </w:p>
        </w:tc>
        <w:tc>
          <w:tcPr>
            <w:tcW w:w="1873" w:type="dxa"/>
          </w:tcPr>
          <w:p w:rsidR="00D5384F" w:rsidRDefault="00B05382" w14:paraId="5B625F71" w14:textId="5CB1C3F0">
            <w:r>
              <w:t>The s</w:t>
            </w:r>
            <w:r w:rsidR="009E0F6C">
              <w:t xml:space="preserve">ystem </w:t>
            </w:r>
            <w:r w:rsidR="00372184">
              <w:t>gives</w:t>
            </w:r>
            <w:r w:rsidR="009E0F6C">
              <w:t xml:space="preserve"> visual warning when prompted, </w:t>
            </w:r>
            <w:r w:rsidR="00770515">
              <w:t>and the user</w:t>
            </w:r>
            <w:r w:rsidR="009E0F6C">
              <w:t xml:space="preserve"> can dismiss it</w:t>
            </w:r>
            <w:r w:rsidR="00087E47">
              <w:t>.</w:t>
            </w:r>
          </w:p>
        </w:tc>
        <w:tc>
          <w:tcPr>
            <w:tcW w:w="2224" w:type="dxa"/>
          </w:tcPr>
          <w:p w:rsidR="00D5384F" w:rsidRDefault="009E0F6C" w14:paraId="67F4593A" w14:textId="78B9F203">
            <w:r>
              <w:t>Prompt system to give warning, click the warning to dismiss it</w:t>
            </w:r>
            <w:r w:rsidR="00087E47">
              <w:t>.</w:t>
            </w:r>
          </w:p>
        </w:tc>
        <w:tc>
          <w:tcPr>
            <w:tcW w:w="2910" w:type="dxa"/>
          </w:tcPr>
          <w:p w:rsidR="00D5384F" w:rsidRDefault="00E85A82" w14:paraId="240FE47B" w14:textId="608453BE">
            <w:r>
              <w:t>Results have yet to be produced.</w:t>
            </w:r>
          </w:p>
        </w:tc>
      </w:tr>
      <w:tr w:rsidR="00D5384F" w:rsidTr="00A5210B" w14:paraId="4FB57E36" w14:textId="77777777">
        <w:trPr>
          <w:trHeight w:val="625"/>
        </w:trPr>
        <w:tc>
          <w:tcPr>
            <w:tcW w:w="1635" w:type="dxa"/>
          </w:tcPr>
          <w:p w:rsidR="00D5384F" w:rsidRDefault="00107BE2" w14:paraId="6B4BFF6B" w14:textId="79CB5188">
            <w:r>
              <w:t>Events log</w:t>
            </w:r>
          </w:p>
        </w:tc>
        <w:tc>
          <w:tcPr>
            <w:tcW w:w="1873" w:type="dxa"/>
          </w:tcPr>
          <w:p w:rsidR="00D5384F" w:rsidRDefault="00B05382" w14:paraId="5D92A6D4" w14:textId="2C6D9553">
            <w:r>
              <w:t>The s</w:t>
            </w:r>
            <w:r w:rsidR="009E0F6C">
              <w:t>ystem populates a list of events recorded in chronological order</w:t>
            </w:r>
            <w:r w:rsidR="00087E47">
              <w:t>.</w:t>
            </w:r>
          </w:p>
        </w:tc>
        <w:tc>
          <w:tcPr>
            <w:tcW w:w="2224" w:type="dxa"/>
          </w:tcPr>
          <w:p w:rsidR="00D5384F" w:rsidRDefault="009E0F6C" w14:paraId="5E1706A1" w14:textId="4973C0D8">
            <w:r>
              <w:t>Stimulate events</w:t>
            </w:r>
            <w:r w:rsidR="00372184">
              <w:t xml:space="preserve"> to be recorded by the system</w:t>
            </w:r>
            <w:r w:rsidR="00087E47">
              <w:t>.</w:t>
            </w:r>
          </w:p>
        </w:tc>
        <w:tc>
          <w:tcPr>
            <w:tcW w:w="2910" w:type="dxa"/>
          </w:tcPr>
          <w:p w:rsidR="00D5384F" w:rsidP="3019FDA0" w:rsidRDefault="41BE7945" w14:paraId="346632BE" w14:textId="31A20F12">
            <w:pPr>
              <w:spacing w:line="259" w:lineRule="auto"/>
            </w:pPr>
            <w:r>
              <w:t xml:space="preserve">Events are added in chronological order with their respective information and video </w:t>
            </w:r>
            <w:r w:rsidR="41B21233">
              <w:t>of the event</w:t>
            </w:r>
            <w:r w:rsidR="00087E47">
              <w:t>.</w:t>
            </w:r>
          </w:p>
        </w:tc>
      </w:tr>
      <w:tr w:rsidR="002411F3" w:rsidTr="00A5210B" w14:paraId="08A8BBDC" w14:textId="77777777">
        <w:trPr>
          <w:trHeight w:val="625"/>
        </w:trPr>
        <w:tc>
          <w:tcPr>
            <w:tcW w:w="1635" w:type="dxa"/>
          </w:tcPr>
          <w:p w:rsidR="002411F3" w:rsidP="002411F3" w:rsidRDefault="002411F3" w14:paraId="6E2C2A5B" w14:textId="102FE822">
            <w:r>
              <w:t>Edit account</w:t>
            </w:r>
          </w:p>
        </w:tc>
        <w:tc>
          <w:tcPr>
            <w:tcW w:w="1873" w:type="dxa"/>
          </w:tcPr>
          <w:p w:rsidR="002411F3" w:rsidP="002411F3" w:rsidRDefault="00B05382" w14:paraId="2F61E6C3" w14:textId="38606045">
            <w:r>
              <w:t>The u</w:t>
            </w:r>
            <w:r w:rsidR="002411F3">
              <w:t>ser edits details of their account</w:t>
            </w:r>
            <w:r w:rsidR="00087E47">
              <w:t>.</w:t>
            </w:r>
          </w:p>
        </w:tc>
        <w:tc>
          <w:tcPr>
            <w:tcW w:w="2224" w:type="dxa"/>
          </w:tcPr>
          <w:p w:rsidR="002411F3" w:rsidP="002411F3" w:rsidRDefault="002411F3" w14:paraId="59DE8A80" w14:textId="07E0784C">
            <w:r>
              <w:t>Edit account information and save changes</w:t>
            </w:r>
            <w:r w:rsidR="00087E47">
              <w:t>.</w:t>
            </w:r>
          </w:p>
        </w:tc>
        <w:tc>
          <w:tcPr>
            <w:tcW w:w="2910" w:type="dxa"/>
          </w:tcPr>
          <w:p w:rsidR="002411F3" w:rsidP="3019FDA0" w:rsidRDefault="1F788002" w14:paraId="49742B2A" w14:textId="5A7B40C1">
            <w:pPr>
              <w:spacing w:line="259" w:lineRule="auto"/>
            </w:pPr>
            <w:r>
              <w:t>Account details are modified after saving changes</w:t>
            </w:r>
            <w:r w:rsidR="00B05382">
              <w:t>.</w:t>
            </w:r>
          </w:p>
        </w:tc>
      </w:tr>
      <w:tr w:rsidR="00EF16CF" w:rsidTr="00A5210B" w14:paraId="6AF89360" w14:textId="77777777">
        <w:trPr>
          <w:trHeight w:val="625"/>
        </w:trPr>
        <w:tc>
          <w:tcPr>
            <w:tcW w:w="1635" w:type="dxa"/>
          </w:tcPr>
          <w:p w:rsidR="00EF16CF" w:rsidP="002411F3" w:rsidRDefault="00475A6B" w14:paraId="6B6D7324" w14:textId="18B6D9B0">
            <w:r>
              <w:t>Password reset</w:t>
            </w:r>
          </w:p>
        </w:tc>
        <w:tc>
          <w:tcPr>
            <w:tcW w:w="1873" w:type="dxa"/>
          </w:tcPr>
          <w:p w:rsidR="00EF16CF" w:rsidP="002411F3" w:rsidRDefault="00B05382" w14:paraId="60E71161" w14:textId="032972AA">
            <w:r>
              <w:t>The u</w:t>
            </w:r>
            <w:r w:rsidR="00475A6B">
              <w:t>ser receives a link to reset password</w:t>
            </w:r>
            <w:r w:rsidR="00087E47">
              <w:t>.</w:t>
            </w:r>
          </w:p>
        </w:tc>
        <w:tc>
          <w:tcPr>
            <w:tcW w:w="2224" w:type="dxa"/>
          </w:tcPr>
          <w:p w:rsidR="00EF16CF" w:rsidP="002411F3" w:rsidRDefault="00475A6B" w14:paraId="1B92B1CC" w14:textId="6FCD95B0">
            <w:r>
              <w:t>Click “Forgot password” and enter email address</w:t>
            </w:r>
            <w:r w:rsidR="00087E47">
              <w:t>, then click “Submit.”</w:t>
            </w:r>
          </w:p>
        </w:tc>
        <w:tc>
          <w:tcPr>
            <w:tcW w:w="2910" w:type="dxa"/>
          </w:tcPr>
          <w:p w:rsidR="00EF16CF" w:rsidP="3019FDA0" w:rsidRDefault="00475A6B" w14:paraId="65BBA6BD" w14:textId="29414F50">
            <w:pPr>
              <w:spacing w:line="259" w:lineRule="auto"/>
            </w:pPr>
            <w:r>
              <w:t>An email is sent to the user’s email address with a link.</w:t>
            </w:r>
          </w:p>
        </w:tc>
      </w:tr>
      <w:tr w:rsidR="00475A6B" w:rsidTr="00A5210B" w14:paraId="374270B5" w14:textId="77777777">
        <w:trPr>
          <w:trHeight w:val="625"/>
        </w:trPr>
        <w:tc>
          <w:tcPr>
            <w:tcW w:w="1635" w:type="dxa"/>
          </w:tcPr>
          <w:p w:rsidR="00475A6B" w:rsidP="002411F3" w:rsidRDefault="00475A6B" w14:paraId="05256DF1" w14:textId="130C4696">
            <w:r>
              <w:t>Contact</w:t>
            </w:r>
            <w:r w:rsidR="00087E47">
              <w:t xml:space="preserve"> organization</w:t>
            </w:r>
          </w:p>
        </w:tc>
        <w:tc>
          <w:tcPr>
            <w:tcW w:w="1873" w:type="dxa"/>
          </w:tcPr>
          <w:p w:rsidR="00475A6B" w:rsidP="002411F3" w:rsidRDefault="00B05382" w14:paraId="07F773FF" w14:textId="7B36E209">
            <w:r>
              <w:t>The u</w:t>
            </w:r>
            <w:r w:rsidR="00087E47">
              <w:t>ser sends a message to the team.</w:t>
            </w:r>
          </w:p>
        </w:tc>
        <w:tc>
          <w:tcPr>
            <w:tcW w:w="2224" w:type="dxa"/>
          </w:tcPr>
          <w:p w:rsidR="00475A6B" w:rsidP="002411F3" w:rsidRDefault="00087E47" w14:paraId="3B29AF04" w14:textId="3CF46C03">
            <w:r>
              <w:t>Click “Contact Us,” enter name, email address and message, and click “Submit.”</w:t>
            </w:r>
          </w:p>
        </w:tc>
        <w:tc>
          <w:tcPr>
            <w:tcW w:w="2910" w:type="dxa"/>
          </w:tcPr>
          <w:p w:rsidR="00475A6B" w:rsidP="3019FDA0" w:rsidRDefault="00087E47" w14:paraId="492BFAD4" w14:textId="4666394F">
            <w:pPr>
              <w:spacing w:line="259" w:lineRule="auto"/>
            </w:pPr>
            <w:r>
              <w:t>An email is sent to the user confirming that their message was sent.</w:t>
            </w:r>
          </w:p>
        </w:tc>
      </w:tr>
      <w:tr w:rsidR="00DF6C18" w:rsidTr="00A5210B" w14:paraId="357245D7" w14:textId="77777777">
        <w:trPr>
          <w:trHeight w:val="625"/>
        </w:trPr>
        <w:tc>
          <w:tcPr>
            <w:tcW w:w="1635" w:type="dxa"/>
          </w:tcPr>
          <w:p w:rsidR="00DF6C18" w:rsidP="002411F3" w:rsidRDefault="00DF6C18" w14:paraId="25E1B534" w14:textId="484191E4">
            <w:r>
              <w:t>Sign out</w:t>
            </w:r>
          </w:p>
        </w:tc>
        <w:tc>
          <w:tcPr>
            <w:tcW w:w="1873" w:type="dxa"/>
          </w:tcPr>
          <w:p w:rsidR="00DF6C18" w:rsidP="002411F3" w:rsidRDefault="00DF6C18" w14:paraId="5EF15BEA" w14:textId="0766E5CF">
            <w:r>
              <w:t>The user signs out of their account</w:t>
            </w:r>
            <w:r w:rsidR="00D86D99">
              <w:t>.</w:t>
            </w:r>
          </w:p>
        </w:tc>
        <w:tc>
          <w:tcPr>
            <w:tcW w:w="2224" w:type="dxa"/>
          </w:tcPr>
          <w:p w:rsidR="00DF6C18" w:rsidP="002411F3" w:rsidRDefault="00770515" w14:paraId="6C5FF98B" w14:textId="095287D3">
            <w:r>
              <w:t>Click “Sign Out</w:t>
            </w:r>
            <w:r w:rsidR="00D86D99">
              <w:t>.</w:t>
            </w:r>
            <w:r>
              <w:t>”</w:t>
            </w:r>
          </w:p>
        </w:tc>
        <w:tc>
          <w:tcPr>
            <w:tcW w:w="2910" w:type="dxa"/>
          </w:tcPr>
          <w:p w:rsidR="00DF6C18" w:rsidP="3019FDA0" w:rsidRDefault="00770515" w14:paraId="38F54C06" w14:textId="6559A472">
            <w:pPr>
              <w:spacing w:line="259" w:lineRule="auto"/>
            </w:pPr>
            <w:r>
              <w:t>The user is taken back to the login page</w:t>
            </w:r>
            <w:r w:rsidR="00D86D99">
              <w:t>.</w:t>
            </w:r>
          </w:p>
        </w:tc>
      </w:tr>
      <w:tr w:rsidR="00C72C8F" w:rsidTr="00A5210B" w14:paraId="5F5E19F2" w14:textId="77777777">
        <w:trPr>
          <w:trHeight w:val="625"/>
        </w:trPr>
        <w:tc>
          <w:tcPr>
            <w:tcW w:w="1635" w:type="dxa"/>
          </w:tcPr>
          <w:p w:rsidR="00C72C8F" w:rsidP="002411F3" w:rsidRDefault="00C72C8F" w14:paraId="4ED25E5E" w14:textId="7B5B39A4">
            <w:proofErr w:type="gramStart"/>
            <w:r>
              <w:t>Sort</w:t>
            </w:r>
            <w:proofErr w:type="gramEnd"/>
            <w:r>
              <w:t xml:space="preserve"> </w:t>
            </w:r>
            <w:proofErr w:type="gramStart"/>
            <w:r>
              <w:t>driver</w:t>
            </w:r>
            <w:proofErr w:type="gramEnd"/>
            <w:r>
              <w:t xml:space="preserve"> profile cards</w:t>
            </w:r>
          </w:p>
        </w:tc>
        <w:tc>
          <w:tcPr>
            <w:tcW w:w="1873" w:type="dxa"/>
          </w:tcPr>
          <w:p w:rsidR="00C72C8F" w:rsidP="002411F3" w:rsidRDefault="00C72C8F" w14:paraId="777B1F0D" w14:textId="321B7DAF">
            <w:r>
              <w:t xml:space="preserve">The user </w:t>
            </w:r>
            <w:r w:rsidR="004106FA">
              <w:t xml:space="preserve">sorts the </w:t>
            </w:r>
            <w:proofErr w:type="gramStart"/>
            <w:r w:rsidR="004106FA">
              <w:t>driver</w:t>
            </w:r>
            <w:proofErr w:type="gramEnd"/>
            <w:r w:rsidR="004106FA">
              <w:t xml:space="preserve"> </w:t>
            </w:r>
            <w:r w:rsidR="004E7832">
              <w:t xml:space="preserve">profile </w:t>
            </w:r>
            <w:r w:rsidR="004106FA">
              <w:t xml:space="preserve">cards </w:t>
            </w:r>
            <w:r w:rsidR="005F54B0">
              <w:t>by certain criteria</w:t>
            </w:r>
            <w:r w:rsidR="00D86D99">
              <w:t>.</w:t>
            </w:r>
          </w:p>
        </w:tc>
        <w:tc>
          <w:tcPr>
            <w:tcW w:w="2224" w:type="dxa"/>
          </w:tcPr>
          <w:p w:rsidR="00C72C8F" w:rsidP="002411F3" w:rsidRDefault="00D86D99" w14:paraId="49632CEF" w14:textId="63A4AAAE">
            <w:r>
              <w:t xml:space="preserve">Select options </w:t>
            </w:r>
            <w:r w:rsidR="00D63C6E">
              <w:t>from</w:t>
            </w:r>
            <w:r>
              <w:t xml:space="preserve"> the dropdown menu.</w:t>
            </w:r>
          </w:p>
        </w:tc>
        <w:tc>
          <w:tcPr>
            <w:tcW w:w="2910" w:type="dxa"/>
          </w:tcPr>
          <w:p w:rsidR="00C72C8F" w:rsidP="3019FDA0" w:rsidRDefault="00D86D99" w14:paraId="7CBFA65C" w14:textId="019513EB">
            <w:pPr>
              <w:spacing w:line="259" w:lineRule="auto"/>
            </w:pPr>
            <w:r>
              <w:t xml:space="preserve">The driver </w:t>
            </w:r>
            <w:r w:rsidR="00932D37">
              <w:t xml:space="preserve">profile </w:t>
            </w:r>
            <w:r>
              <w:t>cards are arranged in order according to the option selected in the dropdown.</w:t>
            </w:r>
          </w:p>
        </w:tc>
      </w:tr>
      <w:tr w:rsidR="004E7832" w:rsidTr="00A5210B" w14:paraId="7A633250" w14:textId="77777777">
        <w:trPr>
          <w:trHeight w:val="625"/>
        </w:trPr>
        <w:tc>
          <w:tcPr>
            <w:tcW w:w="1635" w:type="dxa"/>
          </w:tcPr>
          <w:p w:rsidR="004E7832" w:rsidP="002411F3" w:rsidRDefault="004E7832" w14:paraId="6791317E" w14:textId="6046FBD9">
            <w:r>
              <w:lastRenderedPageBreak/>
              <w:t>Filter driver profile cards</w:t>
            </w:r>
          </w:p>
        </w:tc>
        <w:tc>
          <w:tcPr>
            <w:tcW w:w="1873" w:type="dxa"/>
          </w:tcPr>
          <w:p w:rsidR="004E7832" w:rsidP="002411F3" w:rsidRDefault="004E7832" w14:paraId="482489F6" w14:textId="6F20B358">
            <w:r>
              <w:t xml:space="preserve">The user filters </w:t>
            </w:r>
            <w:r w:rsidR="00932D37">
              <w:t>out driver profile cards by name.</w:t>
            </w:r>
          </w:p>
        </w:tc>
        <w:tc>
          <w:tcPr>
            <w:tcW w:w="2224" w:type="dxa"/>
          </w:tcPr>
          <w:p w:rsidR="004E7832" w:rsidP="002411F3" w:rsidRDefault="00932D37" w14:paraId="3CCD7E61" w14:textId="468451C4">
            <w:r>
              <w:t>Type into the search bar.</w:t>
            </w:r>
          </w:p>
        </w:tc>
        <w:tc>
          <w:tcPr>
            <w:tcW w:w="2910" w:type="dxa"/>
          </w:tcPr>
          <w:p w:rsidR="004E7832" w:rsidP="3019FDA0" w:rsidRDefault="00932D37" w14:paraId="32762B2D" w14:textId="1C7C06E5">
            <w:pPr>
              <w:spacing w:line="259" w:lineRule="auto"/>
            </w:pPr>
            <w:r>
              <w:t>Only drivers with names related to the search input will populate the dashboard.</w:t>
            </w:r>
          </w:p>
        </w:tc>
      </w:tr>
      <w:tr w:rsidR="69F4BA1D" w:rsidTr="69F4BA1D" w14:paraId="01D93AD2" w14:textId="77777777">
        <w:trPr>
          <w:trHeight w:val="625"/>
        </w:trPr>
        <w:tc>
          <w:tcPr>
            <w:tcW w:w="1635" w:type="dxa"/>
          </w:tcPr>
          <w:p w:rsidR="69F4BA1D" w:rsidP="69F4BA1D" w:rsidRDefault="1F2CE5F1" w14:paraId="183AF145" w14:textId="4BA7FBD8">
            <w:r>
              <w:t xml:space="preserve">Firebase </w:t>
            </w:r>
            <w:r w:rsidR="38F39925">
              <w:t>Realtime</w:t>
            </w:r>
            <w:r>
              <w:t xml:space="preserve"> database</w:t>
            </w:r>
          </w:p>
        </w:tc>
        <w:tc>
          <w:tcPr>
            <w:tcW w:w="1873" w:type="dxa"/>
          </w:tcPr>
          <w:p w:rsidR="69F4BA1D" w:rsidP="69F4BA1D" w:rsidRDefault="1F2CE5F1" w14:paraId="753C9CFF" w14:textId="6B86AAB6">
            <w:r>
              <w:t xml:space="preserve">The database </w:t>
            </w:r>
            <w:r w:rsidR="0A49241D">
              <w:t>stores</w:t>
            </w:r>
            <w:r>
              <w:t xml:space="preserve"> sensor readings, drivers, and event logs. </w:t>
            </w:r>
          </w:p>
        </w:tc>
        <w:tc>
          <w:tcPr>
            <w:tcW w:w="2224" w:type="dxa"/>
          </w:tcPr>
          <w:p w:rsidR="69F4BA1D" w:rsidP="69F4BA1D" w:rsidRDefault="1F2CE5F1" w14:paraId="4080F5EF" w14:textId="2E9077DD">
            <w:r>
              <w:t xml:space="preserve">Upload dummy data, fetch it, edit it, </w:t>
            </w:r>
            <w:proofErr w:type="gramStart"/>
            <w:r>
              <w:t>fetch</w:t>
            </w:r>
            <w:proofErr w:type="gramEnd"/>
            <w:r>
              <w:t xml:space="preserve"> again and then </w:t>
            </w:r>
            <w:proofErr w:type="gramStart"/>
            <w:r>
              <w:t>delete</w:t>
            </w:r>
            <w:proofErr w:type="gramEnd"/>
            <w:r>
              <w:t xml:space="preserve"> and try to </w:t>
            </w:r>
            <w:proofErr w:type="gramStart"/>
            <w:r>
              <w:t>fetch</w:t>
            </w:r>
            <w:proofErr w:type="gramEnd"/>
            <w:r>
              <w:t xml:space="preserve"> again.</w:t>
            </w:r>
          </w:p>
        </w:tc>
        <w:tc>
          <w:tcPr>
            <w:tcW w:w="2910" w:type="dxa"/>
          </w:tcPr>
          <w:p w:rsidR="69F4BA1D" w:rsidP="69F4BA1D" w:rsidRDefault="1F2CE5F1" w14:paraId="58896A15" w14:textId="201F388D">
            <w:pPr>
              <w:spacing w:line="259" w:lineRule="auto"/>
            </w:pPr>
            <w:r>
              <w:t xml:space="preserve">The REST APIs for the database can successfully upload, edit and remove different types of data like sensor readings. </w:t>
            </w:r>
          </w:p>
        </w:tc>
      </w:tr>
    </w:tbl>
    <w:p w:rsidR="001C39FC" w:rsidP="001C39FC" w:rsidRDefault="001C39FC" w14:paraId="7D38828A" w14:textId="6A435885">
      <w:pPr>
        <w:pStyle w:val="Caption"/>
        <w:jc w:val="center"/>
      </w:pPr>
      <w:r>
        <w:t>Table 4: Software Validation Tests &amp; Results</w:t>
      </w:r>
    </w:p>
    <w:p w:rsidRPr="00C525AD" w:rsidR="001C39FC" w:rsidP="00C525AD" w:rsidRDefault="001C39FC" w14:paraId="7FCB5BE2" w14:textId="77777777"/>
    <w:p w:rsidRPr="00012BE5" w:rsidR="00E42C2C" w:rsidP="00E42C2C" w:rsidRDefault="009B45D9" w14:paraId="403DCFAD" w14:textId="7F65042C" w14:noSpellErr="1">
      <w:pPr>
        <w:pStyle w:val="Heading2"/>
        <w:rPr/>
      </w:pPr>
      <w:bookmarkStart w:name="_Toc1340341256" w:id="115"/>
      <w:bookmarkStart w:name="_Toc847689256" w:id="1039468065"/>
      <w:r w:rsidR="743178CB">
        <w:rPr/>
        <w:t xml:space="preserve">Hardware </w:t>
      </w:r>
      <w:r w:rsidR="405093D0">
        <w:rPr/>
        <w:t>Test</w:t>
      </w:r>
      <w:r w:rsidR="743178CB">
        <w:rPr/>
        <w:t>ing</w:t>
      </w:r>
      <w:bookmarkEnd w:id="115"/>
      <w:bookmarkEnd w:id="1039468065"/>
    </w:p>
    <w:p w:rsidR="00C525AD" w:rsidP="00C525AD" w:rsidRDefault="00C525AD" w14:paraId="1EA03C9A" w14:textId="77777777">
      <w:r>
        <w:t xml:space="preserve">Making sure all hardware components are functioning as required. How well you met the requirements promised at the beginning of the project. </w:t>
      </w:r>
    </w:p>
    <w:p w:rsidR="00C525AD" w:rsidP="00C525AD" w:rsidRDefault="00C525AD" w14:paraId="45838C72" w14:textId="467923A3">
      <w:r>
        <w:t>E.g. you claimed you can detect objects at 30 meters, do you actually? Is the range still 30 meters, or is it 25?</w:t>
      </w:r>
    </w:p>
    <w:p w:rsidR="00C525AD" w:rsidP="00C525AD" w:rsidRDefault="00C525AD" w14:paraId="711C4A8A" w14:textId="77777777"/>
    <w:tbl>
      <w:tblPr>
        <w:tblStyle w:val="TableGrid"/>
        <w:tblW w:w="0" w:type="auto"/>
        <w:tblLook w:val="04A0" w:firstRow="1" w:lastRow="0" w:firstColumn="1" w:lastColumn="0" w:noHBand="0" w:noVBand="1"/>
      </w:tblPr>
      <w:tblGrid>
        <w:gridCol w:w="2878"/>
        <w:gridCol w:w="2879"/>
        <w:gridCol w:w="2879"/>
      </w:tblGrid>
      <w:tr w:rsidR="001C39FC" w:rsidTr="00E25B1D" w14:paraId="2BFEAD97" w14:textId="77777777">
        <w:trPr>
          <w:trHeight w:val="300"/>
        </w:trPr>
        <w:tc>
          <w:tcPr>
            <w:tcW w:w="2878" w:type="dxa"/>
            <w:tcMar/>
          </w:tcPr>
          <w:p w:rsidRPr="001C39FC" w:rsidR="001C39FC" w:rsidP="001C39FC" w:rsidRDefault="00A5210B" w14:paraId="327FFA72" w14:textId="55821C37">
            <w:pPr>
              <w:jc w:val="center"/>
              <w:rPr>
                <w:b/>
              </w:rPr>
            </w:pPr>
            <w:r>
              <w:rPr>
                <w:b/>
              </w:rPr>
              <w:t>Hardware Component</w:t>
            </w:r>
          </w:p>
        </w:tc>
        <w:tc>
          <w:tcPr>
            <w:tcW w:w="2879" w:type="dxa"/>
            <w:tcMar/>
          </w:tcPr>
          <w:p w:rsidRPr="001C39FC" w:rsidR="001C39FC" w:rsidP="001C39FC" w:rsidRDefault="00A5210B" w14:paraId="72B7B530" w14:textId="181EE759">
            <w:pPr>
              <w:jc w:val="center"/>
              <w:rPr>
                <w:b/>
              </w:rPr>
            </w:pPr>
            <w:r>
              <w:rPr>
                <w:b/>
              </w:rPr>
              <w:t>Test</w:t>
            </w:r>
          </w:p>
        </w:tc>
        <w:tc>
          <w:tcPr>
            <w:tcW w:w="2879" w:type="dxa"/>
            <w:tcMar/>
          </w:tcPr>
          <w:p w:rsidRPr="001C39FC" w:rsidR="001C39FC" w:rsidP="001C39FC" w:rsidRDefault="001C39FC" w14:paraId="0CAEE11C" w14:textId="0F67C9EE">
            <w:pPr>
              <w:jc w:val="center"/>
              <w:rPr>
                <w:b/>
              </w:rPr>
            </w:pPr>
            <w:r w:rsidRPr="001C39FC">
              <w:rPr>
                <w:b/>
              </w:rPr>
              <w:t>Result</w:t>
            </w:r>
          </w:p>
        </w:tc>
      </w:tr>
      <w:tr w:rsidR="001C39FC" w:rsidTr="00E25B1D" w14:paraId="7D1C2D4D" w14:textId="77777777">
        <w:trPr>
          <w:trHeight w:val="300"/>
        </w:trPr>
        <w:tc>
          <w:tcPr>
            <w:tcW w:w="2878" w:type="dxa"/>
            <w:tcMar/>
          </w:tcPr>
          <w:p w:rsidR="001C39FC" w:rsidP="00C525AD" w:rsidRDefault="00694BD3" w14:paraId="14B09907" w14:noSpellErr="1" w14:textId="6AA8C6F7">
            <w:r w:rsidR="1B80E01D">
              <w:rPr/>
              <w:t>Stereo</w:t>
            </w:r>
            <w:r w:rsidR="1B80E01D">
              <w:rPr/>
              <w:t xml:space="preserve"> </w:t>
            </w:r>
            <w:r w:rsidR="31F643D5">
              <w:rPr/>
              <w:t>Camera</w:t>
            </w:r>
          </w:p>
        </w:tc>
        <w:tc>
          <w:tcPr>
            <w:tcW w:w="2879" w:type="dxa"/>
            <w:tcMar/>
          </w:tcPr>
          <w:p w:rsidR="001C39FC" w:rsidP="00C525AD" w:rsidRDefault="007222D3" w14:paraId="55EB6102" w14:noSpellErr="1" w14:textId="05798871">
            <w:r w:rsidR="7634464B">
              <w:rPr/>
              <w:t>Capture</w:t>
            </w:r>
            <w:r w:rsidR="53E31063">
              <w:rPr/>
              <w:t xml:space="preserve"> dual</w:t>
            </w:r>
            <w:r w:rsidR="7634464B">
              <w:rPr/>
              <w:t xml:space="preserve"> </w:t>
            </w:r>
            <w:r w:rsidR="4ED43725">
              <w:rPr/>
              <w:t xml:space="preserve">1920*1080 video streams </w:t>
            </w:r>
            <w:r w:rsidR="480A7C81">
              <w:rPr/>
              <w:t xml:space="preserve">at </w:t>
            </w:r>
            <w:r w:rsidR="2EA8603D">
              <w:rPr/>
              <w:t>6</w:t>
            </w:r>
            <w:r w:rsidR="480A7C81">
              <w:rPr/>
              <w:t>0 fps</w:t>
            </w:r>
            <w:r w:rsidR="79350CA0">
              <w:rPr/>
              <w:t xml:space="preserve">, able to record </w:t>
            </w:r>
            <w:r w:rsidR="77EC35AB">
              <w:rPr/>
              <w:t>in</w:t>
            </w:r>
            <w:r w:rsidR="79350CA0">
              <w:rPr/>
              <w:t xml:space="preserve"> low</w:t>
            </w:r>
            <w:r w:rsidR="79350CA0">
              <w:rPr/>
              <w:t xml:space="preserve"> light</w:t>
            </w:r>
            <w:r w:rsidR="44D37C39">
              <w:rPr/>
              <w:t>.</w:t>
            </w:r>
          </w:p>
        </w:tc>
        <w:tc>
          <w:tcPr>
            <w:tcW w:w="2879" w:type="dxa"/>
            <w:tcMar/>
          </w:tcPr>
          <w:p w:rsidR="001C39FC" w:rsidP="00C525AD" w:rsidRDefault="00184FB7" w14:paraId="41F55DCC" w14:noSpellErr="1" w14:textId="36BE2C6C">
            <w:r w:rsidR="06E748E2">
              <w:rPr/>
              <w:t xml:space="preserve">Using OpenCV, </w:t>
            </w:r>
            <w:r w:rsidR="06E748E2">
              <w:rPr/>
              <w:t>camera</w:t>
            </w:r>
            <w:r w:rsidR="06E748E2">
              <w:rPr/>
              <w:t xml:space="preserve"> successfully </w:t>
            </w:r>
            <w:r w:rsidR="2A3F0854">
              <w:rPr/>
              <w:t>records frames at specification</w:t>
            </w:r>
          </w:p>
        </w:tc>
      </w:tr>
      <w:tr w:rsidR="00694BD3" w:rsidTr="00E25B1D" w14:paraId="1019D4F1" w14:textId="77777777">
        <w:trPr>
          <w:trHeight w:val="300"/>
        </w:trPr>
        <w:tc>
          <w:tcPr>
            <w:tcW w:w="2878" w:type="dxa"/>
            <w:tcMar/>
          </w:tcPr>
          <w:p w:rsidR="00694BD3" w:rsidP="00C525AD" w:rsidRDefault="00653BEC" w14:paraId="08D9CAA0" w14:textId="0510C11C">
            <w:r>
              <w:t>IMU</w:t>
            </w:r>
            <w:r w:rsidR="00210D76">
              <w:t xml:space="preserve"> sensor</w:t>
            </w:r>
          </w:p>
        </w:tc>
        <w:tc>
          <w:tcPr>
            <w:tcW w:w="2879" w:type="dxa"/>
            <w:tcMar/>
          </w:tcPr>
          <w:p w:rsidR="00694BD3" w:rsidP="00C525AD" w:rsidRDefault="004C22EA" w14:paraId="263F032A" w14:textId="32A2F3AD">
            <w:r>
              <w:t xml:space="preserve">Testing </w:t>
            </w:r>
            <w:r w:rsidR="003D7991">
              <w:t>positional data</w:t>
            </w:r>
            <w:r w:rsidR="00671E45">
              <w:t xml:space="preserve"> </w:t>
            </w:r>
            <w:r w:rsidR="006B520D">
              <w:t xml:space="preserve">by </w:t>
            </w:r>
            <w:r w:rsidR="00AF3E2F">
              <w:t>moving</w:t>
            </w:r>
            <w:r w:rsidR="006E34FF">
              <w:t xml:space="preserve"> </w:t>
            </w:r>
            <w:r w:rsidR="0096357E">
              <w:t xml:space="preserve">the </w:t>
            </w:r>
            <w:r w:rsidR="006E34FF">
              <w:t xml:space="preserve">sensor </w:t>
            </w:r>
            <w:r w:rsidR="00BE490E">
              <w:t>to</w:t>
            </w:r>
            <w:r w:rsidR="00202BF7">
              <w:t xml:space="preserve"> </w:t>
            </w:r>
            <w:r w:rsidR="00AF4B39">
              <w:t>different locations and orientations</w:t>
            </w:r>
            <w:r w:rsidR="009F3633">
              <w:t>.</w:t>
            </w:r>
          </w:p>
        </w:tc>
        <w:tc>
          <w:tcPr>
            <w:tcW w:w="2879" w:type="dxa"/>
            <w:tcMar/>
          </w:tcPr>
          <w:p w:rsidR="00694BD3" w:rsidP="00C525AD" w:rsidRDefault="005075F9" w14:paraId="5A692E15" w14:textId="540AB9D3">
            <w:r>
              <w:t>Successfully t</w:t>
            </w:r>
            <w:r w:rsidR="00993C32">
              <w:t>est</w:t>
            </w:r>
            <w:r>
              <w:t>ed</w:t>
            </w:r>
            <w:r w:rsidR="00993C32">
              <w:t xml:space="preserve"> </w:t>
            </w:r>
            <w:r w:rsidR="00145E47">
              <w:t>reading values</w:t>
            </w:r>
            <w:r w:rsidR="00993C32">
              <w:t xml:space="preserve"> using acceleration due to gravit</w:t>
            </w:r>
            <w:r w:rsidR="00C30173">
              <w:t xml:space="preserve">y, </w:t>
            </w:r>
            <w:r w:rsidR="00B056D9">
              <w:t xml:space="preserve">all </w:t>
            </w:r>
            <w:r w:rsidR="00812F28">
              <w:t xml:space="preserve">6 </w:t>
            </w:r>
            <w:r w:rsidR="00DF1130">
              <w:t>axes (</w:t>
            </w:r>
            <w:r w:rsidR="001A19E8">
              <w:t xml:space="preserve">Gyroscope and acceleration </w:t>
            </w:r>
            <w:r w:rsidR="001E53B5">
              <w:t>in</w:t>
            </w:r>
            <w:r w:rsidR="00BE2E9E">
              <w:t xml:space="preserve"> </w:t>
            </w:r>
            <w:proofErr w:type="gramStart"/>
            <w:r w:rsidR="00BE2E9E">
              <w:t>x</w:t>
            </w:r>
            <w:r w:rsidR="009C0C8D">
              <w:t xml:space="preserve"> </w:t>
            </w:r>
            <w:r w:rsidR="00BE2E9E">
              <w:t>,y</w:t>
            </w:r>
            <w:r w:rsidR="009C0C8D">
              <w:t xml:space="preserve"> </w:t>
            </w:r>
            <w:r w:rsidR="00BE2E9E">
              <w:t>,and</w:t>
            </w:r>
            <w:proofErr w:type="gramEnd"/>
            <w:r w:rsidR="00BE2E9E">
              <w:t xml:space="preserve"> z plane</w:t>
            </w:r>
            <w:r w:rsidR="00DF1130">
              <w:t>)</w:t>
            </w:r>
            <w:r w:rsidR="001E53B5">
              <w:t xml:space="preserve"> are correct</w:t>
            </w:r>
          </w:p>
        </w:tc>
      </w:tr>
      <w:tr w:rsidR="00694BD3" w:rsidTr="00E25B1D" w14:paraId="34C3CBF4" w14:textId="77777777">
        <w:trPr>
          <w:trHeight w:val="300"/>
        </w:trPr>
        <w:tc>
          <w:tcPr>
            <w:tcW w:w="2878" w:type="dxa"/>
            <w:tcMar/>
          </w:tcPr>
          <w:p w:rsidRPr="00122C09" w:rsidR="00694BD3" w:rsidP="00C525AD" w:rsidRDefault="00475A6B" w14:paraId="283614A6" w14:textId="27A0A75D">
            <w:pPr>
              <w:rPr>
                <w:color w:val="FF0000"/>
              </w:rPr>
            </w:pPr>
            <w:r>
              <w:rPr>
                <w:color w:val="000000" w:themeColor="text1"/>
              </w:rPr>
              <w:t>Speaker</w:t>
            </w:r>
          </w:p>
        </w:tc>
        <w:tc>
          <w:tcPr>
            <w:tcW w:w="2879" w:type="dxa"/>
            <w:tcMar/>
          </w:tcPr>
          <w:p w:rsidRPr="00122C09" w:rsidR="00694BD3" w:rsidP="5B8C94C8" w:rsidRDefault="000F520E" w14:paraId="3DC2D9CE" w14:textId="5ED9EFF1">
            <w:pPr>
              <w:spacing w:line="259" w:lineRule="auto"/>
            </w:pPr>
            <w:r w:rsidRPr="711CDEFD">
              <w:t xml:space="preserve">Play </w:t>
            </w:r>
            <w:r w:rsidR="00432ACB">
              <w:t>Sound clips</w:t>
            </w:r>
          </w:p>
        </w:tc>
        <w:tc>
          <w:tcPr>
            <w:tcW w:w="2879" w:type="dxa"/>
            <w:tcMar/>
          </w:tcPr>
          <w:p w:rsidRPr="00122C09" w:rsidR="00694BD3" w:rsidP="3F4B9F1F" w:rsidRDefault="7B36BEFB" w14:paraId="772A81D5" w14:textId="3B1F40BB">
            <w:pPr>
              <w:spacing w:line="259" w:lineRule="auto"/>
            </w:pPr>
            <w:r w:rsidRPr="123F0594">
              <w:t>Succes</w:t>
            </w:r>
            <w:r w:rsidRPr="123F0594" w:rsidR="6905EB03">
              <w:t>s</w:t>
            </w:r>
            <w:r w:rsidRPr="123F0594">
              <w:t xml:space="preserve">fully played </w:t>
            </w:r>
            <w:r w:rsidR="00031373">
              <w:t>sounds</w:t>
            </w:r>
            <w:r w:rsidRPr="123F0594">
              <w:t xml:space="preserve">, and we were able to play </w:t>
            </w:r>
            <w:r w:rsidR="005075F9">
              <w:t>both</w:t>
            </w:r>
            <w:r w:rsidRPr="123F0594">
              <w:t xml:space="preserve"> high</w:t>
            </w:r>
            <w:r w:rsidR="005075F9">
              <w:t xml:space="preserve"> </w:t>
            </w:r>
            <w:proofErr w:type="spellStart"/>
            <w:proofErr w:type="gramStart"/>
            <w:r w:rsidR="005075F9">
              <w:t>an</w:t>
            </w:r>
            <w:proofErr w:type="spellEnd"/>
            <w:proofErr w:type="gramEnd"/>
            <w:r w:rsidR="005075F9">
              <w:t xml:space="preserve"> low</w:t>
            </w:r>
            <w:r w:rsidRPr="123F0594">
              <w:t xml:space="preserve"> pitch tones to ensure that the audio alerts to the driver are alerting</w:t>
            </w:r>
            <w:r w:rsidRPr="123F0594" w:rsidR="638CAA3F">
              <w:t>.</w:t>
            </w:r>
          </w:p>
        </w:tc>
      </w:tr>
      <w:tr w:rsidR="00694BD3" w:rsidTr="00E25B1D" w14:paraId="349950FE" w14:textId="77777777">
        <w:trPr>
          <w:trHeight w:val="300"/>
        </w:trPr>
        <w:tc>
          <w:tcPr>
            <w:tcW w:w="2878" w:type="dxa"/>
            <w:tcMar/>
          </w:tcPr>
          <w:p w:rsidR="00694BD3" w:rsidP="00C525AD" w:rsidRDefault="00210D76" w14:paraId="2B6ACA7E" w14:textId="5BB7118D">
            <w:r>
              <w:t>Pressure sensor</w:t>
            </w:r>
            <w:r w:rsidR="00E12B00">
              <w:t xml:space="preserve"> and ADC</w:t>
            </w:r>
          </w:p>
        </w:tc>
        <w:tc>
          <w:tcPr>
            <w:tcW w:w="2879" w:type="dxa"/>
            <w:tcMar/>
          </w:tcPr>
          <w:p w:rsidR="00694BD3" w:rsidP="00C525AD" w:rsidRDefault="009F3633" w14:paraId="3AE7045D" w14:textId="2035DACB">
            <w:r>
              <w:t>Apply pressure using a person’s hands.</w:t>
            </w:r>
          </w:p>
        </w:tc>
        <w:tc>
          <w:tcPr>
            <w:tcW w:w="2879" w:type="dxa"/>
            <w:tcMar/>
          </w:tcPr>
          <w:p w:rsidR="00694BD3" w:rsidP="00C525AD" w:rsidRDefault="607AF467" w14:paraId="4B9F2D4A" w14:textId="1377162B">
            <w:r>
              <w:t>Results indicate that the ana</w:t>
            </w:r>
            <w:r w:rsidRPr="4ADF43EB">
              <w:t xml:space="preserve">log measurement </w:t>
            </w:r>
            <w:r w:rsidRPr="4ADF43EB" w:rsidR="4D952461">
              <w:t xml:space="preserve">is </w:t>
            </w:r>
            <w:r w:rsidRPr="4ADF43EB">
              <w:t>in the range of the ADC (Analog-to</w:t>
            </w:r>
            <w:r w:rsidRPr="4ADF43EB" w:rsidR="25CAE4AD">
              <w:t>-Digital converter)</w:t>
            </w:r>
            <w:r w:rsidRPr="4ADF43EB" w:rsidR="678F401A">
              <w:t xml:space="preserve"> when the sensor is </w:t>
            </w:r>
            <w:r w:rsidRPr="4ADF43EB" w:rsidR="00D27168">
              <w:t>pressed</w:t>
            </w:r>
            <w:r w:rsidRPr="4ADF43EB" w:rsidR="678F401A">
              <w:t xml:space="preserve"> with a finger versus a </w:t>
            </w:r>
            <w:r w:rsidR="5B1C6CC7">
              <w:t>person's</w:t>
            </w:r>
            <w:r w:rsidRPr="4ADF43EB" w:rsidR="678F401A">
              <w:t xml:space="preserve"> palm. The measurement is on the lower range of the ADC when pressed with the finger, </w:t>
            </w:r>
            <w:r w:rsidRPr="3E391221" w:rsidR="678F401A">
              <w:t xml:space="preserve">whereas, when </w:t>
            </w:r>
            <w:r w:rsidRPr="7A552B78" w:rsidR="678F401A">
              <w:t xml:space="preserve">pressed with the palm the value is on </w:t>
            </w:r>
            <w:r w:rsidRPr="7A552B78" w:rsidR="1F265BA0">
              <w:t>the higher end of the ADC range.</w:t>
            </w:r>
          </w:p>
        </w:tc>
      </w:tr>
      <w:tr w:rsidR="00F2226B" w:rsidTr="00E25B1D" w14:paraId="77A5956A" w14:textId="77777777">
        <w:trPr>
          <w:trHeight w:val="795"/>
        </w:trPr>
        <w:tc>
          <w:tcPr>
            <w:tcW w:w="2878" w:type="dxa"/>
            <w:tcMar/>
          </w:tcPr>
          <w:p w:rsidR="00F2226B" w:rsidP="00C525AD" w:rsidRDefault="001B6EAD" w14:paraId="1F18E667" w14:textId="4A3D7D8C">
            <w:r>
              <w:t>Heart</w:t>
            </w:r>
            <w:r w:rsidR="009F3633">
              <w:t xml:space="preserve"> r</w:t>
            </w:r>
            <w:r>
              <w:t>ate sensor</w:t>
            </w:r>
          </w:p>
        </w:tc>
        <w:tc>
          <w:tcPr>
            <w:tcW w:w="2879" w:type="dxa"/>
            <w:tcMar/>
          </w:tcPr>
          <w:p w:rsidR="00F2226B" w:rsidP="00C525AD" w:rsidRDefault="00FD7C48" w14:paraId="194BBD69" w14:textId="1915FCDC">
            <w:r>
              <w:t xml:space="preserve">Measure </w:t>
            </w:r>
            <w:r w:rsidR="009F3633">
              <w:t>h</w:t>
            </w:r>
            <w:r>
              <w:t xml:space="preserve">eart </w:t>
            </w:r>
            <w:r w:rsidR="009F3633">
              <w:t>r</w:t>
            </w:r>
            <w:r>
              <w:t xml:space="preserve">ate, </w:t>
            </w:r>
            <w:r w:rsidR="009F3633">
              <w:t>p</w:t>
            </w:r>
            <w:r w:rsidR="004C3495">
              <w:t xml:space="preserve">ulse, </w:t>
            </w:r>
            <w:r w:rsidR="009F3633">
              <w:t>b</w:t>
            </w:r>
            <w:r w:rsidR="004C3495">
              <w:t xml:space="preserve">lood </w:t>
            </w:r>
            <w:r w:rsidR="009F3633">
              <w:t>o</w:t>
            </w:r>
            <w:r w:rsidR="004C3495">
              <w:t>xygen</w:t>
            </w:r>
            <w:r w:rsidR="009F3633">
              <w:t xml:space="preserve"> levels</w:t>
            </w:r>
            <w:r w:rsidR="004C3495">
              <w:t xml:space="preserve">, and </w:t>
            </w:r>
            <w:r w:rsidR="009F3633">
              <w:t>b</w:t>
            </w:r>
            <w:r w:rsidR="0033723F">
              <w:t xml:space="preserve">reathing </w:t>
            </w:r>
            <w:r w:rsidR="009F3633">
              <w:t>r</w:t>
            </w:r>
            <w:r w:rsidR="0033723F">
              <w:t>ate</w:t>
            </w:r>
            <w:r w:rsidR="009F3633">
              <w:t>.</w:t>
            </w:r>
          </w:p>
        </w:tc>
        <w:tc>
          <w:tcPr>
            <w:tcW w:w="2879" w:type="dxa"/>
            <w:tcMar/>
          </w:tcPr>
          <w:p w:rsidR="00F2226B" w:rsidP="00C525AD" w:rsidRDefault="009970DD" w14:paraId="09AE1D45" w14:textId="34FA56E0">
            <w:r>
              <w:t xml:space="preserve">Results matched closely with </w:t>
            </w:r>
            <w:r w:rsidR="00A749DA">
              <w:t xml:space="preserve">the Apple Watch built-in </w:t>
            </w:r>
            <w:r w:rsidR="00DB516C">
              <w:t>heartbeat</w:t>
            </w:r>
            <w:r w:rsidR="00A749DA">
              <w:t xml:space="preserve"> sensor</w:t>
            </w:r>
            <w:r w:rsidR="00122C09">
              <w:t xml:space="preserve"> with a small margin of error.</w:t>
            </w:r>
          </w:p>
        </w:tc>
      </w:tr>
    </w:tbl>
    <w:p w:rsidR="00930B9E" w:rsidP="00770515" w:rsidRDefault="001C39FC" w14:paraId="4C94F4E3" w14:textId="2E8E6F62">
      <w:pPr>
        <w:pStyle w:val="Caption"/>
        <w:jc w:val="center"/>
      </w:pPr>
      <w:r>
        <w:lastRenderedPageBreak/>
        <w:t xml:space="preserve">Table </w:t>
      </w:r>
      <w:r w:rsidR="00A5210B">
        <w:t>5</w:t>
      </w:r>
      <w:r>
        <w:t>: Hardware Tests &amp; Results</w:t>
      </w:r>
    </w:p>
    <w:p w:rsidR="00C226F6" w:rsidP="00FB23F0" w:rsidRDefault="00D82110" w14:paraId="0983896D" w14:textId="77777777" w14:noSpellErr="1">
      <w:pPr>
        <w:pStyle w:val="Heading1"/>
      </w:pPr>
      <w:bookmarkStart w:name="_Toc508191044" w:id="117"/>
      <w:bookmarkStart w:name="_Toc49125106" w:id="118"/>
      <w:bookmarkStart w:name="_Toc1085068192" w:id="200902638"/>
      <w:r w:rsidR="78B3BD8C">
        <w:rPr/>
        <w:t>Project Management</w:t>
      </w:r>
      <w:bookmarkEnd w:id="117"/>
      <w:bookmarkEnd w:id="118"/>
      <w:bookmarkEnd w:id="200902638"/>
    </w:p>
    <w:p w:rsidR="00C226F6" w:rsidP="00D32049" w:rsidRDefault="00C226F6" w14:paraId="163BCFBA" w14:textId="77777777"/>
    <w:p w:rsidRPr="00973F00" w:rsidR="00DE4505" w:rsidP="00C226F6" w:rsidRDefault="00D32049" w14:paraId="4E64352F" w14:textId="216A4A18" w14:noSpellErr="1">
      <w:pPr>
        <w:pStyle w:val="Heading2"/>
        <w:rPr/>
      </w:pPr>
      <w:bookmarkStart w:name="_Toc508191045" w:id="120"/>
      <w:bookmarkStart w:name="_Toc151508890" w:id="121"/>
      <w:bookmarkStart w:name="_Toc1453657721" w:id="347211281"/>
      <w:r w:rsidR="260A2E43">
        <w:rPr/>
        <w:t>Protocols and Procedures</w:t>
      </w:r>
      <w:bookmarkEnd w:id="120"/>
      <w:bookmarkEnd w:id="121"/>
      <w:bookmarkEnd w:id="347211281"/>
    </w:p>
    <w:p w:rsidR="190C46E6" w:rsidP="190C46E6" w:rsidRDefault="190C46E6" w14:paraId="3750373A" w14:textId="7468B591">
      <w:pPr>
        <w:rPr>
          <w:highlight w:val="yellow"/>
        </w:rPr>
      </w:pPr>
    </w:p>
    <w:p w:rsidR="2B3A5A3F" w:rsidP="190C46E6" w:rsidRDefault="2B3A5A3F" w14:paraId="234BF76B" w14:textId="12672D05">
      <w:pPr>
        <w:rPr>
          <w:rFonts w:eastAsia="Arial"/>
          <w:b/>
          <w:sz w:val="36"/>
          <w:szCs w:val="36"/>
        </w:rPr>
      </w:pPr>
      <w:r w:rsidRPr="190C46E6">
        <w:rPr>
          <w:rFonts w:eastAsia="Arial"/>
          <w:b/>
          <w:sz w:val="24"/>
        </w:rPr>
        <w:t>1 - Development Protocols</w:t>
      </w:r>
    </w:p>
    <w:p w:rsidR="2B3A5A3F" w:rsidP="49AA7BF0" w:rsidRDefault="2B3A5A3F" w14:paraId="12C2A85F" w14:textId="0BEC78DE">
      <w:pPr>
        <w:pStyle w:val="ListParagraph"/>
        <w:numPr>
          <w:ilvl w:val="0"/>
          <w:numId w:val="38"/>
        </w:numPr>
        <w:spacing w:before="240" w:after="240"/>
        <w:rPr>
          <w:rFonts w:eastAsia="Arial"/>
          <w:b/>
          <w:bCs/>
          <w:szCs w:val="20"/>
        </w:rPr>
      </w:pPr>
      <w:r w:rsidRPr="49AA7BF0">
        <w:rPr>
          <w:rFonts w:eastAsia="Arial"/>
          <w:b/>
          <w:bCs/>
          <w:szCs w:val="20"/>
        </w:rPr>
        <w:t>Object-Oriented Programming (OOP) Standards:</w:t>
      </w:r>
    </w:p>
    <w:p w:rsidR="2B3A5A3F" w:rsidP="49AA7BF0" w:rsidRDefault="2B3A5A3F" w14:paraId="3477889A" w14:textId="0EC19D45">
      <w:pPr>
        <w:pStyle w:val="ListParagraph"/>
        <w:numPr>
          <w:ilvl w:val="1"/>
          <w:numId w:val="38"/>
        </w:numPr>
        <w:rPr>
          <w:rFonts w:eastAsia="Arial"/>
          <w:szCs w:val="20"/>
        </w:rPr>
      </w:pPr>
      <w:r w:rsidRPr="49AA7BF0">
        <w:rPr>
          <w:rFonts w:eastAsia="Arial"/>
          <w:szCs w:val="20"/>
        </w:rPr>
        <w:t>Driver code must follow OOP principles, including encapsulation, inheritance, and polymorphism, to enhance modularity and maintainability.</w:t>
      </w:r>
    </w:p>
    <w:p w:rsidRPr="00973F00" w:rsidR="73F80C9E" w:rsidP="73F80C9E" w:rsidRDefault="2B3A5A3F" w14:paraId="7ED79235" w14:textId="2E53D3EA">
      <w:pPr>
        <w:pStyle w:val="ListParagraph"/>
        <w:numPr>
          <w:ilvl w:val="1"/>
          <w:numId w:val="38"/>
        </w:numPr>
        <w:rPr>
          <w:rFonts w:eastAsia="Arial"/>
        </w:rPr>
      </w:pPr>
      <w:r w:rsidRPr="1093F024">
        <w:rPr>
          <w:rFonts w:eastAsia="Arial"/>
        </w:rPr>
        <w:t>Each class should serve a distinct function, with clear separation between hardware control, data processing, and logging.</w:t>
      </w:r>
    </w:p>
    <w:p w:rsidR="2B3A5A3F" w:rsidP="49AA7BF0" w:rsidRDefault="2B3A5A3F" w14:paraId="25C496CB" w14:textId="22C309C5">
      <w:pPr>
        <w:pStyle w:val="ListParagraph"/>
        <w:numPr>
          <w:ilvl w:val="0"/>
          <w:numId w:val="38"/>
        </w:numPr>
        <w:spacing w:before="240" w:after="240"/>
        <w:rPr>
          <w:rFonts w:eastAsia="Arial"/>
          <w:b/>
          <w:bCs/>
          <w:szCs w:val="20"/>
        </w:rPr>
      </w:pPr>
      <w:r w:rsidRPr="49AA7BF0">
        <w:rPr>
          <w:rFonts w:eastAsia="Arial"/>
          <w:b/>
          <w:bCs/>
          <w:szCs w:val="20"/>
        </w:rPr>
        <w:t>Branching and Version Control Protocol:</w:t>
      </w:r>
    </w:p>
    <w:p w:rsidR="2B3A5A3F" w:rsidP="49AA7BF0" w:rsidRDefault="2B3A5A3F" w14:paraId="7F9796F2" w14:textId="31ECC722">
      <w:pPr>
        <w:pStyle w:val="ListParagraph"/>
        <w:numPr>
          <w:ilvl w:val="1"/>
          <w:numId w:val="38"/>
        </w:numPr>
        <w:rPr>
          <w:rFonts w:eastAsia="Arial"/>
        </w:rPr>
      </w:pPr>
      <w:r w:rsidRPr="027A8B71">
        <w:rPr>
          <w:rFonts w:eastAsia="Arial"/>
        </w:rPr>
        <w:t>The team will use Git with a structured branching strategy (e.g., main, develop, feature, bugfix branches).</w:t>
      </w:r>
    </w:p>
    <w:p w:rsidR="2B3A5A3F" w:rsidP="49AA7BF0" w:rsidRDefault="2B3A5A3F" w14:paraId="0FD9297E" w14:textId="33CA1FDF">
      <w:pPr>
        <w:pStyle w:val="ListParagraph"/>
        <w:numPr>
          <w:ilvl w:val="1"/>
          <w:numId w:val="38"/>
        </w:numPr>
        <w:rPr>
          <w:rFonts w:eastAsia="Arial"/>
        </w:rPr>
      </w:pPr>
      <w:r w:rsidRPr="05880474">
        <w:rPr>
          <w:rFonts w:eastAsia="Arial"/>
        </w:rPr>
        <w:t xml:space="preserve">All feature development must occur in separate branches and follow a </w:t>
      </w:r>
      <w:proofErr w:type="gramStart"/>
      <w:r w:rsidRPr="05880474">
        <w:rPr>
          <w:rFonts w:eastAsia="Arial"/>
        </w:rPr>
        <w:t>merge</w:t>
      </w:r>
      <w:proofErr w:type="gramEnd"/>
      <w:r w:rsidRPr="05880474">
        <w:rPr>
          <w:rFonts w:eastAsia="Arial"/>
        </w:rPr>
        <w:t xml:space="preserve"> request (MR) template before merging.</w:t>
      </w:r>
    </w:p>
    <w:p w:rsidRPr="00973F00" w:rsidR="73F80C9E" w:rsidP="00973F00" w:rsidRDefault="2B3A5A3F" w14:paraId="1F4ADE96" w14:textId="4F08573D">
      <w:pPr>
        <w:pStyle w:val="ListParagraph"/>
        <w:numPr>
          <w:ilvl w:val="1"/>
          <w:numId w:val="38"/>
        </w:numPr>
        <w:rPr>
          <w:rFonts w:eastAsia="Arial"/>
        </w:rPr>
      </w:pPr>
      <w:r w:rsidRPr="1093F024">
        <w:rPr>
          <w:rFonts w:eastAsia="Arial"/>
        </w:rPr>
        <w:t xml:space="preserve">Code reviews will be mandatory before merging into the </w:t>
      </w:r>
      <w:proofErr w:type="gramStart"/>
      <w:r w:rsidRPr="1093F024">
        <w:rPr>
          <w:rFonts w:eastAsia="Arial"/>
        </w:rPr>
        <w:t>develop</w:t>
      </w:r>
      <w:proofErr w:type="gramEnd"/>
      <w:r w:rsidRPr="1093F024">
        <w:rPr>
          <w:rFonts w:eastAsia="Arial"/>
        </w:rPr>
        <w:t xml:space="preserve"> branch to ensure quality.</w:t>
      </w:r>
    </w:p>
    <w:p w:rsidR="2B3A5A3F" w:rsidP="49AA7BF0" w:rsidRDefault="2B3A5A3F" w14:paraId="584DACAD" w14:textId="2D384DF8">
      <w:pPr>
        <w:pStyle w:val="ListParagraph"/>
        <w:numPr>
          <w:ilvl w:val="0"/>
          <w:numId w:val="38"/>
        </w:numPr>
        <w:spacing w:before="240" w:after="240"/>
        <w:rPr>
          <w:rFonts w:eastAsia="Arial"/>
          <w:b/>
          <w:bCs/>
          <w:szCs w:val="20"/>
        </w:rPr>
      </w:pPr>
      <w:r w:rsidRPr="49AA7BF0">
        <w:rPr>
          <w:rFonts w:eastAsia="Arial"/>
          <w:b/>
          <w:bCs/>
          <w:szCs w:val="20"/>
        </w:rPr>
        <w:t>Conflict Resolution Protocol:</w:t>
      </w:r>
    </w:p>
    <w:p w:rsidR="2B3A5A3F" w:rsidP="49AA7BF0" w:rsidRDefault="2B3A5A3F" w14:paraId="385CC0E7" w14:textId="18082468">
      <w:pPr>
        <w:pStyle w:val="ListParagraph"/>
        <w:numPr>
          <w:ilvl w:val="1"/>
          <w:numId w:val="38"/>
        </w:numPr>
        <w:rPr>
          <w:rFonts w:eastAsia="Arial"/>
        </w:rPr>
      </w:pPr>
      <w:r w:rsidRPr="07F71659">
        <w:rPr>
          <w:rFonts w:eastAsia="Arial"/>
        </w:rPr>
        <w:t>Developers must pull the latest changes before making modifications.</w:t>
      </w:r>
    </w:p>
    <w:p w:rsidR="2B3A5A3F" w:rsidP="49AA7BF0" w:rsidRDefault="2B3A5A3F" w14:paraId="107C01D0" w14:textId="0CD82078">
      <w:pPr>
        <w:pStyle w:val="ListParagraph"/>
        <w:numPr>
          <w:ilvl w:val="1"/>
          <w:numId w:val="38"/>
        </w:numPr>
        <w:rPr>
          <w:rFonts w:eastAsia="Arial"/>
        </w:rPr>
      </w:pPr>
      <w:r w:rsidRPr="07F71659">
        <w:rPr>
          <w:rFonts w:eastAsia="Arial"/>
        </w:rPr>
        <w:t>In case of conflicts, developers must attempt resolution locally and document the changes.</w:t>
      </w:r>
    </w:p>
    <w:p w:rsidRPr="00973F00" w:rsidR="0AD2D048" w:rsidP="73F80C9E" w:rsidRDefault="2B3A5A3F" w14:paraId="19CA3B41" w14:textId="502CAF77">
      <w:pPr>
        <w:pStyle w:val="ListParagraph"/>
        <w:numPr>
          <w:ilvl w:val="1"/>
          <w:numId w:val="38"/>
        </w:numPr>
        <w:rPr>
          <w:rFonts w:eastAsia="Arial"/>
        </w:rPr>
      </w:pPr>
      <w:r w:rsidRPr="07F71659">
        <w:rPr>
          <w:rFonts w:eastAsia="Arial"/>
        </w:rPr>
        <w:t>If unresolved, a peer review session or an in-person meeting will be scheduled to resolve the issue collaboratively.</w:t>
      </w:r>
    </w:p>
    <w:p w:rsidR="2B3A5A3F" w:rsidP="49AA7BF0" w:rsidRDefault="2B3A5A3F" w14:paraId="35C734C0" w14:textId="2DD5ABD1">
      <w:pPr>
        <w:pStyle w:val="ListParagraph"/>
        <w:numPr>
          <w:ilvl w:val="0"/>
          <w:numId w:val="38"/>
        </w:numPr>
        <w:spacing w:before="240" w:after="240"/>
        <w:rPr>
          <w:rFonts w:eastAsia="Arial"/>
          <w:b/>
          <w:bCs/>
          <w:szCs w:val="20"/>
        </w:rPr>
      </w:pPr>
      <w:r w:rsidRPr="49AA7BF0">
        <w:rPr>
          <w:rFonts w:eastAsia="Arial"/>
          <w:b/>
          <w:bCs/>
          <w:szCs w:val="20"/>
        </w:rPr>
        <w:t>Continuous Integration / Continuous Deployment (CI/CD) Protocol:</w:t>
      </w:r>
    </w:p>
    <w:p w:rsidR="2B3A5A3F" w:rsidP="49AA7BF0" w:rsidRDefault="2B3A5A3F" w14:paraId="547521E7" w14:textId="65D4ABE5">
      <w:pPr>
        <w:pStyle w:val="ListParagraph"/>
        <w:numPr>
          <w:ilvl w:val="1"/>
          <w:numId w:val="38"/>
        </w:numPr>
        <w:rPr>
          <w:rFonts w:eastAsia="Arial"/>
        </w:rPr>
      </w:pPr>
      <w:r w:rsidRPr="027A8B71">
        <w:rPr>
          <w:rFonts w:eastAsia="Arial"/>
        </w:rPr>
        <w:t>All commits will trigger automated unit tests and linting checks in a CI/CD pipeline before code integration.</w:t>
      </w:r>
    </w:p>
    <w:p w:rsidR="2B3A5A3F" w:rsidP="49AA7BF0" w:rsidRDefault="2B3A5A3F" w14:paraId="22FA82F8" w14:textId="4C3A7589">
      <w:pPr>
        <w:pStyle w:val="ListParagraph"/>
        <w:numPr>
          <w:ilvl w:val="1"/>
          <w:numId w:val="38"/>
        </w:numPr>
        <w:rPr>
          <w:rFonts w:eastAsia="Arial"/>
        </w:rPr>
      </w:pPr>
      <w:r w:rsidRPr="027A8B71">
        <w:rPr>
          <w:rFonts w:eastAsia="Arial"/>
        </w:rPr>
        <w:t xml:space="preserve">Builds must pass all predefined tests before merging </w:t>
      </w:r>
      <w:proofErr w:type="gramStart"/>
      <w:r w:rsidRPr="027A8B71">
        <w:rPr>
          <w:rFonts w:eastAsia="Arial"/>
        </w:rPr>
        <w:t>to</w:t>
      </w:r>
      <w:proofErr w:type="gramEnd"/>
      <w:r w:rsidRPr="027A8B71">
        <w:rPr>
          <w:rFonts w:eastAsia="Arial"/>
        </w:rPr>
        <w:t xml:space="preserve"> the main branch.</w:t>
      </w:r>
    </w:p>
    <w:p w:rsidRPr="00973F00" w:rsidR="73F80C9E" w:rsidP="00973F00" w:rsidRDefault="2B3A5A3F" w14:paraId="22EFC65D" w14:textId="3D5B8054">
      <w:pPr>
        <w:pStyle w:val="ListParagraph"/>
        <w:numPr>
          <w:ilvl w:val="1"/>
          <w:numId w:val="38"/>
        </w:numPr>
        <w:rPr>
          <w:rFonts w:eastAsia="Arial"/>
        </w:rPr>
      </w:pPr>
      <w:r w:rsidRPr="027A8B71">
        <w:rPr>
          <w:rFonts w:eastAsia="Arial"/>
        </w:rPr>
        <w:t>Any failed pipeline must be addressed before proceeding with further development.</w:t>
      </w:r>
    </w:p>
    <w:p w:rsidR="2B3A5A3F" w:rsidP="49AA7BF0" w:rsidRDefault="2B3A5A3F" w14:paraId="3DBB83B2" w14:textId="275E2370">
      <w:pPr>
        <w:pStyle w:val="ListParagraph"/>
        <w:numPr>
          <w:ilvl w:val="0"/>
          <w:numId w:val="38"/>
        </w:numPr>
        <w:spacing w:before="240" w:after="240"/>
        <w:rPr>
          <w:rFonts w:eastAsia="Arial"/>
          <w:b/>
          <w:bCs/>
          <w:szCs w:val="20"/>
        </w:rPr>
      </w:pPr>
      <w:r w:rsidRPr="49AA7BF0">
        <w:rPr>
          <w:rFonts w:eastAsia="Arial"/>
          <w:b/>
          <w:bCs/>
          <w:szCs w:val="20"/>
        </w:rPr>
        <w:t>Documentation Protocol:</w:t>
      </w:r>
    </w:p>
    <w:p w:rsidR="2B3A5A3F" w:rsidP="49AA7BF0" w:rsidRDefault="2B3A5A3F" w14:paraId="4145EAFA" w14:textId="4A79AA99">
      <w:pPr>
        <w:pStyle w:val="ListParagraph"/>
        <w:numPr>
          <w:ilvl w:val="1"/>
          <w:numId w:val="38"/>
        </w:numPr>
        <w:rPr>
          <w:rFonts w:eastAsia="Arial"/>
        </w:rPr>
      </w:pPr>
      <w:r w:rsidRPr="027A8B71">
        <w:rPr>
          <w:rFonts w:eastAsia="Arial"/>
        </w:rPr>
        <w:t xml:space="preserve">All code must be documented following docstring standards (e.g., </w:t>
      </w:r>
      <w:proofErr w:type="spellStart"/>
      <w:r w:rsidRPr="027A8B71">
        <w:rPr>
          <w:rFonts w:eastAsia="Arial"/>
        </w:rPr>
        <w:t>Doxygen</w:t>
      </w:r>
      <w:proofErr w:type="spellEnd"/>
      <w:r w:rsidRPr="027A8B71">
        <w:rPr>
          <w:rFonts w:eastAsia="Arial"/>
        </w:rPr>
        <w:t xml:space="preserve"> for C++ or Sphinx for Python).</w:t>
      </w:r>
    </w:p>
    <w:p w:rsidR="2B3A5A3F" w:rsidP="49AA7BF0" w:rsidRDefault="2B3A5A3F" w14:paraId="1FE9FF86" w14:textId="6F66850C">
      <w:pPr>
        <w:pStyle w:val="ListParagraph"/>
        <w:numPr>
          <w:ilvl w:val="1"/>
          <w:numId w:val="38"/>
        </w:numPr>
        <w:rPr>
          <w:rFonts w:eastAsia="Arial"/>
        </w:rPr>
      </w:pPr>
      <w:r w:rsidRPr="027A8B71">
        <w:rPr>
          <w:rFonts w:eastAsia="Arial"/>
        </w:rPr>
        <w:t>Each module should include a README file detailing its purpose, dependencies, and usage.</w:t>
      </w:r>
    </w:p>
    <w:p w:rsidR="0F897FCC" w:rsidP="26F27F78" w:rsidRDefault="2B3A5A3F" w14:paraId="049E9B97" w14:textId="6536E1FE">
      <w:pPr>
        <w:pStyle w:val="ListParagraph"/>
        <w:numPr>
          <w:ilvl w:val="1"/>
          <w:numId w:val="38"/>
        </w:numPr>
        <w:rPr>
          <w:rFonts w:eastAsia="Arial"/>
        </w:rPr>
      </w:pPr>
      <w:r w:rsidRPr="26F27F78">
        <w:rPr>
          <w:rFonts w:eastAsia="Arial"/>
        </w:rPr>
        <w:t xml:space="preserve">Major design decisions should be logged in the </w:t>
      </w:r>
      <w:r w:rsidRPr="027A8B71">
        <w:rPr>
          <w:rFonts w:eastAsia="Arial"/>
        </w:rPr>
        <w:t>project documentation repository</w:t>
      </w:r>
      <w:r w:rsidRPr="26F27F78">
        <w:rPr>
          <w:rFonts w:eastAsia="Arial"/>
        </w:rPr>
        <w:t xml:space="preserve"> for future reference.</w:t>
      </w:r>
    </w:p>
    <w:p w:rsidR="211CDB80" w:rsidP="211CDB80" w:rsidRDefault="211CDB80" w14:paraId="60C621AB" w14:textId="7037DA3C">
      <w:pPr>
        <w:rPr>
          <w:b/>
          <w:bCs/>
          <w:sz w:val="24"/>
        </w:rPr>
      </w:pPr>
    </w:p>
    <w:p w:rsidR="38984327" w:rsidP="38984327" w:rsidRDefault="13B46AC8" w14:paraId="37A183BD" w14:textId="3C48E7BF">
      <w:pPr>
        <w:rPr>
          <w:rFonts w:eastAsia="Arial"/>
          <w:b/>
          <w:sz w:val="36"/>
          <w:szCs w:val="36"/>
        </w:rPr>
      </w:pPr>
      <w:r w:rsidRPr="211CDB80">
        <w:rPr>
          <w:b/>
          <w:bCs/>
          <w:sz w:val="24"/>
        </w:rPr>
        <w:t>2 - Development Procedures</w:t>
      </w:r>
    </w:p>
    <w:p w:rsidR="5D6F27E3" w:rsidP="5D6F27E3" w:rsidRDefault="5D6F27E3" w14:paraId="42ABB2A3" w14:textId="49FD59A3">
      <w:pPr>
        <w:rPr>
          <w:b/>
          <w:bCs/>
          <w:sz w:val="24"/>
        </w:rPr>
      </w:pPr>
    </w:p>
    <w:p w:rsidR="2B3A5A3F" w:rsidP="1D52CA96" w:rsidRDefault="2B3A5A3F" w14:paraId="78789000" w14:textId="582EC71D">
      <w:pPr>
        <w:pStyle w:val="ListParagraph"/>
        <w:numPr>
          <w:ilvl w:val="0"/>
          <w:numId w:val="39"/>
        </w:numPr>
        <w:rPr>
          <w:rFonts w:eastAsia="Arial"/>
        </w:rPr>
      </w:pPr>
      <w:r>
        <w:rPr>
          <w:rFonts w:eastAsia="Arial"/>
        </w:rPr>
        <w:t xml:space="preserve"> Driver Code Development Procedure</w:t>
      </w:r>
    </w:p>
    <w:p w:rsidR="2B3A5A3F" w:rsidP="10807158" w:rsidRDefault="2B3A5A3F" w14:paraId="50F49140" w14:textId="4781395F">
      <w:pPr>
        <w:pStyle w:val="ListParagraph"/>
        <w:numPr>
          <w:ilvl w:val="1"/>
          <w:numId w:val="39"/>
        </w:numPr>
        <w:rPr>
          <w:rFonts w:eastAsia="Arial"/>
          <w:szCs w:val="20"/>
        </w:rPr>
      </w:pPr>
      <w:r>
        <w:rPr>
          <w:rFonts w:eastAsia="Arial"/>
        </w:rPr>
        <w:t>Who:</w:t>
      </w:r>
      <w:r w:rsidRPr="49AA7BF0">
        <w:rPr>
          <w:rFonts w:eastAsia="Arial"/>
          <w:szCs w:val="20"/>
        </w:rPr>
        <w:t xml:space="preserve"> All developers</w:t>
      </w:r>
    </w:p>
    <w:p w:rsidR="2B3A5A3F" w:rsidP="10807158" w:rsidRDefault="2B3A5A3F" w14:paraId="49E481CB" w14:textId="0662AE3C">
      <w:pPr>
        <w:pStyle w:val="ListParagraph"/>
        <w:numPr>
          <w:ilvl w:val="1"/>
          <w:numId w:val="39"/>
        </w:numPr>
        <w:rPr>
          <w:rFonts w:eastAsia="Arial"/>
          <w:szCs w:val="20"/>
        </w:rPr>
      </w:pPr>
      <w:r>
        <w:rPr>
          <w:rFonts w:eastAsia="Arial"/>
        </w:rPr>
        <w:t>What:</w:t>
      </w:r>
      <w:r w:rsidRPr="49AA7BF0">
        <w:rPr>
          <w:rFonts w:eastAsia="Arial"/>
          <w:szCs w:val="20"/>
        </w:rPr>
        <w:t xml:space="preserve"> Implementing and testing driver code while adhering to OOP principles</w:t>
      </w:r>
    </w:p>
    <w:p w:rsidR="2B3A5A3F" w:rsidP="10807158" w:rsidRDefault="2B3A5A3F" w14:paraId="60893F82" w14:textId="1867986E">
      <w:pPr>
        <w:pStyle w:val="ListParagraph"/>
        <w:numPr>
          <w:ilvl w:val="1"/>
          <w:numId w:val="39"/>
        </w:numPr>
        <w:rPr>
          <w:rFonts w:eastAsia="Arial"/>
          <w:szCs w:val="20"/>
        </w:rPr>
      </w:pPr>
      <w:r>
        <w:rPr>
          <w:rFonts w:eastAsia="Arial"/>
        </w:rPr>
        <w:t>Where:</w:t>
      </w:r>
      <w:r w:rsidRPr="49AA7BF0">
        <w:rPr>
          <w:rFonts w:eastAsia="Arial"/>
          <w:szCs w:val="20"/>
        </w:rPr>
        <w:t xml:space="preserve"> Development will take place in the repository (feature branches) and tested on local machines or Raspberry Pi setups</w:t>
      </w:r>
    </w:p>
    <w:p w:rsidR="2B3A5A3F" w:rsidP="10807158" w:rsidRDefault="2B3A5A3F" w14:paraId="2580AD83" w14:textId="09355F3C">
      <w:pPr>
        <w:pStyle w:val="ListParagraph"/>
        <w:numPr>
          <w:ilvl w:val="1"/>
          <w:numId w:val="39"/>
        </w:numPr>
        <w:rPr>
          <w:rFonts w:eastAsia="Arial"/>
        </w:rPr>
      </w:pPr>
      <w:r>
        <w:rPr>
          <w:rFonts w:eastAsia="Arial"/>
        </w:rPr>
        <w:t>When:</w:t>
      </w:r>
      <w:r w:rsidRPr="1093F024">
        <w:rPr>
          <w:rFonts w:eastAsia="Arial"/>
        </w:rPr>
        <w:t xml:space="preserve"> During the development phase before integration with the main system</w:t>
      </w:r>
    </w:p>
    <w:p w:rsidR="2B3A5A3F" w:rsidP="1093F024" w:rsidRDefault="24071897" w14:paraId="76787513" w14:textId="316B357E">
      <w:pPr>
        <w:pStyle w:val="ListParagraph"/>
        <w:numPr>
          <w:ilvl w:val="1"/>
          <w:numId w:val="39"/>
        </w:numPr>
        <w:rPr>
          <w:rFonts w:eastAsia="Arial"/>
        </w:rPr>
      </w:pPr>
      <w:r w:rsidRPr="775E88CF">
        <w:rPr>
          <w:rFonts w:eastAsia="Arial"/>
        </w:rPr>
        <w:t xml:space="preserve">Why: To ensure a structured, maintainable, and modular </w:t>
      </w:r>
      <w:r w:rsidRPr="5345C57D">
        <w:rPr>
          <w:rFonts w:eastAsia="Arial"/>
        </w:rPr>
        <w:t>codebase</w:t>
      </w:r>
    </w:p>
    <w:p w:rsidR="5345C57D" w:rsidP="5345C57D" w:rsidRDefault="5345C57D" w14:paraId="2A1BB410" w14:textId="4C9B35B3">
      <w:pPr>
        <w:rPr>
          <w:rFonts w:eastAsia="Arial"/>
        </w:rPr>
      </w:pPr>
    </w:p>
    <w:p w:rsidR="2B3A5A3F" w:rsidP="775E88CF" w:rsidRDefault="1F31D4AE" w14:paraId="72C1B72B" w14:textId="44870701">
      <w:pPr>
        <w:pStyle w:val="ListParagraph"/>
        <w:numPr>
          <w:ilvl w:val="0"/>
          <w:numId w:val="39"/>
        </w:numPr>
        <w:rPr>
          <w:rFonts w:eastAsia="Arial"/>
        </w:rPr>
      </w:pPr>
      <w:r w:rsidRPr="795A0468">
        <w:rPr>
          <w:rFonts w:eastAsia="Arial"/>
        </w:rPr>
        <w:t>C</w:t>
      </w:r>
      <w:r w:rsidRPr="795A0468" w:rsidR="2B3A5A3F">
        <w:rPr>
          <w:rFonts w:eastAsia="Arial"/>
        </w:rPr>
        <w:t>ode</w:t>
      </w:r>
      <w:r w:rsidR="2B3A5A3F">
        <w:rPr>
          <w:rFonts w:eastAsia="Arial"/>
        </w:rPr>
        <w:t xml:space="preserve"> Review and Merge Procedure</w:t>
      </w:r>
    </w:p>
    <w:p w:rsidR="2B3A5A3F" w:rsidP="795A0468" w:rsidRDefault="2B3A5A3F" w14:paraId="2FF8599C" w14:textId="523D6336">
      <w:pPr>
        <w:pStyle w:val="ListParagraph"/>
        <w:numPr>
          <w:ilvl w:val="0"/>
          <w:numId w:val="41"/>
        </w:numPr>
        <w:rPr>
          <w:rFonts w:eastAsia="Arial"/>
          <w:szCs w:val="20"/>
        </w:rPr>
      </w:pPr>
      <w:r>
        <w:rPr>
          <w:rFonts w:eastAsia="Arial"/>
        </w:rPr>
        <w:t>Who:</w:t>
      </w:r>
      <w:r w:rsidRPr="49AA7BF0">
        <w:rPr>
          <w:rFonts w:eastAsia="Arial"/>
          <w:szCs w:val="20"/>
        </w:rPr>
        <w:t xml:space="preserve"> Developers and reviewers (designated team members)</w:t>
      </w:r>
    </w:p>
    <w:p w:rsidR="2B3A5A3F" w:rsidP="795A0468" w:rsidRDefault="2B3A5A3F" w14:paraId="5F4FD49A" w14:textId="27BFF8AF">
      <w:pPr>
        <w:pStyle w:val="ListParagraph"/>
        <w:numPr>
          <w:ilvl w:val="0"/>
          <w:numId w:val="41"/>
        </w:numPr>
        <w:rPr>
          <w:rFonts w:eastAsia="Arial"/>
          <w:szCs w:val="20"/>
        </w:rPr>
      </w:pPr>
      <w:r>
        <w:rPr>
          <w:rFonts w:eastAsia="Arial"/>
        </w:rPr>
        <w:lastRenderedPageBreak/>
        <w:t>What:</w:t>
      </w:r>
      <w:r w:rsidRPr="49AA7BF0">
        <w:rPr>
          <w:rFonts w:eastAsia="Arial"/>
          <w:szCs w:val="20"/>
        </w:rPr>
        <w:t xml:space="preserve"> Conducting peer reviews before merging code into develop</w:t>
      </w:r>
    </w:p>
    <w:p w:rsidR="2B3A5A3F" w:rsidP="795A0468" w:rsidRDefault="2B3A5A3F" w14:paraId="6F28F0F3" w14:textId="536AE652">
      <w:pPr>
        <w:pStyle w:val="ListParagraph"/>
        <w:numPr>
          <w:ilvl w:val="0"/>
          <w:numId w:val="41"/>
        </w:numPr>
        <w:rPr>
          <w:rFonts w:eastAsia="Arial"/>
          <w:szCs w:val="20"/>
        </w:rPr>
      </w:pPr>
      <w:r>
        <w:rPr>
          <w:rFonts w:eastAsia="Arial"/>
        </w:rPr>
        <w:t>Where:</w:t>
      </w:r>
      <w:r w:rsidRPr="49AA7BF0">
        <w:rPr>
          <w:rFonts w:eastAsia="Arial"/>
          <w:szCs w:val="20"/>
        </w:rPr>
        <w:t xml:space="preserve"> Code reviews will occur through GitHub/GitLab pull requests</w:t>
      </w:r>
    </w:p>
    <w:p w:rsidR="2B3A5A3F" w:rsidP="795A0468" w:rsidRDefault="2B3A5A3F" w14:paraId="2B4476A5" w14:textId="35166AA1">
      <w:pPr>
        <w:pStyle w:val="ListParagraph"/>
        <w:numPr>
          <w:ilvl w:val="0"/>
          <w:numId w:val="41"/>
        </w:numPr>
        <w:rPr>
          <w:rFonts w:eastAsia="Arial"/>
          <w:szCs w:val="20"/>
        </w:rPr>
      </w:pPr>
      <w:r>
        <w:rPr>
          <w:rFonts w:eastAsia="Arial"/>
        </w:rPr>
        <w:t>When:</w:t>
      </w:r>
      <w:r w:rsidRPr="49AA7BF0">
        <w:rPr>
          <w:rFonts w:eastAsia="Arial"/>
          <w:szCs w:val="20"/>
        </w:rPr>
        <w:t xml:space="preserve"> Before any major </w:t>
      </w:r>
      <w:proofErr w:type="gramStart"/>
      <w:r w:rsidRPr="49AA7BF0">
        <w:rPr>
          <w:rFonts w:eastAsia="Arial"/>
          <w:szCs w:val="20"/>
        </w:rPr>
        <w:t>merge</w:t>
      </w:r>
      <w:proofErr w:type="gramEnd"/>
      <w:r w:rsidRPr="49AA7BF0">
        <w:rPr>
          <w:rFonts w:eastAsia="Arial"/>
          <w:szCs w:val="20"/>
        </w:rPr>
        <w:t xml:space="preserve"> </w:t>
      </w:r>
      <w:proofErr w:type="gramStart"/>
      <w:r w:rsidRPr="49AA7BF0">
        <w:rPr>
          <w:rFonts w:eastAsia="Arial"/>
          <w:szCs w:val="20"/>
        </w:rPr>
        <w:t>into</w:t>
      </w:r>
      <w:proofErr w:type="gramEnd"/>
      <w:r w:rsidRPr="49AA7BF0">
        <w:rPr>
          <w:rFonts w:eastAsia="Arial"/>
          <w:szCs w:val="20"/>
        </w:rPr>
        <w:t xml:space="preserve"> develop or main</w:t>
      </w:r>
    </w:p>
    <w:p w:rsidR="2B3A5A3F" w:rsidP="795A0468" w:rsidRDefault="2B3A5A3F" w14:paraId="52EA6D57" w14:textId="33135A07">
      <w:pPr>
        <w:pStyle w:val="ListParagraph"/>
        <w:numPr>
          <w:ilvl w:val="0"/>
          <w:numId w:val="41"/>
        </w:numPr>
        <w:rPr>
          <w:rFonts w:eastAsia="Arial"/>
        </w:rPr>
      </w:pPr>
      <w:r>
        <w:rPr>
          <w:rFonts w:eastAsia="Arial"/>
        </w:rPr>
        <w:t>Why:</w:t>
      </w:r>
      <w:r w:rsidRPr="5345C57D">
        <w:rPr>
          <w:rFonts w:eastAsia="Arial"/>
        </w:rPr>
        <w:t xml:space="preserve"> To maintain code quality, prevent bugs, and ensure adherence to OOP and security standards</w:t>
      </w:r>
    </w:p>
    <w:p w:rsidR="5345C57D" w:rsidP="5345C57D" w:rsidRDefault="5345C57D" w14:paraId="4675FA3F" w14:textId="63D68E75">
      <w:pPr>
        <w:ind w:left="720"/>
        <w:rPr>
          <w:rFonts w:eastAsia="Arial"/>
        </w:rPr>
      </w:pPr>
    </w:p>
    <w:p w:rsidR="2B3A5A3F" w:rsidP="795A0468" w:rsidRDefault="2B3A5A3F" w14:paraId="4ADA094B" w14:textId="2C9779A8">
      <w:pPr>
        <w:pStyle w:val="ListParagraph"/>
        <w:numPr>
          <w:ilvl w:val="0"/>
          <w:numId w:val="39"/>
        </w:numPr>
        <w:rPr>
          <w:rFonts w:eastAsia="Arial"/>
        </w:rPr>
      </w:pPr>
      <w:r>
        <w:t>CI/CD Enforcement Procedure</w:t>
      </w:r>
    </w:p>
    <w:p w:rsidR="2B42673E" w:rsidP="3BDEEB5F" w:rsidRDefault="2B42673E" w14:paraId="4D8EDCCE" w14:textId="0CFD30BB">
      <w:pPr>
        <w:pStyle w:val="ListParagraph"/>
        <w:numPr>
          <w:ilvl w:val="1"/>
          <w:numId w:val="42"/>
        </w:numPr>
        <w:rPr>
          <w:rFonts w:eastAsia="Arial"/>
        </w:rPr>
      </w:pPr>
      <w:r>
        <w:t>Who:</w:t>
      </w:r>
      <w:r w:rsidRPr="795A0468">
        <w:rPr>
          <w:rFonts w:eastAsia="Arial"/>
        </w:rPr>
        <w:t xml:space="preserve"> All developers</w:t>
      </w:r>
    </w:p>
    <w:p w:rsidR="2B42673E" w:rsidP="3BDEEB5F" w:rsidRDefault="2B42673E" w14:paraId="63F6B7A8" w14:textId="22B1A48C">
      <w:pPr>
        <w:pStyle w:val="ListParagraph"/>
        <w:numPr>
          <w:ilvl w:val="1"/>
          <w:numId w:val="42"/>
        </w:numPr>
        <w:rPr>
          <w:rFonts w:eastAsia="Arial"/>
        </w:rPr>
      </w:pPr>
      <w:r>
        <w:t>What:</w:t>
      </w:r>
      <w:r w:rsidRPr="795A0468">
        <w:rPr>
          <w:rFonts w:eastAsia="Arial"/>
        </w:rPr>
        <w:t xml:space="preserve"> Ensuring the CI/CD pipeline successfully validates each commit</w:t>
      </w:r>
    </w:p>
    <w:p w:rsidR="2B42673E" w:rsidP="3BDEEB5F" w:rsidRDefault="2B42673E" w14:paraId="3D9C4F07" w14:textId="65000285">
      <w:pPr>
        <w:pStyle w:val="ListParagraph"/>
        <w:numPr>
          <w:ilvl w:val="1"/>
          <w:numId w:val="42"/>
        </w:numPr>
        <w:rPr>
          <w:rFonts w:eastAsia="Arial"/>
        </w:rPr>
      </w:pPr>
      <w:r>
        <w:t>Where:</w:t>
      </w:r>
      <w:r w:rsidRPr="795A0468">
        <w:rPr>
          <w:rFonts w:eastAsia="Arial"/>
        </w:rPr>
        <w:t xml:space="preserve"> GitHub Actions/GitLab CI/CD or an equivalent automation tool</w:t>
      </w:r>
    </w:p>
    <w:p w:rsidR="2B42673E" w:rsidP="3BDEEB5F" w:rsidRDefault="2B42673E" w14:paraId="513FDA5A" w14:textId="2A965883">
      <w:pPr>
        <w:pStyle w:val="ListParagraph"/>
        <w:numPr>
          <w:ilvl w:val="1"/>
          <w:numId w:val="42"/>
        </w:numPr>
        <w:rPr>
          <w:rFonts w:eastAsia="Arial"/>
        </w:rPr>
      </w:pPr>
      <w:r>
        <w:t>When:</w:t>
      </w:r>
      <w:r w:rsidRPr="795A0468">
        <w:rPr>
          <w:rFonts w:eastAsia="Arial"/>
        </w:rPr>
        <w:t xml:space="preserve"> Every time a new feature branch is </w:t>
      </w:r>
      <w:proofErr w:type="gramStart"/>
      <w:r w:rsidRPr="795A0468">
        <w:rPr>
          <w:rFonts w:eastAsia="Arial"/>
        </w:rPr>
        <w:t>pushed</w:t>
      </w:r>
      <w:proofErr w:type="gramEnd"/>
      <w:r w:rsidRPr="795A0468">
        <w:rPr>
          <w:rFonts w:eastAsia="Arial"/>
        </w:rPr>
        <w:t xml:space="preserve"> or a pull request is created</w:t>
      </w:r>
    </w:p>
    <w:p w:rsidR="2B42673E" w:rsidP="3BDEEB5F" w:rsidRDefault="2B42673E" w14:paraId="315D75AC" w14:textId="025B6A43">
      <w:pPr>
        <w:pStyle w:val="ListParagraph"/>
        <w:numPr>
          <w:ilvl w:val="1"/>
          <w:numId w:val="42"/>
        </w:numPr>
        <w:rPr>
          <w:rFonts w:eastAsia="Arial"/>
        </w:rPr>
      </w:pPr>
      <w:r>
        <w:t>Why:</w:t>
      </w:r>
      <w:r w:rsidRPr="795A0468">
        <w:rPr>
          <w:rFonts w:eastAsia="Arial"/>
        </w:rPr>
        <w:t xml:space="preserve"> To prevent integration issues and ensure a stable development environment</w:t>
      </w:r>
    </w:p>
    <w:p w:rsidR="5345C57D" w:rsidP="5345C57D" w:rsidRDefault="5345C57D" w14:paraId="5831C29A" w14:textId="193F10C0">
      <w:pPr>
        <w:ind w:left="720"/>
        <w:rPr>
          <w:rFonts w:eastAsia="Arial"/>
        </w:rPr>
      </w:pPr>
    </w:p>
    <w:p w:rsidR="2B3A5A3F" w:rsidP="3BDEEB5F" w:rsidRDefault="2B3A5A3F" w14:paraId="6A9028B6" w14:textId="3E79EC60">
      <w:pPr>
        <w:pStyle w:val="ListParagraph"/>
        <w:numPr>
          <w:ilvl w:val="0"/>
          <w:numId w:val="39"/>
        </w:numPr>
        <w:rPr>
          <w:rFonts w:eastAsia="Arial"/>
        </w:rPr>
      </w:pPr>
      <w:r>
        <w:rPr>
          <w:rFonts w:eastAsia="Arial"/>
        </w:rPr>
        <w:t>Conflict Resolution Procedure</w:t>
      </w:r>
    </w:p>
    <w:p w:rsidR="2B3A5A3F" w:rsidP="76A6999B" w:rsidRDefault="2B3A5A3F" w14:paraId="2CA966F3" w14:textId="06833E13">
      <w:pPr>
        <w:pStyle w:val="ListParagraph"/>
        <w:numPr>
          <w:ilvl w:val="0"/>
          <w:numId w:val="43"/>
        </w:numPr>
        <w:rPr>
          <w:rFonts w:eastAsia="Arial"/>
          <w:szCs w:val="20"/>
        </w:rPr>
      </w:pPr>
      <w:r>
        <w:rPr>
          <w:rFonts w:eastAsia="Arial"/>
        </w:rPr>
        <w:t>Who:</w:t>
      </w:r>
      <w:r w:rsidRPr="49AA7BF0">
        <w:rPr>
          <w:rFonts w:eastAsia="Arial"/>
          <w:szCs w:val="20"/>
        </w:rPr>
        <w:t xml:space="preserve"> Developers involved in the conflicting code</w:t>
      </w:r>
    </w:p>
    <w:p w:rsidR="2B3A5A3F" w:rsidP="76A6999B" w:rsidRDefault="2B3A5A3F" w14:paraId="5F76227C" w14:textId="01221750">
      <w:pPr>
        <w:pStyle w:val="ListParagraph"/>
        <w:numPr>
          <w:ilvl w:val="0"/>
          <w:numId w:val="43"/>
        </w:numPr>
        <w:rPr>
          <w:rFonts w:eastAsia="Arial"/>
          <w:szCs w:val="20"/>
        </w:rPr>
      </w:pPr>
      <w:r>
        <w:rPr>
          <w:rFonts w:eastAsia="Arial"/>
        </w:rPr>
        <w:t>What:</w:t>
      </w:r>
      <w:r w:rsidRPr="49AA7BF0">
        <w:rPr>
          <w:rFonts w:eastAsia="Arial"/>
          <w:szCs w:val="20"/>
        </w:rPr>
        <w:t xml:space="preserve"> Identifying, resolving, and documenting code conflicts</w:t>
      </w:r>
    </w:p>
    <w:p w:rsidR="2B3A5A3F" w:rsidP="76A6999B" w:rsidRDefault="2B3A5A3F" w14:paraId="1C0CB015" w14:textId="40414D3E">
      <w:pPr>
        <w:pStyle w:val="ListParagraph"/>
        <w:numPr>
          <w:ilvl w:val="0"/>
          <w:numId w:val="43"/>
        </w:numPr>
        <w:rPr>
          <w:rFonts w:eastAsia="Arial"/>
          <w:szCs w:val="20"/>
        </w:rPr>
      </w:pPr>
      <w:r>
        <w:rPr>
          <w:rFonts w:eastAsia="Arial"/>
        </w:rPr>
        <w:t>Where:</w:t>
      </w:r>
      <w:r w:rsidRPr="49AA7BF0">
        <w:rPr>
          <w:rFonts w:eastAsia="Arial"/>
          <w:szCs w:val="20"/>
        </w:rPr>
        <w:t xml:space="preserve"> Resolved locally, with discussions in team meetings if necessary</w:t>
      </w:r>
    </w:p>
    <w:p w:rsidR="2B3A5A3F" w:rsidP="76A6999B" w:rsidRDefault="2B3A5A3F" w14:paraId="0953F1ED" w14:textId="3ACB6591">
      <w:pPr>
        <w:pStyle w:val="ListParagraph"/>
        <w:numPr>
          <w:ilvl w:val="0"/>
          <w:numId w:val="43"/>
        </w:numPr>
        <w:rPr>
          <w:rFonts w:eastAsia="Arial"/>
          <w:szCs w:val="20"/>
        </w:rPr>
      </w:pPr>
      <w:r>
        <w:rPr>
          <w:rFonts w:eastAsia="Arial"/>
        </w:rPr>
        <w:t>When:</w:t>
      </w:r>
      <w:r w:rsidRPr="49AA7BF0">
        <w:rPr>
          <w:rFonts w:eastAsia="Arial"/>
          <w:szCs w:val="20"/>
        </w:rPr>
        <w:t xml:space="preserve"> When a </w:t>
      </w:r>
      <w:proofErr w:type="gramStart"/>
      <w:r w:rsidRPr="49AA7BF0">
        <w:rPr>
          <w:rFonts w:eastAsia="Arial"/>
          <w:szCs w:val="20"/>
        </w:rPr>
        <w:t>merge</w:t>
      </w:r>
      <w:proofErr w:type="gramEnd"/>
      <w:r w:rsidRPr="49AA7BF0">
        <w:rPr>
          <w:rFonts w:eastAsia="Arial"/>
          <w:szCs w:val="20"/>
        </w:rPr>
        <w:t xml:space="preserve"> conflict occurs</w:t>
      </w:r>
    </w:p>
    <w:p w:rsidR="2B3A5A3F" w:rsidP="76A6999B" w:rsidRDefault="2B3A5A3F" w14:paraId="72D8ED4D" w14:textId="2C4E9E51">
      <w:pPr>
        <w:pStyle w:val="ListParagraph"/>
        <w:numPr>
          <w:ilvl w:val="0"/>
          <w:numId w:val="43"/>
        </w:numPr>
        <w:rPr>
          <w:rFonts w:eastAsia="Arial"/>
          <w:szCs w:val="20"/>
        </w:rPr>
      </w:pPr>
      <w:r>
        <w:rPr>
          <w:rFonts w:eastAsia="Arial"/>
        </w:rPr>
        <w:t>Why:</w:t>
      </w:r>
      <w:r w:rsidRPr="5345C57D">
        <w:rPr>
          <w:rFonts w:eastAsia="Arial"/>
        </w:rPr>
        <w:t xml:space="preserve"> To ensure a smooth integration process and avoid loss of work</w:t>
      </w:r>
    </w:p>
    <w:p w:rsidR="5345C57D" w:rsidP="5345C57D" w:rsidRDefault="5345C57D" w14:paraId="52902088" w14:textId="1DE09624">
      <w:pPr>
        <w:ind w:left="720"/>
        <w:rPr>
          <w:rFonts w:eastAsia="Arial"/>
        </w:rPr>
      </w:pPr>
    </w:p>
    <w:p w:rsidR="2B3A5A3F" w:rsidP="78521358" w:rsidRDefault="2B3A5A3F" w14:paraId="3F362ECC" w14:textId="3914945D">
      <w:pPr>
        <w:pStyle w:val="ListParagraph"/>
        <w:numPr>
          <w:ilvl w:val="0"/>
          <w:numId w:val="39"/>
        </w:numPr>
        <w:rPr>
          <w:rFonts w:eastAsia="Arial"/>
        </w:rPr>
      </w:pPr>
      <w:r>
        <w:rPr>
          <w:rFonts w:eastAsia="Arial"/>
        </w:rPr>
        <w:t>In-Person Meeting Procedure</w:t>
      </w:r>
    </w:p>
    <w:p w:rsidR="2B3A5A3F" w:rsidP="22182031" w:rsidRDefault="2B3A5A3F" w14:paraId="310D9052" w14:textId="6094DA32">
      <w:pPr>
        <w:pStyle w:val="ListParagraph"/>
        <w:numPr>
          <w:ilvl w:val="0"/>
          <w:numId w:val="44"/>
        </w:numPr>
        <w:rPr>
          <w:rFonts w:eastAsia="Arial"/>
        </w:rPr>
      </w:pPr>
      <w:r>
        <w:rPr>
          <w:rFonts w:eastAsia="Arial"/>
        </w:rPr>
        <w:t>Who:</w:t>
      </w:r>
      <w:r w:rsidRPr="22182031">
        <w:rPr>
          <w:rFonts w:eastAsia="Arial"/>
        </w:rPr>
        <w:t xml:space="preserve"> All team members</w:t>
      </w:r>
    </w:p>
    <w:p w:rsidR="2B3A5A3F" w:rsidP="22182031" w:rsidRDefault="2B3A5A3F" w14:paraId="5BD9CAF3" w14:textId="04F04FC1">
      <w:pPr>
        <w:pStyle w:val="ListParagraph"/>
        <w:numPr>
          <w:ilvl w:val="0"/>
          <w:numId w:val="44"/>
        </w:numPr>
        <w:rPr>
          <w:rFonts w:eastAsia="Arial"/>
        </w:rPr>
      </w:pPr>
      <w:r>
        <w:rPr>
          <w:rFonts w:eastAsia="Arial"/>
        </w:rPr>
        <w:t>What:</w:t>
      </w:r>
      <w:r w:rsidRPr="22182031">
        <w:rPr>
          <w:rFonts w:eastAsia="Arial"/>
        </w:rPr>
        <w:t xml:space="preserve"> Discussing project progress, blockers, and major design decisions</w:t>
      </w:r>
    </w:p>
    <w:p w:rsidR="2B3A5A3F" w:rsidP="22182031" w:rsidRDefault="2B3A5A3F" w14:paraId="41DCC845" w14:textId="4C8B6971">
      <w:pPr>
        <w:pStyle w:val="ListParagraph"/>
        <w:numPr>
          <w:ilvl w:val="0"/>
          <w:numId w:val="44"/>
        </w:numPr>
        <w:rPr>
          <w:rFonts w:eastAsia="Arial"/>
        </w:rPr>
      </w:pPr>
      <w:r>
        <w:rPr>
          <w:rFonts w:eastAsia="Arial"/>
        </w:rPr>
        <w:t>Where:</w:t>
      </w:r>
      <w:r w:rsidRPr="22182031">
        <w:rPr>
          <w:rFonts w:eastAsia="Arial"/>
        </w:rPr>
        <w:t xml:space="preserve"> STEM building (makerspace) or designated team workspace</w:t>
      </w:r>
    </w:p>
    <w:p w:rsidR="2B3A5A3F" w:rsidP="22182031" w:rsidRDefault="2B3A5A3F" w14:paraId="75C61A8A" w14:textId="29EE372C">
      <w:pPr>
        <w:pStyle w:val="ListParagraph"/>
        <w:numPr>
          <w:ilvl w:val="0"/>
          <w:numId w:val="44"/>
        </w:numPr>
        <w:rPr>
          <w:rFonts w:eastAsia="Arial"/>
        </w:rPr>
      </w:pPr>
      <w:r>
        <w:rPr>
          <w:rFonts w:eastAsia="Arial"/>
        </w:rPr>
        <w:t>When:</w:t>
      </w:r>
      <w:r w:rsidRPr="22182031">
        <w:rPr>
          <w:rFonts w:eastAsia="Arial"/>
        </w:rPr>
        <w:t xml:space="preserve"> Weekly or as needed when major issues arise</w:t>
      </w:r>
    </w:p>
    <w:p w:rsidR="2B3A5A3F" w:rsidP="22182031" w:rsidRDefault="2B3A5A3F" w14:paraId="4983DAA0" w14:textId="5B789774">
      <w:pPr>
        <w:pStyle w:val="ListParagraph"/>
        <w:numPr>
          <w:ilvl w:val="0"/>
          <w:numId w:val="44"/>
        </w:numPr>
        <w:rPr>
          <w:rFonts w:eastAsia="Arial"/>
        </w:rPr>
      </w:pPr>
      <w:r>
        <w:rPr>
          <w:rFonts w:eastAsia="Arial"/>
        </w:rPr>
        <w:t>Why:</w:t>
      </w:r>
      <w:r w:rsidRPr="22182031">
        <w:rPr>
          <w:rFonts w:eastAsia="Arial"/>
        </w:rPr>
        <w:t xml:space="preserve"> To ensure alignment among team members and resolve issues efficiently</w:t>
      </w:r>
    </w:p>
    <w:p w:rsidR="5345C57D" w:rsidP="5345C57D" w:rsidRDefault="5345C57D" w14:paraId="5379AA73" w14:textId="38338C07">
      <w:pPr>
        <w:ind w:left="720"/>
        <w:rPr>
          <w:rFonts w:eastAsia="Arial"/>
        </w:rPr>
      </w:pPr>
    </w:p>
    <w:p w:rsidR="2B3A5A3F" w:rsidP="22182031" w:rsidRDefault="2B3A5A3F" w14:paraId="394A98E5" w14:textId="7DB345FB">
      <w:pPr>
        <w:pStyle w:val="ListParagraph"/>
        <w:numPr>
          <w:ilvl w:val="0"/>
          <w:numId w:val="39"/>
        </w:numPr>
        <w:rPr>
          <w:rFonts w:eastAsia="Arial"/>
        </w:rPr>
      </w:pPr>
      <w:r>
        <w:rPr>
          <w:rFonts w:eastAsia="Arial"/>
        </w:rPr>
        <w:t>Hardware Damage Reporting Procedure</w:t>
      </w:r>
    </w:p>
    <w:p w:rsidR="2B3A5A3F" w:rsidP="26F27F78" w:rsidRDefault="2B3A5A3F" w14:paraId="478B5028" w14:textId="4BA28490">
      <w:pPr>
        <w:pStyle w:val="ListParagraph"/>
        <w:numPr>
          <w:ilvl w:val="0"/>
          <w:numId w:val="45"/>
        </w:numPr>
        <w:rPr>
          <w:rFonts w:eastAsia="Arial"/>
        </w:rPr>
      </w:pPr>
      <w:r w:rsidRPr="26F27F78">
        <w:rPr>
          <w:rFonts w:eastAsia="Arial"/>
        </w:rPr>
        <w:t>Who: Any team member who identifies an issue</w:t>
      </w:r>
    </w:p>
    <w:p w:rsidR="2B3A5A3F" w:rsidP="26F27F78" w:rsidRDefault="2B3A5A3F" w14:paraId="0C5225C4" w14:textId="4997C657">
      <w:pPr>
        <w:pStyle w:val="ListParagraph"/>
        <w:numPr>
          <w:ilvl w:val="0"/>
          <w:numId w:val="45"/>
        </w:numPr>
        <w:rPr>
          <w:rFonts w:eastAsia="Arial"/>
        </w:rPr>
      </w:pPr>
      <w:r w:rsidRPr="26F27F78">
        <w:rPr>
          <w:rFonts w:eastAsia="Arial"/>
        </w:rPr>
        <w:t>What: Reporting, diagnosing, and replacing damaged hardware components</w:t>
      </w:r>
    </w:p>
    <w:p w:rsidR="2B3A5A3F" w:rsidP="26F27F78" w:rsidRDefault="2B3A5A3F" w14:paraId="7A1EA041" w14:textId="0517D6ED">
      <w:pPr>
        <w:pStyle w:val="ListParagraph"/>
        <w:numPr>
          <w:ilvl w:val="0"/>
          <w:numId w:val="45"/>
        </w:numPr>
        <w:rPr>
          <w:rFonts w:eastAsia="Arial"/>
        </w:rPr>
      </w:pPr>
      <w:r w:rsidRPr="26F27F78">
        <w:rPr>
          <w:rFonts w:eastAsia="Arial"/>
        </w:rPr>
        <w:t>Where: Issues logged in a shared hardware status document, replacement handled in the makerspace</w:t>
      </w:r>
    </w:p>
    <w:p w:rsidR="2B3A5A3F" w:rsidP="26F27F78" w:rsidRDefault="2B3A5A3F" w14:paraId="12BD477B" w14:textId="634DBADC">
      <w:pPr>
        <w:pStyle w:val="ListParagraph"/>
        <w:numPr>
          <w:ilvl w:val="0"/>
          <w:numId w:val="45"/>
        </w:numPr>
        <w:rPr>
          <w:rFonts w:eastAsia="Arial"/>
        </w:rPr>
      </w:pPr>
      <w:r w:rsidRPr="26F27F78">
        <w:rPr>
          <w:rFonts w:eastAsia="Arial"/>
        </w:rPr>
        <w:t>When: Immediately upon detecting hardware malfunction</w:t>
      </w:r>
    </w:p>
    <w:p w:rsidR="231BA434" w:rsidP="73F80C9E" w:rsidRDefault="2B3A5A3F" w14:paraId="38DB6815" w14:textId="2D821AEF">
      <w:pPr>
        <w:pStyle w:val="ListParagraph"/>
        <w:numPr>
          <w:ilvl w:val="0"/>
          <w:numId w:val="45"/>
        </w:numPr>
        <w:rPr>
          <w:rFonts w:eastAsia="Arial"/>
        </w:rPr>
      </w:pPr>
      <w:r w:rsidRPr="26F27F78">
        <w:rPr>
          <w:rFonts w:eastAsia="Arial"/>
        </w:rPr>
        <w:t>Why: To prevent delays in development and testing due to faulty components</w:t>
      </w:r>
    </w:p>
    <w:p w:rsidRPr="00010DDF" w:rsidR="00010DDF" w:rsidP="00010DDF" w:rsidRDefault="00010DDF" w14:paraId="553EE266" w14:textId="77777777">
      <w:pPr>
        <w:rPr>
          <w:lang w:eastAsia="en-US"/>
        </w:rPr>
      </w:pPr>
    </w:p>
    <w:p w:rsidRPr="005E6CE1" w:rsidR="00967401" w:rsidP="00967401" w:rsidRDefault="00D82110" w14:paraId="118E0DDB" w14:textId="6E247B80" w14:noSpellErr="1">
      <w:pPr>
        <w:pStyle w:val="Heading2"/>
        <w:rPr/>
      </w:pPr>
      <w:bookmarkStart w:name="_Toc508191047" w:id="123"/>
      <w:bookmarkStart w:name="_Toc1904431825" w:id="124"/>
      <w:bookmarkStart w:name="_Toc958404854" w:id="1322046151"/>
      <w:r w:rsidR="78B3BD8C">
        <w:rPr/>
        <w:t>Tasks and Time</w:t>
      </w:r>
      <w:r w:rsidR="40C784D5">
        <w:rPr/>
        <w:t>l</w:t>
      </w:r>
      <w:r w:rsidR="78B3BD8C">
        <w:rPr/>
        <w:t>ines</w:t>
      </w:r>
      <w:bookmarkEnd w:id="123"/>
      <w:bookmarkEnd w:id="124"/>
      <w:bookmarkEnd w:id="1322046151"/>
    </w:p>
    <w:tbl>
      <w:tblPr>
        <w:tblW w:w="86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1377"/>
        <w:gridCol w:w="3963"/>
        <w:gridCol w:w="3296"/>
      </w:tblGrid>
      <w:tr w:rsidRPr="00287A94" w:rsidR="00967401" w:rsidTr="00E25B1D" w14:paraId="0588485C" w14:textId="77777777">
        <w:trPr>
          <w:trHeight w:val="363"/>
        </w:trPr>
        <w:tc>
          <w:tcPr>
            <w:tcW w:w="1377" w:type="dxa"/>
            <w:tcBorders>
              <w:bottom w:val="single" w:color="auto" w:sz="4" w:space="0"/>
            </w:tcBorders>
            <w:shd w:val="clear" w:color="auto" w:fill="F3F3F3"/>
            <w:tcMar/>
          </w:tcPr>
          <w:p w:rsidRPr="00287A94" w:rsidR="00967401" w:rsidRDefault="00967401" w14:paraId="11B63D83" w14:textId="77777777">
            <w:pPr>
              <w:jc w:val="center"/>
              <w:rPr>
                <w:b/>
                <w:bCs/>
                <w:iCs/>
                <w:color w:val="000000"/>
                <w:szCs w:val="28"/>
              </w:rPr>
            </w:pPr>
            <w:r w:rsidRPr="00287A94">
              <w:rPr>
                <w:b/>
                <w:bCs/>
                <w:iCs/>
                <w:color w:val="000000"/>
                <w:szCs w:val="28"/>
              </w:rPr>
              <w:t>Date</w:t>
            </w:r>
          </w:p>
        </w:tc>
        <w:tc>
          <w:tcPr>
            <w:tcW w:w="3963" w:type="dxa"/>
            <w:shd w:val="clear" w:color="auto" w:fill="F3F3F3"/>
            <w:tcMar/>
          </w:tcPr>
          <w:p w:rsidRPr="00287A94" w:rsidR="00967401" w:rsidRDefault="00967401" w14:paraId="176291D9" w14:textId="77777777">
            <w:pPr>
              <w:ind w:left="432"/>
              <w:rPr>
                <w:b/>
                <w:bCs/>
                <w:iCs/>
                <w:color w:val="000000"/>
                <w:szCs w:val="28"/>
              </w:rPr>
            </w:pPr>
            <w:r w:rsidRPr="00287A94">
              <w:rPr>
                <w:b/>
                <w:bCs/>
                <w:iCs/>
                <w:color w:val="000000"/>
                <w:szCs w:val="28"/>
              </w:rPr>
              <w:t>Milestone</w:t>
            </w:r>
          </w:p>
        </w:tc>
        <w:tc>
          <w:tcPr>
            <w:tcW w:w="3296" w:type="dxa"/>
            <w:shd w:val="clear" w:color="auto" w:fill="F3F3F3"/>
            <w:tcMar/>
          </w:tcPr>
          <w:p w:rsidRPr="00287A94" w:rsidR="00967401" w:rsidRDefault="00967401" w14:paraId="3B8201B5" w14:textId="77777777">
            <w:pPr>
              <w:ind w:left="432"/>
              <w:rPr>
                <w:b/>
                <w:bCs/>
                <w:iCs/>
                <w:color w:val="000000"/>
                <w:szCs w:val="28"/>
              </w:rPr>
            </w:pPr>
            <w:r>
              <w:rPr>
                <w:b/>
                <w:bCs/>
                <w:iCs/>
                <w:color w:val="000000"/>
                <w:szCs w:val="28"/>
              </w:rPr>
              <w:t>Deliverable</w:t>
            </w:r>
          </w:p>
        </w:tc>
      </w:tr>
      <w:tr w:rsidR="00967401" w:rsidTr="00E25B1D" w14:paraId="731A50AE" w14:textId="77777777">
        <w:trPr>
          <w:trHeight w:val="309"/>
        </w:trPr>
        <w:tc>
          <w:tcPr>
            <w:tcW w:w="1377" w:type="dxa"/>
            <w:tcMar/>
          </w:tcPr>
          <w:p w:rsidRPr="009E110D" w:rsidR="00967401" w:rsidRDefault="00AF5867" w14:paraId="584CAF76" w14:textId="198CD9A1">
            <w:r>
              <w:t>1/17/25</w:t>
            </w:r>
          </w:p>
        </w:tc>
        <w:tc>
          <w:tcPr>
            <w:tcW w:w="3963" w:type="dxa"/>
            <w:tcMar/>
          </w:tcPr>
          <w:p w:rsidRPr="009E110D" w:rsidR="00967401" w:rsidRDefault="00967401" w14:paraId="10F42AFF" w14:textId="6C0F2D75"/>
        </w:tc>
        <w:tc>
          <w:tcPr>
            <w:tcW w:w="3296" w:type="dxa"/>
            <w:tcMar/>
          </w:tcPr>
          <w:p w:rsidRPr="009E110D" w:rsidR="00967401" w:rsidRDefault="001D6EFA" w14:paraId="0222260C" w14:textId="31B07925">
            <w:r>
              <w:t>Project proposal</w:t>
            </w:r>
          </w:p>
        </w:tc>
      </w:tr>
      <w:tr w:rsidR="00681D92" w:rsidTr="00E25B1D" w14:paraId="7D565387" w14:textId="77777777">
        <w:trPr>
          <w:trHeight w:val="309"/>
        </w:trPr>
        <w:tc>
          <w:tcPr>
            <w:tcW w:w="1377" w:type="dxa"/>
            <w:tcMar/>
          </w:tcPr>
          <w:p w:rsidR="00681D92" w:rsidP="00681D92" w:rsidRDefault="00681D92" w14:paraId="69309A2F" w14:textId="2C83AF24">
            <w:r>
              <w:t>1/22/25</w:t>
            </w:r>
          </w:p>
        </w:tc>
        <w:tc>
          <w:tcPr>
            <w:tcW w:w="3963" w:type="dxa"/>
            <w:tcMar/>
          </w:tcPr>
          <w:p w:rsidRPr="009E110D" w:rsidR="00681D92" w:rsidP="00681D92" w:rsidRDefault="00681D92" w14:paraId="0897E6BA" w14:textId="0CBCEE17">
            <w:r>
              <w:t>EEF form submitted</w:t>
            </w:r>
          </w:p>
        </w:tc>
        <w:tc>
          <w:tcPr>
            <w:tcW w:w="3296" w:type="dxa"/>
            <w:tcMar/>
          </w:tcPr>
          <w:p w:rsidR="00681D92" w:rsidP="00681D92" w:rsidRDefault="00681D92" w14:paraId="467B2564" w14:textId="660FF964"/>
        </w:tc>
      </w:tr>
      <w:tr w:rsidR="002945E5" w:rsidTr="00E25B1D" w14:paraId="3D6B37DE" w14:textId="77777777">
        <w:trPr>
          <w:trHeight w:val="309"/>
        </w:trPr>
        <w:tc>
          <w:tcPr>
            <w:tcW w:w="1377" w:type="dxa"/>
            <w:tcMar/>
          </w:tcPr>
          <w:p w:rsidR="002945E5" w:rsidP="00681D92" w:rsidRDefault="002945E5" w14:paraId="7399A50E" w14:textId="319B6D2E">
            <w:r>
              <w:t>1/28/25</w:t>
            </w:r>
          </w:p>
        </w:tc>
        <w:tc>
          <w:tcPr>
            <w:tcW w:w="3963" w:type="dxa"/>
            <w:tcMar/>
          </w:tcPr>
          <w:p w:rsidR="002945E5" w:rsidP="00681D92" w:rsidRDefault="002945E5" w14:paraId="685DF3A8" w14:textId="32B83981">
            <w:r>
              <w:t>Requirements and constraints identified</w:t>
            </w:r>
          </w:p>
        </w:tc>
        <w:tc>
          <w:tcPr>
            <w:tcW w:w="3296" w:type="dxa"/>
            <w:tcMar/>
          </w:tcPr>
          <w:p w:rsidR="002945E5" w:rsidP="00681D92" w:rsidRDefault="002945E5" w14:paraId="775971AF" w14:textId="77777777"/>
        </w:tc>
      </w:tr>
      <w:tr w:rsidR="002945E5" w:rsidTr="00E25B1D" w14:paraId="7041113B" w14:textId="77777777">
        <w:trPr>
          <w:trHeight w:val="309"/>
        </w:trPr>
        <w:tc>
          <w:tcPr>
            <w:tcW w:w="1377" w:type="dxa"/>
            <w:tcMar/>
          </w:tcPr>
          <w:p w:rsidR="002945E5" w:rsidP="00532225" w:rsidRDefault="002945E5" w14:paraId="3ECE9083" w14:textId="181B856D">
            <w:r>
              <w:t>1/29/25</w:t>
            </w:r>
          </w:p>
        </w:tc>
        <w:tc>
          <w:tcPr>
            <w:tcW w:w="3963" w:type="dxa"/>
            <w:tcMar/>
          </w:tcPr>
          <w:p w:rsidR="002945E5" w:rsidP="00532225" w:rsidRDefault="002945E5" w14:paraId="158ABD0C" w14:textId="423C28D8">
            <w:r>
              <w:t>Software UI Mockups created</w:t>
            </w:r>
          </w:p>
        </w:tc>
        <w:tc>
          <w:tcPr>
            <w:tcW w:w="3296" w:type="dxa"/>
            <w:tcMar/>
          </w:tcPr>
          <w:p w:rsidR="002945E5" w:rsidP="00532225" w:rsidRDefault="002945E5" w14:paraId="06832578" w14:textId="77777777"/>
        </w:tc>
      </w:tr>
      <w:tr w:rsidR="002945E5" w:rsidTr="00E25B1D" w14:paraId="68CC0D3C" w14:textId="77777777">
        <w:trPr>
          <w:trHeight w:val="309"/>
        </w:trPr>
        <w:tc>
          <w:tcPr>
            <w:tcW w:w="1377" w:type="dxa"/>
            <w:tcMar/>
          </w:tcPr>
          <w:p w:rsidR="002945E5" w:rsidP="004E0E69" w:rsidRDefault="002945E5" w14:paraId="6BFBFB91" w14:textId="73BBE6D1">
            <w:r>
              <w:t>1/29/25</w:t>
            </w:r>
          </w:p>
        </w:tc>
        <w:tc>
          <w:tcPr>
            <w:tcW w:w="3963" w:type="dxa"/>
            <w:tcMar/>
          </w:tcPr>
          <w:p w:rsidRPr="009E110D" w:rsidR="002945E5" w:rsidP="004E0E69" w:rsidRDefault="002945E5" w14:paraId="3CEECFF4" w14:textId="3DF277A7">
            <w:r>
              <w:t>Parts picked and ordered</w:t>
            </w:r>
          </w:p>
        </w:tc>
        <w:tc>
          <w:tcPr>
            <w:tcW w:w="3296" w:type="dxa"/>
            <w:tcMar/>
          </w:tcPr>
          <w:p w:rsidR="002945E5" w:rsidP="004E0E69" w:rsidRDefault="002945E5" w14:paraId="30AC9B3C" w14:textId="77777777"/>
        </w:tc>
      </w:tr>
      <w:tr w:rsidR="002945E5" w:rsidTr="00E25B1D" w14:paraId="0C83CDF0" w14:textId="77777777">
        <w:trPr>
          <w:trHeight w:val="309"/>
        </w:trPr>
        <w:tc>
          <w:tcPr>
            <w:tcW w:w="1377" w:type="dxa"/>
            <w:tcMar/>
          </w:tcPr>
          <w:p w:rsidR="002945E5" w:rsidP="004E0E69" w:rsidRDefault="002945E5" w14:paraId="707A0849" w14:textId="03B68EEA">
            <w:r>
              <w:t>2/5/25</w:t>
            </w:r>
          </w:p>
        </w:tc>
        <w:tc>
          <w:tcPr>
            <w:tcW w:w="3963" w:type="dxa"/>
            <w:tcMar/>
          </w:tcPr>
          <w:p w:rsidR="002945E5" w:rsidP="004E0E69" w:rsidRDefault="002945E5" w14:paraId="149CD13B" w14:textId="34784755">
            <w:r>
              <w:t>Hardware architecture designed</w:t>
            </w:r>
          </w:p>
        </w:tc>
        <w:tc>
          <w:tcPr>
            <w:tcW w:w="3296" w:type="dxa"/>
            <w:tcMar/>
          </w:tcPr>
          <w:p w:rsidR="002945E5" w:rsidP="004E0E69" w:rsidRDefault="002945E5" w14:paraId="5F138FE3" w14:textId="17A2891C"/>
        </w:tc>
      </w:tr>
      <w:tr w:rsidR="002945E5" w:rsidTr="00E25B1D" w14:paraId="302BECED" w14:textId="77777777">
        <w:trPr>
          <w:trHeight w:val="309"/>
        </w:trPr>
        <w:tc>
          <w:tcPr>
            <w:tcW w:w="1377" w:type="dxa"/>
            <w:tcMar/>
          </w:tcPr>
          <w:p w:rsidR="002945E5" w:rsidP="004E0E69" w:rsidRDefault="002945E5" w14:paraId="469E9EFE" w14:textId="384D791C">
            <w:r>
              <w:t>2/7/25</w:t>
            </w:r>
          </w:p>
        </w:tc>
        <w:tc>
          <w:tcPr>
            <w:tcW w:w="3963" w:type="dxa"/>
            <w:tcMar/>
          </w:tcPr>
          <w:p w:rsidR="002945E5" w:rsidP="004E0E69" w:rsidRDefault="002945E5" w14:paraId="4E4652A9" w14:textId="0F2C013D"/>
        </w:tc>
        <w:tc>
          <w:tcPr>
            <w:tcW w:w="3296" w:type="dxa"/>
            <w:tcMar/>
          </w:tcPr>
          <w:p w:rsidR="002945E5" w:rsidP="004E0E69" w:rsidRDefault="002945E5" w14:paraId="7ADDF5CF" w14:textId="26384160">
            <w:r>
              <w:t>SCRUM and Sprint checkpoint Alpha</w:t>
            </w:r>
          </w:p>
        </w:tc>
      </w:tr>
      <w:tr w:rsidR="002945E5" w:rsidTr="00E25B1D" w14:paraId="78C6A2EA" w14:textId="77777777">
        <w:trPr>
          <w:trHeight w:val="309"/>
        </w:trPr>
        <w:tc>
          <w:tcPr>
            <w:tcW w:w="1377" w:type="dxa"/>
            <w:tcMar/>
          </w:tcPr>
          <w:p w:rsidR="002945E5" w:rsidP="004E0E69" w:rsidRDefault="002945E5" w14:paraId="1E59A830" w14:textId="06318945">
            <w:r>
              <w:t>2/9/25</w:t>
            </w:r>
          </w:p>
        </w:tc>
        <w:tc>
          <w:tcPr>
            <w:tcW w:w="3963" w:type="dxa"/>
            <w:tcMar/>
          </w:tcPr>
          <w:p w:rsidRPr="009E110D" w:rsidR="002945E5" w:rsidP="004E0E69" w:rsidRDefault="002945E5" w14:paraId="7095FBD2" w14:textId="356BDD41">
            <w:r>
              <w:t xml:space="preserve">Login page </w:t>
            </w:r>
            <w:proofErr w:type="gramStart"/>
            <w:r>
              <w:t>created,</w:t>
            </w:r>
            <w:proofErr w:type="gramEnd"/>
            <w:r>
              <w:t xml:space="preserve"> add/delete drivers function implemented</w:t>
            </w:r>
          </w:p>
        </w:tc>
        <w:tc>
          <w:tcPr>
            <w:tcW w:w="3296" w:type="dxa"/>
            <w:tcMar/>
          </w:tcPr>
          <w:p w:rsidR="002945E5" w:rsidP="004E0E69" w:rsidRDefault="002945E5" w14:paraId="44EAA4F2" w14:textId="0613E181"/>
        </w:tc>
      </w:tr>
      <w:tr w:rsidR="01486CDE" w:rsidTr="00E25B1D" w14:paraId="359238FC" w14:textId="77777777">
        <w:trPr>
          <w:trHeight w:val="309"/>
        </w:trPr>
        <w:tc>
          <w:tcPr>
            <w:tcW w:w="1377" w:type="dxa"/>
            <w:tcMar/>
          </w:tcPr>
          <w:p w:rsidR="06F5A30A" w:rsidP="01486CDE" w:rsidRDefault="06F5A30A" w14:paraId="58108EA7" w14:textId="0B0C11D3">
            <w:r>
              <w:t>2/9/25</w:t>
            </w:r>
          </w:p>
        </w:tc>
        <w:tc>
          <w:tcPr>
            <w:tcW w:w="3963" w:type="dxa"/>
            <w:tcMar/>
          </w:tcPr>
          <w:p w:rsidR="06F5A30A" w:rsidP="01486CDE" w:rsidRDefault="06F5A30A" w14:paraId="48EAFAC7" w14:textId="1F87141C">
            <w:r>
              <w:t>Sensors and camera initial implementation complete</w:t>
            </w:r>
          </w:p>
        </w:tc>
        <w:tc>
          <w:tcPr>
            <w:tcW w:w="3296" w:type="dxa"/>
            <w:tcMar/>
          </w:tcPr>
          <w:p w:rsidR="01486CDE" w:rsidP="01486CDE" w:rsidRDefault="01486CDE" w14:paraId="19763867" w14:textId="7B023155"/>
        </w:tc>
      </w:tr>
      <w:tr w:rsidR="61A3EF3A" w:rsidTr="00E25B1D" w14:paraId="2A9D392A" w14:textId="77777777">
        <w:trPr>
          <w:trHeight w:val="309"/>
        </w:trPr>
        <w:tc>
          <w:tcPr>
            <w:tcW w:w="1377" w:type="dxa"/>
            <w:tcMar/>
          </w:tcPr>
          <w:p w:rsidR="61A3EF3A" w:rsidP="61A3EF3A" w:rsidRDefault="1EC3565B" w14:paraId="57E5751C" w14:textId="49B3CAB4">
            <w:r>
              <w:t>2/10/25</w:t>
            </w:r>
          </w:p>
        </w:tc>
        <w:tc>
          <w:tcPr>
            <w:tcW w:w="3963" w:type="dxa"/>
            <w:tcMar/>
          </w:tcPr>
          <w:p w:rsidR="61A3EF3A" w:rsidP="61A3EF3A" w:rsidRDefault="1EC3565B" w14:paraId="1D5A554B" w14:textId="11040A2F">
            <w:r>
              <w:t xml:space="preserve">Screen and Nano CAD design files made </w:t>
            </w:r>
            <w:r>
              <w:lastRenderedPageBreak/>
              <w:t>and printed</w:t>
            </w:r>
          </w:p>
        </w:tc>
        <w:tc>
          <w:tcPr>
            <w:tcW w:w="3296" w:type="dxa"/>
            <w:tcMar/>
          </w:tcPr>
          <w:p w:rsidR="61A3EF3A" w:rsidP="61A3EF3A" w:rsidRDefault="61A3EF3A" w14:paraId="15443B01" w14:textId="426DA19B"/>
        </w:tc>
      </w:tr>
      <w:tr w:rsidR="002945E5" w:rsidTr="00E25B1D" w14:paraId="7BC3C7BD" w14:textId="77777777">
        <w:trPr>
          <w:trHeight w:val="309"/>
        </w:trPr>
        <w:tc>
          <w:tcPr>
            <w:tcW w:w="1377" w:type="dxa"/>
            <w:tcMar/>
          </w:tcPr>
          <w:p w:rsidRPr="009E110D" w:rsidR="002945E5" w:rsidP="004E0E69" w:rsidRDefault="002945E5" w14:paraId="7EC8B210" w14:textId="0A8B366D">
            <w:r>
              <w:t>2/11/25</w:t>
            </w:r>
          </w:p>
        </w:tc>
        <w:tc>
          <w:tcPr>
            <w:tcW w:w="3963" w:type="dxa"/>
            <w:tcMar/>
          </w:tcPr>
          <w:p w:rsidRPr="009E110D" w:rsidR="002945E5" w:rsidP="004E0E69" w:rsidRDefault="002945E5" w14:paraId="74641029" w14:textId="19B3A0B5"/>
        </w:tc>
        <w:tc>
          <w:tcPr>
            <w:tcW w:w="3296" w:type="dxa"/>
            <w:tcMar/>
          </w:tcPr>
          <w:p w:rsidR="002945E5" w:rsidP="004E0E69" w:rsidRDefault="002945E5" w14:paraId="3DCCFAF1" w14:textId="7EC40E92">
            <w:r>
              <w:t>Mid-term presentation and demonstration</w:t>
            </w:r>
            <w:r w:rsidR="002D2EBB">
              <w:t xml:space="preserve"> – Term 1</w:t>
            </w:r>
          </w:p>
        </w:tc>
      </w:tr>
      <w:tr w:rsidR="002945E5" w:rsidTr="00E25B1D" w14:paraId="2ECCB24D" w14:textId="77777777">
        <w:trPr>
          <w:trHeight w:val="309"/>
        </w:trPr>
        <w:tc>
          <w:tcPr>
            <w:tcW w:w="1377" w:type="dxa"/>
            <w:tcMar/>
          </w:tcPr>
          <w:p w:rsidRPr="009E110D" w:rsidR="002945E5" w:rsidP="004E0E69" w:rsidRDefault="002945E5" w14:paraId="1DE07339" w14:textId="3188B5BD">
            <w:r>
              <w:t>2/24/2025</w:t>
            </w:r>
          </w:p>
        </w:tc>
        <w:tc>
          <w:tcPr>
            <w:tcW w:w="3963" w:type="dxa"/>
            <w:tcMar/>
          </w:tcPr>
          <w:p w:rsidRPr="009E110D" w:rsidR="002945E5" w:rsidP="004E0E69" w:rsidRDefault="002945E5" w14:paraId="46B116A4" w14:textId="77777777"/>
        </w:tc>
        <w:tc>
          <w:tcPr>
            <w:tcW w:w="3296" w:type="dxa"/>
            <w:tcMar/>
          </w:tcPr>
          <w:p w:rsidR="002945E5" w:rsidP="004E0E69" w:rsidRDefault="002945E5" w14:paraId="12BE6F9E" w14:textId="7DB6F8FF">
            <w:r>
              <w:t>Mid-term progress report</w:t>
            </w:r>
            <w:r w:rsidR="002D2EBB">
              <w:t xml:space="preserve"> – Term 1</w:t>
            </w:r>
          </w:p>
        </w:tc>
      </w:tr>
      <w:tr w:rsidR="00525964" w:rsidTr="00E25B1D" w14:paraId="688EFADD" w14:textId="77777777">
        <w:trPr>
          <w:trHeight w:val="309"/>
        </w:trPr>
        <w:tc>
          <w:tcPr>
            <w:tcW w:w="1377" w:type="dxa"/>
            <w:tcMar/>
          </w:tcPr>
          <w:p w:rsidR="00525964" w:rsidP="004E0E69" w:rsidRDefault="00525964" w14:paraId="096CAE72" w14:textId="74591B81">
            <w:r>
              <w:t>3/24/2025</w:t>
            </w:r>
          </w:p>
        </w:tc>
        <w:tc>
          <w:tcPr>
            <w:tcW w:w="3963" w:type="dxa"/>
            <w:tcMar/>
          </w:tcPr>
          <w:p w:rsidRPr="009E110D" w:rsidR="00525964" w:rsidP="004E0E69" w:rsidRDefault="00525964" w14:paraId="296D0BEE" w14:textId="49D451E7">
            <w:r>
              <w:t>ML model made functional</w:t>
            </w:r>
          </w:p>
        </w:tc>
        <w:tc>
          <w:tcPr>
            <w:tcW w:w="3296" w:type="dxa"/>
            <w:tcMar/>
          </w:tcPr>
          <w:p w:rsidR="00525964" w:rsidP="004E0E69" w:rsidRDefault="00525964" w14:paraId="576F6BFF" w14:textId="77777777"/>
        </w:tc>
      </w:tr>
      <w:tr w:rsidR="006E4B31" w:rsidTr="00E25B1D" w14:paraId="5CBE7A3B" w14:textId="77777777">
        <w:trPr>
          <w:trHeight w:val="309"/>
        </w:trPr>
        <w:tc>
          <w:tcPr>
            <w:tcW w:w="1377" w:type="dxa"/>
            <w:tcMar/>
          </w:tcPr>
          <w:p w:rsidR="006E4B31" w:rsidP="004E0E69" w:rsidRDefault="006E4B31" w14:paraId="4458290C" w14:textId="4E9C74DB">
            <w:r>
              <w:t>3/30/2025</w:t>
            </w:r>
          </w:p>
        </w:tc>
        <w:tc>
          <w:tcPr>
            <w:tcW w:w="3963" w:type="dxa"/>
            <w:tcMar/>
          </w:tcPr>
          <w:p w:rsidRPr="009E110D" w:rsidR="006E4B31" w:rsidP="004E0E69" w:rsidRDefault="005D0E01" w14:paraId="052B93E5" w14:textId="146D1019">
            <w:r>
              <w:t>All website pages implemented</w:t>
            </w:r>
          </w:p>
        </w:tc>
        <w:tc>
          <w:tcPr>
            <w:tcW w:w="3296" w:type="dxa"/>
            <w:tcMar/>
          </w:tcPr>
          <w:p w:rsidR="006E4B31" w:rsidP="004E0E69" w:rsidRDefault="006E4B31" w14:paraId="73D56632" w14:textId="77777777"/>
        </w:tc>
      </w:tr>
      <w:tr w:rsidR="37C1AE4D" w:rsidTr="00E25B1D" w14:paraId="737FC699" w14:textId="77777777">
        <w:trPr>
          <w:trHeight w:val="309"/>
        </w:trPr>
        <w:tc>
          <w:tcPr>
            <w:tcW w:w="1377" w:type="dxa"/>
            <w:tcMar/>
          </w:tcPr>
          <w:p w:rsidR="2476AC54" w:rsidP="37C1AE4D" w:rsidRDefault="2476AC54" w14:paraId="147F5517" w14:textId="0DE62ED8">
            <w:r>
              <w:t>3/</w:t>
            </w:r>
            <w:r w:rsidR="05A485D8">
              <w:t>30</w:t>
            </w:r>
            <w:r>
              <w:t>/2025</w:t>
            </w:r>
          </w:p>
        </w:tc>
        <w:tc>
          <w:tcPr>
            <w:tcW w:w="3963" w:type="dxa"/>
            <w:tcMar/>
          </w:tcPr>
          <w:p w:rsidR="2476AC54" w:rsidP="37C1AE4D" w:rsidRDefault="2476AC54" w14:paraId="4E58FF61" w14:textId="443D2EB2">
            <w:r>
              <w:t>Firebase Realtime database implemented</w:t>
            </w:r>
          </w:p>
        </w:tc>
        <w:tc>
          <w:tcPr>
            <w:tcW w:w="3296" w:type="dxa"/>
            <w:tcMar/>
          </w:tcPr>
          <w:p w:rsidR="37C1AE4D" w:rsidP="37C1AE4D" w:rsidRDefault="37C1AE4D" w14:paraId="25F77941" w14:textId="62317364"/>
        </w:tc>
      </w:tr>
      <w:tr w:rsidR="00A37301" w:rsidTr="00E25B1D" w14:paraId="4C53A8C9" w14:textId="77777777">
        <w:trPr>
          <w:trHeight w:val="309"/>
        </w:trPr>
        <w:tc>
          <w:tcPr>
            <w:tcW w:w="1377" w:type="dxa"/>
            <w:tcMar/>
          </w:tcPr>
          <w:p w:rsidR="00A37301" w:rsidP="004E0E69" w:rsidRDefault="006E4B31" w14:paraId="6522660D" w14:textId="501F7AB2">
            <w:r>
              <w:t>4</w:t>
            </w:r>
            <w:r w:rsidR="002D2EBB">
              <w:t>/1/2025</w:t>
            </w:r>
          </w:p>
        </w:tc>
        <w:tc>
          <w:tcPr>
            <w:tcW w:w="3963" w:type="dxa"/>
            <w:tcMar/>
          </w:tcPr>
          <w:p w:rsidRPr="009E110D" w:rsidR="00A37301" w:rsidP="004E0E69" w:rsidRDefault="00A37301" w14:paraId="73B1E234" w14:textId="77777777"/>
        </w:tc>
        <w:tc>
          <w:tcPr>
            <w:tcW w:w="3296" w:type="dxa"/>
            <w:tcMar/>
          </w:tcPr>
          <w:p w:rsidR="00A37301" w:rsidP="004E0E69" w:rsidRDefault="002D2EBB" w14:paraId="0A3FCACC" w14:noSpellErr="1" w14:textId="36088FA6">
            <w:r w:rsidR="0EC8A8E4">
              <w:rPr/>
              <w:t xml:space="preserve">Final </w:t>
            </w:r>
            <w:r w:rsidR="11BBDEEC">
              <w:rPr/>
              <w:t>p</w:t>
            </w:r>
            <w:r w:rsidR="0EC8A8E4">
              <w:rPr/>
              <w:t>resentation and demonstration – Term 1</w:t>
            </w:r>
          </w:p>
        </w:tc>
      </w:tr>
      <w:tr w:rsidR="002D2EBB" w:rsidTr="00E25B1D" w14:paraId="46D739DF" w14:textId="77777777">
        <w:trPr>
          <w:trHeight w:val="309"/>
        </w:trPr>
        <w:tc>
          <w:tcPr>
            <w:tcW w:w="1377" w:type="dxa"/>
            <w:tcMar/>
          </w:tcPr>
          <w:p w:rsidR="002D2EBB" w:rsidP="004E0E69" w:rsidRDefault="006E4B31" w14:paraId="67338B75" w14:textId="4C5F7258">
            <w:r>
              <w:t>4</w:t>
            </w:r>
            <w:r w:rsidR="002D2EBB">
              <w:t>/14/2025</w:t>
            </w:r>
          </w:p>
        </w:tc>
        <w:tc>
          <w:tcPr>
            <w:tcW w:w="3963" w:type="dxa"/>
            <w:tcMar/>
          </w:tcPr>
          <w:p w:rsidRPr="009E110D" w:rsidR="002D2EBB" w:rsidP="004E0E69" w:rsidRDefault="002D2EBB" w14:paraId="3F79F965" w14:textId="77777777"/>
        </w:tc>
        <w:tc>
          <w:tcPr>
            <w:tcW w:w="3296" w:type="dxa"/>
            <w:tcMar/>
          </w:tcPr>
          <w:p w:rsidR="002D2EBB" w:rsidP="004E0E69" w:rsidRDefault="002D2EBB" w14:paraId="45617521" w14:textId="298D77E6">
            <w:r>
              <w:t>Final Progress Report – Term 1</w:t>
            </w:r>
          </w:p>
        </w:tc>
      </w:tr>
      <w:tr w:rsidR="00E25B1D" w:rsidTr="00E25B1D" w14:paraId="21F9CF29">
        <w:trPr>
          <w:trHeight w:val="300"/>
        </w:trPr>
        <w:tc>
          <w:tcPr>
            <w:tcW w:w="1377" w:type="dxa"/>
            <w:tcMar/>
          </w:tcPr>
          <w:p w:rsidR="78466444" w:rsidP="00E25B1D" w:rsidRDefault="78466444" w14:paraId="3A203916" w14:textId="14BBD647">
            <w:pPr>
              <w:pStyle w:val="Normal"/>
            </w:pPr>
            <w:r w:rsidR="78466444">
              <w:rPr/>
              <w:t>9/03/2025</w:t>
            </w:r>
          </w:p>
        </w:tc>
        <w:tc>
          <w:tcPr>
            <w:tcW w:w="3963" w:type="dxa"/>
            <w:tcMar/>
          </w:tcPr>
          <w:p w:rsidR="00E25B1D" w:rsidP="00E25B1D" w:rsidRDefault="00E25B1D" w14:paraId="6D2DF830" w14:textId="3AB387E5">
            <w:pPr>
              <w:pStyle w:val="Normal"/>
            </w:pPr>
          </w:p>
        </w:tc>
        <w:tc>
          <w:tcPr>
            <w:tcW w:w="3296" w:type="dxa"/>
            <w:tcMar/>
          </w:tcPr>
          <w:p w:rsidR="78466444" w:rsidP="00E25B1D" w:rsidRDefault="78466444" w14:paraId="705FF81C" w14:textId="6945282A">
            <w:pPr>
              <w:pStyle w:val="Normal"/>
            </w:pPr>
            <w:r w:rsidR="78466444">
              <w:rPr/>
              <w:t>First Class</w:t>
            </w:r>
            <w:r w:rsidR="78466444">
              <w:rPr/>
              <w:t xml:space="preserve"> presentations</w:t>
            </w:r>
          </w:p>
        </w:tc>
      </w:tr>
      <w:tr w:rsidR="00E25B1D" w:rsidTr="00E25B1D" w14:paraId="46C87EE0">
        <w:trPr>
          <w:trHeight w:val="300"/>
        </w:trPr>
        <w:tc>
          <w:tcPr>
            <w:tcW w:w="1377" w:type="dxa"/>
            <w:tcMar/>
          </w:tcPr>
          <w:p w:rsidR="2AFC265C" w:rsidP="00E25B1D" w:rsidRDefault="2AFC265C" w14:paraId="4E684993" w14:textId="46C78F81">
            <w:pPr>
              <w:pStyle w:val="Normal"/>
            </w:pPr>
            <w:r w:rsidR="2AFC265C">
              <w:rPr/>
              <w:t>9/14/2025</w:t>
            </w:r>
          </w:p>
        </w:tc>
        <w:tc>
          <w:tcPr>
            <w:tcW w:w="3963" w:type="dxa"/>
            <w:tcMar/>
          </w:tcPr>
          <w:p w:rsidR="2AFC265C" w:rsidP="00E25B1D" w:rsidRDefault="2AFC265C" w14:paraId="582673D7" w14:textId="63BBB6B1">
            <w:pPr>
              <w:pStyle w:val="Normal"/>
            </w:pPr>
            <w:r w:rsidR="2AFC265C">
              <w:rPr/>
              <w:t xml:space="preserve">EEF form </w:t>
            </w:r>
            <w:r w:rsidR="2AFC265C">
              <w:rPr/>
              <w:t>submitted</w:t>
            </w:r>
            <w:r w:rsidR="2AFC265C">
              <w:rPr/>
              <w:t xml:space="preserve"> (Term 2)</w:t>
            </w:r>
          </w:p>
        </w:tc>
        <w:tc>
          <w:tcPr>
            <w:tcW w:w="3296" w:type="dxa"/>
            <w:tcMar/>
          </w:tcPr>
          <w:p w:rsidR="00E25B1D" w:rsidP="00E25B1D" w:rsidRDefault="00E25B1D" w14:paraId="493E4D97" w14:textId="30BE1CC2">
            <w:pPr>
              <w:pStyle w:val="Normal"/>
            </w:pPr>
          </w:p>
        </w:tc>
      </w:tr>
      <w:tr w:rsidR="00E25B1D" w:rsidTr="00E25B1D" w14:paraId="5880B5BF">
        <w:trPr>
          <w:trHeight w:val="300"/>
        </w:trPr>
        <w:tc>
          <w:tcPr>
            <w:tcW w:w="1377" w:type="dxa"/>
            <w:tcMar/>
          </w:tcPr>
          <w:p w:rsidR="6852C6A6" w:rsidP="00E25B1D" w:rsidRDefault="6852C6A6" w14:paraId="2ACBD67E" w14:textId="3A57B0DF">
            <w:pPr>
              <w:pStyle w:val="Normal"/>
            </w:pPr>
            <w:r w:rsidR="6852C6A6">
              <w:rPr/>
              <w:t>9/29/2025</w:t>
            </w:r>
          </w:p>
        </w:tc>
        <w:tc>
          <w:tcPr>
            <w:tcW w:w="3963" w:type="dxa"/>
            <w:tcMar/>
          </w:tcPr>
          <w:p w:rsidR="6852C6A6" w:rsidP="00E25B1D" w:rsidRDefault="6852C6A6" w14:paraId="030BB084" w14:textId="62B432A0">
            <w:pPr>
              <w:pStyle w:val="Normal"/>
            </w:pPr>
            <w:r w:rsidR="6852C6A6">
              <w:rPr/>
              <w:t>Database and Docker container testing environment created</w:t>
            </w:r>
          </w:p>
        </w:tc>
        <w:tc>
          <w:tcPr>
            <w:tcW w:w="3296" w:type="dxa"/>
            <w:tcMar/>
          </w:tcPr>
          <w:p w:rsidR="00E25B1D" w:rsidP="00E25B1D" w:rsidRDefault="00E25B1D" w14:paraId="55288C1F" w14:textId="41CA1413">
            <w:pPr>
              <w:pStyle w:val="Normal"/>
            </w:pPr>
          </w:p>
        </w:tc>
      </w:tr>
      <w:tr w:rsidR="00E25B1D" w:rsidTr="00E25B1D" w14:paraId="5525A98F">
        <w:trPr>
          <w:trHeight w:val="300"/>
        </w:trPr>
        <w:tc>
          <w:tcPr>
            <w:tcW w:w="1377" w:type="dxa"/>
            <w:tcMar/>
          </w:tcPr>
          <w:p w:rsidR="3AE24EFE" w:rsidP="00E25B1D" w:rsidRDefault="3AE24EFE" w14:paraId="5EBA0B86" w14:textId="24832E4D">
            <w:pPr>
              <w:pStyle w:val="Normal"/>
            </w:pPr>
            <w:r w:rsidR="3AE24EFE">
              <w:rPr/>
              <w:t>10/07/2025</w:t>
            </w:r>
          </w:p>
        </w:tc>
        <w:tc>
          <w:tcPr>
            <w:tcW w:w="3963" w:type="dxa"/>
            <w:tcMar/>
          </w:tcPr>
          <w:p w:rsidR="3AE24EFE" w:rsidP="00E25B1D" w:rsidRDefault="3AE24EFE" w14:paraId="785F468B" w14:textId="335E41CB">
            <w:pPr>
              <w:pStyle w:val="Normal"/>
            </w:pPr>
            <w:r w:rsidR="3AE24EFE">
              <w:rPr/>
              <w:t>Display UI redesigned and backend integrated</w:t>
            </w:r>
          </w:p>
        </w:tc>
        <w:tc>
          <w:tcPr>
            <w:tcW w:w="3296" w:type="dxa"/>
            <w:tcMar/>
          </w:tcPr>
          <w:p w:rsidR="00E25B1D" w:rsidP="00E25B1D" w:rsidRDefault="00E25B1D" w14:paraId="509071EF" w14:textId="24051DC7">
            <w:pPr>
              <w:pStyle w:val="Normal"/>
            </w:pPr>
          </w:p>
        </w:tc>
      </w:tr>
      <w:tr w:rsidR="00E25B1D" w:rsidTr="00E25B1D" w14:paraId="5623149E">
        <w:trPr>
          <w:trHeight w:val="300"/>
        </w:trPr>
        <w:tc>
          <w:tcPr>
            <w:tcW w:w="1377" w:type="dxa"/>
            <w:tcMar/>
          </w:tcPr>
          <w:p w:rsidR="78466444" w:rsidP="00E25B1D" w:rsidRDefault="78466444" w14:paraId="1C1FD7C2" w14:textId="1FD768CA">
            <w:pPr>
              <w:pStyle w:val="Normal"/>
            </w:pPr>
            <w:r w:rsidR="78466444">
              <w:rPr/>
              <w:t>10/09/2025</w:t>
            </w:r>
          </w:p>
        </w:tc>
        <w:tc>
          <w:tcPr>
            <w:tcW w:w="3963" w:type="dxa"/>
            <w:tcMar/>
          </w:tcPr>
          <w:p w:rsidR="00E25B1D" w:rsidP="00E25B1D" w:rsidRDefault="00E25B1D" w14:paraId="2F956573" w14:textId="3764CBAA">
            <w:pPr>
              <w:pStyle w:val="Normal"/>
            </w:pPr>
          </w:p>
        </w:tc>
        <w:tc>
          <w:tcPr>
            <w:tcW w:w="3296" w:type="dxa"/>
            <w:tcMar/>
          </w:tcPr>
          <w:p w:rsidR="78466444" w:rsidP="00E25B1D" w:rsidRDefault="78466444" w14:paraId="289D907F" w14:textId="1C9F53BB">
            <w:pPr>
              <w:pStyle w:val="Normal"/>
            </w:pPr>
            <w:r w:rsidR="78466444">
              <w:rPr/>
              <w:t>Midterm presentation and demonstration – Term 2</w:t>
            </w:r>
          </w:p>
        </w:tc>
      </w:tr>
      <w:tr w:rsidR="00E25B1D" w:rsidTr="00E25B1D" w14:paraId="6BFB6B5F">
        <w:trPr>
          <w:trHeight w:val="300"/>
        </w:trPr>
        <w:tc>
          <w:tcPr>
            <w:tcW w:w="1377" w:type="dxa"/>
            <w:tcMar/>
          </w:tcPr>
          <w:p w:rsidR="78466444" w:rsidP="00E25B1D" w:rsidRDefault="78466444" w14:paraId="1FDBC720" w14:textId="31C73C7D">
            <w:pPr>
              <w:pStyle w:val="Normal"/>
            </w:pPr>
            <w:r w:rsidR="78466444">
              <w:rPr/>
              <w:t>10/20/2025</w:t>
            </w:r>
          </w:p>
        </w:tc>
        <w:tc>
          <w:tcPr>
            <w:tcW w:w="3963" w:type="dxa"/>
            <w:tcMar/>
          </w:tcPr>
          <w:p w:rsidR="00E25B1D" w:rsidP="00E25B1D" w:rsidRDefault="00E25B1D" w14:paraId="6DB84707" w14:textId="132690FE">
            <w:pPr>
              <w:pStyle w:val="Normal"/>
            </w:pPr>
          </w:p>
        </w:tc>
        <w:tc>
          <w:tcPr>
            <w:tcW w:w="3296" w:type="dxa"/>
            <w:tcMar/>
          </w:tcPr>
          <w:p w:rsidR="78466444" w:rsidP="00E25B1D" w:rsidRDefault="78466444" w14:paraId="3D3B937E" w14:textId="36A9F803">
            <w:pPr>
              <w:pStyle w:val="Normal"/>
            </w:pPr>
            <w:r w:rsidR="78466444">
              <w:rPr/>
              <w:t>Midterm Progress Report – Term 2</w:t>
            </w:r>
          </w:p>
        </w:tc>
      </w:tr>
    </w:tbl>
    <w:p w:rsidR="00967401" w:rsidP="00967401" w:rsidRDefault="00967401" w14:paraId="53961780" w14:textId="1ADC0AB3">
      <w:pPr>
        <w:pStyle w:val="Caption"/>
        <w:jc w:val="center"/>
      </w:pPr>
      <w:bookmarkStart w:name="_Ref204870835" w:id="127"/>
      <w:r>
        <w:t xml:space="preserve">Table </w:t>
      </w:r>
      <w:r>
        <w:rPr>
          <w:noProof/>
        </w:rPr>
        <w:fldChar w:fldCharType="begin"/>
      </w:r>
      <w:r>
        <w:rPr>
          <w:noProof/>
        </w:rPr>
        <w:instrText xml:space="preserve"> SEQ Table \* ARABIC </w:instrText>
      </w:r>
      <w:r>
        <w:rPr>
          <w:noProof/>
        </w:rPr>
        <w:fldChar w:fldCharType="separate"/>
      </w:r>
      <w:r w:rsidR="00850859">
        <w:rPr>
          <w:noProof/>
        </w:rPr>
        <w:t>3</w:t>
      </w:r>
      <w:r>
        <w:rPr>
          <w:noProof/>
        </w:rPr>
        <w:fldChar w:fldCharType="end"/>
      </w:r>
      <w:bookmarkEnd w:id="127"/>
      <w:r>
        <w:t>: Dates and Milestones</w:t>
      </w:r>
    </w:p>
    <w:p w:rsidR="00010DDF" w:rsidP="00010DDF" w:rsidRDefault="001958CF" w14:paraId="2E29D9DB" w14:textId="6D2668A7">
      <w:r w:rsidRPr="001958CF">
        <w:rPr>
          <w:noProof/>
        </w:rPr>
        <w:drawing>
          <wp:inline distT="0" distB="0" distL="0" distR="0" wp14:anchorId="7589BD56" wp14:editId="1A47E228">
            <wp:extent cx="5490210" cy="2660015"/>
            <wp:effectExtent l="0" t="0" r="0" b="6985"/>
            <wp:docPr id="1608516731"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6731" name="Picture 1" descr="A screenshot of a project&#10;&#10;AI-generated content may be incorrect."/>
                    <pic:cNvPicPr/>
                  </pic:nvPicPr>
                  <pic:blipFill>
                    <a:blip r:embed="rId53"/>
                    <a:stretch>
                      <a:fillRect/>
                    </a:stretch>
                  </pic:blipFill>
                  <pic:spPr>
                    <a:xfrm>
                      <a:off x="0" y="0"/>
                      <a:ext cx="5490210" cy="2660015"/>
                    </a:xfrm>
                    <a:prstGeom prst="rect">
                      <a:avLst/>
                    </a:prstGeom>
                  </pic:spPr>
                </pic:pic>
              </a:graphicData>
            </a:graphic>
          </wp:inline>
        </w:drawing>
      </w:r>
    </w:p>
    <w:p w:rsidR="00656C3E" w:rsidP="00656C3E" w:rsidRDefault="00656C3E" w14:paraId="0E6F7FFB" w14:textId="159018F1">
      <w:pPr>
        <w:jc w:val="center"/>
      </w:pPr>
      <w:r>
        <w:rPr>
          <w:b/>
          <w:bCs/>
        </w:rPr>
        <w:t xml:space="preserve">Figure </w:t>
      </w:r>
      <w:r w:rsidR="005035F1">
        <w:rPr>
          <w:b/>
          <w:bCs/>
        </w:rPr>
        <w:t>8</w:t>
      </w:r>
      <w:r>
        <w:rPr>
          <w:b/>
          <w:bCs/>
        </w:rPr>
        <w:t>.</w:t>
      </w:r>
      <w:r w:rsidR="008619F1">
        <w:rPr>
          <w:b/>
          <w:bCs/>
        </w:rPr>
        <w:t>1:</w:t>
      </w:r>
      <w:r>
        <w:rPr>
          <w:b/>
          <w:bCs/>
        </w:rPr>
        <w:t xml:space="preserve"> </w:t>
      </w:r>
      <w:r>
        <w:t>Gantt chart for term 1.</w:t>
      </w:r>
    </w:p>
    <w:p w:rsidR="00656C3E" w:rsidP="00010DDF" w:rsidRDefault="00656C3E" w14:paraId="31A2CCFF" w14:textId="77777777"/>
    <w:p w:rsidR="00553E57" w:rsidP="00E25B1D" w:rsidRDefault="00656C3E" w14:paraId="7F5BD0A9" w14:textId="43102F45">
      <w:pPr>
        <w:pStyle w:val="Normal"/>
      </w:pPr>
      <w:r w:rsidR="3D64D4F4">
        <w:drawing>
          <wp:inline wp14:editId="6F1668D3" wp14:anchorId="6D533315">
            <wp:extent cx="5505450" cy="1857375"/>
            <wp:effectExtent l="0" t="0" r="0" b="0"/>
            <wp:docPr id="10002686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0268653" name=""/>
                    <pic:cNvPicPr/>
                  </pic:nvPicPr>
                  <pic:blipFill>
                    <a:blip xmlns:r="http://schemas.openxmlformats.org/officeDocument/2006/relationships" r:embed="rId159051139">
                      <a:extLst>
                        <a:ext xmlns:a="http://schemas.openxmlformats.org/drawingml/2006/main" uri="{28A0092B-C50C-407E-A947-70E740481C1C}">
                          <a14:useLocalDpi xmlns:a14="http://schemas.microsoft.com/office/drawing/2010/main" val="0"/>
                        </a:ext>
                      </a:extLst>
                    </a:blip>
                    <a:stretch>
                      <a:fillRect/>
                    </a:stretch>
                  </pic:blipFill>
                  <pic:spPr>
                    <a:xfrm>
                      <a:off x="0" y="0"/>
                      <a:ext cx="5505450" cy="1857375"/>
                    </a:xfrm>
                    <a:prstGeom prst="rect">
                      <a:avLst/>
                    </a:prstGeom>
                  </pic:spPr>
                </pic:pic>
              </a:graphicData>
            </a:graphic>
          </wp:inline>
        </w:drawing>
      </w:r>
    </w:p>
    <w:p w:rsidR="00656C3E" w:rsidP="00656C3E" w:rsidRDefault="00656C3E" w14:paraId="4F7502FD" w14:textId="72FDFF76">
      <w:pPr>
        <w:jc w:val="center"/>
      </w:pPr>
      <w:r>
        <w:rPr>
          <w:b/>
          <w:bCs/>
        </w:rPr>
        <w:t xml:space="preserve">Figure </w:t>
      </w:r>
      <w:r w:rsidR="005035F1">
        <w:rPr>
          <w:b/>
          <w:bCs/>
        </w:rPr>
        <w:t>8</w:t>
      </w:r>
      <w:r>
        <w:rPr>
          <w:b/>
          <w:bCs/>
        </w:rPr>
        <w:t>.</w:t>
      </w:r>
      <w:r w:rsidR="008619F1">
        <w:rPr>
          <w:b/>
          <w:bCs/>
        </w:rPr>
        <w:t>2:</w:t>
      </w:r>
      <w:r>
        <w:rPr>
          <w:b/>
          <w:bCs/>
        </w:rPr>
        <w:t xml:space="preserve"> </w:t>
      </w:r>
      <w:r>
        <w:t>Gantt chart for term 2.</w:t>
      </w:r>
    </w:p>
    <w:p w:rsidRPr="00AD6ECE" w:rsidR="00656C3E" w:rsidP="00010DDF" w:rsidRDefault="00656C3E" w14:paraId="2D2A6BC4" w14:textId="77777777"/>
    <w:p w:rsidRPr="00085699" w:rsidR="00D82110" w:rsidP="000723B6" w:rsidRDefault="00CE2ADF" w14:paraId="5107D62A" w14:textId="77777777" w14:noSpellErr="1">
      <w:pPr>
        <w:pStyle w:val="Heading2"/>
        <w:rPr/>
      </w:pPr>
      <w:bookmarkStart w:name="_Toc508191048" w:id="128"/>
      <w:bookmarkStart w:name="_Toc2142577499" w:id="129"/>
      <w:bookmarkStart w:name="_Toc691467710" w:id="875509672"/>
      <w:r w:rsidR="2A548EC4">
        <w:rPr/>
        <w:t>Work Force</w:t>
      </w:r>
      <w:bookmarkEnd w:id="128"/>
      <w:bookmarkEnd w:id="129"/>
      <w:bookmarkEnd w:id="875509672"/>
    </w:p>
    <w:tbl>
      <w:tblPr>
        <w:tblStyle w:val="TableGrid"/>
        <w:tblW w:w="8792" w:type="dxa"/>
        <w:tblLayout w:type="fixed"/>
        <w:tblLook w:val="06A0" w:firstRow="1" w:lastRow="0" w:firstColumn="1" w:lastColumn="0" w:noHBand="1" w:noVBand="1"/>
      </w:tblPr>
      <w:tblGrid>
        <w:gridCol w:w="5820"/>
        <w:gridCol w:w="2972"/>
      </w:tblGrid>
      <w:tr w:rsidRPr="00085699" w:rsidR="003B5676" w:rsidTr="15FE0964" w14:paraId="180A697F"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59731B0E" w14:textId="77777777">
            <w:pPr>
              <w:rPr>
                <w:b/>
                <w:bCs/>
              </w:rPr>
            </w:pPr>
            <w:r w:rsidRPr="00085699">
              <w:rPr>
                <w:b/>
                <w:bCs/>
              </w:rPr>
              <w:t>Completed Tasks</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2FE1CF43" w14:textId="1288C344">
            <w:pPr>
              <w:rPr>
                <w:b/>
                <w:bCs/>
              </w:rPr>
            </w:pPr>
            <w:r w:rsidRPr="00085699">
              <w:rPr>
                <w:b/>
                <w:bCs/>
              </w:rPr>
              <w:t>Member</w:t>
            </w:r>
            <w:r>
              <w:rPr>
                <w:b/>
                <w:bCs/>
              </w:rPr>
              <w:t>s</w:t>
            </w:r>
          </w:p>
        </w:tc>
      </w:tr>
      <w:tr w:rsidRPr="00085699" w:rsidR="003B5676" w:rsidTr="15FE0964" w14:paraId="76FE23E1"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627DF152" w14:textId="24BC07F4">
            <w:r w:rsidRPr="00085699">
              <w:t xml:space="preserve">Project </w:t>
            </w:r>
            <w:r>
              <w:t>Proposal</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149FBBDF" w14:textId="673D5205">
            <w:r>
              <w:t>All members</w:t>
            </w:r>
          </w:p>
        </w:tc>
      </w:tr>
      <w:tr w:rsidRPr="00085699" w:rsidR="003B5676" w:rsidTr="15FE0964" w14:paraId="794882EA"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0EB3752A" w14:textId="0536DC25">
            <w:r w:rsidRPr="00085699">
              <w:t>Agile management (</w:t>
            </w:r>
            <w:r>
              <w:t>Jira</w:t>
            </w:r>
            <w:r w:rsidRPr="00085699">
              <w:t>)</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3B5676" w:rsidRDefault="003B5676" w14:paraId="15A27AA4" w14:textId="2A1B3084">
            <w:pPr>
              <w:tabs>
                <w:tab w:val="center" w:pos="1303"/>
              </w:tabs>
            </w:pPr>
            <w:r>
              <w:t>Keith, Abdullah, Saurav</w:t>
            </w:r>
            <w:r>
              <w:tab/>
            </w:r>
          </w:p>
        </w:tc>
      </w:tr>
      <w:tr w:rsidRPr="00085699" w:rsidR="003B5676" w:rsidTr="15FE0964" w14:paraId="4BA616F9"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6DD34C7B" w14:textId="26BCAE49">
            <w:r>
              <w:t>Work Breakdown Structure</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5E2A0617" w14:textId="345A73E3">
            <w:r>
              <w:t>Saurav</w:t>
            </w:r>
          </w:p>
        </w:tc>
      </w:tr>
      <w:tr w:rsidRPr="00085699" w:rsidR="003B5676" w:rsidTr="15FE0964" w14:paraId="15EBC170"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3DCC26F3" w14:textId="77777777">
            <w:r w:rsidRPr="00085699">
              <w:t>Gantt Chart</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5BFEFF9C" w14:textId="1BCC2620">
            <w:r>
              <w:t>Keith</w:t>
            </w:r>
          </w:p>
        </w:tc>
      </w:tr>
      <w:tr w:rsidRPr="00085699" w:rsidR="00281F82" w:rsidTr="15FE0964" w14:paraId="609D4BA0" w14:textId="77777777">
        <w:trPr>
          <w:trHeight w:val="300"/>
        </w:trPr>
        <w:tc>
          <w:tcPr>
            <w:tcW w:w="5820" w:type="dxa"/>
            <w:tcBorders>
              <w:top w:val="single" w:color="auto" w:sz="4" w:space="0"/>
              <w:left w:val="single" w:color="auto" w:sz="4" w:space="0"/>
              <w:bottom w:val="single" w:color="auto" w:sz="4" w:space="0"/>
              <w:right w:val="single" w:color="auto" w:sz="4" w:space="0"/>
            </w:tcBorders>
          </w:tcPr>
          <w:p w:rsidRPr="00085699" w:rsidR="00281F82" w:rsidP="00085699" w:rsidRDefault="00281F82" w14:paraId="4F4905A2" w14:textId="46A67ECD">
            <w:r>
              <w:t>AI model and dataset research</w:t>
            </w:r>
          </w:p>
        </w:tc>
        <w:tc>
          <w:tcPr>
            <w:tcW w:w="2972" w:type="dxa"/>
            <w:tcBorders>
              <w:top w:val="single" w:color="auto" w:sz="4" w:space="0"/>
              <w:left w:val="single" w:color="auto" w:sz="4" w:space="0"/>
              <w:bottom w:val="single" w:color="auto" w:sz="4" w:space="0"/>
              <w:right w:val="single" w:color="auto" w:sz="4" w:space="0"/>
            </w:tcBorders>
          </w:tcPr>
          <w:p w:rsidR="00281F82" w:rsidP="00085699" w:rsidRDefault="00281F82" w14:paraId="3F6A0060" w14:textId="5CAC27A1">
            <w:r>
              <w:t>Aaditya</w:t>
            </w:r>
            <w:r w:rsidR="4B450FA9">
              <w:t>, Kevin, Saurav, Keith</w:t>
            </w:r>
          </w:p>
        </w:tc>
      </w:tr>
      <w:tr w:rsidRPr="00085699" w:rsidR="003B5676" w:rsidTr="15FE0964" w14:paraId="7704C705"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1068A41B" w14:textId="65B93CD0">
            <w:r>
              <w:t>Selecting</w:t>
            </w:r>
            <w:r w:rsidRPr="00085699">
              <w:t xml:space="preserve"> </w:t>
            </w:r>
            <w:r w:rsidR="00366638">
              <w:t>h</w:t>
            </w:r>
            <w:r w:rsidRPr="00085699">
              <w:t xml:space="preserve">ardware </w:t>
            </w:r>
            <w:r w:rsidR="00366638">
              <w:t>c</w:t>
            </w:r>
            <w:r w:rsidRPr="00085699">
              <w:t>omponents</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196C5F0D" w14:textId="4585620F">
            <w:r>
              <w:t>Aaditya, Keith</w:t>
            </w:r>
          </w:p>
        </w:tc>
      </w:tr>
      <w:tr w:rsidRPr="00085699" w:rsidR="003B5676" w:rsidTr="15FE0964" w14:paraId="0C985D13"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0D541403" w14:textId="77777777">
            <w:r w:rsidRPr="00085699">
              <w:t>Ordering hardware components</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3B5676" w14:paraId="6D90810B" w14:textId="269D270A">
            <w:r>
              <w:t>Aaditya</w:t>
            </w:r>
          </w:p>
        </w:tc>
      </w:tr>
      <w:tr w:rsidRPr="00085699" w:rsidR="003B5676" w:rsidTr="15FE0964" w14:paraId="4336D05F" w14:textId="77777777">
        <w:trPr>
          <w:trHeight w:val="300"/>
        </w:trPr>
        <w:tc>
          <w:tcPr>
            <w:tcW w:w="5820" w:type="dxa"/>
            <w:tcBorders>
              <w:top w:val="single" w:color="auto" w:sz="4" w:space="0"/>
              <w:left w:val="single" w:color="auto" w:sz="4" w:space="0"/>
              <w:bottom w:val="single" w:color="auto" w:sz="4" w:space="0"/>
              <w:right w:val="single" w:color="auto" w:sz="4" w:space="0"/>
            </w:tcBorders>
          </w:tcPr>
          <w:p w:rsidRPr="00085699" w:rsidR="003B5676" w:rsidP="00085699" w:rsidRDefault="003B5676" w14:paraId="01BBCC7A" w14:textId="019EAAA4">
            <w:r>
              <w:t>EEF form</w:t>
            </w:r>
          </w:p>
        </w:tc>
        <w:tc>
          <w:tcPr>
            <w:tcW w:w="2972" w:type="dxa"/>
            <w:tcBorders>
              <w:top w:val="single" w:color="auto" w:sz="4" w:space="0"/>
              <w:left w:val="single" w:color="auto" w:sz="4" w:space="0"/>
              <w:bottom w:val="single" w:color="auto" w:sz="4" w:space="0"/>
              <w:right w:val="single" w:color="auto" w:sz="4" w:space="0"/>
            </w:tcBorders>
          </w:tcPr>
          <w:p w:rsidR="003B5676" w:rsidP="00085699" w:rsidRDefault="00A33C50" w14:paraId="1CA00D9C" w14:textId="3CAD100F">
            <w:r>
              <w:t>Aaditya, Keith</w:t>
            </w:r>
          </w:p>
        </w:tc>
      </w:tr>
      <w:tr w:rsidRPr="00085699" w:rsidR="003B5676" w:rsidTr="15FE0964" w14:paraId="686B1D7B"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A33C50" w14:paraId="4C375501" w14:textId="3EB33B7E">
            <w:r>
              <w:t>Website development</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A33C50" w14:paraId="01C4DC90" w14:textId="4BB82DC9">
            <w:r>
              <w:t>Kevin, Keith</w:t>
            </w:r>
          </w:p>
        </w:tc>
      </w:tr>
      <w:tr w:rsidRPr="00085699" w:rsidR="003B5676" w:rsidTr="15FE0964" w14:paraId="6488EAFF"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0E5A84" w14:paraId="7056EC0B" w14:textId="3A8D383A">
            <w:r>
              <w:t>Display UI development</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0E5A84" w14:paraId="51AA6592" w14:textId="1F4E9955">
            <w:r>
              <w:t>Hajer</w:t>
            </w:r>
          </w:p>
        </w:tc>
      </w:tr>
      <w:tr w:rsidRPr="00085699" w:rsidR="003B5676" w:rsidTr="15FE0964" w14:paraId="6064D62D"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8A53CA" w14:paraId="73AC17B8" w14:textId="459EC605">
            <w:r>
              <w:t>Hardware</w:t>
            </w:r>
            <w:r w:rsidR="00CA7633">
              <w:t xml:space="preserve"> CAD</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1B7652" w14:paraId="2C16DAF1" w14:textId="28B90C9D">
            <w:r>
              <w:t>Abdullah</w:t>
            </w:r>
          </w:p>
        </w:tc>
      </w:tr>
      <w:tr w:rsidRPr="00085699" w:rsidR="003B5676" w:rsidTr="15FE0964" w14:paraId="3E0AA008"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FF0084" w14:paraId="17795E22" w14:textId="1CD0EB28">
            <w:r>
              <w:t>Hardware programming</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FF0084" w14:paraId="261CF367" w14:textId="3732A3A6">
            <w:r>
              <w:t>Aaditya</w:t>
            </w:r>
          </w:p>
        </w:tc>
      </w:tr>
      <w:tr w:rsidRPr="00085699" w:rsidR="003B5676" w:rsidTr="15FE0964" w14:paraId="14FAA945"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B5676" w:rsidP="00085699" w:rsidRDefault="00FD0A10" w14:paraId="38AA2900" w14:textId="576C8F58">
            <w:r>
              <w:t>Hardware architecture</w:t>
            </w:r>
          </w:p>
        </w:tc>
        <w:tc>
          <w:tcPr>
            <w:tcW w:w="2972" w:type="dxa"/>
            <w:tcBorders>
              <w:top w:val="single" w:color="auto" w:sz="4" w:space="0"/>
              <w:left w:val="single" w:color="auto" w:sz="4" w:space="0"/>
              <w:bottom w:val="single" w:color="auto" w:sz="4" w:space="0"/>
              <w:right w:val="single" w:color="auto" w:sz="4" w:space="0"/>
            </w:tcBorders>
            <w:hideMark/>
          </w:tcPr>
          <w:p w:rsidRPr="00085699" w:rsidR="003B5676" w:rsidP="00085699" w:rsidRDefault="00860C4E" w14:paraId="72F3B386" w14:textId="7C07A4EB">
            <w:r>
              <w:t>Aaditya</w:t>
            </w:r>
          </w:p>
        </w:tc>
      </w:tr>
      <w:tr w:rsidRPr="00085699" w:rsidR="00391CD3" w:rsidTr="15FE0964" w14:paraId="03259093" w14:textId="77777777">
        <w:trPr>
          <w:trHeight w:val="300"/>
        </w:trPr>
        <w:tc>
          <w:tcPr>
            <w:tcW w:w="5820" w:type="dxa"/>
            <w:tcBorders>
              <w:top w:val="single" w:color="auto" w:sz="4" w:space="0"/>
              <w:left w:val="single" w:color="auto" w:sz="4" w:space="0"/>
              <w:bottom w:val="single" w:color="auto" w:sz="4" w:space="0"/>
              <w:right w:val="single" w:color="auto" w:sz="4" w:space="0"/>
            </w:tcBorders>
          </w:tcPr>
          <w:p w:rsidR="00391CD3" w:rsidP="00391CD3" w:rsidRDefault="00391CD3" w14:paraId="60FEEEE9" w14:textId="0D82FFF5">
            <w:r>
              <w:t>Software UML design</w:t>
            </w:r>
          </w:p>
        </w:tc>
        <w:tc>
          <w:tcPr>
            <w:tcW w:w="2972" w:type="dxa"/>
            <w:tcBorders>
              <w:top w:val="single" w:color="auto" w:sz="4" w:space="0"/>
              <w:left w:val="single" w:color="auto" w:sz="4" w:space="0"/>
              <w:bottom w:val="single" w:color="auto" w:sz="4" w:space="0"/>
              <w:right w:val="single" w:color="auto" w:sz="4" w:space="0"/>
            </w:tcBorders>
          </w:tcPr>
          <w:p w:rsidR="00391CD3" w:rsidP="00391CD3" w:rsidRDefault="00391CD3" w14:paraId="2F203F35" w14:textId="455DA03B">
            <w:r>
              <w:t>Abdullah</w:t>
            </w:r>
          </w:p>
        </w:tc>
      </w:tr>
      <w:tr w:rsidRPr="00085699" w:rsidR="00391CD3" w:rsidTr="15FE0964" w14:paraId="57C8BB3B" w14:textId="77777777">
        <w:trPr>
          <w:trHeight w:val="300"/>
        </w:trPr>
        <w:tc>
          <w:tcPr>
            <w:tcW w:w="5820" w:type="dxa"/>
            <w:tcBorders>
              <w:top w:val="single" w:color="auto" w:sz="4" w:space="0"/>
              <w:left w:val="single" w:color="auto" w:sz="4" w:space="0"/>
              <w:bottom w:val="single" w:color="auto" w:sz="4" w:space="0"/>
              <w:right w:val="single" w:color="auto" w:sz="4" w:space="0"/>
            </w:tcBorders>
            <w:hideMark/>
          </w:tcPr>
          <w:p w:rsidRPr="00085699" w:rsidR="00391CD3" w:rsidP="00391CD3" w:rsidRDefault="00391CD3" w14:paraId="6F3C7F0D" w14:textId="6FAC1719">
            <w:r>
              <w:t>Progress Report</w:t>
            </w:r>
          </w:p>
        </w:tc>
        <w:tc>
          <w:tcPr>
            <w:tcW w:w="2972" w:type="dxa"/>
            <w:tcBorders>
              <w:top w:val="single" w:color="auto" w:sz="4" w:space="0"/>
              <w:left w:val="single" w:color="auto" w:sz="4" w:space="0"/>
              <w:bottom w:val="single" w:color="auto" w:sz="4" w:space="0"/>
              <w:right w:val="single" w:color="auto" w:sz="4" w:space="0"/>
            </w:tcBorders>
            <w:hideMark/>
          </w:tcPr>
          <w:p w:rsidRPr="00085699" w:rsidR="00391CD3" w:rsidP="2BAAD394" w:rsidRDefault="5A949FB3" w14:paraId="7EE2FE65" w14:textId="749B3818">
            <w:pPr>
              <w:spacing w:line="259" w:lineRule="auto"/>
            </w:pPr>
            <w:r>
              <w:t>All members</w:t>
            </w:r>
          </w:p>
        </w:tc>
      </w:tr>
      <w:tr w:rsidRPr="00085699" w:rsidR="003E1295" w:rsidTr="15FE0964" w14:paraId="586C72B6" w14:textId="77777777">
        <w:trPr>
          <w:trHeight w:val="300"/>
        </w:trPr>
        <w:tc>
          <w:tcPr>
            <w:tcW w:w="5820" w:type="dxa"/>
            <w:tcBorders>
              <w:top w:val="single" w:color="auto" w:sz="4" w:space="0"/>
              <w:left w:val="single" w:color="auto" w:sz="4" w:space="0"/>
              <w:bottom w:val="single" w:color="auto" w:sz="4" w:space="0"/>
              <w:right w:val="single" w:color="auto" w:sz="4" w:space="0"/>
            </w:tcBorders>
          </w:tcPr>
          <w:p w:rsidR="003E1295" w:rsidP="00391CD3" w:rsidRDefault="003E1295" w14:paraId="77E87B56" w14:textId="26A310B5">
            <w:r>
              <w:t xml:space="preserve">Presentation </w:t>
            </w:r>
            <w:r w:rsidR="006B45AA">
              <w:t>s</w:t>
            </w:r>
            <w:r>
              <w:t>lideshow</w:t>
            </w:r>
          </w:p>
        </w:tc>
        <w:tc>
          <w:tcPr>
            <w:tcW w:w="2972" w:type="dxa"/>
            <w:tcBorders>
              <w:top w:val="single" w:color="auto" w:sz="4" w:space="0"/>
              <w:left w:val="single" w:color="auto" w:sz="4" w:space="0"/>
              <w:bottom w:val="single" w:color="auto" w:sz="4" w:space="0"/>
              <w:right w:val="single" w:color="auto" w:sz="4" w:space="0"/>
            </w:tcBorders>
          </w:tcPr>
          <w:p w:rsidR="003E1295" w:rsidP="00391CD3" w:rsidRDefault="003E1295" w14:paraId="2CD0918C" w14:textId="7D225F04">
            <w:r>
              <w:t>Hajer</w:t>
            </w:r>
          </w:p>
        </w:tc>
      </w:tr>
      <w:tr w:rsidRPr="00085699" w:rsidR="00391CD3" w:rsidTr="15FE0964" w14:paraId="2985262B" w14:textId="77777777">
        <w:trPr>
          <w:trHeight w:val="300"/>
        </w:trPr>
        <w:tc>
          <w:tcPr>
            <w:tcW w:w="5820" w:type="dxa"/>
            <w:tcBorders>
              <w:top w:val="single" w:color="auto" w:sz="4" w:space="0"/>
              <w:left w:val="single" w:color="auto" w:sz="4" w:space="0"/>
              <w:bottom w:val="single" w:color="auto" w:sz="4" w:space="0"/>
              <w:right w:val="single" w:color="auto" w:sz="4" w:space="0"/>
            </w:tcBorders>
          </w:tcPr>
          <w:p w:rsidRPr="00085699" w:rsidR="00391CD3" w:rsidP="00391CD3" w:rsidRDefault="00281F82" w14:paraId="4AC3BB52" w14:textId="78BEFBBE">
            <w:r>
              <w:t>Hardware assembly</w:t>
            </w:r>
          </w:p>
        </w:tc>
        <w:tc>
          <w:tcPr>
            <w:tcW w:w="2972" w:type="dxa"/>
            <w:tcBorders>
              <w:top w:val="single" w:color="auto" w:sz="4" w:space="0"/>
              <w:left w:val="single" w:color="auto" w:sz="4" w:space="0"/>
              <w:bottom w:val="single" w:color="auto" w:sz="4" w:space="0"/>
              <w:right w:val="single" w:color="auto" w:sz="4" w:space="0"/>
            </w:tcBorders>
            <w:hideMark/>
          </w:tcPr>
          <w:p w:rsidRPr="00085699" w:rsidR="00391CD3" w:rsidP="00391CD3" w:rsidRDefault="00281F82" w14:paraId="51F6206A" w14:textId="2263EC3D">
            <w:r>
              <w:t>Aaditya, Abdullah</w:t>
            </w:r>
          </w:p>
        </w:tc>
      </w:tr>
      <w:tr w:rsidRPr="00085699" w:rsidR="00281F82" w:rsidTr="15FE0964" w14:paraId="4CB8E5DE" w14:textId="77777777">
        <w:trPr>
          <w:trHeight w:val="300"/>
        </w:trPr>
        <w:tc>
          <w:tcPr>
            <w:tcW w:w="5820" w:type="dxa"/>
            <w:tcBorders>
              <w:top w:val="single" w:color="auto" w:sz="4" w:space="0"/>
              <w:left w:val="single" w:color="auto" w:sz="4" w:space="0"/>
              <w:bottom w:val="single" w:color="auto" w:sz="4" w:space="0"/>
              <w:right w:val="single" w:color="auto" w:sz="4" w:space="0"/>
            </w:tcBorders>
          </w:tcPr>
          <w:p w:rsidR="00281F82" w:rsidP="00391CD3" w:rsidRDefault="00281F82" w14:paraId="728B6E59" w14:textId="51AD7F4E">
            <w:r>
              <w:t>Database development</w:t>
            </w:r>
          </w:p>
        </w:tc>
        <w:tc>
          <w:tcPr>
            <w:tcW w:w="2972" w:type="dxa"/>
            <w:tcBorders>
              <w:top w:val="single" w:color="auto" w:sz="4" w:space="0"/>
              <w:left w:val="single" w:color="auto" w:sz="4" w:space="0"/>
              <w:bottom w:val="single" w:color="auto" w:sz="4" w:space="0"/>
              <w:right w:val="single" w:color="auto" w:sz="4" w:space="0"/>
            </w:tcBorders>
          </w:tcPr>
          <w:p w:rsidR="00281F82" w:rsidP="00391CD3" w:rsidRDefault="00281F82" w14:paraId="6A154304" w14:textId="24730033">
            <w:r>
              <w:t>Saurav</w:t>
            </w:r>
          </w:p>
        </w:tc>
      </w:tr>
    </w:tbl>
    <w:p w:rsidR="006D1A7D" w:rsidP="00E30666" w:rsidRDefault="006D1A7D" w14:paraId="017FDA9B" w14:textId="77777777"/>
    <w:p w:rsidR="006D1A7D" w:rsidP="00E30666" w:rsidRDefault="006D1A7D" w14:paraId="1D40346F" w14:textId="7E1D1FEC" w14:noSpellErr="1">
      <w:pPr>
        <w:pStyle w:val="Heading2"/>
        <w:rPr/>
      </w:pPr>
      <w:bookmarkStart w:name="_Toc594723143" w:id="131"/>
      <w:bookmarkStart w:name="_Toc1967606736" w:id="1847338591"/>
      <w:r w:rsidR="0B00F1E2">
        <w:rPr/>
        <w:t>Work Breakdown Structure</w:t>
      </w:r>
      <w:bookmarkEnd w:id="131"/>
      <w:bookmarkEnd w:id="1847338591"/>
    </w:p>
    <w:p w:rsidRPr="00930BFD" w:rsidR="00930BFD" w:rsidP="00E25B1D" w:rsidRDefault="00F118F0" w14:paraId="56D73CB6" w14:textId="0105FE46">
      <w:pPr>
        <w:pStyle w:val="Normal"/>
      </w:pPr>
      <w:r w:rsidR="1C699C50">
        <w:drawing>
          <wp:inline wp14:editId="1BBDF9DD" wp14:anchorId="238C3747">
            <wp:extent cx="5505450" cy="3790951"/>
            <wp:effectExtent l="0" t="0" r="0" b="0"/>
            <wp:docPr id="3942624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4262441" name=""/>
                    <pic:cNvPicPr/>
                  </pic:nvPicPr>
                  <pic:blipFill>
                    <a:blip xmlns:r="http://schemas.openxmlformats.org/officeDocument/2006/relationships" r:embed="rId1952640771">
                      <a:extLst>
                        <a:ext uri="{28A0092B-C50C-407E-A947-70E740481C1C}">
                          <a14:useLocalDpi xmlns:a14="http://schemas.microsoft.com/office/drawing/2010/main"/>
                        </a:ext>
                      </a:extLst>
                    </a:blip>
                    <a:stretch>
                      <a:fillRect/>
                    </a:stretch>
                    <a:srcRect l="0" t="995" r="0" b="0"/>
                  </pic:blipFill>
                  <pic:spPr>
                    <a:xfrm rot="0">
                      <a:off x="0" y="0"/>
                      <a:ext cx="5505450" cy="3790951"/>
                    </a:xfrm>
                    <a:prstGeom prst="rect">
                      <a:avLst/>
                    </a:prstGeom>
                  </pic:spPr>
                </pic:pic>
              </a:graphicData>
            </a:graphic>
          </wp:inline>
        </w:drawing>
      </w:r>
    </w:p>
    <w:p w:rsidR="00553E57" w:rsidP="00553E57" w:rsidRDefault="00553E57" w14:paraId="0D8599DA" w14:textId="122476C5">
      <w:pPr>
        <w:jc w:val="center"/>
      </w:pPr>
      <w:r>
        <w:rPr>
          <w:b/>
          <w:bCs/>
        </w:rPr>
        <w:t xml:space="preserve">Figure </w:t>
      </w:r>
      <w:r w:rsidR="005035F1">
        <w:rPr>
          <w:b/>
          <w:bCs/>
        </w:rPr>
        <w:t>8</w:t>
      </w:r>
      <w:r>
        <w:rPr>
          <w:b/>
          <w:bCs/>
        </w:rPr>
        <w:t>.</w:t>
      </w:r>
      <w:r w:rsidR="008619F1">
        <w:rPr>
          <w:b/>
          <w:bCs/>
        </w:rPr>
        <w:t>3:</w:t>
      </w:r>
      <w:r>
        <w:rPr>
          <w:b/>
          <w:bCs/>
        </w:rPr>
        <w:t xml:space="preserve"> </w:t>
      </w:r>
      <w:r>
        <w:t>Current Work Breakdown Structure</w:t>
      </w:r>
    </w:p>
    <w:p w:rsidR="00553E57" w:rsidP="00553E57" w:rsidRDefault="00553E57" w14:paraId="67E34C0B" w14:textId="77777777">
      <w:pPr>
        <w:pStyle w:val="Heading2"/>
        <w:numPr>
          <w:ilvl w:val="0"/>
          <w:numId w:val="0"/>
        </w:numPr>
        <w:ind w:left="576" w:hanging="576"/>
      </w:pPr>
    </w:p>
    <w:p w:rsidR="006D1A7D" w:rsidP="006D1A7D" w:rsidRDefault="00875FB5" w14:paraId="7319FD65" w14:textId="5458A5F3" w14:noSpellErr="1">
      <w:pPr>
        <w:pStyle w:val="Heading2"/>
        <w:rPr/>
      </w:pPr>
      <w:bookmarkStart w:name="_Toc81578448" w:id="135"/>
      <w:bookmarkStart w:name="_Toc188626721" w:id="306230255"/>
      <w:r w:rsidR="7B18E863">
        <w:rPr/>
        <w:t>Jira</w:t>
      </w:r>
      <w:r w:rsidR="0B00F1E2">
        <w:rPr/>
        <w:t xml:space="preserve"> Board</w:t>
      </w:r>
      <w:bookmarkEnd w:id="135"/>
      <w:bookmarkEnd w:id="306230255"/>
    </w:p>
    <w:p w:rsidR="006D1A7D" w:rsidP="00E25B1D" w:rsidRDefault="00A37301" w14:paraId="5E73E324" w14:textId="28133360">
      <w:pPr>
        <w:pStyle w:val="Normal"/>
        <w:jc w:val="center"/>
      </w:pPr>
      <w:r w:rsidR="71F872BB">
        <w:drawing>
          <wp:inline wp14:editId="44FBC1D3" wp14:anchorId="74D7EB08">
            <wp:extent cx="5505450" cy="5153025"/>
            <wp:effectExtent l="0" t="0" r="0" b="0"/>
            <wp:docPr id="17357501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5750151" name=""/>
                    <pic:cNvPicPr/>
                  </pic:nvPicPr>
                  <pic:blipFill>
                    <a:blip xmlns:r="http://schemas.openxmlformats.org/officeDocument/2006/relationships" r:embed="rId1601842849">
                      <a:extLst>
                        <a:ext xmlns:a="http://schemas.openxmlformats.org/drawingml/2006/main" uri="{28A0092B-C50C-407E-A947-70E740481C1C}">
                          <a14:useLocalDpi xmlns:a14="http://schemas.microsoft.com/office/drawing/2010/main" val="0"/>
                        </a:ext>
                      </a:extLst>
                    </a:blip>
                    <a:stretch>
                      <a:fillRect/>
                    </a:stretch>
                  </pic:blipFill>
                  <pic:spPr>
                    <a:xfrm>
                      <a:off x="0" y="0"/>
                      <a:ext cx="5505450" cy="5153025"/>
                    </a:xfrm>
                    <a:prstGeom prst="rect">
                      <a:avLst/>
                    </a:prstGeom>
                  </pic:spPr>
                </pic:pic>
              </a:graphicData>
            </a:graphic>
          </wp:inline>
        </w:drawing>
      </w:r>
    </w:p>
    <w:p w:rsidR="0055346C" w:rsidP="00787A01" w:rsidRDefault="00B15745" w14:paraId="6590FF2E" w14:textId="59273FAA">
      <w:pPr>
        <w:jc w:val="center"/>
      </w:pPr>
      <w:r>
        <w:rPr>
          <w:b/>
          <w:bCs/>
        </w:rPr>
        <w:t xml:space="preserve">Figure </w:t>
      </w:r>
      <w:r w:rsidR="005035F1">
        <w:rPr>
          <w:b/>
          <w:bCs/>
        </w:rPr>
        <w:t>8</w:t>
      </w:r>
      <w:r>
        <w:rPr>
          <w:b/>
          <w:bCs/>
        </w:rPr>
        <w:t>.</w:t>
      </w:r>
      <w:r w:rsidR="008619F1">
        <w:rPr>
          <w:b/>
          <w:bCs/>
        </w:rPr>
        <w:t>4:</w:t>
      </w:r>
      <w:r>
        <w:rPr>
          <w:b/>
          <w:bCs/>
        </w:rPr>
        <w:t xml:space="preserve"> </w:t>
      </w:r>
      <w:r w:rsidR="0055346C">
        <w:t xml:space="preserve">Jira </w:t>
      </w:r>
      <w:r>
        <w:t xml:space="preserve">Board for Sprint </w:t>
      </w:r>
      <w:r w:rsidR="005D05A4">
        <w:t>9</w:t>
      </w:r>
    </w:p>
    <w:p w:rsidR="008619F1" w:rsidP="00B15745" w:rsidRDefault="008619F1" w14:paraId="11820F33" w14:textId="77777777">
      <w:pPr>
        <w:jc w:val="center"/>
      </w:pPr>
    </w:p>
    <w:p w:rsidRPr="009C7152" w:rsidR="006D1A7D" w:rsidP="006D1A7D" w:rsidRDefault="006D1A7D" w14:paraId="3FA36FFA" w14:textId="00C90867" w14:noSpellErr="1">
      <w:pPr>
        <w:pStyle w:val="Heading2"/>
        <w:rPr/>
      </w:pPr>
      <w:bookmarkStart w:name="_Toc355607565" w:id="138"/>
      <w:bookmarkStart w:name="_Toc734307430" w:id="1057280781"/>
      <w:r w:rsidR="0B00F1E2">
        <w:rPr/>
        <w:t>Risk Management Plan</w:t>
      </w:r>
      <w:bookmarkEnd w:id="138"/>
      <w:bookmarkEnd w:id="1057280781"/>
    </w:p>
    <w:tbl>
      <w:tblPr>
        <w:tblStyle w:val="GridTable1Light"/>
        <w:tblW w:w="9657" w:type="dxa"/>
        <w:tblLook w:val="0680" w:firstRow="0" w:lastRow="0" w:firstColumn="1" w:lastColumn="0" w:noHBand="1" w:noVBand="1"/>
      </w:tblPr>
      <w:tblGrid>
        <w:gridCol w:w="1951"/>
        <w:gridCol w:w="1046"/>
        <w:gridCol w:w="944"/>
        <w:gridCol w:w="1045"/>
        <w:gridCol w:w="2091"/>
        <w:gridCol w:w="1020"/>
        <w:gridCol w:w="1560"/>
      </w:tblGrid>
      <w:tr w:rsidRPr="006B3F95" w:rsidR="00680519" w:rsidTr="00E25B1D" w14:paraId="5B5C70C8"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57378E0A" w14:textId="77777777">
            <w:pPr>
              <w:jc w:val="center"/>
              <w:rPr>
                <w:lang w:val="en-CA"/>
              </w:rPr>
            </w:pPr>
            <w:r w:rsidRPr="006B3F95">
              <w:rPr>
                <w:lang w:val="en-CA"/>
              </w:rPr>
              <w:t>Risk</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0950F326"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Prob</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018CA04C"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Impact</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0AEE2C86"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Type</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6E2ECAE6"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Mitigation/Solution</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142AC411"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Priority</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hideMark/>
          </w:tcPr>
          <w:p w:rsidRPr="006B3F95" w:rsidR="006B3F95" w:rsidP="58B2B1F0" w:rsidRDefault="006B3F95" w14:paraId="47B08EA0" w14:textId="77777777">
            <w:pPr>
              <w:jc w:val="center"/>
              <w:cnfStyle w:val="000000000000" w:firstRow="0" w:lastRow="0" w:firstColumn="0" w:lastColumn="0" w:oddVBand="0" w:evenVBand="0" w:oddHBand="0" w:evenHBand="0" w:firstRowFirstColumn="0" w:firstRowLastColumn="0" w:lastRowFirstColumn="0" w:lastRowLastColumn="0"/>
              <w:rPr>
                <w:lang w:val="en-CA"/>
              </w:rPr>
            </w:pPr>
            <w:r w:rsidRPr="006B3F95">
              <w:rPr>
                <w:lang w:val="en-CA"/>
              </w:rPr>
              <w:t>Responsibility</w:t>
            </w:r>
          </w:p>
        </w:tc>
      </w:tr>
      <w:tr w:rsidRPr="006B3F95" w:rsidR="00AC17AB" w:rsidTr="00E25B1D" w14:paraId="4865960C"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Pr="006B3F95" w:rsidR="006B3F95" w:rsidP="47CC4DFE" w:rsidRDefault="0093698D" w14:paraId="0810DBA5" w14:textId="02DF624E">
            <w:pPr>
              <w:jc w:val="center"/>
              <w:rPr>
                <w:b w:val="0"/>
                <w:bCs w:val="0"/>
                <w:lang w:val="en-CA"/>
              </w:rPr>
            </w:pPr>
            <w:r>
              <w:rPr>
                <w:b w:val="0"/>
                <w:bCs w:val="0"/>
                <w:lang w:val="en-CA"/>
              </w:rPr>
              <w:t>System overheats</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Pr="006B3F95" w:rsidR="006B3F95" w:rsidP="5ECDA87E" w:rsidRDefault="002553DF" w14:paraId="09C6F83A" w14:textId="6F4C4EFB">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Pr="006B3F95" w:rsidR="006B3F95" w:rsidP="5ECDA87E" w:rsidRDefault="002553DF" w14:paraId="312D6DC9" w14:textId="246305EB">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Pr="006B3F95" w:rsidR="006B3F95" w:rsidP="5ECDA87E" w:rsidRDefault="002553DF" w14:paraId="36D99202" w14:textId="25674DED">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Pr="006B3F95" w:rsidR="006B3F95" w:rsidP="691C6472" w:rsidRDefault="00290522" w14:paraId="53C33656" w14:textId="4A6FF579">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Always keep the stress on the system to a minimum</w:t>
            </w:r>
            <w:r w:rsidR="00F43D96">
              <w:rPr>
                <w:lang w:val="en-CA"/>
              </w:rPr>
              <w:t xml:space="preserve">. Ensure that cooling fans </w:t>
            </w:r>
            <w:r w:rsidR="00E70B5D">
              <w:rPr>
                <w:lang w:val="en-CA"/>
              </w:rPr>
              <w:t>Implement a temperature c</w:t>
            </w:r>
            <w:r w:rsidR="00F43D96">
              <w:rPr>
                <w:lang w:val="en-CA"/>
              </w:rPr>
              <w:t>utoff point in which an emergency shut off is triggered.</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6B3F95" w:rsidR="006B3F95" w:rsidP="212B7D37" w:rsidRDefault="00561362" w14:paraId="03085265" w14:textId="20205214">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6B3F95" w:rsidP="212B7D37" w:rsidRDefault="00C44578" w14:paraId="714D954D" w14:textId="0EE120DA">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Aaditya </w:t>
            </w:r>
          </w:p>
        </w:tc>
      </w:tr>
      <w:tr w:rsidRPr="006B3F95" w:rsidR="00AC17AB" w:rsidTr="00E25B1D" w14:paraId="1315D41B"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577E9E" w:rsidP="47CC4DFE" w:rsidRDefault="00054C8A" w14:paraId="3E53D251" w14:textId="651142CA">
            <w:pPr>
              <w:jc w:val="center"/>
              <w:rPr>
                <w:b w:val="0"/>
                <w:bCs w:val="0"/>
                <w:lang w:val="en-CA"/>
              </w:rPr>
            </w:pPr>
            <w:r>
              <w:rPr>
                <w:b w:val="0"/>
                <w:bCs w:val="0"/>
                <w:lang w:val="en-CA"/>
              </w:rPr>
              <w:t>Absence of a team member</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Pr="006B3F95" w:rsidR="00577E9E" w:rsidP="5ECDA87E" w:rsidRDefault="00D509C0" w14:paraId="30B832F6" w14:textId="74A90939">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Pr="006B3F95" w:rsidR="00577E9E" w:rsidP="5ECDA87E" w:rsidRDefault="006362AE" w14:paraId="2587D06D" w14:textId="5FB6FFB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Pr="006B3F95" w:rsidR="00577E9E" w:rsidP="5ECDA87E" w:rsidRDefault="00054C8A" w14:paraId="66539CE5" w14:textId="6C99DB01">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Pr="006B3F95" w:rsidR="00577E9E" w:rsidP="691C6472" w:rsidRDefault="00D509C0" w14:paraId="30B6D8FB" w14:textId="66498BEB">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Ensure that work is equally divided among members</w:t>
            </w:r>
            <w:r w:rsidR="00506D3C">
              <w:rPr>
                <w:lang w:val="en-CA"/>
              </w:rPr>
              <w:t xml:space="preserve">, </w:t>
            </w:r>
            <w:r w:rsidR="00D129C2">
              <w:rPr>
                <w:lang w:val="en-CA"/>
              </w:rPr>
              <w:t xml:space="preserve">temporarily redistribute responsibilities </w:t>
            </w:r>
            <w:r w:rsidR="00716DD2">
              <w:rPr>
                <w:lang w:val="en-CA"/>
              </w:rPr>
              <w:t>temporarily</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6B3F95" w:rsidR="00577E9E" w:rsidP="212B7D37" w:rsidRDefault="00153D5B" w14:paraId="71AEDC37" w14:textId="46C90B8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577E9E" w:rsidP="212B7D37" w:rsidRDefault="00716DD2" w14:paraId="5C430B50" w14:textId="2362C032">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Team leader</w:t>
            </w:r>
          </w:p>
        </w:tc>
      </w:tr>
      <w:tr w:rsidRPr="006B3F95" w:rsidR="00AC17AB" w:rsidTr="00E25B1D" w14:paraId="17F3E2D1"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716DD2" w:rsidP="47CC4DFE" w:rsidRDefault="006D1F69" w14:paraId="0F6D293C" w14:textId="226348A3">
            <w:pPr>
              <w:jc w:val="center"/>
              <w:rPr>
                <w:b w:val="0"/>
                <w:bCs w:val="0"/>
                <w:lang w:val="en-CA"/>
              </w:rPr>
            </w:pPr>
            <w:r>
              <w:rPr>
                <w:b w:val="0"/>
                <w:bCs w:val="0"/>
                <w:lang w:val="en-CA"/>
              </w:rPr>
              <w:t xml:space="preserve">Jetson Nano </w:t>
            </w:r>
            <w:r w:rsidR="00E7274A">
              <w:rPr>
                <w:b w:val="0"/>
                <w:bCs w:val="0"/>
                <w:lang w:val="en-CA"/>
              </w:rPr>
              <w:t>stops working</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716DD2" w:rsidP="5ECDA87E" w:rsidRDefault="006362AE" w14:paraId="69D39512" w14:textId="74EC4150">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716DD2" w:rsidP="5ECDA87E" w:rsidRDefault="006362AE" w14:paraId="750ACF2B" w14:textId="02FCF6E5">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716DD2" w:rsidP="5ECDA87E" w:rsidRDefault="006362AE" w14:paraId="3ABA9996" w14:textId="3E191908">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Inter</w:t>
            </w:r>
            <w:r w:rsidR="00CA1437">
              <w:rPr>
                <w:lang w:val="en-CA"/>
              </w:rPr>
              <w:t>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716DD2" w:rsidP="691C6472" w:rsidRDefault="00153D5B" w14:paraId="23A2D7CD" w14:textId="704ECEEF">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Keep a backup, order a new one</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6B3F95" w:rsidR="00716DD2" w:rsidP="212B7D37" w:rsidRDefault="00153D5B" w14:paraId="393D91D0" w14:textId="432B0599">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716DD2" w:rsidP="212B7D37" w:rsidRDefault="000C3382" w14:paraId="0A0FB733" w14:textId="7E345313">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Aaditya</w:t>
            </w:r>
          </w:p>
        </w:tc>
      </w:tr>
      <w:tr w:rsidRPr="006B3F95" w:rsidR="00AC5854" w:rsidTr="00E25B1D" w14:paraId="6A731125"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A80662" w:rsidP="47CC4DFE" w:rsidRDefault="00A80662" w14:paraId="7812F8D4" w14:textId="2582E8C5">
            <w:pPr>
              <w:jc w:val="center"/>
              <w:rPr>
                <w:b w:val="0"/>
                <w:bCs w:val="0"/>
                <w:lang w:val="en-CA"/>
              </w:rPr>
            </w:pPr>
            <w:r>
              <w:rPr>
                <w:b w:val="0"/>
                <w:bCs w:val="0"/>
                <w:lang w:val="en-CA"/>
              </w:rPr>
              <w:t>Merge conflict on Git</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A80662" w:rsidP="5ECDA87E" w:rsidRDefault="68BE62DD" w14:paraId="0AE0E29E" w14:textId="3429EC27">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7218CAD7">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A80662" w:rsidP="5ECDA87E" w:rsidRDefault="00324ED2" w14:paraId="706275C7" w14:textId="7C40477F">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A80662" w:rsidP="5ECDA87E" w:rsidRDefault="309AD3FA" w14:paraId="0C4D3DD8" w14:textId="700A8598">
            <w:pPr>
              <w:jc w:val="center"/>
              <w:cnfStyle w:val="000000000000" w:firstRow="0" w:lastRow="0" w:firstColumn="0" w:lastColumn="0" w:oddVBand="0" w:evenVBand="0" w:oddHBand="0" w:evenHBand="0" w:firstRowFirstColumn="0" w:firstRowLastColumn="0" w:lastRowFirstColumn="0" w:lastRowLastColumn="0"/>
              <w:rPr>
                <w:lang w:val="en-CA"/>
              </w:rPr>
            </w:pPr>
            <w:r w:rsidRPr="03F6738B">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A80662" w:rsidP="691C6472" w:rsidRDefault="6331E3B3" w14:paraId="0A4A4656" w14:textId="0E70C786">
            <w:pPr>
              <w:jc w:val="center"/>
              <w:cnfStyle w:val="000000000000" w:firstRow="0" w:lastRow="0" w:firstColumn="0" w:lastColumn="0" w:oddVBand="0" w:evenVBand="0" w:oddHBand="0" w:evenHBand="0" w:firstRowFirstColumn="0" w:firstRowLastColumn="0" w:lastRowFirstColumn="0" w:lastRowLastColumn="0"/>
              <w:rPr>
                <w:lang w:val="en-CA"/>
              </w:rPr>
            </w:pPr>
            <w:r w:rsidRPr="07CB5A8D">
              <w:rPr>
                <w:lang w:val="en-CA"/>
              </w:rPr>
              <w:t xml:space="preserve">Use the in-built </w:t>
            </w:r>
            <w:r w:rsidRPr="7C21370F">
              <w:rPr>
                <w:lang w:val="en-CA"/>
              </w:rPr>
              <w:t xml:space="preserve">git extension in </w:t>
            </w:r>
            <w:r w:rsidRPr="073616C2">
              <w:rPr>
                <w:lang w:val="en-CA"/>
              </w:rPr>
              <w:t xml:space="preserve">VS code to help resolve merge conflicts. </w:t>
            </w:r>
            <w:r w:rsidRPr="073616C2">
              <w:rPr>
                <w:lang w:val="en-CA"/>
              </w:rPr>
              <w:lastRenderedPageBreak/>
              <w:t xml:space="preserve">Also, </w:t>
            </w:r>
            <w:r w:rsidRPr="49AA7BF0" w:rsidR="7DB8BC08">
              <w:rPr>
                <w:lang w:val="en-CA"/>
              </w:rPr>
              <w:t>ensure</w:t>
            </w:r>
            <w:r w:rsidRPr="3812D147">
              <w:rPr>
                <w:lang w:val="en-CA"/>
              </w:rPr>
              <w:t xml:space="preserve"> to </w:t>
            </w:r>
            <w:r w:rsidRPr="02691A86">
              <w:rPr>
                <w:lang w:val="en-CA"/>
              </w:rPr>
              <w:t xml:space="preserve">pull changes from </w:t>
            </w:r>
            <w:r w:rsidRPr="49AA7BF0" w:rsidR="503521C6">
              <w:rPr>
                <w:lang w:val="en-CA"/>
              </w:rPr>
              <w:t>GitHub</w:t>
            </w:r>
            <w:r w:rsidRPr="0524E2FF">
              <w:rPr>
                <w:lang w:val="en-CA"/>
              </w:rPr>
              <w:t xml:space="preserve"> prior to </w:t>
            </w:r>
            <w:r w:rsidRPr="06F4F5B5">
              <w:rPr>
                <w:lang w:val="en-CA"/>
              </w:rPr>
              <w:t>pushing.</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A80662" w:rsidP="212B7D37" w:rsidRDefault="005542BC" w14:paraId="5E7913ED" w14:textId="249CE4CC">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lastRenderedPageBreak/>
              <w:t>Low</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A80662" w:rsidP="212B7D37" w:rsidRDefault="000C3382" w14:paraId="65FE5E43" w14:textId="2DD8DD74">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Software team</w:t>
            </w:r>
          </w:p>
        </w:tc>
      </w:tr>
      <w:tr w:rsidRPr="006B3F95" w:rsidR="00AC5854" w:rsidTr="00E25B1D" w14:paraId="4F101732"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Pr="00FF6399" w:rsidR="00873E24" w:rsidP="47CC4DFE" w:rsidRDefault="00873E24" w14:paraId="72A359D2" w14:textId="66AEEE88">
            <w:pPr>
              <w:jc w:val="center"/>
              <w:rPr>
                <w:b w:val="0"/>
                <w:lang w:val="en-CA"/>
              </w:rPr>
            </w:pPr>
            <w:r w:rsidRPr="00FF6399">
              <w:rPr>
                <w:b w:val="0"/>
                <w:lang w:val="en-CA"/>
              </w:rPr>
              <w:t>Jira</w:t>
            </w:r>
            <w:r w:rsidRPr="00FF6399" w:rsidR="00E1009B">
              <w:rPr>
                <w:b w:val="0"/>
                <w:lang w:val="en-CA"/>
              </w:rPr>
              <w:t xml:space="preserve"> stops </w:t>
            </w:r>
            <w:r w:rsidRPr="00FF6399" w:rsidR="004C098A">
              <w:rPr>
                <w:b w:val="0"/>
                <w:lang w:val="en-CA"/>
              </w:rPr>
              <w:t>working</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Pr="00FF6399" w:rsidR="00873E24" w:rsidP="5ECDA87E" w:rsidRDefault="004C098A" w14:paraId="7FB9CDB6" w14:textId="4BF67C96">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Pr="00FF6399" w:rsidR="00873E24" w:rsidP="5ECDA87E" w:rsidRDefault="004C098A" w14:paraId="1615CC36" w14:textId="6F88C6BB">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Low</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Pr="00FF6399" w:rsidR="00873E24" w:rsidP="5ECDA87E" w:rsidRDefault="00CD5D31" w14:paraId="5D47E84A" w14:textId="6D88492D">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External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Pr="00FF6399" w:rsidR="00873E24" w:rsidP="691C6472" w:rsidRDefault="000F444D" w14:paraId="2AA75353" w14:textId="3828181A">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Use alter</w:t>
            </w:r>
            <w:r w:rsidRPr="00FF6399" w:rsidR="00F348AF">
              <w:rPr>
                <w:lang w:val="en-CA"/>
              </w:rPr>
              <w:t xml:space="preserve">native applications, use </w:t>
            </w:r>
            <w:r w:rsidRPr="00FF6399" w:rsidR="009C6614">
              <w:rPr>
                <w:lang w:val="en-CA"/>
              </w:rPr>
              <w:t>other</w:t>
            </w:r>
            <w:r w:rsidRPr="00FF6399" w:rsidR="00515B8A">
              <w:rPr>
                <w:lang w:val="en-CA"/>
              </w:rPr>
              <w:t xml:space="preserve"> methods for management</w:t>
            </w:r>
            <w:r w:rsidRPr="00FF6399" w:rsidR="00545510">
              <w:rPr>
                <w:lang w:val="en-CA"/>
              </w:rPr>
              <w:t xml:space="preserve"> (e.g. calendar reminders)</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FF6399" w:rsidR="00873E24" w:rsidP="212B7D37" w:rsidRDefault="00881D5A" w14:paraId="703454F7" w14:textId="01FA7BC3">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Low</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FF6399" w:rsidR="00873E24" w:rsidP="212B7D37" w:rsidRDefault="00881D5A" w14:paraId="22AC8251" w14:textId="372BB29A">
            <w:pPr>
              <w:jc w:val="center"/>
              <w:cnfStyle w:val="000000000000" w:firstRow="0" w:lastRow="0" w:firstColumn="0" w:lastColumn="0" w:oddVBand="0" w:evenVBand="0" w:oddHBand="0" w:evenHBand="0" w:firstRowFirstColumn="0" w:firstRowLastColumn="0" w:lastRowFirstColumn="0" w:lastRowLastColumn="0"/>
              <w:rPr>
                <w:lang w:val="en-CA"/>
              </w:rPr>
            </w:pPr>
            <w:r w:rsidRPr="00FF6399">
              <w:rPr>
                <w:lang w:val="en-CA"/>
              </w:rPr>
              <w:t>Keith</w:t>
            </w:r>
          </w:p>
        </w:tc>
      </w:tr>
      <w:tr w:rsidRPr="006B3F95" w:rsidR="00AC17AB" w:rsidTr="00E25B1D" w14:paraId="0474B5D6"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A1F10" w:rsidP="47CC4DFE" w:rsidRDefault="16E87D97" w14:paraId="3C2A6502" w14:textId="2332CDBF">
            <w:pPr>
              <w:jc w:val="center"/>
              <w:rPr>
                <w:b w:val="0"/>
                <w:bCs w:val="0"/>
                <w:lang w:val="en-CA"/>
              </w:rPr>
            </w:pPr>
            <w:r w:rsidRPr="0CDE4784">
              <w:rPr>
                <w:b w:val="0"/>
                <w:bCs w:val="0"/>
                <w:lang w:val="en-CA"/>
              </w:rPr>
              <w:t xml:space="preserve">Jetson </w:t>
            </w:r>
            <w:r w:rsidR="0007321F">
              <w:rPr>
                <w:b w:val="0"/>
                <w:bCs w:val="0"/>
                <w:lang w:val="en-CA"/>
              </w:rPr>
              <w:t>OS issues from</w:t>
            </w:r>
            <w:r w:rsidRPr="0CDE4784">
              <w:rPr>
                <w:b w:val="0"/>
                <w:bCs w:val="0"/>
                <w:lang w:val="en-CA"/>
              </w:rPr>
              <w:t xml:space="preserve"> </w:t>
            </w:r>
            <w:r w:rsidRPr="01A6560D">
              <w:rPr>
                <w:b w:val="0"/>
                <w:bCs w:val="0"/>
                <w:lang w:val="en-CA"/>
              </w:rPr>
              <w:t xml:space="preserve">installing </w:t>
            </w:r>
            <w:r w:rsidRPr="1B67E1CB">
              <w:rPr>
                <w:b w:val="0"/>
                <w:bCs w:val="0"/>
                <w:lang w:val="en-CA"/>
              </w:rPr>
              <w:t>packages</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A1F10" w:rsidP="5ECDA87E" w:rsidRDefault="16E87D97" w14:paraId="4171C07D" w14:textId="0881BDC7">
            <w:pPr>
              <w:spacing w:line="259" w:lineRule="auto"/>
              <w:jc w:val="center"/>
              <w:cnfStyle w:val="000000000000" w:firstRow="0" w:lastRow="0" w:firstColumn="0" w:lastColumn="0" w:oddVBand="0" w:evenVBand="0" w:oddHBand="0" w:evenHBand="0" w:firstRowFirstColumn="0" w:firstRowLastColumn="0" w:lastRowFirstColumn="0" w:lastRowLastColumn="0"/>
            </w:pPr>
            <w:r w:rsidRPr="3CCFF81B">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A1F10" w:rsidP="5ECDA87E" w:rsidRDefault="16E87D97" w14:paraId="43F24F2E" w14:textId="47AFC64B">
            <w:pPr>
              <w:jc w:val="center"/>
              <w:cnfStyle w:val="000000000000" w:firstRow="0" w:lastRow="0" w:firstColumn="0" w:lastColumn="0" w:oddVBand="0" w:evenVBand="0" w:oddHBand="0" w:evenHBand="0" w:firstRowFirstColumn="0" w:firstRowLastColumn="0" w:lastRowFirstColumn="0" w:lastRowLastColumn="0"/>
              <w:rPr>
                <w:lang w:val="en-CA"/>
              </w:rPr>
            </w:pPr>
            <w:r w:rsidRPr="5D8F52A0">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A1F10" w:rsidP="5ECDA87E" w:rsidRDefault="16E87D97" w14:paraId="41D47466" w14:textId="2D784CBB">
            <w:pPr>
              <w:jc w:val="center"/>
              <w:cnfStyle w:val="000000000000" w:firstRow="0" w:lastRow="0" w:firstColumn="0" w:lastColumn="0" w:oddVBand="0" w:evenVBand="0" w:oddHBand="0" w:evenHBand="0" w:firstRowFirstColumn="0" w:firstRowLastColumn="0" w:lastRowFirstColumn="0" w:lastRowLastColumn="0"/>
              <w:rPr>
                <w:lang w:val="en-CA"/>
              </w:rPr>
            </w:pPr>
            <w:r w:rsidRPr="071E853E">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A1F10" w:rsidP="691C6472" w:rsidRDefault="16E87D97" w14:paraId="0E823AFC" w14:textId="16CB5CBD">
            <w:pPr>
              <w:jc w:val="center"/>
              <w:cnfStyle w:val="000000000000" w:firstRow="0" w:lastRow="0" w:firstColumn="0" w:lastColumn="0" w:oddVBand="0" w:evenVBand="0" w:oddHBand="0" w:evenHBand="0" w:firstRowFirstColumn="0" w:firstRowLastColumn="0" w:lastRowFirstColumn="0" w:lastRowLastColumn="0"/>
              <w:rPr>
                <w:lang w:val="en-CA"/>
              </w:rPr>
            </w:pPr>
            <w:r w:rsidRPr="59C1FC2B">
              <w:rPr>
                <w:lang w:val="en-CA"/>
              </w:rPr>
              <w:t xml:space="preserve">Use a virtual </w:t>
            </w:r>
            <w:r w:rsidRPr="4CC33C02">
              <w:rPr>
                <w:lang w:val="en-CA"/>
              </w:rPr>
              <w:t xml:space="preserve">environment </w:t>
            </w:r>
            <w:r w:rsidRPr="76C8F624">
              <w:rPr>
                <w:lang w:val="en-CA"/>
              </w:rPr>
              <w:t xml:space="preserve">space </w:t>
            </w:r>
            <w:r w:rsidRPr="37B75DD6">
              <w:rPr>
                <w:lang w:val="en-CA"/>
              </w:rPr>
              <w:t xml:space="preserve">to install </w:t>
            </w:r>
            <w:r w:rsidRPr="4A13A6D2">
              <w:rPr>
                <w:lang w:val="en-CA"/>
              </w:rPr>
              <w:t>and manage all packages</w:t>
            </w:r>
            <w:r w:rsidRPr="59D30BCC" w:rsidR="1C5852E3">
              <w:rPr>
                <w:lang w:val="en-CA"/>
              </w:rPr>
              <w:t xml:space="preserve"> </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006B3F95" w:rsidR="00FA1F10" w:rsidP="212B7D37" w:rsidRDefault="00881D5A" w14:paraId="351D856D" w14:textId="6E0281BA">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06B3F95" w:rsidR="00FA1F10" w:rsidP="212B7D37" w:rsidRDefault="6410D1E1" w14:paraId="4894830F" w14:textId="07D131BB">
            <w:pPr>
              <w:jc w:val="center"/>
              <w:cnfStyle w:val="000000000000" w:firstRow="0" w:lastRow="0" w:firstColumn="0" w:lastColumn="0" w:oddVBand="0" w:evenVBand="0" w:oddHBand="0" w:evenHBand="0" w:firstRowFirstColumn="0" w:firstRowLastColumn="0" w:lastRowFirstColumn="0" w:lastRowLastColumn="0"/>
              <w:rPr>
                <w:lang w:val="en-CA"/>
              </w:rPr>
            </w:pPr>
            <w:r w:rsidRPr="6FB0584F">
              <w:rPr>
                <w:lang w:val="en-CA"/>
              </w:rPr>
              <w:t>Aaditya</w:t>
            </w:r>
          </w:p>
        </w:tc>
      </w:tr>
      <w:tr w:rsidR="00AC5854" w:rsidTr="00E25B1D" w14:paraId="75042672"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6BFA9FE4" w:rsidP="47CC4DFE" w:rsidRDefault="5DD5E075" w14:paraId="43834018" w14:textId="752486C6">
            <w:pPr>
              <w:jc w:val="center"/>
              <w:rPr>
                <w:b w:val="0"/>
                <w:bCs w:val="0"/>
                <w:lang w:val="en-CA"/>
              </w:rPr>
            </w:pPr>
            <w:r w:rsidRPr="4FB67573">
              <w:rPr>
                <w:b w:val="0"/>
                <w:bCs w:val="0"/>
                <w:lang w:val="en-CA"/>
              </w:rPr>
              <w:t>Twil</w:t>
            </w:r>
            <w:r w:rsidR="00B83F9F">
              <w:rPr>
                <w:b w:val="0"/>
                <w:bCs w:val="0"/>
                <w:lang w:val="en-CA"/>
              </w:rPr>
              <w:t>i</w:t>
            </w:r>
            <w:r w:rsidRPr="4FB67573">
              <w:rPr>
                <w:b w:val="0"/>
                <w:bCs w:val="0"/>
                <w:lang w:val="en-CA"/>
              </w:rPr>
              <w:t xml:space="preserve">o stops providing </w:t>
            </w:r>
            <w:r w:rsidRPr="0AFFE026" w:rsidR="62A65704">
              <w:rPr>
                <w:b w:val="0"/>
                <w:bCs w:val="0"/>
                <w:lang w:val="en-CA"/>
              </w:rPr>
              <w:t xml:space="preserve">API </w:t>
            </w:r>
            <w:r w:rsidRPr="7E11BE5C" w:rsidR="65EEF347">
              <w:rPr>
                <w:b w:val="0"/>
                <w:bCs w:val="0"/>
                <w:lang w:val="en-CA"/>
              </w:rPr>
              <w:t>SMS</w:t>
            </w:r>
            <w:r w:rsidRPr="27E0693A">
              <w:rPr>
                <w:b w:val="0"/>
                <w:bCs w:val="0"/>
                <w:lang w:val="en-CA"/>
              </w:rPr>
              <w:t xml:space="preserve"> messaging service</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6BFA9FE4" w:rsidP="5ECDA87E" w:rsidRDefault="5DD5E075" w14:paraId="7E74FF4C" w14:textId="260E0455">
            <w:pPr>
              <w:jc w:val="center"/>
              <w:cnfStyle w:val="000000000000" w:firstRow="0" w:lastRow="0" w:firstColumn="0" w:lastColumn="0" w:oddVBand="0" w:evenVBand="0" w:oddHBand="0" w:evenHBand="0" w:firstRowFirstColumn="0" w:firstRowLastColumn="0" w:lastRowFirstColumn="0" w:lastRowLastColumn="0"/>
              <w:rPr>
                <w:lang w:val="en-CA"/>
              </w:rPr>
            </w:pPr>
            <w:r w:rsidRPr="27E0693A">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6BFA9FE4" w:rsidP="5ECDA87E" w:rsidRDefault="5B9ED9CC" w14:paraId="3B6F80B8" w14:textId="62B9FA94">
            <w:pPr>
              <w:jc w:val="center"/>
              <w:cnfStyle w:val="000000000000" w:firstRow="0" w:lastRow="0" w:firstColumn="0" w:lastColumn="0" w:oddVBand="0" w:evenVBand="0" w:oddHBand="0" w:evenHBand="0" w:firstRowFirstColumn="0" w:firstRowLastColumn="0" w:lastRowFirstColumn="0" w:lastRowLastColumn="0"/>
              <w:rPr>
                <w:lang w:val="en-CA"/>
              </w:rPr>
            </w:pPr>
            <w:r w:rsidRPr="331D2BA2">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6BFA9FE4" w:rsidP="5ECDA87E" w:rsidRDefault="2EAB24C9" w14:paraId="565B612B" w14:textId="273EBF31">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7E11BE5C">
              <w:rPr>
                <w:lang w:val="en-CA"/>
              </w:rPr>
              <w:t>Ex</w:t>
            </w:r>
            <w:r w:rsidRPr="7E11BE5C" w:rsidR="00B83F9F">
              <w:rPr>
                <w:lang w:val="en-CA"/>
              </w:rPr>
              <w:t>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6BFA9FE4" w:rsidP="691C6472" w:rsidRDefault="5DD5E075" w14:paraId="704DBF68" w14:textId="65DC2E49">
            <w:pPr>
              <w:jc w:val="center"/>
              <w:cnfStyle w:val="000000000000" w:firstRow="0" w:lastRow="0" w:firstColumn="0" w:lastColumn="0" w:oddVBand="0" w:evenVBand="0" w:oddHBand="0" w:evenHBand="0" w:firstRowFirstColumn="0" w:firstRowLastColumn="0" w:lastRowFirstColumn="0" w:lastRowLastColumn="0"/>
            </w:pPr>
            <w:r w:rsidRPr="0AFFE026">
              <w:t xml:space="preserve">Use another service that offers </w:t>
            </w:r>
            <w:r w:rsidRPr="7E11BE5C" w:rsidR="1160436A">
              <w:t>SMS</w:t>
            </w:r>
            <w:r w:rsidRPr="0AFFE026">
              <w:t xml:space="preserve"> messaging with an API</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6BFA9FE4" w:rsidP="212B7D37" w:rsidRDefault="4E6AA35B" w14:paraId="76025E30" w14:textId="559D3CDA">
            <w:pPr>
              <w:jc w:val="center"/>
              <w:cnfStyle w:val="000000000000" w:firstRow="0" w:lastRow="0" w:firstColumn="0" w:lastColumn="0" w:oddVBand="0" w:evenVBand="0" w:oddHBand="0" w:evenHBand="0" w:firstRowFirstColumn="0" w:firstRowLastColumn="0" w:lastRowFirstColumn="0" w:lastRowLastColumn="0"/>
              <w:rPr>
                <w:lang w:val="en-CA"/>
              </w:rPr>
            </w:pPr>
            <w:r w:rsidRPr="331D2BA2">
              <w:rPr>
                <w:lang w:val="en-CA"/>
              </w:rPr>
              <w:t>H</w:t>
            </w:r>
            <w:r w:rsidRPr="331D2BA2" w:rsidR="5DD5E075">
              <w:rPr>
                <w:lang w:val="en-CA"/>
              </w:rPr>
              <w:t>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6BFA9FE4" w:rsidP="00E25B1D" w:rsidRDefault="65A167F1" w14:paraId="1BDF086C" w14:textId="24018446">
            <w:pPr>
              <w:pStyle w:val="Normal"/>
              <w:suppressLineNumbers w:val="0"/>
              <w:bidi w:val="0"/>
              <w:spacing w:before="0" w:beforeAutospacing="off" w:after="0" w:afterAutospacing="off" w:line="259" w:lineRule="auto"/>
              <w:ind w:left="0" w:right="0"/>
              <w:jc w:val="center"/>
            </w:pPr>
            <w:r w:rsidRPr="00E25B1D" w:rsidR="65A65212">
              <w:rPr>
                <w:lang w:val="en-CA"/>
              </w:rPr>
              <w:t>Keith</w:t>
            </w:r>
          </w:p>
        </w:tc>
      </w:tr>
      <w:tr w:rsidR="00FF6399" w:rsidTr="00E25B1D" w14:paraId="0549972F"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47CC4DFE" w:rsidRDefault="00FF6399" w14:paraId="50C6ECDB" w14:textId="0DCF8515">
            <w:pPr>
              <w:jc w:val="center"/>
              <w:rPr>
                <w:b w:val="0"/>
                <w:bCs w:val="0"/>
                <w:lang w:val="en-CA"/>
              </w:rPr>
            </w:pPr>
            <w:r w:rsidRPr="5F71DE09">
              <w:rPr>
                <w:b w:val="0"/>
                <w:bCs w:val="0"/>
                <w:lang w:val="en-CA"/>
              </w:rPr>
              <w:t>Sensors or power supply shorts out</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6727F3A6" w14:textId="245F1E3F">
            <w:pPr>
              <w:jc w:val="center"/>
              <w:cnfStyle w:val="000000000000" w:firstRow="0" w:lastRow="0" w:firstColumn="0" w:lastColumn="0" w:oddVBand="0" w:evenVBand="0" w:oddHBand="0" w:evenHBand="0" w:firstRowFirstColumn="0" w:firstRowLastColumn="0" w:lastRowFirstColumn="0" w:lastRowLastColumn="0"/>
              <w:rPr>
                <w:lang w:val="en-CA"/>
              </w:rPr>
            </w:pPr>
            <w:r w:rsidRPr="331D2BA2">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707AE837" w14:textId="779DEF99">
            <w:pPr>
              <w:jc w:val="center"/>
              <w:cnfStyle w:val="000000000000" w:firstRow="0" w:lastRow="0" w:firstColumn="0" w:lastColumn="0" w:oddVBand="0" w:evenVBand="0" w:oddHBand="0" w:evenHBand="0" w:firstRowFirstColumn="0" w:firstRowLastColumn="0" w:lastRowFirstColumn="0" w:lastRowLastColumn="0"/>
              <w:rPr>
                <w:lang w:val="en-CA"/>
              </w:rPr>
            </w:pPr>
            <w:r w:rsidRPr="5F71DE09">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4DB8ACBA" w14:textId="1AE9F5AD">
            <w:pPr>
              <w:jc w:val="center"/>
              <w:cnfStyle w:val="000000000000" w:firstRow="0" w:lastRow="0" w:firstColumn="0" w:lastColumn="0" w:oddVBand="0" w:evenVBand="0" w:oddHBand="0" w:evenHBand="0" w:firstRowFirstColumn="0" w:firstRowLastColumn="0" w:lastRowFirstColumn="0" w:lastRowLastColumn="0"/>
              <w:rPr>
                <w:lang w:val="en-CA"/>
              </w:rPr>
            </w:pPr>
            <w:r w:rsidRPr="5F71DE09">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691C6472" w:rsidRDefault="00FF6399" w14:paraId="7810B6CF" w14:textId="7412FE8A">
            <w:pPr>
              <w:jc w:val="center"/>
              <w:cnfStyle w:val="000000000000" w:firstRow="0" w:lastRow="0" w:firstColumn="0" w:lastColumn="0" w:oddVBand="0" w:evenVBand="0" w:oddHBand="0" w:evenHBand="0" w:firstRowFirstColumn="0" w:firstRowLastColumn="0" w:lastRowFirstColumn="0" w:lastRowLastColumn="0"/>
              <w:rPr>
                <w:lang w:val="en-CA"/>
              </w:rPr>
            </w:pPr>
            <w:r w:rsidRPr="06DE978D">
              <w:rPr>
                <w:lang w:val="en-CA"/>
              </w:rPr>
              <w:t>Run a voltmeter through components and identify failures. Ensure components are properly grounded.</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52A65613" w14:textId="2B370285">
            <w:pPr>
              <w:jc w:val="center"/>
              <w:cnfStyle w:val="000000000000" w:firstRow="0" w:lastRow="0" w:firstColumn="0" w:lastColumn="0" w:oddVBand="0" w:evenVBand="0" w:oddHBand="0" w:evenHBand="0" w:firstRowFirstColumn="0" w:firstRowLastColumn="0" w:lastRowFirstColumn="0" w:lastRowLastColumn="0"/>
              <w:rPr>
                <w:lang w:val="en-CA"/>
              </w:rPr>
            </w:pPr>
            <w:r w:rsidRPr="331D2BA2">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8E6302" w14:paraId="218CE94F" w14:textId="49C16CF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Aaditya</w:t>
            </w:r>
          </w:p>
        </w:tc>
      </w:tr>
      <w:tr w:rsidR="00FF6399" w:rsidTr="00E25B1D" w14:paraId="1D50DDDD"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47CC4DFE" w:rsidRDefault="00FF6399" w14:paraId="33F16052" w14:textId="7C5CBBD0">
            <w:pPr>
              <w:jc w:val="center"/>
              <w:rPr>
                <w:b w:val="0"/>
                <w:bCs w:val="0"/>
                <w:lang w:val="en-CA"/>
              </w:rPr>
            </w:pPr>
            <w:r w:rsidRPr="50B3762C">
              <w:rPr>
                <w:b w:val="0"/>
                <w:bCs w:val="0"/>
                <w:lang w:val="en-CA"/>
              </w:rPr>
              <w:t xml:space="preserve">The </w:t>
            </w:r>
            <w:r>
              <w:rPr>
                <w:b w:val="0"/>
                <w:bCs w:val="0"/>
                <w:lang w:val="en-CA"/>
              </w:rPr>
              <w:t>J</w:t>
            </w:r>
            <w:r w:rsidRPr="08EAEC82">
              <w:rPr>
                <w:b w:val="0"/>
                <w:bCs w:val="0"/>
                <w:lang w:val="en-CA"/>
              </w:rPr>
              <w:t xml:space="preserve">etson </w:t>
            </w:r>
            <w:r w:rsidRPr="069F98BB">
              <w:rPr>
                <w:b w:val="0"/>
                <w:bCs w:val="0"/>
                <w:lang w:val="en-CA"/>
              </w:rPr>
              <w:t xml:space="preserve">cannot save data </w:t>
            </w:r>
            <w:r w:rsidRPr="150B4B2B">
              <w:rPr>
                <w:b w:val="0"/>
                <w:bCs w:val="0"/>
                <w:lang w:val="en-CA"/>
              </w:rPr>
              <w:t xml:space="preserve">locally prior to </w:t>
            </w:r>
            <w:r w:rsidRPr="64D63C6E">
              <w:rPr>
                <w:b w:val="0"/>
                <w:bCs w:val="0"/>
                <w:lang w:val="en-CA"/>
              </w:rPr>
              <w:t>pushing to database</w:t>
            </w:r>
            <w:r w:rsidRPr="11CBB4B0">
              <w:rPr>
                <w:b w:val="0"/>
                <w:bCs w:val="0"/>
                <w:lang w:val="en-CA"/>
              </w:rPr>
              <w:t>.</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30BD7B1C" w14:textId="268A18FE">
            <w:pPr>
              <w:spacing w:line="259" w:lineRule="auto"/>
              <w:jc w:val="center"/>
              <w:cnfStyle w:val="000000000000" w:firstRow="0" w:lastRow="0" w:firstColumn="0" w:lastColumn="0" w:oddVBand="0" w:evenVBand="0" w:oddHBand="0" w:evenHBand="0" w:firstRowFirstColumn="0" w:firstRowLastColumn="0" w:lastRowFirstColumn="0" w:lastRowLastColumn="0"/>
            </w:pPr>
            <w:r w:rsidRPr="48756846">
              <w:rPr>
                <w:lang w:val="en-CA"/>
              </w:rPr>
              <w:t>High</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02A6B139" w14:textId="63CB8DA9">
            <w:pPr>
              <w:jc w:val="center"/>
              <w:cnfStyle w:val="000000000000" w:firstRow="0" w:lastRow="0" w:firstColumn="0" w:lastColumn="0" w:oddVBand="0" w:evenVBand="0" w:oddHBand="0" w:evenHBand="0" w:firstRowFirstColumn="0" w:firstRowLastColumn="0" w:lastRowFirstColumn="0" w:lastRowLastColumn="0"/>
              <w:rPr>
                <w:lang w:val="en-CA"/>
              </w:rPr>
            </w:pPr>
            <w:r w:rsidRPr="2F5D385D">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2FB8BAE7" w14:textId="02A358C1">
            <w:pPr>
              <w:jc w:val="center"/>
              <w:cnfStyle w:val="000000000000" w:firstRow="0" w:lastRow="0" w:firstColumn="0" w:lastColumn="0" w:oddVBand="0" w:evenVBand="0" w:oddHBand="0" w:evenHBand="0" w:firstRowFirstColumn="0" w:firstRowLastColumn="0" w:lastRowFirstColumn="0" w:lastRowLastColumn="0"/>
              <w:rPr>
                <w:lang w:val="en-CA"/>
              </w:rPr>
            </w:pPr>
            <w:r w:rsidRPr="064C1720">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691C6472" w:rsidRDefault="00FF6399" w14:paraId="0E200FE3" w14:textId="4FB259A2">
            <w:pPr>
              <w:jc w:val="center"/>
              <w:cnfStyle w:val="000000000000" w:firstRow="0" w:lastRow="0" w:firstColumn="0" w:lastColumn="0" w:oddVBand="0" w:evenVBand="0" w:oddHBand="0" w:evenHBand="0" w:firstRowFirstColumn="0" w:firstRowLastColumn="0" w:lastRowFirstColumn="0" w:lastRowLastColumn="0"/>
              <w:rPr>
                <w:lang w:val="en-CA"/>
              </w:rPr>
            </w:pPr>
            <w:r w:rsidRPr="66CD89DE">
              <w:rPr>
                <w:lang w:val="en-CA"/>
              </w:rPr>
              <w:t xml:space="preserve">Use an external memory </w:t>
            </w:r>
            <w:r w:rsidRPr="59AFCCCE">
              <w:rPr>
                <w:lang w:val="en-CA"/>
              </w:rPr>
              <w:t xml:space="preserve">device to </w:t>
            </w:r>
            <w:r w:rsidRPr="02DEDF30">
              <w:rPr>
                <w:lang w:val="en-CA"/>
              </w:rPr>
              <w:t xml:space="preserve">temporarily </w:t>
            </w:r>
            <w:r w:rsidRPr="1D85932B">
              <w:rPr>
                <w:lang w:val="en-CA"/>
              </w:rPr>
              <w:t>save data</w:t>
            </w:r>
            <w:r w:rsidRPr="5040D79E">
              <w:rPr>
                <w:lang w:val="en-CA"/>
              </w:rPr>
              <w:t xml:space="preserve">, and when resources </w:t>
            </w:r>
            <w:r w:rsidRPr="63186F85">
              <w:rPr>
                <w:lang w:val="en-CA"/>
              </w:rPr>
              <w:t xml:space="preserve">are available </w:t>
            </w:r>
            <w:r w:rsidRPr="54019C06">
              <w:rPr>
                <w:lang w:val="en-CA"/>
              </w:rPr>
              <w:t>save to cloud</w:t>
            </w:r>
            <w:r w:rsidRPr="64814DD2">
              <w:rPr>
                <w:lang w:val="en-CA"/>
              </w:rPr>
              <w:t>.</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75B66E4B" w14:textId="386DE3DA">
            <w:pPr>
              <w:jc w:val="center"/>
              <w:cnfStyle w:val="000000000000" w:firstRow="0" w:lastRow="0" w:firstColumn="0" w:lastColumn="0" w:oddVBand="0" w:evenVBand="0" w:oddHBand="0" w:evenHBand="0" w:firstRowFirstColumn="0" w:firstRowLastColumn="0" w:lastRowFirstColumn="0" w:lastRowLastColumn="0"/>
              <w:rPr>
                <w:lang w:val="en-CA"/>
              </w:rPr>
            </w:pPr>
            <w:r w:rsidRPr="7F18124E">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43413324" w14:textId="58ECEC6D">
            <w:pPr>
              <w:jc w:val="center"/>
              <w:cnfStyle w:val="000000000000" w:firstRow="0" w:lastRow="0" w:firstColumn="0" w:lastColumn="0" w:oddVBand="0" w:evenVBand="0" w:oddHBand="0" w:evenHBand="0" w:firstRowFirstColumn="0" w:firstRowLastColumn="0" w:lastRowFirstColumn="0" w:lastRowLastColumn="0"/>
              <w:rPr>
                <w:lang w:val="en-CA"/>
              </w:rPr>
            </w:pPr>
            <w:r w:rsidRPr="47CC4DFE">
              <w:rPr>
                <w:lang w:val="en-CA"/>
              </w:rPr>
              <w:t>Saurav</w:t>
            </w:r>
          </w:p>
        </w:tc>
      </w:tr>
      <w:tr w:rsidR="00FF6399" w:rsidTr="00E25B1D" w14:paraId="32E50EE5"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47CC4DFE" w:rsidRDefault="00FF6399" w14:paraId="3D8B64E6" w14:textId="1A26B709">
            <w:pPr>
              <w:spacing w:line="259" w:lineRule="auto"/>
              <w:jc w:val="center"/>
            </w:pPr>
            <w:r w:rsidRPr="27E0693A">
              <w:rPr>
                <w:b w:val="0"/>
                <w:bCs w:val="0"/>
                <w:lang w:val="en-CA"/>
              </w:rPr>
              <w:t>Image quality degrades through processing</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214FF7FA" w14:textId="2BDCF870">
            <w:pPr>
              <w:jc w:val="center"/>
              <w:cnfStyle w:val="000000000000" w:firstRow="0" w:lastRow="0" w:firstColumn="0" w:lastColumn="0" w:oddVBand="0" w:evenVBand="0" w:oddHBand="0" w:evenHBand="0" w:firstRowFirstColumn="0" w:firstRowLastColumn="0" w:lastRowFirstColumn="0" w:lastRowLastColumn="0"/>
              <w:rPr>
                <w:lang w:val="en-CA"/>
              </w:rPr>
            </w:pPr>
            <w:r w:rsidRPr="2C9E41A4">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14FD1D77" w14:textId="6CAF0CAC">
            <w:pPr>
              <w:spacing w:line="259" w:lineRule="auto"/>
              <w:jc w:val="center"/>
              <w:cnfStyle w:val="000000000000" w:firstRow="0" w:lastRow="0" w:firstColumn="0" w:lastColumn="0" w:oddVBand="0" w:evenVBand="0" w:oddHBand="0" w:evenHBand="0" w:firstRowFirstColumn="0" w:firstRowLastColumn="0" w:lastRowFirstColumn="0" w:lastRowLastColumn="0"/>
            </w:pPr>
            <w:r w:rsidRPr="2C9E41A4">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50D33536" w14:textId="4C0450D7">
            <w:pPr>
              <w:jc w:val="center"/>
              <w:cnfStyle w:val="000000000000" w:firstRow="0" w:lastRow="0" w:firstColumn="0" w:lastColumn="0" w:oddVBand="0" w:evenVBand="0" w:oddHBand="0" w:evenHBand="0" w:firstRowFirstColumn="0" w:firstRowLastColumn="0" w:lastRowFirstColumn="0" w:lastRowLastColumn="0"/>
              <w:rPr>
                <w:lang w:val="en-CA"/>
              </w:rPr>
            </w:pPr>
            <w:r w:rsidRPr="2C9E41A4">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691C6472" w:rsidRDefault="00FF6399" w14:paraId="4C13285F" w14:textId="3E4774AF">
            <w:pPr>
              <w:spacing w:line="259" w:lineRule="auto"/>
              <w:jc w:val="center"/>
              <w:cnfStyle w:val="000000000000" w:firstRow="0" w:lastRow="0" w:firstColumn="0" w:lastColumn="0" w:oddVBand="0" w:evenVBand="0" w:oddHBand="0" w:evenHBand="0" w:firstRowFirstColumn="0" w:firstRowLastColumn="0" w:lastRowFirstColumn="0" w:lastRowLastColumn="0"/>
            </w:pPr>
            <w:r w:rsidRPr="0AFFE026">
              <w:rPr>
                <w:lang w:val="en-CA"/>
              </w:rPr>
              <w:t xml:space="preserve">Minimize compression and test rescaling and resizing images to be processed by our model. Standardize image resolutions being used </w:t>
            </w:r>
            <w:r w:rsidRPr="7E11BE5C">
              <w:rPr>
                <w:lang w:val="en-CA"/>
              </w:rPr>
              <w:t>to send to the model</w:t>
            </w:r>
            <w:r w:rsidRPr="0AFFE026">
              <w:rPr>
                <w:lang w:val="en-CA"/>
              </w:rPr>
              <w:t>.</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16827DA2" w14:textId="758E89D1">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0DD1AE17" w14:textId="38BDCC58">
            <w:pPr>
              <w:jc w:val="center"/>
              <w:cnfStyle w:val="000000000000" w:firstRow="0" w:lastRow="0" w:firstColumn="0" w:lastColumn="0" w:oddVBand="0" w:evenVBand="0" w:oddHBand="0" w:evenHBand="0" w:firstRowFirstColumn="0" w:firstRowLastColumn="0" w:lastRowFirstColumn="0" w:lastRowLastColumn="0"/>
              <w:rPr>
                <w:lang w:val="en-CA"/>
              </w:rPr>
            </w:pPr>
            <w:r w:rsidRPr="66939BD0">
              <w:rPr>
                <w:lang w:val="en-CA"/>
              </w:rPr>
              <w:t>Saurav</w:t>
            </w:r>
          </w:p>
        </w:tc>
      </w:tr>
      <w:tr w:rsidR="00FF6399" w:rsidTr="00E25B1D" w14:paraId="479E77EC"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47CC4DFE" w:rsidRDefault="00FF6399" w14:paraId="1C977809" w14:textId="62108D2C">
            <w:pPr>
              <w:jc w:val="center"/>
              <w:rPr>
                <w:b w:val="0"/>
                <w:bCs w:val="0"/>
                <w:lang w:val="en-CA"/>
              </w:rPr>
            </w:pPr>
            <w:r w:rsidRPr="5B21B20E">
              <w:rPr>
                <w:b w:val="0"/>
                <w:bCs w:val="0"/>
                <w:lang w:val="en-CA"/>
              </w:rPr>
              <w:t xml:space="preserve">Camera </w:t>
            </w:r>
            <w:r w:rsidRPr="3DCB1DAC">
              <w:rPr>
                <w:b w:val="0"/>
                <w:bCs w:val="0"/>
                <w:lang w:val="en-CA"/>
              </w:rPr>
              <w:t xml:space="preserve">model </w:t>
            </w:r>
            <w:r w:rsidRPr="77A74C6C">
              <w:rPr>
                <w:b w:val="0"/>
                <w:bCs w:val="0"/>
                <w:lang w:val="en-CA"/>
              </w:rPr>
              <w:t xml:space="preserve">face </w:t>
            </w:r>
            <w:r w:rsidRPr="6D46B9C5">
              <w:rPr>
                <w:b w:val="0"/>
                <w:bCs w:val="0"/>
                <w:lang w:val="en-CA"/>
              </w:rPr>
              <w:t>detection</w:t>
            </w:r>
            <w:r w:rsidRPr="77A74C6C">
              <w:rPr>
                <w:b w:val="0"/>
                <w:bCs w:val="0"/>
                <w:lang w:val="en-CA"/>
              </w:rPr>
              <w:t xml:space="preserve"> </w:t>
            </w:r>
            <w:r w:rsidRPr="5460BA92">
              <w:rPr>
                <w:b w:val="0"/>
                <w:bCs w:val="0"/>
                <w:lang w:val="en-CA"/>
              </w:rPr>
              <w:t>issues</w:t>
            </w:r>
            <w:r w:rsidRPr="6145DEB4">
              <w:rPr>
                <w:b w:val="0"/>
                <w:bCs w:val="0"/>
                <w:lang w:val="en-CA"/>
              </w:rPr>
              <w:t xml:space="preserve"> </w:t>
            </w:r>
            <w:r w:rsidRPr="3682FF0B">
              <w:rPr>
                <w:b w:val="0"/>
                <w:bCs w:val="0"/>
                <w:lang w:val="en-CA"/>
              </w:rPr>
              <w:t>in the dark</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4F33EE5F" w14:textId="42CCBB47">
            <w:pPr>
              <w:jc w:val="center"/>
              <w:cnfStyle w:val="000000000000" w:firstRow="0" w:lastRow="0" w:firstColumn="0" w:lastColumn="0" w:oddVBand="0" w:evenVBand="0" w:oddHBand="0" w:evenHBand="0" w:firstRowFirstColumn="0" w:firstRowLastColumn="0" w:lastRowFirstColumn="0" w:lastRowLastColumn="0"/>
              <w:rPr>
                <w:lang w:val="en-CA"/>
              </w:rPr>
            </w:pPr>
            <w:r w:rsidRPr="769F8FDA">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2DD7F280" w14:textId="34994446">
            <w:pPr>
              <w:jc w:val="center"/>
              <w:cnfStyle w:val="000000000000" w:firstRow="0" w:lastRow="0" w:firstColumn="0" w:lastColumn="0" w:oddVBand="0" w:evenVBand="0" w:oddHBand="0" w:evenHBand="0" w:firstRowFirstColumn="0" w:firstRowLastColumn="0" w:lastRowFirstColumn="0" w:lastRowLastColumn="0"/>
              <w:rPr>
                <w:lang w:val="en-CA"/>
              </w:rPr>
            </w:pPr>
            <w:r w:rsidRPr="0196D2D1">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5ECDA87E" w:rsidRDefault="00FF6399" w14:paraId="4F6B80ED" w14:textId="7FA90D40">
            <w:pPr>
              <w:jc w:val="center"/>
              <w:cnfStyle w:val="000000000000" w:firstRow="0" w:lastRow="0" w:firstColumn="0" w:lastColumn="0" w:oddVBand="0" w:evenVBand="0" w:oddHBand="0" w:evenHBand="0" w:firstRowFirstColumn="0" w:firstRowLastColumn="0" w:lastRowFirstColumn="0" w:lastRowLastColumn="0"/>
              <w:rPr>
                <w:lang w:val="en-CA"/>
              </w:rPr>
            </w:pPr>
            <w:r w:rsidRPr="290C1B96">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691C6472" w:rsidRDefault="00FF6399" w14:paraId="0AAFDC0D" w14:textId="0A64C2A4">
            <w:pPr>
              <w:jc w:val="center"/>
              <w:cnfStyle w:val="000000000000" w:firstRow="0" w:lastRow="0" w:firstColumn="0" w:lastColumn="0" w:oddVBand="0" w:evenVBand="0" w:oddHBand="0" w:evenHBand="0" w:firstRowFirstColumn="0" w:firstRowLastColumn="0" w:lastRowFirstColumn="0" w:lastRowLastColumn="0"/>
              <w:rPr>
                <w:lang w:val="en-CA"/>
              </w:rPr>
            </w:pPr>
            <w:r w:rsidRPr="4C7C384B">
              <w:rPr>
                <w:lang w:val="en-CA"/>
              </w:rPr>
              <w:t xml:space="preserve">Find different </w:t>
            </w:r>
            <w:r w:rsidRPr="050E903E">
              <w:rPr>
                <w:lang w:val="en-CA"/>
              </w:rPr>
              <w:t>models</w:t>
            </w:r>
            <w:r w:rsidRPr="44ADC78F">
              <w:rPr>
                <w:lang w:val="en-CA"/>
              </w:rPr>
              <w:t xml:space="preserve"> for the </w:t>
            </w:r>
            <w:r w:rsidRPr="5D8A4A4F">
              <w:rPr>
                <w:lang w:val="en-CA"/>
              </w:rPr>
              <w:t xml:space="preserve">face detection library </w:t>
            </w:r>
            <w:r w:rsidRPr="6D225845">
              <w:rPr>
                <w:lang w:val="en-CA"/>
              </w:rPr>
              <w:t>and test them</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212B7D37" w:rsidRDefault="00FF6399" w14:paraId="6602BEC6" w14:textId="4C29345C">
            <w:pPr>
              <w:jc w:val="center"/>
              <w:cnfStyle w:val="000000000000" w:firstRow="0" w:lastRow="0" w:firstColumn="0" w:lastColumn="0" w:oddVBand="0" w:evenVBand="0" w:oddHBand="0" w:evenHBand="0" w:firstRowFirstColumn="0" w:firstRowLastColumn="0" w:lastRowFirstColumn="0" w:lastRowLastColumn="0"/>
              <w:rPr>
                <w:lang w:val="en-CA"/>
              </w:rPr>
            </w:pPr>
            <w:r w:rsidRPr="78AF74EB">
              <w:rPr>
                <w:lang w:val="en-CA"/>
              </w:rPr>
              <w:t>Medium</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D24FB18" w:rsidRDefault="00FF6399" w14:paraId="6AFBEF49" w14:textId="34DD0F40">
            <w:pPr>
              <w:jc w:val="center"/>
              <w:cnfStyle w:val="000000000000" w:firstRow="0" w:lastRow="0" w:firstColumn="0" w:lastColumn="0" w:oddVBand="0" w:evenVBand="0" w:oddHBand="0" w:evenHBand="0" w:firstRowFirstColumn="0" w:firstRowLastColumn="0" w:lastRowFirstColumn="0" w:lastRowLastColumn="0"/>
              <w:rPr>
                <w:lang w:val="en-CA"/>
              </w:rPr>
            </w:pPr>
            <w:r w:rsidRPr="7E776D75">
              <w:rPr>
                <w:lang w:val="en-CA"/>
              </w:rPr>
              <w:t>Abdullah</w:t>
            </w:r>
          </w:p>
          <w:p w:rsidR="00FF6399" w:rsidP="212B7D37" w:rsidRDefault="00FF6399" w14:paraId="701E4487" w14:textId="7FB4FA30">
            <w:pPr>
              <w:jc w:val="center"/>
              <w:cnfStyle w:val="000000000000" w:firstRow="0" w:lastRow="0" w:firstColumn="0" w:lastColumn="0" w:oddVBand="0" w:evenVBand="0" w:oddHBand="0" w:evenHBand="0" w:firstRowFirstColumn="0" w:firstRowLastColumn="0" w:lastRowFirstColumn="0" w:lastRowLastColumn="0"/>
              <w:rPr>
                <w:lang w:val="en-CA"/>
              </w:rPr>
            </w:pPr>
          </w:p>
        </w:tc>
      </w:tr>
      <w:tr w:rsidR="00FF6399" w:rsidTr="00E25B1D" w14:paraId="305EBE06"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4F466B6D" w14:textId="4FF32B02">
            <w:pPr>
              <w:jc w:val="center"/>
              <w:rPr>
                <w:b w:val="0"/>
                <w:bCs w:val="0"/>
                <w:lang w:val="en-CA"/>
              </w:rPr>
            </w:pPr>
            <w:r w:rsidRPr="6D46B9C5">
              <w:rPr>
                <w:rFonts w:eastAsia="Arial"/>
                <w:b w:val="0"/>
                <w:szCs w:val="20"/>
                <w:lang w:val="en-CA"/>
              </w:rPr>
              <w:t>Delays in emergency alert notifications</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00EA01F7" w:rsidRDefault="00FF6399" w14:paraId="58724EB0" w14:textId="78C806B5">
            <w:pPr>
              <w:spacing w:line="259" w:lineRule="auto"/>
              <w:jc w:val="center"/>
              <w:cnfStyle w:val="000000000000" w:firstRow="0" w:lastRow="0" w:firstColumn="0" w:lastColumn="0" w:oddVBand="0" w:evenVBand="0" w:oddHBand="0" w:evenHBand="0" w:firstRowFirstColumn="0" w:firstRowLastColumn="0" w:lastRowFirstColumn="0" w:lastRowLastColumn="0"/>
            </w:pPr>
            <w:r w:rsidRPr="611DEF8C">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7A4B06EA" w14:textId="132B91AB">
            <w:pPr>
              <w:jc w:val="center"/>
              <w:cnfStyle w:val="000000000000" w:firstRow="0" w:lastRow="0" w:firstColumn="0" w:lastColumn="0" w:oddVBand="0" w:evenVBand="0" w:oddHBand="0" w:evenHBand="0" w:firstRowFirstColumn="0" w:firstRowLastColumn="0" w:lastRowFirstColumn="0" w:lastRowLastColumn="0"/>
              <w:rPr>
                <w:lang w:val="en-CA"/>
              </w:rPr>
            </w:pPr>
            <w:r w:rsidRPr="568AB5CC">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4270D4C0" w14:textId="53ECD70D">
            <w:pPr>
              <w:jc w:val="center"/>
              <w:cnfStyle w:val="000000000000" w:firstRow="0" w:lastRow="0" w:firstColumn="0" w:lastColumn="0" w:oddVBand="0" w:evenVBand="0" w:oddHBand="0" w:evenHBand="0" w:firstRowFirstColumn="0" w:firstRowLastColumn="0" w:lastRowFirstColumn="0" w:lastRowLastColumn="0"/>
              <w:rPr>
                <w:lang w:val="en-CA"/>
              </w:rPr>
            </w:pPr>
            <w:r w:rsidRPr="44ADC78F">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51FB90AF" w14:textId="6AE4BA86">
            <w:pPr>
              <w:jc w:val="center"/>
              <w:cnfStyle w:val="000000000000" w:firstRow="0" w:lastRow="0" w:firstColumn="0" w:lastColumn="0" w:oddVBand="0" w:evenVBand="0" w:oddHBand="0" w:evenHBand="0" w:firstRowFirstColumn="0" w:firstRowLastColumn="0" w:lastRowFirstColumn="0" w:lastRowLastColumn="0"/>
              <w:rPr>
                <w:lang w:val="en-CA"/>
              </w:rPr>
            </w:pPr>
            <w:r w:rsidRPr="5E07327E">
              <w:rPr>
                <w:rFonts w:eastAsia="Arial"/>
                <w:szCs w:val="20"/>
                <w:lang w:val="en-CA"/>
              </w:rPr>
              <w:t xml:space="preserve">Optimize network requests </w:t>
            </w:r>
            <w:r w:rsidRPr="0B1EE44E">
              <w:rPr>
                <w:rFonts w:eastAsia="Arial"/>
                <w:szCs w:val="20"/>
                <w:lang w:val="en-CA"/>
              </w:rPr>
              <w:t xml:space="preserve">and </w:t>
            </w:r>
            <w:r w:rsidRPr="5E07327E">
              <w:rPr>
                <w:rFonts w:eastAsia="Arial"/>
                <w:szCs w:val="20"/>
                <w:lang w:val="en-CA"/>
              </w:rPr>
              <w:t>implement priority queuing for emergency alerts.</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7C2F3135" w:rsidRDefault="00FF6399" w14:paraId="0B6FD1EA" w14:textId="6F74E4E2">
            <w:pPr>
              <w:jc w:val="center"/>
              <w:cnfStyle w:val="000000000000" w:firstRow="0" w:lastRow="0" w:firstColumn="0" w:lastColumn="0" w:oddVBand="0" w:evenVBand="0" w:oddHBand="0" w:evenHBand="0" w:firstRowFirstColumn="0" w:firstRowLastColumn="0" w:lastRowFirstColumn="0" w:lastRowLastColumn="0"/>
              <w:rPr>
                <w:lang w:val="en-CA"/>
              </w:rPr>
            </w:pPr>
            <w:r w:rsidRPr="5D0F2A99">
              <w:rPr>
                <w:lang w:val="en-CA"/>
              </w:rPr>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22182031" w:rsidRDefault="2A7893D3" w14:paraId="4FAFEA3F" w14:textId="6D50910A">
            <w:pPr>
              <w:spacing w:line="259" w:lineRule="auto"/>
              <w:jc w:val="center"/>
              <w:cnfStyle w:val="000000000000" w:firstRow="0" w:lastRow="0" w:firstColumn="0" w:lastColumn="0" w:oddVBand="0" w:evenVBand="0" w:oddHBand="0" w:evenHBand="0" w:firstRowFirstColumn="0" w:firstRowLastColumn="0" w:lastRowFirstColumn="0" w:lastRowLastColumn="0"/>
            </w:pPr>
            <w:r w:rsidRPr="22182031">
              <w:rPr>
                <w:lang w:val="en-CA"/>
              </w:rPr>
              <w:t>Hajer</w:t>
            </w:r>
          </w:p>
        </w:tc>
      </w:tr>
      <w:tr w:rsidR="00FF6399" w:rsidTr="00E25B1D" w14:paraId="76BBDFE7"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50818F04" w14:textId="47A27B14">
            <w:pPr>
              <w:jc w:val="center"/>
              <w:rPr>
                <w:rFonts w:eastAsia="Arial"/>
                <w:b w:val="0"/>
                <w:szCs w:val="20"/>
                <w:lang w:val="en-CA"/>
              </w:rPr>
            </w:pPr>
            <w:r w:rsidRPr="12739EFB">
              <w:rPr>
                <w:rFonts w:eastAsia="Arial"/>
                <w:b w:val="0"/>
                <w:bCs w:val="0"/>
                <w:szCs w:val="20"/>
                <w:lang w:val="en-CA"/>
              </w:rPr>
              <w:t>Inaccurate</w:t>
            </w:r>
            <w:r w:rsidRPr="12739EFB">
              <w:rPr>
                <w:rFonts w:eastAsia="Arial"/>
                <w:b w:val="0"/>
                <w:szCs w:val="20"/>
                <w:lang w:val="en-CA"/>
              </w:rPr>
              <w:t xml:space="preserve"> detection due to poor sensor calibration</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429D20D9" w14:textId="043863D9">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6FE7D8CD">
              <w:rPr>
                <w:lang w:val="en-CA"/>
              </w:rPr>
              <w:t>Medium</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5BE9213F" w14:textId="489A4E37">
            <w:pPr>
              <w:jc w:val="center"/>
              <w:cnfStyle w:val="000000000000" w:firstRow="0" w:lastRow="0" w:firstColumn="0" w:lastColumn="0" w:oddVBand="0" w:evenVBand="0" w:oddHBand="0" w:evenHBand="0" w:firstRowFirstColumn="0" w:firstRowLastColumn="0" w:lastRowFirstColumn="0" w:lastRowLastColumn="0"/>
              <w:rPr>
                <w:lang w:val="en-CA"/>
              </w:rPr>
            </w:pPr>
            <w:r w:rsidRPr="4F581E95">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394C1979" w:rsidRDefault="00FF6399" w14:paraId="190FC1B5" w14:textId="4FA8652E">
            <w:pPr>
              <w:spacing w:line="259" w:lineRule="auto"/>
              <w:jc w:val="center"/>
              <w:cnfStyle w:val="000000000000" w:firstRow="0" w:lastRow="0" w:firstColumn="0" w:lastColumn="0" w:oddVBand="0" w:evenVBand="0" w:oddHBand="0" w:evenHBand="0" w:firstRowFirstColumn="0" w:firstRowLastColumn="0" w:lastRowFirstColumn="0" w:lastRowLastColumn="0"/>
            </w:pPr>
            <w:r w:rsidRPr="724475A1">
              <w:rPr>
                <w:lang w:val="en-CA"/>
              </w:rPr>
              <w:t>Internal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5F3521B4" w14:textId="79B8B693">
            <w:pPr>
              <w:jc w:val="center"/>
              <w:cnfStyle w:val="000000000000" w:firstRow="0" w:lastRow="0" w:firstColumn="0" w:lastColumn="0" w:oddVBand="0" w:evenVBand="0" w:oddHBand="0" w:evenHBand="0" w:firstRowFirstColumn="0" w:firstRowLastColumn="0" w:lastRowFirstColumn="0" w:lastRowLastColumn="0"/>
            </w:pPr>
            <w:r w:rsidRPr="11177D08">
              <w:rPr>
                <w:rFonts w:eastAsia="Arial"/>
                <w:szCs w:val="20"/>
                <w:lang w:val="en-CA"/>
              </w:rPr>
              <w:t xml:space="preserve">Continuously refine the detection model, apply real-world calibration tests, and </w:t>
            </w:r>
            <w:r w:rsidRPr="11177D08">
              <w:rPr>
                <w:rFonts w:eastAsia="Arial"/>
                <w:szCs w:val="20"/>
                <w:lang w:val="en-CA"/>
              </w:rPr>
              <w:lastRenderedPageBreak/>
              <w:t>adjust threshold values based on feedback.</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2BC71A97" w14:textId="39F45D5B">
            <w:pPr>
              <w:jc w:val="center"/>
              <w:cnfStyle w:val="000000000000" w:firstRow="0" w:lastRow="0" w:firstColumn="0" w:lastColumn="0" w:oddVBand="0" w:evenVBand="0" w:oddHBand="0" w:evenHBand="0" w:firstRowFirstColumn="0" w:firstRowLastColumn="0" w:lastRowFirstColumn="0" w:lastRowLastColumn="0"/>
              <w:rPr>
                <w:lang w:val="en-CA"/>
              </w:rPr>
            </w:pPr>
            <w:r w:rsidRPr="05CF1118">
              <w:rPr>
                <w:lang w:val="en-CA"/>
              </w:rPr>
              <w:lastRenderedPageBreak/>
              <w:t>High</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77A74C6C" w:rsidRDefault="00FF6399" w14:paraId="4B482435" w14:textId="1AF19CDE">
            <w:pPr>
              <w:jc w:val="center"/>
              <w:cnfStyle w:val="000000000000" w:firstRow="0" w:lastRow="0" w:firstColumn="0" w:lastColumn="0" w:oddVBand="0" w:evenVBand="0" w:oddHBand="0" w:evenHBand="0" w:firstRowFirstColumn="0" w:firstRowLastColumn="0" w:lastRowFirstColumn="0" w:lastRowLastColumn="0"/>
              <w:rPr>
                <w:lang w:val="en-CA"/>
              </w:rPr>
            </w:pPr>
            <w:r w:rsidRPr="05CF1118">
              <w:rPr>
                <w:lang w:val="en-CA"/>
              </w:rPr>
              <w:t xml:space="preserve">Hardware </w:t>
            </w:r>
            <w:r w:rsidRPr="09CB7CCE">
              <w:rPr>
                <w:lang w:val="en-CA"/>
              </w:rPr>
              <w:t>Team</w:t>
            </w:r>
          </w:p>
        </w:tc>
      </w:tr>
      <w:tr w:rsidR="00FF6399" w:rsidTr="00E25B1D" w14:paraId="0378C6D2"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4FDA8DA7" w14:textId="3B70FA68">
            <w:pPr>
              <w:jc w:val="center"/>
              <w:rPr>
                <w:rFonts w:eastAsia="Arial"/>
                <w:b w:val="0"/>
                <w:bCs w:val="0"/>
                <w:szCs w:val="20"/>
                <w:lang w:val="en-CA"/>
              </w:rPr>
            </w:pPr>
            <w:r w:rsidRPr="7DCFBEE4">
              <w:rPr>
                <w:rFonts w:eastAsia="Arial"/>
                <w:b w:val="0"/>
                <w:lang w:val="en-CA"/>
              </w:rPr>
              <w:t>Data loss due to unexpected shutdown</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10A1B646" w14:textId="4713E41D">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7DCFBEE4">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23DBF152" w14:textId="10352F10">
            <w:pPr>
              <w:jc w:val="center"/>
              <w:cnfStyle w:val="000000000000" w:firstRow="0" w:lastRow="0" w:firstColumn="0" w:lastColumn="0" w:oddVBand="0" w:evenVBand="0" w:oddHBand="0" w:evenHBand="0" w:firstRowFirstColumn="0" w:firstRowLastColumn="0" w:lastRowFirstColumn="0" w:lastRowLastColumn="0"/>
              <w:rPr>
                <w:lang w:val="en-CA"/>
              </w:rPr>
            </w:pPr>
            <w:r w:rsidRPr="66306578">
              <w:rPr>
                <w:lang w:val="en-CA"/>
              </w:rPr>
              <w:t>High</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79AD3206" w14:textId="66FD639F">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sidRPr="07C038B2">
              <w:rPr>
                <w:lang w:val="en-CA"/>
              </w:rPr>
              <w:t xml:space="preserve">Internal </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755A662B" w14:textId="37CF1B5B">
            <w:pPr>
              <w:jc w:val="center"/>
              <w:cnfStyle w:val="000000000000" w:firstRow="0" w:lastRow="0" w:firstColumn="0" w:lastColumn="0" w:oddVBand="0" w:evenVBand="0" w:oddHBand="0" w:evenHBand="0" w:firstRowFirstColumn="0" w:firstRowLastColumn="0" w:lastRowFirstColumn="0" w:lastRowLastColumn="0"/>
              <w:rPr>
                <w:rFonts w:eastAsia="Arial"/>
              </w:rPr>
            </w:pPr>
            <w:r w:rsidRPr="7521F4EB">
              <w:rPr>
                <w:rFonts w:eastAsia="Arial"/>
                <w:szCs w:val="20"/>
                <w:lang w:val="en-CA"/>
              </w:rPr>
              <w:t>Implement periodic auto-saving of data to Firebase or local storage and introduce failover mechanisms.</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2A4AF109" w14:textId="3EE7120E">
            <w:pPr>
              <w:jc w:val="center"/>
              <w:cnfStyle w:val="000000000000" w:firstRow="0" w:lastRow="0" w:firstColumn="0" w:lastColumn="0" w:oddVBand="0" w:evenVBand="0" w:oddHBand="0" w:evenHBand="0" w:firstRowFirstColumn="0" w:firstRowLastColumn="0" w:lastRowFirstColumn="0" w:lastRowLastColumn="0"/>
              <w:rPr>
                <w:lang w:val="en-CA"/>
              </w:rPr>
            </w:pPr>
            <w:r w:rsidRPr="63E6000E">
              <w:rPr>
                <w:lang w:val="en-CA"/>
              </w:rPr>
              <w:t>Medium</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00FF6399" w:rsidP="7C013D1A" w:rsidRDefault="00FF6399" w14:paraId="0F9C44CD" w14:textId="122197AF">
            <w:pPr>
              <w:jc w:val="center"/>
              <w:cnfStyle w:val="000000000000" w:firstRow="0" w:lastRow="0" w:firstColumn="0" w:lastColumn="0" w:oddVBand="0" w:evenVBand="0" w:oddHBand="0" w:evenHBand="0" w:firstRowFirstColumn="0" w:firstRowLastColumn="0" w:lastRowFirstColumn="0" w:lastRowLastColumn="0"/>
              <w:rPr>
                <w:lang w:val="en-CA"/>
              </w:rPr>
            </w:pPr>
            <w:r w:rsidRPr="0592C364">
              <w:rPr>
                <w:lang w:val="en-CA"/>
              </w:rPr>
              <w:t>Backend</w:t>
            </w:r>
            <w:r w:rsidRPr="541C57F8">
              <w:rPr>
                <w:lang w:val="en-CA"/>
              </w:rPr>
              <w:t xml:space="preserve"> </w:t>
            </w:r>
            <w:r w:rsidRPr="0592C364">
              <w:rPr>
                <w:lang w:val="en-CA"/>
              </w:rPr>
              <w:t>Team</w:t>
            </w:r>
          </w:p>
        </w:tc>
      </w:tr>
      <w:tr w:rsidR="0007321F" w:rsidTr="00E25B1D" w14:paraId="0ED555F2"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tcBorders>
              <w:top w:val="single" w:color="999999" w:sz="4" w:space="0"/>
              <w:left w:val="single" w:color="999999" w:sz="4" w:space="0"/>
              <w:bottom w:val="single" w:color="999999" w:sz="4" w:space="0"/>
              <w:right w:val="single" w:color="999999" w:sz="4" w:space="0"/>
            </w:tcBorders>
            <w:tcMar/>
            <w:vAlign w:val="center"/>
          </w:tcPr>
          <w:p w:rsidRPr="0007321F" w:rsidR="0007321F" w:rsidP="7C013D1A" w:rsidRDefault="0007321F" w14:paraId="23D5530E" w14:textId="61CB0B7A">
            <w:pPr>
              <w:jc w:val="center"/>
              <w:rPr>
                <w:rFonts w:eastAsia="Arial"/>
                <w:b w:val="0"/>
                <w:bCs w:val="0"/>
                <w:lang w:val="en-CA"/>
              </w:rPr>
            </w:pPr>
            <w:r>
              <w:rPr>
                <w:rFonts w:eastAsia="Arial"/>
                <w:b w:val="0"/>
                <w:bCs w:val="0"/>
                <w:lang w:val="en-CA"/>
              </w:rPr>
              <w:t>Inclement weather on day of meeting or presentation</w:t>
            </w:r>
          </w:p>
        </w:tc>
        <w:tc>
          <w:tcPr>
            <w:cnfStyle w:val="000000000000" w:firstRow="0" w:lastRow="0" w:firstColumn="0" w:lastColumn="0" w:oddVBand="0" w:evenVBand="0" w:oddHBand="0" w:evenHBand="0" w:firstRowFirstColumn="0" w:firstRowLastColumn="0" w:lastRowFirstColumn="0" w:lastRowLastColumn="0"/>
            <w:tcW w:w="1046" w:type="dxa"/>
            <w:tcBorders>
              <w:top w:val="single" w:color="999999" w:sz="4" w:space="0"/>
              <w:left w:val="single" w:color="999999" w:sz="4" w:space="0"/>
              <w:bottom w:val="single" w:color="999999" w:sz="4" w:space="0"/>
              <w:right w:val="single" w:color="999999" w:sz="4" w:space="0"/>
            </w:tcBorders>
            <w:tcMar/>
            <w:vAlign w:val="center"/>
          </w:tcPr>
          <w:p w:rsidRPr="7DCFBEE4" w:rsidR="0007321F" w:rsidP="7C013D1A" w:rsidRDefault="0007321F" w14:paraId="49DFF5CF" w14:textId="344F27CC">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944" w:type="dxa"/>
            <w:tcBorders>
              <w:top w:val="single" w:color="999999" w:sz="4" w:space="0"/>
              <w:left w:val="single" w:color="999999" w:sz="4" w:space="0"/>
              <w:bottom w:val="single" w:color="999999" w:sz="4" w:space="0"/>
              <w:right w:val="single" w:color="999999" w:sz="4" w:space="0"/>
            </w:tcBorders>
            <w:tcMar/>
            <w:vAlign w:val="center"/>
          </w:tcPr>
          <w:p w:rsidRPr="66306578" w:rsidR="0007321F" w:rsidP="7C013D1A" w:rsidRDefault="0007321F" w14:paraId="2FE5E91B" w14:textId="208E344C">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Medium</w:t>
            </w:r>
          </w:p>
        </w:tc>
        <w:tc>
          <w:tcPr>
            <w:cnfStyle w:val="000000000000" w:firstRow="0" w:lastRow="0" w:firstColumn="0" w:lastColumn="0" w:oddVBand="0" w:evenVBand="0" w:oddHBand="0" w:evenHBand="0" w:firstRowFirstColumn="0" w:firstRowLastColumn="0" w:lastRowFirstColumn="0" w:lastRowLastColumn="0"/>
            <w:tcW w:w="1045" w:type="dxa"/>
            <w:tcBorders>
              <w:top w:val="single" w:color="999999" w:sz="4" w:space="0"/>
              <w:left w:val="single" w:color="999999" w:sz="4" w:space="0"/>
              <w:bottom w:val="single" w:color="999999" w:sz="4" w:space="0"/>
              <w:right w:val="single" w:color="999999" w:sz="4" w:space="0"/>
            </w:tcBorders>
            <w:tcMar/>
            <w:vAlign w:val="center"/>
          </w:tcPr>
          <w:p w:rsidRPr="07C038B2" w:rsidR="0007321F" w:rsidP="7C013D1A" w:rsidRDefault="0007321F" w14:paraId="222C81A9" w14:textId="255DAD46">
            <w:pPr>
              <w:spacing w:line="259" w:lineRule="auto"/>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External</w:t>
            </w:r>
          </w:p>
        </w:tc>
        <w:tc>
          <w:tcPr>
            <w:cnfStyle w:val="000000000000" w:firstRow="0" w:lastRow="0" w:firstColumn="0" w:lastColumn="0" w:oddVBand="0" w:evenVBand="0" w:oddHBand="0" w:evenHBand="0" w:firstRowFirstColumn="0" w:firstRowLastColumn="0" w:lastRowFirstColumn="0" w:lastRowLastColumn="0"/>
            <w:tcW w:w="2091" w:type="dxa"/>
            <w:tcBorders>
              <w:top w:val="single" w:color="999999" w:sz="4" w:space="0"/>
              <w:left w:val="single" w:color="999999" w:sz="4" w:space="0"/>
              <w:bottom w:val="single" w:color="999999" w:sz="4" w:space="0"/>
              <w:right w:val="single" w:color="999999" w:sz="4" w:space="0"/>
            </w:tcBorders>
            <w:tcMar/>
            <w:vAlign w:val="center"/>
          </w:tcPr>
          <w:p w:rsidRPr="7521F4EB" w:rsidR="0007321F" w:rsidP="7C013D1A" w:rsidRDefault="0007321F" w14:paraId="2076E37F" w14:textId="081B5E67">
            <w:pPr>
              <w:jc w:val="center"/>
              <w:cnfStyle w:val="000000000000" w:firstRow="0" w:lastRow="0" w:firstColumn="0" w:lastColumn="0" w:oddVBand="0" w:evenVBand="0" w:oddHBand="0" w:evenHBand="0" w:firstRowFirstColumn="0" w:firstRowLastColumn="0" w:lastRowFirstColumn="0" w:lastRowLastColumn="0"/>
              <w:rPr>
                <w:rFonts w:eastAsia="Arial"/>
                <w:szCs w:val="20"/>
                <w:lang w:val="en-CA"/>
              </w:rPr>
            </w:pPr>
            <w:r>
              <w:rPr>
                <w:rFonts w:eastAsia="Arial"/>
                <w:szCs w:val="20"/>
                <w:lang w:val="en-CA"/>
              </w:rPr>
              <w:t>Reschedule event, communicate remotely online</w:t>
            </w:r>
          </w:p>
        </w:tc>
        <w:tc>
          <w:tcPr>
            <w:cnfStyle w:val="000000000000" w:firstRow="0" w:lastRow="0" w:firstColumn="0" w:lastColumn="0" w:oddVBand="0" w:evenVBand="0" w:oddHBand="0" w:evenHBand="0" w:firstRowFirstColumn="0" w:firstRowLastColumn="0" w:lastRowFirstColumn="0" w:lastRowLastColumn="0"/>
            <w:tcW w:w="1020" w:type="dxa"/>
            <w:tcBorders>
              <w:top w:val="single" w:color="999999" w:sz="4" w:space="0"/>
              <w:left w:val="single" w:color="999999" w:sz="4" w:space="0"/>
              <w:bottom w:val="single" w:color="999999" w:sz="4" w:space="0"/>
              <w:right w:val="single" w:color="999999" w:sz="4" w:space="0"/>
            </w:tcBorders>
            <w:tcMar/>
            <w:vAlign w:val="center"/>
          </w:tcPr>
          <w:p w:rsidRPr="63E6000E" w:rsidR="0007321F" w:rsidP="7C013D1A" w:rsidRDefault="0007321F" w14:paraId="0C025455" w14:textId="217762F6">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Low</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999999" w:sz="4" w:space="0"/>
              <w:left w:val="single" w:color="999999" w:sz="4" w:space="0"/>
              <w:bottom w:val="single" w:color="999999" w:sz="4" w:space="0"/>
              <w:right w:val="single" w:color="999999" w:sz="4" w:space="0"/>
            </w:tcBorders>
            <w:tcMar/>
            <w:vAlign w:val="center"/>
          </w:tcPr>
          <w:p w:rsidRPr="0592C364" w:rsidR="0007321F" w:rsidP="7C013D1A" w:rsidRDefault="0007321F" w14:paraId="506A0882" w14:textId="3DAA4449">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Team Leader</w:t>
            </w:r>
          </w:p>
        </w:tc>
      </w:tr>
    </w:tbl>
    <w:p w:rsidR="56211361" w:rsidRDefault="56211361" w14:paraId="5782153F" w14:textId="410F4FFC"/>
    <w:p w:rsidR="00303E3E" w:rsidP="00E30666" w:rsidRDefault="00303E3E" w14:paraId="29D191F8" w14:textId="77777777"/>
    <w:p w:rsidRPr="00157D05" w:rsidR="00477FEE" w:rsidP="006D1A7D" w:rsidRDefault="006D1A7D" w14:paraId="2C31ADF5" w14:textId="77777777" w14:noSpellErr="1">
      <w:pPr>
        <w:pStyle w:val="Heading1"/>
      </w:pPr>
      <w:bookmarkStart w:name="_Toc1959770442" w:id="140"/>
      <w:bookmarkStart w:name="_Toc2045473498" w:id="544568525"/>
      <w:r w:rsidR="0B00F1E2">
        <w:rPr/>
        <w:t>Future Works &amp; Closing Remarks</w:t>
      </w:r>
      <w:bookmarkEnd w:id="140"/>
      <w:bookmarkEnd w:id="544568525"/>
    </w:p>
    <w:p w:rsidR="00930B9E" w:rsidP="003A6E4A" w:rsidRDefault="00555AAF" w14:paraId="69C2F49B" w14:textId="1CA97FB8">
      <w:r>
        <w:t xml:space="preserve">The </w:t>
      </w:r>
      <w:proofErr w:type="spellStart"/>
      <w:r>
        <w:t>DriveSense</w:t>
      </w:r>
      <w:r w:rsidRPr="00F85FED">
        <w:rPr>
          <w:vertAlign w:val="superscript"/>
        </w:rPr>
        <w:t>TM</w:t>
      </w:r>
      <w:proofErr w:type="spellEnd"/>
      <w:r>
        <w:t xml:space="preserve"> project</w:t>
      </w:r>
      <w:r w:rsidR="005C7414">
        <w:t xml:space="preserve"> emphasizes reliability and safety, </w:t>
      </w:r>
      <w:r w:rsidR="001C4701">
        <w:t xml:space="preserve">warning drivers of potential drowsiness and </w:t>
      </w:r>
      <w:r w:rsidR="00EE697C">
        <w:t xml:space="preserve">providing real-time remote monitoring by a third party. </w:t>
      </w:r>
      <w:r w:rsidR="008A63CD">
        <w:t xml:space="preserve">However, many adjustments and </w:t>
      </w:r>
      <w:r w:rsidR="006F66CB">
        <w:t xml:space="preserve">additions can be implemented to further increase </w:t>
      </w:r>
      <w:r w:rsidR="004E0289">
        <w:t>user safety and ease of access. The following are some possible improvements to the base project that can be impl</w:t>
      </w:r>
      <w:r w:rsidR="00C54975">
        <w:t>e</w:t>
      </w:r>
      <w:r w:rsidR="004E0289">
        <w:t>mented in the future.</w:t>
      </w:r>
    </w:p>
    <w:p w:rsidR="00C54975" w:rsidP="00C54975" w:rsidRDefault="00AF426C" w14:paraId="161101A7" w14:textId="066B8EB3">
      <w:pPr>
        <w:pStyle w:val="ListParagraph"/>
        <w:numPr>
          <w:ilvl w:val="0"/>
          <w:numId w:val="7"/>
        </w:numPr>
      </w:pPr>
      <w:r>
        <w:rPr>
          <w:b/>
          <w:bCs/>
        </w:rPr>
        <w:t>Enhanced power dissipation:</w:t>
      </w:r>
      <w:r w:rsidR="00B5363C">
        <w:t xml:space="preserve"> </w:t>
      </w:r>
      <w:r>
        <w:t>a</w:t>
      </w:r>
      <w:r w:rsidR="00B5363C">
        <w:t xml:space="preserve"> decrease in power dissipation </w:t>
      </w:r>
      <w:r w:rsidR="0079095F">
        <w:t xml:space="preserve">can </w:t>
      </w:r>
      <w:r>
        <w:t xml:space="preserve">increase the efficiency of the device, as well as </w:t>
      </w:r>
      <w:r w:rsidR="00AB3844">
        <w:t>improving system reliability by decreasing the chance of overheating or power failure</w:t>
      </w:r>
    </w:p>
    <w:p w:rsidR="00C54975" w:rsidP="00C54975" w:rsidRDefault="00660C2B" w14:paraId="66815B11" w14:textId="70C43D78">
      <w:pPr>
        <w:pStyle w:val="ListParagraph"/>
        <w:numPr>
          <w:ilvl w:val="0"/>
          <w:numId w:val="7"/>
        </w:numPr>
      </w:pPr>
      <w:r>
        <w:rPr>
          <w:b/>
          <w:bCs/>
        </w:rPr>
        <w:t>Voice activation and control</w:t>
      </w:r>
      <w:r>
        <w:t xml:space="preserve">: </w:t>
      </w:r>
      <w:r w:rsidR="00EF6A76">
        <w:t xml:space="preserve">device control via voice commands </w:t>
      </w:r>
      <w:r w:rsidR="00EF1ECD">
        <w:t>will improve accessibility. It also increases the safety of the system, as a lone driver need not divert their attention to interact with the system</w:t>
      </w:r>
    </w:p>
    <w:p w:rsidR="00E42C2C" w:rsidP="00E42C2C" w:rsidRDefault="00157D05" w14:paraId="58DF3E82" w14:textId="08A19CE5">
      <w:pPr>
        <w:pStyle w:val="ListParagraph"/>
        <w:numPr>
          <w:ilvl w:val="0"/>
          <w:numId w:val="7"/>
        </w:numPr>
      </w:pPr>
      <w:r>
        <w:rPr>
          <w:b/>
          <w:bCs/>
        </w:rPr>
        <w:t>Web monitoring on other platforms</w:t>
      </w:r>
      <w:r>
        <w:t xml:space="preserve">: </w:t>
      </w:r>
      <w:r w:rsidR="00961733">
        <w:t>p</w:t>
      </w:r>
      <w:r>
        <w:t xml:space="preserve">orting the web application to other platforms such as mobile will increase system accessibility, allowing </w:t>
      </w:r>
      <w:r w:rsidR="00BA5BE8">
        <w:t>users to monitor the device outside the home via their mobile phone</w:t>
      </w:r>
    </w:p>
    <w:p w:rsidR="0002017F" w:rsidP="00E42C2C" w:rsidRDefault="00961733" w14:paraId="39A671E8" w14:textId="1422ED62">
      <w:pPr>
        <w:pStyle w:val="ListParagraph"/>
        <w:numPr>
          <w:ilvl w:val="0"/>
          <w:numId w:val="7"/>
        </w:numPr>
      </w:pPr>
      <w:r>
        <w:rPr>
          <w:b/>
          <w:bCs/>
        </w:rPr>
        <w:t>OBD port compatibility</w:t>
      </w:r>
      <w:r>
        <w:t>: allowing the system to connect to the OBD port will increase its adaptability, allowing it to be fitted into a greater range of vehicles.</w:t>
      </w:r>
    </w:p>
    <w:p w:rsidRPr="00FB2F32" w:rsidR="003A1384" w:rsidP="003A1384" w:rsidRDefault="003A1384" w14:paraId="2F1420F0" w14:textId="5F62ACD1"/>
    <w:p w:rsidRPr="00FB2F32" w:rsidR="00930B9E" w:rsidP="00930B9E" w:rsidRDefault="00930B9E" w14:paraId="076DD85F" w14:textId="1F32F033" w14:noSpellErr="1">
      <w:pPr>
        <w:pStyle w:val="Heading1"/>
      </w:pPr>
      <w:bookmarkStart w:name="_Toc911303605" w:id="142"/>
      <w:bookmarkStart w:name="_Toc654477821" w:id="814832240"/>
      <w:r w:rsidR="10C7B733">
        <w:rPr/>
        <w:t>APPENDIX</w:t>
      </w:r>
      <w:r w:rsidR="0B00F1E2">
        <w:rPr/>
        <w:t xml:space="preserve"> A</w:t>
      </w:r>
      <w:r w:rsidR="10C7B733">
        <w:rPr/>
        <w:t>: PROJECT CODE</w:t>
      </w:r>
      <w:bookmarkEnd w:id="142"/>
      <w:bookmarkEnd w:id="814832240"/>
    </w:p>
    <w:p w:rsidRPr="00FB2F32" w:rsidR="00930B9E" w:rsidP="00930B9E" w:rsidRDefault="00F7018A" w14:paraId="1C127182" w14:textId="5A40947C">
      <w:r w:rsidRPr="00FB2F32">
        <w:t xml:space="preserve">The source code for the </w:t>
      </w:r>
      <w:r w:rsidRPr="00FB2F32" w:rsidR="00EA40B8">
        <w:t>website</w:t>
      </w:r>
      <w:r w:rsidRPr="00FB2F32">
        <w:t xml:space="preserve"> can be accessed </w:t>
      </w:r>
      <w:hyperlink w:history="1" r:id="rId57">
        <w:r w:rsidRPr="00FB2F32">
          <w:rPr>
            <w:rStyle w:val="Hyperlink"/>
          </w:rPr>
          <w:t>here</w:t>
        </w:r>
      </w:hyperlink>
      <w:r w:rsidRPr="00FB2F32">
        <w:t>.</w:t>
      </w:r>
    </w:p>
    <w:p w:rsidRPr="00FB2F32" w:rsidR="00930B9E" w:rsidP="00930B9E" w:rsidRDefault="00930B9E" w14:paraId="0A993629" w14:textId="26BE8E7B"/>
    <w:p w:rsidR="00732011" w:rsidP="00930B9E" w:rsidRDefault="00732011" w14:paraId="32A1623D" w14:textId="7015FCFB">
      <w:r w:rsidRPr="00FB2F32">
        <w:t xml:space="preserve">The source code for the display UI can be accessed </w:t>
      </w:r>
      <w:hyperlink r:id="rId58">
        <w:r w:rsidRPr="00FB2F32">
          <w:rPr>
            <w:rStyle w:val="Hyperlink"/>
          </w:rPr>
          <w:t>here</w:t>
        </w:r>
      </w:hyperlink>
      <w:r w:rsidRPr="00FB2F32">
        <w:t>.</w:t>
      </w:r>
    </w:p>
    <w:p w:rsidR="00732011" w:rsidP="00930B9E" w:rsidRDefault="00732011" w14:paraId="3586DAF2" w14:textId="1E409F1E"/>
    <w:p w:rsidR="00EA40B8" w:rsidP="00930B9E" w:rsidRDefault="00EA40B8" w14:paraId="18DCDDFF" w14:textId="7D45714A">
      <w:r>
        <w:t xml:space="preserve">The </w:t>
      </w:r>
      <w:r w:rsidR="00687DCD">
        <w:t xml:space="preserve">source code for the hardware components can be accessed </w:t>
      </w:r>
      <w:hyperlink r:id="rId59">
        <w:r w:rsidRPr="74856B8E" w:rsidR="00687DCD">
          <w:rPr>
            <w:rStyle w:val="Hyperlink"/>
          </w:rPr>
          <w:t>here</w:t>
        </w:r>
      </w:hyperlink>
      <w:r w:rsidR="00687DCD">
        <w:t>.</w:t>
      </w:r>
    </w:p>
    <w:p w:rsidR="008766D5" w:rsidP="00930B9E" w:rsidRDefault="008766D5" w14:paraId="415F808C" w14:textId="77777777"/>
    <w:p w:rsidR="008766D5" w:rsidP="00930B9E" w:rsidRDefault="005F3224" w14:paraId="4F993D64" w14:textId="75DE152C">
      <w:r>
        <w:t xml:space="preserve">The source code for the ML model can be accessed </w:t>
      </w:r>
      <w:hyperlink w:history="1" r:id="rId60">
        <w:r w:rsidRPr="005F3224">
          <w:rPr>
            <w:rStyle w:val="Hyperlink"/>
          </w:rPr>
          <w:t>here</w:t>
        </w:r>
      </w:hyperlink>
      <w:r>
        <w:t>.</w:t>
      </w:r>
    </w:p>
    <w:p w:rsidRPr="00E30666" w:rsidR="00E30666" w:rsidP="00E30666" w:rsidRDefault="00E30666" w14:paraId="32BF83A2" w14:textId="77777777"/>
    <w:p w:rsidRPr="00E30666" w:rsidR="005528A1" w:rsidP="006D1A7D" w:rsidRDefault="006D1A7D" w14:paraId="7829B54A" w14:textId="62A50EE7" w14:noSpellErr="1">
      <w:pPr>
        <w:pStyle w:val="Heading1"/>
      </w:pPr>
      <w:bookmarkStart w:name="_Toc1337819897" w:id="144"/>
      <w:bookmarkStart w:name="_Toc489234710" w:id="55745630"/>
      <w:r w:rsidR="0B00F1E2">
        <w:rPr/>
        <w:t>APPENDIX B: PROJECT DIARIES</w:t>
      </w:r>
      <w:bookmarkEnd w:id="144"/>
      <w:bookmarkEnd w:id="55745630"/>
    </w:p>
    <w:sectPr w:rsidRPr="00E30666" w:rsidR="005528A1" w:rsidSect="00FF726D">
      <w:headerReference w:type="default" r:id="rId61"/>
      <w:footerReference w:type="default" r:id="rId62"/>
      <w:headerReference w:type="first" r:id="rId63"/>
      <w:footerReference w:type="first" r:id="rId64"/>
      <w:pgSz w:w="12240" w:h="15840" w:orient="portrait" w:code="1"/>
      <w:pgMar w:top="1440" w:right="1797" w:bottom="1440" w:left="1797" w:header="720" w:footer="720" w:gutter="0"/>
      <w:cols w:space="720"/>
      <w:noEndnote/>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KT" w:author="Keith Tran" w:date="2025-10-18T23:45:00Z" w:id="33">
    <w:p w:rsidR="00F0217E" w:rsidP="00F0217E" w:rsidRDefault="00F0217E" w14:paraId="170A9038" w14:textId="77777777">
      <w:pPr>
        <w:pStyle w:val="CommentText"/>
        <w:jc w:val="left"/>
      </w:pPr>
      <w:r>
        <w:rPr>
          <w:rStyle w:val="CommentReference"/>
        </w:rPr>
        <w:annotationRef/>
      </w:r>
      <w:r>
        <w:rPr>
          <w:lang w:val="en-US"/>
        </w:rPr>
        <w:t>Include new parts (camera)</w:t>
      </w:r>
    </w:p>
  </w:comment>
  <w:comment w:initials="KT" w:author="Keith Tran" w:date="2025-10-18T23:47:00Z" w:id="97">
    <w:p w:rsidR="00BB3DC2" w:rsidP="00BB3DC2" w:rsidRDefault="00F0217E" w14:paraId="17DD9074" w14:textId="77777777">
      <w:pPr>
        <w:pStyle w:val="CommentText"/>
        <w:jc w:val="left"/>
      </w:pPr>
      <w:r>
        <w:rPr>
          <w:rStyle w:val="CommentReference"/>
        </w:rPr>
        <w:annotationRef/>
      </w:r>
      <w:r w:rsidR="00BB3DC2">
        <w:t>Include website API integrations (Kevin)</w:t>
      </w:r>
      <w:r w:rsidR="00BB3DC2">
        <w:br/>
        <w:t>Include backend functionality of screen display (Hajer)</w:t>
      </w:r>
      <w:r w:rsidR="00BB3DC2">
        <w:br/>
        <w:t>Include CICD pipeline (Abdullah)</w:t>
      </w:r>
    </w:p>
  </w:comment>
  <w:comment w:initials="KT" w:author="Keith Tran" w:date="2025-10-18T23:49:00Z" w:id="103">
    <w:p w:rsidR="00BB3DC2" w:rsidRDefault="00BB3DC2" w14:paraId="1DE1B08E" w14:textId="56BF6CD8">
      <w:pPr>
        <w:pStyle w:val="CommentText"/>
      </w:pPr>
      <w:r>
        <w:rPr>
          <w:rStyle w:val="CommentReference"/>
        </w:rPr>
        <w:annotationRef/>
      </w:r>
    </w:p>
  </w:comment>
  <w:comment w:initials="KT" w:author="Keith Tran" w:date="2025-10-18T23:49:00Z" w:id="104">
    <w:p w:rsidR="00BB3DC2" w:rsidP="00BB3DC2" w:rsidRDefault="00BB3DC2" w14:paraId="6EC4B225" w14:textId="77777777">
      <w:pPr>
        <w:pStyle w:val="CommentText"/>
        <w:jc w:val="left"/>
      </w:pPr>
      <w:r>
        <w:rPr>
          <w:rStyle w:val="CommentReference"/>
        </w:rPr>
        <w:annotationRef/>
      </w:r>
      <w:r>
        <w:rPr>
          <w:lang w:val="en-US"/>
        </w:rPr>
        <w:t>Include new camera (Aaditya)</w:t>
      </w:r>
    </w:p>
  </w:comment>
</w:comments>
</file>

<file path=word/commentsExtended.xml><?xml version="1.0" encoding="utf-8"?>
<w15:commentsEx xmlns:mc="http://schemas.openxmlformats.org/markup-compatibility/2006" xmlns:w15="http://schemas.microsoft.com/office/word/2012/wordml" mc:Ignorable="w15">
  <w15:commentEx w15:done="1" w15:paraId="170A9038"/>
  <w15:commentEx w15:done="0" w15:paraId="17DD9074"/>
  <w15:commentEx w15:done="1" w15:paraId="1DE1B08E"/>
  <w15:commentEx w15:done="1" w15:paraId="6EC4B225" w15:paraIdParent="1DE1B08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75011AD" w16cex:dateUtc="2025-10-19T03:45:00Z"/>
  <w16cex:commentExtensible w16cex:durableId="6BF607AE" w16cex:dateUtc="2025-10-19T03:47:00Z"/>
  <w16cex:commentExtensible w16cex:durableId="0E9D350B" w16cex:dateUtc="2025-10-19T03:49:00Z"/>
  <w16cex:commentExtensible w16cex:durableId="052FA7F0" w16cex:dateUtc="2025-10-19T03:49:00Z"/>
</w16cex:commentsExtensible>
</file>

<file path=word/commentsIds.xml><?xml version="1.0" encoding="utf-8"?>
<w16cid:commentsIds xmlns:mc="http://schemas.openxmlformats.org/markup-compatibility/2006" xmlns:w16cid="http://schemas.microsoft.com/office/word/2016/wordml/cid" mc:Ignorable="w16cid">
  <w16cid:commentId w16cid:paraId="170A9038" w16cid:durableId="175011AD"/>
  <w16cid:commentId w16cid:paraId="17DD9074" w16cid:durableId="6BF607AE"/>
  <w16cid:commentId w16cid:paraId="1DE1B08E" w16cid:durableId="0E9D350B"/>
  <w16cid:commentId w16cid:paraId="6EC4B225" w16cid:durableId="052FA7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90422" w:rsidRDefault="00390422" w14:paraId="0FBCB763" w14:textId="77777777">
      <w:r>
        <w:separator/>
      </w:r>
    </w:p>
  </w:endnote>
  <w:endnote w:type="continuationSeparator" w:id="0">
    <w:p w:rsidR="00390422" w:rsidRDefault="00390422" w14:paraId="41BE1498" w14:textId="77777777">
      <w:r>
        <w:continuationSeparator/>
      </w:r>
    </w:p>
  </w:endnote>
  <w:endnote w:type="continuationNotice" w:id="1">
    <w:p w:rsidR="00390422" w:rsidRDefault="00390422" w14:paraId="1F38EA0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atoosee-logo">
    <w:altName w:val="Georgia"/>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Borders>
        <w:top w:val="single" w:color="auto" w:sz="6" w:space="0"/>
      </w:tblBorders>
      <w:tblLayout w:type="fixed"/>
      <w:tblLook w:val="0000" w:firstRow="0" w:lastRow="0" w:firstColumn="0" w:lastColumn="0" w:noHBand="0" w:noVBand="0"/>
    </w:tblPr>
    <w:tblGrid>
      <w:gridCol w:w="2268"/>
      <w:gridCol w:w="5832"/>
      <w:gridCol w:w="1350"/>
    </w:tblGrid>
    <w:tr w:rsidRPr="00B55FE6" w:rsidR="00E42C2C" w14:paraId="644293C3" w14:textId="77777777">
      <w:tc>
        <w:tcPr>
          <w:tcW w:w="2268" w:type="dxa"/>
          <w:tcBorders>
            <w:top w:val="single" w:color="auto" w:sz="6" w:space="0"/>
          </w:tcBorders>
        </w:tcPr>
        <w:p w:rsidRPr="00B55FE6" w:rsidR="00E42C2C" w:rsidP="00216BBC" w:rsidRDefault="00E42C2C" w14:paraId="64C96F16" w14:textId="1B2492BB">
          <w:pPr>
            <w:widowControl/>
            <w:tabs>
              <w:tab w:val="center" w:pos="4680"/>
            </w:tabs>
            <w:overflowPunct w:val="0"/>
            <w:textAlignment w:val="baseline"/>
            <w:rPr>
              <w:sz w:val="18"/>
              <w:szCs w:val="18"/>
              <w:lang w:eastAsia="en-US"/>
            </w:rPr>
          </w:pPr>
        </w:p>
      </w:tc>
      <w:tc>
        <w:tcPr>
          <w:tcW w:w="5832" w:type="dxa"/>
          <w:tcBorders>
            <w:top w:val="single" w:color="auto" w:sz="6" w:space="0"/>
          </w:tcBorders>
        </w:tcPr>
        <w:p w:rsidRPr="00B3438F" w:rsidR="00E42C2C" w:rsidP="00B3438F" w:rsidRDefault="00E42C2C" w14:paraId="1EB79BE6" w14:textId="77777777">
          <w:pPr>
            <w:widowControl/>
            <w:tabs>
              <w:tab w:val="left" w:pos="4545"/>
              <w:tab w:val="right" w:pos="8640"/>
            </w:tabs>
            <w:overflowPunct w:val="0"/>
            <w:jc w:val="center"/>
            <w:textAlignment w:val="baseline"/>
            <w:rPr>
              <w:sz w:val="18"/>
              <w:szCs w:val="18"/>
              <w:lang w:eastAsia="en-US"/>
            </w:rPr>
          </w:pPr>
        </w:p>
        <w:p w:rsidRPr="00B3438F" w:rsidR="00E42C2C" w:rsidP="00B3438F" w:rsidRDefault="00E42C2C" w14:paraId="04E49888" w14:textId="77777777">
          <w:pPr>
            <w:widowControl/>
            <w:tabs>
              <w:tab w:val="right" w:pos="8640"/>
            </w:tabs>
            <w:overflowPunct w:val="0"/>
            <w:jc w:val="center"/>
            <w:textAlignment w:val="baseline"/>
            <w:rPr>
              <w:sz w:val="18"/>
              <w:szCs w:val="18"/>
              <w:lang w:eastAsia="en-US"/>
            </w:rPr>
          </w:pPr>
          <w:r>
            <w:rPr>
              <w:sz w:val="18"/>
              <w:szCs w:val="18"/>
              <w:lang w:eastAsia="en-US"/>
            </w:rPr>
            <w:t>CEG4912-13</w:t>
          </w:r>
        </w:p>
        <w:p w:rsidRPr="00B3438F" w:rsidR="00E42C2C" w:rsidP="00B3438F" w:rsidRDefault="00E42C2C" w14:paraId="50BC41F1" w14:textId="23716606">
          <w:pPr>
            <w:widowControl/>
            <w:tabs>
              <w:tab w:val="center" w:pos="2772"/>
              <w:tab w:val="right" w:pos="8640"/>
            </w:tabs>
            <w:overflowPunct w:val="0"/>
            <w:jc w:val="center"/>
            <w:textAlignment w:val="baseline"/>
            <w:rPr>
              <w:sz w:val="18"/>
              <w:szCs w:val="18"/>
              <w:lang w:eastAsia="en-US"/>
            </w:rPr>
          </w:pPr>
          <w:r w:rsidRPr="00B3438F">
            <w:rPr>
              <w:sz w:val="18"/>
              <w:szCs w:val="18"/>
              <w:lang w:eastAsia="en-US"/>
            </w:rPr>
            <w:fldChar w:fldCharType="begin"/>
          </w:r>
          <w:r w:rsidRPr="00B3438F">
            <w:rPr>
              <w:sz w:val="18"/>
              <w:szCs w:val="18"/>
              <w:lang w:eastAsia="en-US"/>
            </w:rPr>
            <w:instrText xml:space="preserve"> DOCPROPERTY  "Document Retention Code"  \* MERGEFORMAT </w:instrText>
          </w:r>
          <w:r w:rsidRPr="00B3438F">
            <w:rPr>
              <w:sz w:val="18"/>
              <w:szCs w:val="18"/>
              <w:lang w:eastAsia="en-US"/>
            </w:rPr>
            <w:fldChar w:fldCharType="separate"/>
          </w:r>
          <w:r w:rsidR="00850859">
            <w:rPr>
              <w:sz w:val="18"/>
              <w:szCs w:val="18"/>
              <w:lang w:eastAsia="en-US"/>
            </w:rPr>
            <w:t>CONFIDENTIAL</w:t>
          </w:r>
          <w:r w:rsidRPr="00B3438F">
            <w:rPr>
              <w:sz w:val="18"/>
              <w:szCs w:val="18"/>
              <w:lang w:eastAsia="en-US"/>
            </w:rPr>
            <w:fldChar w:fldCharType="end"/>
          </w:r>
        </w:p>
        <w:p w:rsidRPr="00B55FE6" w:rsidR="00E42C2C" w:rsidP="00B3438F" w:rsidRDefault="00E42C2C" w14:paraId="613A9EA7" w14:textId="3CDDCB10">
          <w:pPr>
            <w:widowControl/>
            <w:tabs>
              <w:tab w:val="center" w:pos="2772"/>
              <w:tab w:val="right" w:pos="8640"/>
            </w:tabs>
            <w:overflowPunct w:val="0"/>
            <w:jc w:val="center"/>
            <w:textAlignment w:val="baseline"/>
            <w:rPr>
              <w:sz w:val="18"/>
              <w:szCs w:val="18"/>
              <w:lang w:eastAsia="en-US"/>
            </w:rPr>
          </w:pPr>
          <w:r w:rsidRPr="00B3438F">
            <w:rPr>
              <w:sz w:val="18"/>
              <w:szCs w:val="18"/>
            </w:rPr>
            <w:t>Document Number:</w:t>
          </w:r>
          <w:r w:rsidRPr="00B3438F">
            <w:rPr>
              <w:color w:val="0000FF"/>
              <w:sz w:val="18"/>
              <w:szCs w:val="18"/>
            </w:rPr>
            <w:t xml:space="preserve">  </w:t>
          </w:r>
          <w:r w:rsidRPr="00B3438F">
            <w:rPr>
              <w:color w:val="0000FF"/>
              <w:sz w:val="18"/>
              <w:szCs w:val="18"/>
            </w:rPr>
            <w:fldChar w:fldCharType="begin"/>
          </w:r>
          <w:r w:rsidRPr="00B3438F">
            <w:rPr>
              <w:color w:val="0000FF"/>
              <w:sz w:val="18"/>
              <w:szCs w:val="18"/>
            </w:rPr>
            <w:instrText xml:space="preserve"> DOCPROPERTY  "Document number"  \* MERGEFORMAT </w:instrText>
          </w:r>
          <w:r w:rsidRPr="00B3438F">
            <w:rPr>
              <w:color w:val="0000FF"/>
              <w:sz w:val="18"/>
              <w:szCs w:val="18"/>
            </w:rPr>
            <w:fldChar w:fldCharType="separate"/>
          </w:r>
          <w:proofErr w:type="gramStart"/>
          <w:r w:rsidR="00850859">
            <w:rPr>
              <w:color w:val="0000FF"/>
              <w:sz w:val="18"/>
              <w:szCs w:val="18"/>
            </w:rPr>
            <w:t>PROJD..</w:t>
          </w:r>
          <w:proofErr w:type="gramEnd"/>
          <w:r w:rsidR="00850859">
            <w:rPr>
              <w:color w:val="0000FF"/>
              <w:sz w:val="18"/>
              <w:szCs w:val="18"/>
            </w:rPr>
            <w:t>ENG0000</w:t>
          </w:r>
          <w:r w:rsidRPr="00B3438F">
            <w:rPr>
              <w:color w:val="0000FF"/>
              <w:sz w:val="18"/>
              <w:szCs w:val="18"/>
            </w:rPr>
            <w:fldChar w:fldCharType="end"/>
          </w:r>
        </w:p>
      </w:tc>
      <w:tc>
        <w:tcPr>
          <w:tcW w:w="1350" w:type="dxa"/>
          <w:tcBorders>
            <w:top w:val="single" w:color="auto" w:sz="6" w:space="0"/>
          </w:tcBorders>
        </w:tcPr>
        <w:p w:rsidRPr="00B3438F" w:rsidR="00E42C2C" w:rsidP="00B3438F" w:rsidRDefault="00E42C2C" w14:paraId="20E56049" w14:textId="77777777">
          <w:pPr>
            <w:widowControl/>
            <w:tabs>
              <w:tab w:val="center" w:pos="4320"/>
              <w:tab w:val="right" w:pos="8640"/>
            </w:tabs>
            <w:overflowPunct w:val="0"/>
            <w:jc w:val="right"/>
            <w:textAlignment w:val="baseline"/>
            <w:rPr>
              <w:sz w:val="18"/>
              <w:szCs w:val="18"/>
              <w:lang w:eastAsia="en-US"/>
            </w:rPr>
          </w:pPr>
        </w:p>
        <w:p w:rsidRPr="00B3438F" w:rsidR="00E42C2C" w:rsidP="00B3438F" w:rsidRDefault="00E42C2C" w14:paraId="1AAB8E6A" w14:textId="77777777">
          <w:pPr>
            <w:widowControl/>
            <w:tabs>
              <w:tab w:val="center" w:pos="4320"/>
              <w:tab w:val="right" w:pos="8640"/>
            </w:tabs>
            <w:overflowPunct w:val="0"/>
            <w:jc w:val="right"/>
            <w:textAlignment w:val="baseline"/>
            <w:rPr>
              <w:sz w:val="18"/>
              <w:szCs w:val="18"/>
              <w:lang w:eastAsia="en-US"/>
            </w:rPr>
          </w:pPr>
        </w:p>
        <w:p w:rsidRPr="00B3438F" w:rsidR="00E42C2C" w:rsidP="00B3438F" w:rsidRDefault="00E42C2C" w14:paraId="42832D55" w14:textId="77777777">
          <w:pPr>
            <w:widowControl/>
            <w:tabs>
              <w:tab w:val="center" w:pos="4320"/>
              <w:tab w:val="right" w:pos="8640"/>
            </w:tabs>
            <w:overflowPunct w:val="0"/>
            <w:jc w:val="right"/>
            <w:textAlignment w:val="baseline"/>
            <w:rPr>
              <w:sz w:val="18"/>
              <w:szCs w:val="18"/>
              <w:lang w:eastAsia="en-US"/>
            </w:rPr>
          </w:pPr>
        </w:p>
        <w:p w:rsidRPr="00B55FE6" w:rsidR="00E42C2C" w:rsidP="00B3438F" w:rsidRDefault="00E42C2C" w14:paraId="3D6EF1E4" w14:textId="77777777">
          <w:pPr>
            <w:widowControl/>
            <w:tabs>
              <w:tab w:val="center" w:pos="4320"/>
              <w:tab w:val="right" w:pos="8640"/>
            </w:tabs>
            <w:overflowPunct w:val="0"/>
            <w:jc w:val="right"/>
            <w:textAlignment w:val="baseline"/>
            <w:rPr>
              <w:sz w:val="18"/>
              <w:szCs w:val="18"/>
              <w:lang w:eastAsia="en-US"/>
            </w:rPr>
          </w:pPr>
          <w:r w:rsidRPr="00B3438F">
            <w:rPr>
              <w:sz w:val="18"/>
              <w:szCs w:val="18"/>
              <w:lang w:eastAsia="en-US"/>
            </w:rPr>
            <w:fldChar w:fldCharType="begin"/>
          </w:r>
          <w:r w:rsidRPr="00B3438F">
            <w:rPr>
              <w:sz w:val="18"/>
              <w:szCs w:val="18"/>
              <w:lang w:eastAsia="en-US"/>
            </w:rPr>
            <w:instrText xml:space="preserve"> PAGE  \* MERGEFORMAT </w:instrText>
          </w:r>
          <w:r w:rsidRPr="00B3438F">
            <w:rPr>
              <w:sz w:val="18"/>
              <w:szCs w:val="18"/>
              <w:lang w:eastAsia="en-US"/>
            </w:rPr>
            <w:fldChar w:fldCharType="separate"/>
          </w:r>
          <w:r w:rsidR="007B0307">
            <w:rPr>
              <w:noProof/>
              <w:sz w:val="18"/>
              <w:szCs w:val="18"/>
              <w:lang w:eastAsia="en-US"/>
            </w:rPr>
            <w:t>5</w:t>
          </w:r>
          <w:r w:rsidRPr="00B3438F">
            <w:rPr>
              <w:sz w:val="18"/>
              <w:szCs w:val="18"/>
              <w:lang w:eastAsia="en-US"/>
            </w:rPr>
            <w:fldChar w:fldCharType="end"/>
          </w:r>
          <w:r w:rsidRPr="00B3438F">
            <w:rPr>
              <w:sz w:val="18"/>
              <w:szCs w:val="18"/>
              <w:lang w:eastAsia="en-US"/>
            </w:rPr>
            <w:t xml:space="preserve"> of </w:t>
          </w:r>
          <w:r w:rsidRPr="00B3438F">
            <w:rPr>
              <w:sz w:val="18"/>
              <w:szCs w:val="18"/>
              <w:lang w:eastAsia="en-US"/>
            </w:rPr>
            <w:fldChar w:fldCharType="begin"/>
          </w:r>
          <w:r w:rsidRPr="00B3438F">
            <w:rPr>
              <w:sz w:val="18"/>
              <w:szCs w:val="18"/>
              <w:lang w:eastAsia="en-US"/>
            </w:rPr>
            <w:instrText xml:space="preserve"> NUMPAGES  \* MERGEFORMAT </w:instrText>
          </w:r>
          <w:r w:rsidRPr="00B3438F">
            <w:rPr>
              <w:sz w:val="18"/>
              <w:szCs w:val="18"/>
              <w:lang w:eastAsia="en-US"/>
            </w:rPr>
            <w:fldChar w:fldCharType="separate"/>
          </w:r>
          <w:r w:rsidR="007B0307">
            <w:rPr>
              <w:noProof/>
              <w:sz w:val="18"/>
              <w:szCs w:val="18"/>
              <w:lang w:eastAsia="en-US"/>
            </w:rPr>
            <w:t>10</w:t>
          </w:r>
          <w:r w:rsidRPr="00B3438F">
            <w:rPr>
              <w:sz w:val="18"/>
              <w:szCs w:val="18"/>
              <w:lang w:eastAsia="en-US"/>
            </w:rPr>
            <w:fldChar w:fldCharType="end"/>
          </w:r>
        </w:p>
      </w:tc>
    </w:tr>
  </w:tbl>
  <w:p w:rsidRPr="00B55FE6" w:rsidR="00E42C2C" w:rsidRDefault="00E42C2C" w14:paraId="692B9B2B" w14:textId="77777777">
    <w:pPr>
      <w:pStyle w:val="BodyTextLevel1"/>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237D5A72" w:rsidTr="237D5A72" w14:paraId="2BC3CBB0" w14:textId="77777777">
      <w:trPr>
        <w:trHeight w:val="300"/>
      </w:trPr>
      <w:tc>
        <w:tcPr>
          <w:tcW w:w="2880" w:type="dxa"/>
        </w:tcPr>
        <w:p w:rsidR="237D5A72" w:rsidP="237D5A72" w:rsidRDefault="237D5A72" w14:paraId="21B6FE7B" w14:textId="7CC111ED">
          <w:pPr>
            <w:pStyle w:val="Header"/>
            <w:ind w:left="-115"/>
            <w:jc w:val="left"/>
          </w:pPr>
        </w:p>
      </w:tc>
      <w:tc>
        <w:tcPr>
          <w:tcW w:w="2880" w:type="dxa"/>
        </w:tcPr>
        <w:p w:rsidR="237D5A72" w:rsidP="237D5A72" w:rsidRDefault="237D5A72" w14:paraId="6E73A6A5" w14:textId="74E345B5">
          <w:pPr>
            <w:pStyle w:val="Header"/>
            <w:jc w:val="center"/>
          </w:pPr>
        </w:p>
      </w:tc>
      <w:tc>
        <w:tcPr>
          <w:tcW w:w="2880" w:type="dxa"/>
        </w:tcPr>
        <w:p w:rsidR="237D5A72" w:rsidP="237D5A72" w:rsidRDefault="237D5A72" w14:paraId="3D53BA1E" w14:textId="611C1B36">
          <w:pPr>
            <w:pStyle w:val="Header"/>
            <w:ind w:right="-115"/>
            <w:jc w:val="right"/>
          </w:pPr>
        </w:p>
      </w:tc>
    </w:tr>
  </w:tbl>
  <w:p w:rsidR="001E34A6" w:rsidRDefault="001E34A6" w14:paraId="32E6CF38" w14:textId="05782C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90422" w:rsidRDefault="00390422" w14:paraId="3E4A5451" w14:textId="77777777">
      <w:r>
        <w:separator/>
      </w:r>
    </w:p>
  </w:footnote>
  <w:footnote w:type="continuationSeparator" w:id="0">
    <w:p w:rsidR="00390422" w:rsidRDefault="00390422" w14:paraId="1A869CFE" w14:textId="77777777">
      <w:r>
        <w:continuationSeparator/>
      </w:r>
    </w:p>
  </w:footnote>
  <w:footnote w:type="continuationNotice" w:id="1">
    <w:p w:rsidR="00390422" w:rsidRDefault="00390422" w14:paraId="21CA237F"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237D5A72" w:rsidTr="237D5A72" w14:paraId="2F49A028" w14:textId="77777777">
      <w:trPr>
        <w:trHeight w:val="300"/>
      </w:trPr>
      <w:tc>
        <w:tcPr>
          <w:tcW w:w="2880" w:type="dxa"/>
        </w:tcPr>
        <w:p w:rsidR="237D5A72" w:rsidP="237D5A72" w:rsidRDefault="237D5A72" w14:paraId="3F601C97" w14:textId="71355EC2">
          <w:pPr>
            <w:pStyle w:val="Header"/>
            <w:ind w:left="-115"/>
            <w:jc w:val="left"/>
          </w:pPr>
        </w:p>
      </w:tc>
      <w:tc>
        <w:tcPr>
          <w:tcW w:w="2880" w:type="dxa"/>
        </w:tcPr>
        <w:p w:rsidR="237D5A72" w:rsidP="237D5A72" w:rsidRDefault="237D5A72" w14:paraId="738812E2" w14:textId="30D11A63">
          <w:pPr>
            <w:pStyle w:val="Header"/>
            <w:jc w:val="center"/>
          </w:pPr>
        </w:p>
      </w:tc>
      <w:tc>
        <w:tcPr>
          <w:tcW w:w="2880" w:type="dxa"/>
        </w:tcPr>
        <w:p w:rsidR="237D5A72" w:rsidP="237D5A72" w:rsidRDefault="237D5A72" w14:paraId="1B882BB4" w14:textId="4998AE47">
          <w:pPr>
            <w:pStyle w:val="Header"/>
            <w:ind w:right="-115"/>
            <w:jc w:val="right"/>
          </w:pPr>
        </w:p>
      </w:tc>
    </w:tr>
  </w:tbl>
  <w:p w:rsidR="001E34A6" w:rsidRDefault="001E34A6" w14:paraId="3C048FD5" w14:textId="47E05D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237D5A72" w:rsidTr="237D5A72" w14:paraId="40E5D52A" w14:textId="77777777">
      <w:trPr>
        <w:trHeight w:val="300"/>
      </w:trPr>
      <w:tc>
        <w:tcPr>
          <w:tcW w:w="2880" w:type="dxa"/>
        </w:tcPr>
        <w:p w:rsidR="237D5A72" w:rsidP="237D5A72" w:rsidRDefault="237D5A72" w14:paraId="5C6D821F" w14:textId="2A4A0C6E">
          <w:pPr>
            <w:pStyle w:val="Header"/>
            <w:ind w:left="-115"/>
            <w:jc w:val="left"/>
          </w:pPr>
        </w:p>
      </w:tc>
      <w:tc>
        <w:tcPr>
          <w:tcW w:w="2880" w:type="dxa"/>
        </w:tcPr>
        <w:p w:rsidR="237D5A72" w:rsidP="237D5A72" w:rsidRDefault="237D5A72" w14:paraId="5313F902" w14:textId="2F74E508">
          <w:pPr>
            <w:pStyle w:val="Header"/>
            <w:jc w:val="center"/>
          </w:pPr>
        </w:p>
      </w:tc>
      <w:tc>
        <w:tcPr>
          <w:tcW w:w="2880" w:type="dxa"/>
        </w:tcPr>
        <w:p w:rsidR="237D5A72" w:rsidP="237D5A72" w:rsidRDefault="237D5A72" w14:paraId="5960DBC8" w14:textId="10880AB8">
          <w:pPr>
            <w:pStyle w:val="Header"/>
            <w:ind w:right="-115"/>
            <w:jc w:val="right"/>
          </w:pPr>
        </w:p>
      </w:tc>
    </w:tr>
  </w:tbl>
  <w:p w:rsidR="001E34A6" w:rsidRDefault="001E34A6" w14:paraId="56124F89" w14:textId="4B25893F">
    <w:pPr>
      <w:pStyle w:val="Header"/>
    </w:pPr>
  </w:p>
</w:hdr>
</file>

<file path=word/intelligence2.xml><?xml version="1.0" encoding="utf-8"?>
<int2:intelligence xmlns:int2="http://schemas.microsoft.com/office/intelligence/2020/intelligence" xmlns:oel="http://schemas.microsoft.com/office/2019/extlst">
  <int2:observations>
    <int2:textHash int2:hashCode="GgFdUmCq3N0Boi" int2:id="w6467Vg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50">
    <w:nsid w:val="818a5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47d75c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b2705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9E08B3"/>
    <w:multiLevelType w:val="multilevel"/>
    <w:tmpl w:val="F80EB8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3FF72FD"/>
    <w:multiLevelType w:val="hybridMultilevel"/>
    <w:tmpl w:val="FFFFFFFF"/>
    <w:lvl w:ilvl="0" w:tplc="B748B314">
      <w:start w:val="1"/>
      <w:numFmt w:val="bullet"/>
      <w:lvlText w:val=""/>
      <w:lvlJc w:val="left"/>
      <w:pPr>
        <w:ind w:left="720" w:hanging="360"/>
      </w:pPr>
      <w:rPr>
        <w:rFonts w:hint="default" w:ascii="Symbol" w:hAnsi="Symbol"/>
      </w:rPr>
    </w:lvl>
    <w:lvl w:ilvl="1" w:tplc="7E3A182C">
      <w:start w:val="1"/>
      <w:numFmt w:val="bullet"/>
      <w:lvlText w:val="o"/>
      <w:lvlJc w:val="left"/>
      <w:pPr>
        <w:ind w:left="1440" w:hanging="360"/>
      </w:pPr>
      <w:rPr>
        <w:rFonts w:hint="default" w:ascii="Courier New" w:hAnsi="Courier New"/>
      </w:rPr>
    </w:lvl>
    <w:lvl w:ilvl="2" w:tplc="94AE713E">
      <w:start w:val="1"/>
      <w:numFmt w:val="bullet"/>
      <w:lvlText w:val=""/>
      <w:lvlJc w:val="left"/>
      <w:pPr>
        <w:ind w:left="2160" w:hanging="360"/>
      </w:pPr>
      <w:rPr>
        <w:rFonts w:hint="default" w:ascii="Wingdings" w:hAnsi="Wingdings"/>
      </w:rPr>
    </w:lvl>
    <w:lvl w:ilvl="3" w:tplc="E084D458">
      <w:start w:val="1"/>
      <w:numFmt w:val="bullet"/>
      <w:lvlText w:val=""/>
      <w:lvlJc w:val="left"/>
      <w:pPr>
        <w:ind w:left="2880" w:hanging="360"/>
      </w:pPr>
      <w:rPr>
        <w:rFonts w:hint="default" w:ascii="Symbol" w:hAnsi="Symbol"/>
      </w:rPr>
    </w:lvl>
    <w:lvl w:ilvl="4" w:tplc="F1968BCE">
      <w:start w:val="1"/>
      <w:numFmt w:val="bullet"/>
      <w:lvlText w:val="o"/>
      <w:lvlJc w:val="left"/>
      <w:pPr>
        <w:ind w:left="3600" w:hanging="360"/>
      </w:pPr>
      <w:rPr>
        <w:rFonts w:hint="default" w:ascii="Courier New" w:hAnsi="Courier New"/>
      </w:rPr>
    </w:lvl>
    <w:lvl w:ilvl="5" w:tplc="DFC67264">
      <w:start w:val="1"/>
      <w:numFmt w:val="bullet"/>
      <w:lvlText w:val=""/>
      <w:lvlJc w:val="left"/>
      <w:pPr>
        <w:ind w:left="4320" w:hanging="360"/>
      </w:pPr>
      <w:rPr>
        <w:rFonts w:hint="default" w:ascii="Wingdings" w:hAnsi="Wingdings"/>
      </w:rPr>
    </w:lvl>
    <w:lvl w:ilvl="6" w:tplc="F83466D4">
      <w:start w:val="1"/>
      <w:numFmt w:val="bullet"/>
      <w:lvlText w:val=""/>
      <w:lvlJc w:val="left"/>
      <w:pPr>
        <w:ind w:left="5040" w:hanging="360"/>
      </w:pPr>
      <w:rPr>
        <w:rFonts w:hint="default" w:ascii="Symbol" w:hAnsi="Symbol"/>
      </w:rPr>
    </w:lvl>
    <w:lvl w:ilvl="7" w:tplc="5D1C6B64">
      <w:start w:val="1"/>
      <w:numFmt w:val="bullet"/>
      <w:lvlText w:val="o"/>
      <w:lvlJc w:val="left"/>
      <w:pPr>
        <w:ind w:left="5760" w:hanging="360"/>
      </w:pPr>
      <w:rPr>
        <w:rFonts w:hint="default" w:ascii="Courier New" w:hAnsi="Courier New"/>
      </w:rPr>
    </w:lvl>
    <w:lvl w:ilvl="8" w:tplc="681A1244">
      <w:start w:val="1"/>
      <w:numFmt w:val="bullet"/>
      <w:lvlText w:val=""/>
      <w:lvlJc w:val="left"/>
      <w:pPr>
        <w:ind w:left="6480" w:hanging="360"/>
      </w:pPr>
      <w:rPr>
        <w:rFonts w:hint="default" w:ascii="Wingdings" w:hAnsi="Wingdings"/>
      </w:rPr>
    </w:lvl>
  </w:abstractNum>
  <w:abstractNum w:abstractNumId="2" w15:restartNumberingAfterBreak="0">
    <w:nsid w:val="04A926EC"/>
    <w:multiLevelType w:val="hybridMultilevel"/>
    <w:tmpl w:val="FFFFFFFF"/>
    <w:lvl w:ilvl="0" w:tplc="4E6ABD9A">
      <w:start w:val="1"/>
      <w:numFmt w:val="decimal"/>
      <w:lvlText w:val="%1-"/>
      <w:lvlJc w:val="left"/>
      <w:pPr>
        <w:ind w:left="720" w:hanging="360"/>
      </w:pPr>
    </w:lvl>
    <w:lvl w:ilvl="1" w:tplc="4B6021CA">
      <w:start w:val="1"/>
      <w:numFmt w:val="lowerLetter"/>
      <w:lvlText w:val="%2."/>
      <w:lvlJc w:val="left"/>
      <w:pPr>
        <w:ind w:left="1440" w:hanging="360"/>
      </w:pPr>
    </w:lvl>
    <w:lvl w:ilvl="2" w:tplc="B9A22A48">
      <w:start w:val="1"/>
      <w:numFmt w:val="lowerRoman"/>
      <w:lvlText w:val="%3."/>
      <w:lvlJc w:val="right"/>
      <w:pPr>
        <w:ind w:left="2160" w:hanging="180"/>
      </w:pPr>
    </w:lvl>
    <w:lvl w:ilvl="3" w:tplc="6ED44D94">
      <w:start w:val="1"/>
      <w:numFmt w:val="decimal"/>
      <w:lvlText w:val="%4."/>
      <w:lvlJc w:val="left"/>
      <w:pPr>
        <w:ind w:left="2880" w:hanging="360"/>
      </w:pPr>
    </w:lvl>
    <w:lvl w:ilvl="4" w:tplc="BB30C6A6">
      <w:start w:val="1"/>
      <w:numFmt w:val="lowerLetter"/>
      <w:lvlText w:val="%5."/>
      <w:lvlJc w:val="left"/>
      <w:pPr>
        <w:ind w:left="3600" w:hanging="360"/>
      </w:pPr>
    </w:lvl>
    <w:lvl w:ilvl="5" w:tplc="6FC2EB5C">
      <w:start w:val="1"/>
      <w:numFmt w:val="lowerRoman"/>
      <w:lvlText w:val="%6."/>
      <w:lvlJc w:val="right"/>
      <w:pPr>
        <w:ind w:left="4320" w:hanging="180"/>
      </w:pPr>
    </w:lvl>
    <w:lvl w:ilvl="6" w:tplc="F18AC30A">
      <w:start w:val="1"/>
      <w:numFmt w:val="decimal"/>
      <w:lvlText w:val="%7."/>
      <w:lvlJc w:val="left"/>
      <w:pPr>
        <w:ind w:left="5040" w:hanging="360"/>
      </w:pPr>
    </w:lvl>
    <w:lvl w:ilvl="7" w:tplc="12721F08">
      <w:start w:val="1"/>
      <w:numFmt w:val="lowerLetter"/>
      <w:lvlText w:val="%8."/>
      <w:lvlJc w:val="left"/>
      <w:pPr>
        <w:ind w:left="5760" w:hanging="360"/>
      </w:pPr>
    </w:lvl>
    <w:lvl w:ilvl="8" w:tplc="C2F6CF18">
      <w:start w:val="1"/>
      <w:numFmt w:val="lowerRoman"/>
      <w:lvlText w:val="%9."/>
      <w:lvlJc w:val="right"/>
      <w:pPr>
        <w:ind w:left="6480" w:hanging="180"/>
      </w:pPr>
    </w:lvl>
  </w:abstractNum>
  <w:abstractNum w:abstractNumId="3" w15:restartNumberingAfterBreak="0">
    <w:nsid w:val="051C7C24"/>
    <w:multiLevelType w:val="hybridMultilevel"/>
    <w:tmpl w:val="FFFFFFFF"/>
    <w:lvl w:ilvl="0" w:tplc="82D47D84">
      <w:start w:val="1"/>
      <w:numFmt w:val="bullet"/>
      <w:lvlText w:val=""/>
      <w:lvlJc w:val="left"/>
      <w:pPr>
        <w:ind w:left="720" w:hanging="360"/>
      </w:pPr>
      <w:rPr>
        <w:rFonts w:hint="default" w:ascii="Symbol" w:hAnsi="Symbol"/>
      </w:rPr>
    </w:lvl>
    <w:lvl w:ilvl="1" w:tplc="A4168E40">
      <w:start w:val="1"/>
      <w:numFmt w:val="bullet"/>
      <w:lvlText w:val="o"/>
      <w:lvlJc w:val="left"/>
      <w:pPr>
        <w:ind w:left="1440" w:hanging="360"/>
      </w:pPr>
      <w:rPr>
        <w:rFonts w:hint="default" w:ascii="Courier New" w:hAnsi="Courier New"/>
      </w:rPr>
    </w:lvl>
    <w:lvl w:ilvl="2" w:tplc="97DA2F48">
      <w:start w:val="1"/>
      <w:numFmt w:val="bullet"/>
      <w:lvlText w:val=""/>
      <w:lvlJc w:val="left"/>
      <w:pPr>
        <w:ind w:left="2160" w:hanging="360"/>
      </w:pPr>
      <w:rPr>
        <w:rFonts w:hint="default" w:ascii="Wingdings" w:hAnsi="Wingdings"/>
      </w:rPr>
    </w:lvl>
    <w:lvl w:ilvl="3" w:tplc="2D2AFD56">
      <w:start w:val="1"/>
      <w:numFmt w:val="bullet"/>
      <w:lvlText w:val=""/>
      <w:lvlJc w:val="left"/>
      <w:pPr>
        <w:ind w:left="2880" w:hanging="360"/>
      </w:pPr>
      <w:rPr>
        <w:rFonts w:hint="default" w:ascii="Symbol" w:hAnsi="Symbol"/>
      </w:rPr>
    </w:lvl>
    <w:lvl w:ilvl="4" w:tplc="5C86EACC">
      <w:start w:val="1"/>
      <w:numFmt w:val="bullet"/>
      <w:lvlText w:val="o"/>
      <w:lvlJc w:val="left"/>
      <w:pPr>
        <w:ind w:left="3600" w:hanging="360"/>
      </w:pPr>
      <w:rPr>
        <w:rFonts w:hint="default" w:ascii="Courier New" w:hAnsi="Courier New"/>
      </w:rPr>
    </w:lvl>
    <w:lvl w:ilvl="5" w:tplc="52B0A276">
      <w:start w:val="1"/>
      <w:numFmt w:val="bullet"/>
      <w:lvlText w:val=""/>
      <w:lvlJc w:val="left"/>
      <w:pPr>
        <w:ind w:left="4320" w:hanging="360"/>
      </w:pPr>
      <w:rPr>
        <w:rFonts w:hint="default" w:ascii="Wingdings" w:hAnsi="Wingdings"/>
      </w:rPr>
    </w:lvl>
    <w:lvl w:ilvl="6" w:tplc="2528C476">
      <w:start w:val="1"/>
      <w:numFmt w:val="bullet"/>
      <w:lvlText w:val=""/>
      <w:lvlJc w:val="left"/>
      <w:pPr>
        <w:ind w:left="5040" w:hanging="360"/>
      </w:pPr>
      <w:rPr>
        <w:rFonts w:hint="default" w:ascii="Symbol" w:hAnsi="Symbol"/>
      </w:rPr>
    </w:lvl>
    <w:lvl w:ilvl="7" w:tplc="67A49998">
      <w:start w:val="1"/>
      <w:numFmt w:val="bullet"/>
      <w:lvlText w:val="o"/>
      <w:lvlJc w:val="left"/>
      <w:pPr>
        <w:ind w:left="5760" w:hanging="360"/>
      </w:pPr>
      <w:rPr>
        <w:rFonts w:hint="default" w:ascii="Courier New" w:hAnsi="Courier New"/>
      </w:rPr>
    </w:lvl>
    <w:lvl w:ilvl="8" w:tplc="012AFFF2">
      <w:start w:val="1"/>
      <w:numFmt w:val="bullet"/>
      <w:lvlText w:val=""/>
      <w:lvlJc w:val="left"/>
      <w:pPr>
        <w:ind w:left="6480" w:hanging="360"/>
      </w:pPr>
      <w:rPr>
        <w:rFonts w:hint="default" w:ascii="Wingdings" w:hAnsi="Wingdings"/>
      </w:rPr>
    </w:lvl>
  </w:abstractNum>
  <w:abstractNum w:abstractNumId="4" w15:restartNumberingAfterBreak="0">
    <w:nsid w:val="095C42A7"/>
    <w:multiLevelType w:val="multilevel"/>
    <w:tmpl w:val="97DA33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9B16D6C"/>
    <w:multiLevelType w:val="multilevel"/>
    <w:tmpl w:val="3844EF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19B1975"/>
    <w:multiLevelType w:val="hybridMultilevel"/>
    <w:tmpl w:val="FFFFFFFF"/>
    <w:lvl w:ilvl="0" w:tplc="FFFFFFFF">
      <w:start w:val="1"/>
      <w:numFmt w:val="lowerLetter"/>
      <w:lvlText w:val="%1."/>
      <w:lvlJc w:val="left"/>
      <w:pPr>
        <w:ind w:left="1440" w:hanging="360"/>
      </w:pPr>
    </w:lvl>
    <w:lvl w:ilvl="1" w:tplc="10FCDD40">
      <w:start w:val="1"/>
      <w:numFmt w:val="bullet"/>
      <w:lvlText w:val="o"/>
      <w:lvlJc w:val="left"/>
      <w:pPr>
        <w:ind w:left="2160" w:hanging="360"/>
      </w:pPr>
      <w:rPr>
        <w:rFonts w:hint="default" w:ascii="Courier New" w:hAnsi="Courier New"/>
      </w:rPr>
    </w:lvl>
    <w:lvl w:ilvl="2" w:tplc="96F01A5E">
      <w:start w:val="1"/>
      <w:numFmt w:val="bullet"/>
      <w:lvlText w:val=""/>
      <w:lvlJc w:val="left"/>
      <w:pPr>
        <w:ind w:left="2880" w:hanging="360"/>
      </w:pPr>
      <w:rPr>
        <w:rFonts w:hint="default" w:ascii="Wingdings" w:hAnsi="Wingdings"/>
      </w:rPr>
    </w:lvl>
    <w:lvl w:ilvl="3" w:tplc="FE1412EC">
      <w:start w:val="1"/>
      <w:numFmt w:val="bullet"/>
      <w:lvlText w:val=""/>
      <w:lvlJc w:val="left"/>
      <w:pPr>
        <w:ind w:left="3600" w:hanging="360"/>
      </w:pPr>
      <w:rPr>
        <w:rFonts w:hint="default" w:ascii="Symbol" w:hAnsi="Symbol"/>
      </w:rPr>
    </w:lvl>
    <w:lvl w:ilvl="4" w:tplc="401CF5AC">
      <w:start w:val="1"/>
      <w:numFmt w:val="bullet"/>
      <w:lvlText w:val="o"/>
      <w:lvlJc w:val="left"/>
      <w:pPr>
        <w:ind w:left="4320" w:hanging="360"/>
      </w:pPr>
      <w:rPr>
        <w:rFonts w:hint="default" w:ascii="Courier New" w:hAnsi="Courier New"/>
      </w:rPr>
    </w:lvl>
    <w:lvl w:ilvl="5" w:tplc="582047A2">
      <w:start w:val="1"/>
      <w:numFmt w:val="bullet"/>
      <w:lvlText w:val=""/>
      <w:lvlJc w:val="left"/>
      <w:pPr>
        <w:ind w:left="5040" w:hanging="360"/>
      </w:pPr>
      <w:rPr>
        <w:rFonts w:hint="default" w:ascii="Wingdings" w:hAnsi="Wingdings"/>
      </w:rPr>
    </w:lvl>
    <w:lvl w:ilvl="6" w:tplc="5F08364C">
      <w:start w:val="1"/>
      <w:numFmt w:val="bullet"/>
      <w:lvlText w:val=""/>
      <w:lvlJc w:val="left"/>
      <w:pPr>
        <w:ind w:left="5760" w:hanging="360"/>
      </w:pPr>
      <w:rPr>
        <w:rFonts w:hint="default" w:ascii="Symbol" w:hAnsi="Symbol"/>
      </w:rPr>
    </w:lvl>
    <w:lvl w:ilvl="7" w:tplc="5C44FD12">
      <w:start w:val="1"/>
      <w:numFmt w:val="bullet"/>
      <w:lvlText w:val="o"/>
      <w:lvlJc w:val="left"/>
      <w:pPr>
        <w:ind w:left="6480" w:hanging="360"/>
      </w:pPr>
      <w:rPr>
        <w:rFonts w:hint="default" w:ascii="Courier New" w:hAnsi="Courier New"/>
      </w:rPr>
    </w:lvl>
    <w:lvl w:ilvl="8" w:tplc="4CC2414A">
      <w:start w:val="1"/>
      <w:numFmt w:val="bullet"/>
      <w:lvlText w:val=""/>
      <w:lvlJc w:val="left"/>
      <w:pPr>
        <w:ind w:left="7200" w:hanging="360"/>
      </w:pPr>
      <w:rPr>
        <w:rFonts w:hint="default" w:ascii="Wingdings" w:hAnsi="Wingdings"/>
      </w:rPr>
    </w:lvl>
  </w:abstractNum>
  <w:abstractNum w:abstractNumId="7" w15:restartNumberingAfterBreak="0">
    <w:nsid w:val="1237EE72"/>
    <w:multiLevelType w:val="hybridMultilevel"/>
    <w:tmpl w:val="FFFFFFFF"/>
    <w:lvl w:ilvl="0" w:tplc="BBB80B1A">
      <w:start w:val="1"/>
      <w:numFmt w:val="lowerLetter"/>
      <w:lvlText w:val="%1."/>
      <w:lvlJc w:val="left"/>
      <w:pPr>
        <w:ind w:left="1440" w:hanging="360"/>
      </w:pPr>
    </w:lvl>
    <w:lvl w:ilvl="1" w:tplc="2DD24F20">
      <w:start w:val="1"/>
      <w:numFmt w:val="lowerLetter"/>
      <w:lvlText w:val="%2."/>
      <w:lvlJc w:val="left"/>
      <w:pPr>
        <w:ind w:left="2160" w:hanging="360"/>
      </w:pPr>
    </w:lvl>
    <w:lvl w:ilvl="2" w:tplc="F5729E70">
      <w:start w:val="1"/>
      <w:numFmt w:val="lowerRoman"/>
      <w:lvlText w:val="%3."/>
      <w:lvlJc w:val="right"/>
      <w:pPr>
        <w:ind w:left="2880" w:hanging="180"/>
      </w:pPr>
    </w:lvl>
    <w:lvl w:ilvl="3" w:tplc="C4A8040A">
      <w:start w:val="1"/>
      <w:numFmt w:val="decimal"/>
      <w:lvlText w:val="%4."/>
      <w:lvlJc w:val="left"/>
      <w:pPr>
        <w:ind w:left="3600" w:hanging="360"/>
      </w:pPr>
    </w:lvl>
    <w:lvl w:ilvl="4" w:tplc="614E65A4">
      <w:start w:val="1"/>
      <w:numFmt w:val="lowerLetter"/>
      <w:lvlText w:val="%5."/>
      <w:lvlJc w:val="left"/>
      <w:pPr>
        <w:ind w:left="4320" w:hanging="360"/>
      </w:pPr>
    </w:lvl>
    <w:lvl w:ilvl="5" w:tplc="D082A606">
      <w:start w:val="1"/>
      <w:numFmt w:val="lowerRoman"/>
      <w:lvlText w:val="%6."/>
      <w:lvlJc w:val="right"/>
      <w:pPr>
        <w:ind w:left="5040" w:hanging="180"/>
      </w:pPr>
    </w:lvl>
    <w:lvl w:ilvl="6" w:tplc="B23E821C">
      <w:start w:val="1"/>
      <w:numFmt w:val="decimal"/>
      <w:lvlText w:val="%7."/>
      <w:lvlJc w:val="left"/>
      <w:pPr>
        <w:ind w:left="5760" w:hanging="360"/>
      </w:pPr>
    </w:lvl>
    <w:lvl w:ilvl="7" w:tplc="D25EE982">
      <w:start w:val="1"/>
      <w:numFmt w:val="lowerLetter"/>
      <w:lvlText w:val="%8."/>
      <w:lvlJc w:val="left"/>
      <w:pPr>
        <w:ind w:left="6480" w:hanging="360"/>
      </w:pPr>
    </w:lvl>
    <w:lvl w:ilvl="8" w:tplc="C0C8516A">
      <w:start w:val="1"/>
      <w:numFmt w:val="lowerRoman"/>
      <w:lvlText w:val="%9."/>
      <w:lvlJc w:val="right"/>
      <w:pPr>
        <w:ind w:left="7200" w:hanging="180"/>
      </w:pPr>
    </w:lvl>
  </w:abstractNum>
  <w:abstractNum w:abstractNumId="8" w15:restartNumberingAfterBreak="0">
    <w:nsid w:val="16638FA7"/>
    <w:multiLevelType w:val="hybridMultilevel"/>
    <w:tmpl w:val="F56CF68C"/>
    <w:lvl w:ilvl="0" w:tplc="DD3016A8">
      <w:start w:val="1"/>
      <w:numFmt w:val="bullet"/>
      <w:lvlText w:val=""/>
      <w:lvlJc w:val="left"/>
      <w:pPr>
        <w:ind w:left="720" w:hanging="360"/>
      </w:pPr>
      <w:rPr>
        <w:rFonts w:hint="default" w:ascii="Symbol" w:hAnsi="Symbol"/>
      </w:rPr>
    </w:lvl>
    <w:lvl w:ilvl="1" w:tplc="81B810FC">
      <w:start w:val="1"/>
      <w:numFmt w:val="bullet"/>
      <w:lvlText w:val="o"/>
      <w:lvlJc w:val="left"/>
      <w:pPr>
        <w:ind w:left="1440" w:hanging="360"/>
      </w:pPr>
      <w:rPr>
        <w:rFonts w:hint="default" w:ascii="Courier New" w:hAnsi="Courier New"/>
      </w:rPr>
    </w:lvl>
    <w:lvl w:ilvl="2" w:tplc="F604BD9C">
      <w:start w:val="1"/>
      <w:numFmt w:val="bullet"/>
      <w:lvlText w:val=""/>
      <w:lvlJc w:val="left"/>
      <w:pPr>
        <w:ind w:left="2160" w:hanging="360"/>
      </w:pPr>
      <w:rPr>
        <w:rFonts w:hint="default" w:ascii="Wingdings" w:hAnsi="Wingdings"/>
      </w:rPr>
    </w:lvl>
    <w:lvl w:ilvl="3" w:tplc="C1CAE03E">
      <w:start w:val="1"/>
      <w:numFmt w:val="bullet"/>
      <w:lvlText w:val=""/>
      <w:lvlJc w:val="left"/>
      <w:pPr>
        <w:ind w:left="2880" w:hanging="360"/>
      </w:pPr>
      <w:rPr>
        <w:rFonts w:hint="default" w:ascii="Symbol" w:hAnsi="Symbol"/>
      </w:rPr>
    </w:lvl>
    <w:lvl w:ilvl="4" w:tplc="2C28457A">
      <w:start w:val="1"/>
      <w:numFmt w:val="bullet"/>
      <w:lvlText w:val="o"/>
      <w:lvlJc w:val="left"/>
      <w:pPr>
        <w:ind w:left="3600" w:hanging="360"/>
      </w:pPr>
      <w:rPr>
        <w:rFonts w:hint="default" w:ascii="Courier New" w:hAnsi="Courier New"/>
      </w:rPr>
    </w:lvl>
    <w:lvl w:ilvl="5" w:tplc="D9F2AD70">
      <w:start w:val="1"/>
      <w:numFmt w:val="bullet"/>
      <w:lvlText w:val=""/>
      <w:lvlJc w:val="left"/>
      <w:pPr>
        <w:ind w:left="4320" w:hanging="360"/>
      </w:pPr>
      <w:rPr>
        <w:rFonts w:hint="default" w:ascii="Wingdings" w:hAnsi="Wingdings"/>
      </w:rPr>
    </w:lvl>
    <w:lvl w:ilvl="6" w:tplc="2BC0B550">
      <w:start w:val="1"/>
      <w:numFmt w:val="bullet"/>
      <w:lvlText w:val=""/>
      <w:lvlJc w:val="left"/>
      <w:pPr>
        <w:ind w:left="5040" w:hanging="360"/>
      </w:pPr>
      <w:rPr>
        <w:rFonts w:hint="default" w:ascii="Symbol" w:hAnsi="Symbol"/>
      </w:rPr>
    </w:lvl>
    <w:lvl w:ilvl="7" w:tplc="53BE0758">
      <w:start w:val="1"/>
      <w:numFmt w:val="bullet"/>
      <w:lvlText w:val="o"/>
      <w:lvlJc w:val="left"/>
      <w:pPr>
        <w:ind w:left="5760" w:hanging="360"/>
      </w:pPr>
      <w:rPr>
        <w:rFonts w:hint="default" w:ascii="Courier New" w:hAnsi="Courier New"/>
      </w:rPr>
    </w:lvl>
    <w:lvl w:ilvl="8" w:tplc="38547A1A">
      <w:start w:val="1"/>
      <w:numFmt w:val="bullet"/>
      <w:lvlText w:val=""/>
      <w:lvlJc w:val="left"/>
      <w:pPr>
        <w:ind w:left="6480" w:hanging="360"/>
      </w:pPr>
      <w:rPr>
        <w:rFonts w:hint="default" w:ascii="Wingdings" w:hAnsi="Wingdings"/>
      </w:rPr>
    </w:lvl>
  </w:abstractNum>
  <w:abstractNum w:abstractNumId="9" w15:restartNumberingAfterBreak="0">
    <w:nsid w:val="198380C1"/>
    <w:multiLevelType w:val="hybridMultilevel"/>
    <w:tmpl w:val="FFFFFFFF"/>
    <w:lvl w:ilvl="0" w:tplc="59DE0730">
      <w:start w:val="1"/>
      <w:numFmt w:val="bullet"/>
      <w:lvlText w:val=""/>
      <w:lvlJc w:val="left"/>
      <w:pPr>
        <w:ind w:left="720" w:hanging="360"/>
      </w:pPr>
      <w:rPr>
        <w:rFonts w:hint="default" w:ascii="Symbol" w:hAnsi="Symbol"/>
      </w:rPr>
    </w:lvl>
    <w:lvl w:ilvl="1" w:tplc="F7E25B94">
      <w:start w:val="1"/>
      <w:numFmt w:val="bullet"/>
      <w:lvlText w:val="o"/>
      <w:lvlJc w:val="left"/>
      <w:pPr>
        <w:ind w:left="1440" w:hanging="360"/>
      </w:pPr>
      <w:rPr>
        <w:rFonts w:hint="default" w:ascii="Courier New" w:hAnsi="Courier New"/>
      </w:rPr>
    </w:lvl>
    <w:lvl w:ilvl="2" w:tplc="992A5518">
      <w:start w:val="1"/>
      <w:numFmt w:val="bullet"/>
      <w:lvlText w:val=""/>
      <w:lvlJc w:val="left"/>
      <w:pPr>
        <w:ind w:left="2160" w:hanging="360"/>
      </w:pPr>
      <w:rPr>
        <w:rFonts w:hint="default" w:ascii="Wingdings" w:hAnsi="Wingdings"/>
      </w:rPr>
    </w:lvl>
    <w:lvl w:ilvl="3" w:tplc="DF929A58">
      <w:start w:val="1"/>
      <w:numFmt w:val="bullet"/>
      <w:lvlText w:val=""/>
      <w:lvlJc w:val="left"/>
      <w:pPr>
        <w:ind w:left="2880" w:hanging="360"/>
      </w:pPr>
      <w:rPr>
        <w:rFonts w:hint="default" w:ascii="Symbol" w:hAnsi="Symbol"/>
      </w:rPr>
    </w:lvl>
    <w:lvl w:ilvl="4" w:tplc="C6F40DCE">
      <w:start w:val="1"/>
      <w:numFmt w:val="bullet"/>
      <w:lvlText w:val="o"/>
      <w:lvlJc w:val="left"/>
      <w:pPr>
        <w:ind w:left="3600" w:hanging="360"/>
      </w:pPr>
      <w:rPr>
        <w:rFonts w:hint="default" w:ascii="Courier New" w:hAnsi="Courier New"/>
      </w:rPr>
    </w:lvl>
    <w:lvl w:ilvl="5" w:tplc="D25EF954">
      <w:start w:val="1"/>
      <w:numFmt w:val="bullet"/>
      <w:lvlText w:val=""/>
      <w:lvlJc w:val="left"/>
      <w:pPr>
        <w:ind w:left="4320" w:hanging="360"/>
      </w:pPr>
      <w:rPr>
        <w:rFonts w:hint="default" w:ascii="Wingdings" w:hAnsi="Wingdings"/>
      </w:rPr>
    </w:lvl>
    <w:lvl w:ilvl="6" w:tplc="8DEC0270">
      <w:start w:val="1"/>
      <w:numFmt w:val="bullet"/>
      <w:lvlText w:val=""/>
      <w:lvlJc w:val="left"/>
      <w:pPr>
        <w:ind w:left="5040" w:hanging="360"/>
      </w:pPr>
      <w:rPr>
        <w:rFonts w:hint="default" w:ascii="Symbol" w:hAnsi="Symbol"/>
      </w:rPr>
    </w:lvl>
    <w:lvl w:ilvl="7" w:tplc="E7AAE7EA">
      <w:start w:val="1"/>
      <w:numFmt w:val="bullet"/>
      <w:lvlText w:val="o"/>
      <w:lvlJc w:val="left"/>
      <w:pPr>
        <w:ind w:left="5760" w:hanging="360"/>
      </w:pPr>
      <w:rPr>
        <w:rFonts w:hint="default" w:ascii="Courier New" w:hAnsi="Courier New"/>
      </w:rPr>
    </w:lvl>
    <w:lvl w:ilvl="8" w:tplc="81528D90">
      <w:start w:val="1"/>
      <w:numFmt w:val="bullet"/>
      <w:lvlText w:val=""/>
      <w:lvlJc w:val="left"/>
      <w:pPr>
        <w:ind w:left="6480" w:hanging="360"/>
      </w:pPr>
      <w:rPr>
        <w:rFonts w:hint="default" w:ascii="Wingdings" w:hAnsi="Wingdings"/>
      </w:rPr>
    </w:lvl>
  </w:abstractNum>
  <w:abstractNum w:abstractNumId="10" w15:restartNumberingAfterBreak="0">
    <w:nsid w:val="1BBF73BB"/>
    <w:multiLevelType w:val="hybridMultilevel"/>
    <w:tmpl w:val="6C80D65C"/>
    <w:lvl w:ilvl="0" w:tplc="13DC393A">
      <w:start w:val="1"/>
      <w:numFmt w:val="decimal"/>
      <w:lvlText w:val="%1."/>
      <w:lvlJc w:val="left"/>
      <w:pPr>
        <w:ind w:left="720" w:hanging="360"/>
      </w:pPr>
    </w:lvl>
    <w:lvl w:ilvl="1" w:tplc="B5109990">
      <w:start w:val="1"/>
      <w:numFmt w:val="lowerLetter"/>
      <w:lvlText w:val="%2."/>
      <w:lvlJc w:val="left"/>
      <w:pPr>
        <w:ind w:left="1440" w:hanging="360"/>
      </w:pPr>
    </w:lvl>
    <w:lvl w:ilvl="2" w:tplc="A0CE80E6">
      <w:start w:val="1"/>
      <w:numFmt w:val="lowerRoman"/>
      <w:lvlText w:val="%3."/>
      <w:lvlJc w:val="right"/>
      <w:pPr>
        <w:ind w:left="2160" w:hanging="180"/>
      </w:pPr>
    </w:lvl>
    <w:lvl w:ilvl="3" w:tplc="6338E268">
      <w:start w:val="1"/>
      <w:numFmt w:val="decimal"/>
      <w:lvlText w:val="%4."/>
      <w:lvlJc w:val="left"/>
      <w:pPr>
        <w:ind w:left="2880" w:hanging="360"/>
      </w:pPr>
    </w:lvl>
    <w:lvl w:ilvl="4" w:tplc="5864679A">
      <w:start w:val="1"/>
      <w:numFmt w:val="lowerLetter"/>
      <w:lvlText w:val="%5."/>
      <w:lvlJc w:val="left"/>
      <w:pPr>
        <w:ind w:left="3600" w:hanging="360"/>
      </w:pPr>
    </w:lvl>
    <w:lvl w:ilvl="5" w:tplc="10FAC9BE">
      <w:start w:val="1"/>
      <w:numFmt w:val="lowerRoman"/>
      <w:lvlText w:val="%6."/>
      <w:lvlJc w:val="right"/>
      <w:pPr>
        <w:ind w:left="4320" w:hanging="180"/>
      </w:pPr>
    </w:lvl>
    <w:lvl w:ilvl="6" w:tplc="384AD8FA">
      <w:start w:val="1"/>
      <w:numFmt w:val="decimal"/>
      <w:lvlText w:val="%7."/>
      <w:lvlJc w:val="left"/>
      <w:pPr>
        <w:ind w:left="5040" w:hanging="360"/>
      </w:pPr>
    </w:lvl>
    <w:lvl w:ilvl="7" w:tplc="7D9062FA">
      <w:start w:val="1"/>
      <w:numFmt w:val="lowerLetter"/>
      <w:lvlText w:val="%8."/>
      <w:lvlJc w:val="left"/>
      <w:pPr>
        <w:ind w:left="5760" w:hanging="360"/>
      </w:pPr>
    </w:lvl>
    <w:lvl w:ilvl="8" w:tplc="6F3E148C">
      <w:start w:val="1"/>
      <w:numFmt w:val="lowerRoman"/>
      <w:lvlText w:val="%9."/>
      <w:lvlJc w:val="right"/>
      <w:pPr>
        <w:ind w:left="6480" w:hanging="180"/>
      </w:pPr>
    </w:lvl>
  </w:abstractNum>
  <w:abstractNum w:abstractNumId="11" w15:restartNumberingAfterBreak="0">
    <w:nsid w:val="1D063D02"/>
    <w:multiLevelType w:val="hybridMultilevel"/>
    <w:tmpl w:val="FFFFFFFF"/>
    <w:lvl w:ilvl="0" w:tplc="062C47FE">
      <w:start w:val="1"/>
      <w:numFmt w:val="lowerLetter"/>
      <w:lvlText w:val="%1."/>
      <w:lvlJc w:val="left"/>
      <w:pPr>
        <w:ind w:left="1440" w:hanging="360"/>
      </w:pPr>
    </w:lvl>
    <w:lvl w:ilvl="1" w:tplc="46BCED1E">
      <w:start w:val="1"/>
      <w:numFmt w:val="lowerLetter"/>
      <w:lvlText w:val="%2."/>
      <w:lvlJc w:val="left"/>
      <w:pPr>
        <w:ind w:left="2160" w:hanging="360"/>
      </w:pPr>
    </w:lvl>
    <w:lvl w:ilvl="2" w:tplc="2A5A4D22">
      <w:start w:val="1"/>
      <w:numFmt w:val="lowerRoman"/>
      <w:lvlText w:val="%3."/>
      <w:lvlJc w:val="right"/>
      <w:pPr>
        <w:ind w:left="2880" w:hanging="180"/>
      </w:pPr>
    </w:lvl>
    <w:lvl w:ilvl="3" w:tplc="9E8CD636">
      <w:start w:val="1"/>
      <w:numFmt w:val="decimal"/>
      <w:lvlText w:val="%4."/>
      <w:lvlJc w:val="left"/>
      <w:pPr>
        <w:ind w:left="3600" w:hanging="360"/>
      </w:pPr>
    </w:lvl>
    <w:lvl w:ilvl="4" w:tplc="7896A8EC">
      <w:start w:val="1"/>
      <w:numFmt w:val="lowerLetter"/>
      <w:lvlText w:val="%5."/>
      <w:lvlJc w:val="left"/>
      <w:pPr>
        <w:ind w:left="4320" w:hanging="360"/>
      </w:pPr>
    </w:lvl>
    <w:lvl w:ilvl="5" w:tplc="EE62E0B2">
      <w:start w:val="1"/>
      <w:numFmt w:val="lowerRoman"/>
      <w:lvlText w:val="%6."/>
      <w:lvlJc w:val="right"/>
      <w:pPr>
        <w:ind w:left="5040" w:hanging="180"/>
      </w:pPr>
    </w:lvl>
    <w:lvl w:ilvl="6" w:tplc="863E6664">
      <w:start w:val="1"/>
      <w:numFmt w:val="decimal"/>
      <w:lvlText w:val="%7."/>
      <w:lvlJc w:val="left"/>
      <w:pPr>
        <w:ind w:left="5760" w:hanging="360"/>
      </w:pPr>
    </w:lvl>
    <w:lvl w:ilvl="7" w:tplc="75244444">
      <w:start w:val="1"/>
      <w:numFmt w:val="lowerLetter"/>
      <w:lvlText w:val="%8."/>
      <w:lvlJc w:val="left"/>
      <w:pPr>
        <w:ind w:left="6480" w:hanging="360"/>
      </w:pPr>
    </w:lvl>
    <w:lvl w:ilvl="8" w:tplc="317CE672">
      <w:start w:val="1"/>
      <w:numFmt w:val="lowerRoman"/>
      <w:lvlText w:val="%9."/>
      <w:lvlJc w:val="right"/>
      <w:pPr>
        <w:ind w:left="7200" w:hanging="180"/>
      </w:pPr>
    </w:lvl>
  </w:abstractNum>
  <w:abstractNum w:abstractNumId="12" w15:restartNumberingAfterBreak="0">
    <w:nsid w:val="22955745"/>
    <w:multiLevelType w:val="multilevel"/>
    <w:tmpl w:val="92D433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36B02C4"/>
    <w:multiLevelType w:val="multilevel"/>
    <w:tmpl w:val="AB5678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C32BB6F"/>
    <w:multiLevelType w:val="hybridMultilevel"/>
    <w:tmpl w:val="FFFFFFFF"/>
    <w:lvl w:ilvl="0" w:tplc="97B44E42">
      <w:start w:val="1"/>
      <w:numFmt w:val="lowerLetter"/>
      <w:lvlText w:val="%1."/>
      <w:lvlJc w:val="left"/>
      <w:pPr>
        <w:ind w:left="1440" w:hanging="360"/>
      </w:pPr>
    </w:lvl>
    <w:lvl w:ilvl="1" w:tplc="BEDA552E">
      <w:start w:val="1"/>
      <w:numFmt w:val="lowerLetter"/>
      <w:lvlText w:val="%2."/>
      <w:lvlJc w:val="left"/>
      <w:pPr>
        <w:ind w:left="2160" w:hanging="360"/>
      </w:pPr>
    </w:lvl>
    <w:lvl w:ilvl="2" w:tplc="432C4C16">
      <w:start w:val="1"/>
      <w:numFmt w:val="lowerRoman"/>
      <w:lvlText w:val="%3."/>
      <w:lvlJc w:val="right"/>
      <w:pPr>
        <w:ind w:left="2880" w:hanging="180"/>
      </w:pPr>
    </w:lvl>
    <w:lvl w:ilvl="3" w:tplc="7D8CCD80">
      <w:start w:val="1"/>
      <w:numFmt w:val="decimal"/>
      <w:lvlText w:val="%4."/>
      <w:lvlJc w:val="left"/>
      <w:pPr>
        <w:ind w:left="3600" w:hanging="360"/>
      </w:pPr>
    </w:lvl>
    <w:lvl w:ilvl="4" w:tplc="63485E04">
      <w:start w:val="1"/>
      <w:numFmt w:val="lowerLetter"/>
      <w:lvlText w:val="%5."/>
      <w:lvlJc w:val="left"/>
      <w:pPr>
        <w:ind w:left="4320" w:hanging="360"/>
      </w:pPr>
    </w:lvl>
    <w:lvl w:ilvl="5" w:tplc="45C0400C">
      <w:start w:val="1"/>
      <w:numFmt w:val="lowerRoman"/>
      <w:lvlText w:val="%6."/>
      <w:lvlJc w:val="right"/>
      <w:pPr>
        <w:ind w:left="5040" w:hanging="180"/>
      </w:pPr>
    </w:lvl>
    <w:lvl w:ilvl="6" w:tplc="9852F9CA">
      <w:start w:val="1"/>
      <w:numFmt w:val="decimal"/>
      <w:lvlText w:val="%7."/>
      <w:lvlJc w:val="left"/>
      <w:pPr>
        <w:ind w:left="5760" w:hanging="360"/>
      </w:pPr>
    </w:lvl>
    <w:lvl w:ilvl="7" w:tplc="4BEADF22">
      <w:start w:val="1"/>
      <w:numFmt w:val="lowerLetter"/>
      <w:lvlText w:val="%8."/>
      <w:lvlJc w:val="left"/>
      <w:pPr>
        <w:ind w:left="6480" w:hanging="360"/>
      </w:pPr>
    </w:lvl>
    <w:lvl w:ilvl="8" w:tplc="DA8E3AB2">
      <w:start w:val="1"/>
      <w:numFmt w:val="lowerRoman"/>
      <w:lvlText w:val="%9."/>
      <w:lvlJc w:val="right"/>
      <w:pPr>
        <w:ind w:left="7200" w:hanging="180"/>
      </w:pPr>
    </w:lvl>
  </w:abstractNum>
  <w:abstractNum w:abstractNumId="15" w15:restartNumberingAfterBreak="0">
    <w:nsid w:val="2DDD234E"/>
    <w:multiLevelType w:val="multilevel"/>
    <w:tmpl w:val="624680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E2631CF"/>
    <w:multiLevelType w:val="multilevel"/>
    <w:tmpl w:val="FFE471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0ECC41C"/>
    <w:multiLevelType w:val="hybridMultilevel"/>
    <w:tmpl w:val="EA28C7FE"/>
    <w:lvl w:ilvl="0" w:tplc="CFE64748">
      <w:start w:val="1"/>
      <w:numFmt w:val="bullet"/>
      <w:lvlText w:val=""/>
      <w:lvlJc w:val="left"/>
      <w:pPr>
        <w:ind w:left="1080" w:hanging="360"/>
      </w:pPr>
      <w:rPr>
        <w:rFonts w:hint="default" w:ascii="Symbol" w:hAnsi="Symbol"/>
      </w:rPr>
    </w:lvl>
    <w:lvl w:ilvl="1" w:tplc="FE2A5A82">
      <w:start w:val="1"/>
      <w:numFmt w:val="bullet"/>
      <w:lvlText w:val="o"/>
      <w:lvlJc w:val="left"/>
      <w:pPr>
        <w:ind w:left="1800" w:hanging="360"/>
      </w:pPr>
      <w:rPr>
        <w:rFonts w:hint="default" w:ascii="Courier New" w:hAnsi="Courier New"/>
      </w:rPr>
    </w:lvl>
    <w:lvl w:ilvl="2" w:tplc="AD865940">
      <w:start w:val="1"/>
      <w:numFmt w:val="bullet"/>
      <w:lvlText w:val=""/>
      <w:lvlJc w:val="left"/>
      <w:pPr>
        <w:ind w:left="2520" w:hanging="360"/>
      </w:pPr>
      <w:rPr>
        <w:rFonts w:hint="default" w:ascii="Wingdings" w:hAnsi="Wingdings"/>
      </w:rPr>
    </w:lvl>
    <w:lvl w:ilvl="3" w:tplc="52E0B2CA">
      <w:start w:val="1"/>
      <w:numFmt w:val="bullet"/>
      <w:lvlText w:val=""/>
      <w:lvlJc w:val="left"/>
      <w:pPr>
        <w:ind w:left="3240" w:hanging="360"/>
      </w:pPr>
      <w:rPr>
        <w:rFonts w:hint="default" w:ascii="Symbol" w:hAnsi="Symbol"/>
      </w:rPr>
    </w:lvl>
    <w:lvl w:ilvl="4" w:tplc="9538FB22">
      <w:start w:val="1"/>
      <w:numFmt w:val="bullet"/>
      <w:lvlText w:val="o"/>
      <w:lvlJc w:val="left"/>
      <w:pPr>
        <w:ind w:left="3960" w:hanging="360"/>
      </w:pPr>
      <w:rPr>
        <w:rFonts w:hint="default" w:ascii="Courier New" w:hAnsi="Courier New"/>
      </w:rPr>
    </w:lvl>
    <w:lvl w:ilvl="5" w:tplc="F02458A4">
      <w:start w:val="1"/>
      <w:numFmt w:val="bullet"/>
      <w:lvlText w:val=""/>
      <w:lvlJc w:val="left"/>
      <w:pPr>
        <w:ind w:left="4680" w:hanging="360"/>
      </w:pPr>
      <w:rPr>
        <w:rFonts w:hint="default" w:ascii="Wingdings" w:hAnsi="Wingdings"/>
      </w:rPr>
    </w:lvl>
    <w:lvl w:ilvl="6" w:tplc="13BC8FFA">
      <w:start w:val="1"/>
      <w:numFmt w:val="bullet"/>
      <w:lvlText w:val=""/>
      <w:lvlJc w:val="left"/>
      <w:pPr>
        <w:ind w:left="5400" w:hanging="360"/>
      </w:pPr>
      <w:rPr>
        <w:rFonts w:hint="default" w:ascii="Symbol" w:hAnsi="Symbol"/>
      </w:rPr>
    </w:lvl>
    <w:lvl w:ilvl="7" w:tplc="F7DA2B9C">
      <w:start w:val="1"/>
      <w:numFmt w:val="bullet"/>
      <w:lvlText w:val="o"/>
      <w:lvlJc w:val="left"/>
      <w:pPr>
        <w:ind w:left="6120" w:hanging="360"/>
      </w:pPr>
      <w:rPr>
        <w:rFonts w:hint="default" w:ascii="Courier New" w:hAnsi="Courier New"/>
      </w:rPr>
    </w:lvl>
    <w:lvl w:ilvl="8" w:tplc="4DAE924A">
      <w:start w:val="1"/>
      <w:numFmt w:val="bullet"/>
      <w:lvlText w:val=""/>
      <w:lvlJc w:val="left"/>
      <w:pPr>
        <w:ind w:left="6840" w:hanging="360"/>
      </w:pPr>
      <w:rPr>
        <w:rFonts w:hint="default" w:ascii="Wingdings" w:hAnsi="Wingdings"/>
      </w:rPr>
    </w:lvl>
  </w:abstractNum>
  <w:abstractNum w:abstractNumId="18" w15:restartNumberingAfterBreak="0">
    <w:nsid w:val="312A4F71"/>
    <w:multiLevelType w:val="multilevel"/>
    <w:tmpl w:val="B4442F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1BE0A7C"/>
    <w:multiLevelType w:val="multilevel"/>
    <w:tmpl w:val="10090025"/>
    <w:lvl w:ilvl="0">
      <w:start w:val="1"/>
      <w:numFmt w:val="decimal"/>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15:restartNumberingAfterBreak="0">
    <w:nsid w:val="34E14EE7"/>
    <w:multiLevelType w:val="multilevel"/>
    <w:tmpl w:val="7DAE00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97F0E51"/>
    <w:multiLevelType w:val="multilevel"/>
    <w:tmpl w:val="C1D8EF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B7919A6"/>
    <w:multiLevelType w:val="hybridMultilevel"/>
    <w:tmpl w:val="FFFFFFFF"/>
    <w:lvl w:ilvl="0" w:tplc="B6F6896C">
      <w:start w:val="1"/>
      <w:numFmt w:val="bullet"/>
      <w:lvlText w:val=""/>
      <w:lvlJc w:val="left"/>
      <w:pPr>
        <w:ind w:left="720" w:hanging="360"/>
      </w:pPr>
      <w:rPr>
        <w:rFonts w:hint="default" w:ascii="Symbol" w:hAnsi="Symbol"/>
      </w:rPr>
    </w:lvl>
    <w:lvl w:ilvl="1" w:tplc="72A46BC2">
      <w:start w:val="1"/>
      <w:numFmt w:val="bullet"/>
      <w:lvlText w:val="o"/>
      <w:lvlJc w:val="left"/>
      <w:pPr>
        <w:ind w:left="1440" w:hanging="360"/>
      </w:pPr>
      <w:rPr>
        <w:rFonts w:hint="default" w:ascii="Courier New" w:hAnsi="Courier New"/>
      </w:rPr>
    </w:lvl>
    <w:lvl w:ilvl="2" w:tplc="6BD40AB0">
      <w:start w:val="1"/>
      <w:numFmt w:val="bullet"/>
      <w:lvlText w:val=""/>
      <w:lvlJc w:val="left"/>
      <w:pPr>
        <w:ind w:left="2160" w:hanging="360"/>
      </w:pPr>
      <w:rPr>
        <w:rFonts w:hint="default" w:ascii="Wingdings" w:hAnsi="Wingdings"/>
      </w:rPr>
    </w:lvl>
    <w:lvl w:ilvl="3" w:tplc="66146EA8">
      <w:start w:val="1"/>
      <w:numFmt w:val="bullet"/>
      <w:lvlText w:val=""/>
      <w:lvlJc w:val="left"/>
      <w:pPr>
        <w:ind w:left="2880" w:hanging="360"/>
      </w:pPr>
      <w:rPr>
        <w:rFonts w:hint="default" w:ascii="Symbol" w:hAnsi="Symbol"/>
      </w:rPr>
    </w:lvl>
    <w:lvl w:ilvl="4" w:tplc="7D76B21E">
      <w:start w:val="1"/>
      <w:numFmt w:val="bullet"/>
      <w:lvlText w:val="o"/>
      <w:lvlJc w:val="left"/>
      <w:pPr>
        <w:ind w:left="3600" w:hanging="360"/>
      </w:pPr>
      <w:rPr>
        <w:rFonts w:hint="default" w:ascii="Courier New" w:hAnsi="Courier New"/>
      </w:rPr>
    </w:lvl>
    <w:lvl w:ilvl="5" w:tplc="C712B8F2">
      <w:start w:val="1"/>
      <w:numFmt w:val="bullet"/>
      <w:lvlText w:val=""/>
      <w:lvlJc w:val="left"/>
      <w:pPr>
        <w:ind w:left="4320" w:hanging="360"/>
      </w:pPr>
      <w:rPr>
        <w:rFonts w:hint="default" w:ascii="Wingdings" w:hAnsi="Wingdings"/>
      </w:rPr>
    </w:lvl>
    <w:lvl w:ilvl="6" w:tplc="B2529FE6">
      <w:start w:val="1"/>
      <w:numFmt w:val="bullet"/>
      <w:lvlText w:val=""/>
      <w:lvlJc w:val="left"/>
      <w:pPr>
        <w:ind w:left="5040" w:hanging="360"/>
      </w:pPr>
      <w:rPr>
        <w:rFonts w:hint="default" w:ascii="Symbol" w:hAnsi="Symbol"/>
      </w:rPr>
    </w:lvl>
    <w:lvl w:ilvl="7" w:tplc="BC84A9B8">
      <w:start w:val="1"/>
      <w:numFmt w:val="bullet"/>
      <w:lvlText w:val="o"/>
      <w:lvlJc w:val="left"/>
      <w:pPr>
        <w:ind w:left="5760" w:hanging="360"/>
      </w:pPr>
      <w:rPr>
        <w:rFonts w:hint="default" w:ascii="Courier New" w:hAnsi="Courier New"/>
      </w:rPr>
    </w:lvl>
    <w:lvl w:ilvl="8" w:tplc="87CC2224">
      <w:start w:val="1"/>
      <w:numFmt w:val="bullet"/>
      <w:lvlText w:val=""/>
      <w:lvlJc w:val="left"/>
      <w:pPr>
        <w:ind w:left="6480" w:hanging="360"/>
      </w:pPr>
      <w:rPr>
        <w:rFonts w:hint="default" w:ascii="Wingdings" w:hAnsi="Wingdings"/>
      </w:rPr>
    </w:lvl>
  </w:abstractNum>
  <w:abstractNum w:abstractNumId="23" w15:restartNumberingAfterBreak="0">
    <w:nsid w:val="3CD032F6"/>
    <w:multiLevelType w:val="hybridMultilevel"/>
    <w:tmpl w:val="28AA7E3A"/>
    <w:lvl w:ilvl="0" w:tplc="F1CC9E36">
      <w:numFmt w:val="bullet"/>
      <w:lvlText w:val="-"/>
      <w:lvlJc w:val="left"/>
      <w:pPr>
        <w:ind w:left="720" w:hanging="360"/>
      </w:pPr>
      <w:rPr>
        <w:rFonts w:hint="default" w:ascii="Arial" w:hAnsi="Arial"/>
      </w:rPr>
    </w:lvl>
    <w:lvl w:ilvl="1" w:tplc="16C024CC" w:tentative="1">
      <w:start w:val="1"/>
      <w:numFmt w:val="bullet"/>
      <w:lvlText w:val="o"/>
      <w:lvlJc w:val="left"/>
      <w:pPr>
        <w:ind w:left="1440" w:hanging="360"/>
      </w:pPr>
      <w:rPr>
        <w:rFonts w:hint="default" w:ascii="Courier New" w:hAnsi="Courier New"/>
      </w:rPr>
    </w:lvl>
    <w:lvl w:ilvl="2" w:tplc="2390C194" w:tentative="1">
      <w:start w:val="1"/>
      <w:numFmt w:val="bullet"/>
      <w:lvlText w:val=""/>
      <w:lvlJc w:val="left"/>
      <w:pPr>
        <w:ind w:left="2160" w:hanging="360"/>
      </w:pPr>
      <w:rPr>
        <w:rFonts w:hint="default" w:ascii="Wingdings" w:hAnsi="Wingdings"/>
      </w:rPr>
    </w:lvl>
    <w:lvl w:ilvl="3" w:tplc="EC96B6A0" w:tentative="1">
      <w:start w:val="1"/>
      <w:numFmt w:val="bullet"/>
      <w:lvlText w:val=""/>
      <w:lvlJc w:val="left"/>
      <w:pPr>
        <w:ind w:left="2880" w:hanging="360"/>
      </w:pPr>
      <w:rPr>
        <w:rFonts w:hint="default" w:ascii="Symbol" w:hAnsi="Symbol"/>
      </w:rPr>
    </w:lvl>
    <w:lvl w:ilvl="4" w:tplc="BB785A2E" w:tentative="1">
      <w:start w:val="1"/>
      <w:numFmt w:val="bullet"/>
      <w:lvlText w:val="o"/>
      <w:lvlJc w:val="left"/>
      <w:pPr>
        <w:ind w:left="3600" w:hanging="360"/>
      </w:pPr>
      <w:rPr>
        <w:rFonts w:hint="default" w:ascii="Courier New" w:hAnsi="Courier New"/>
      </w:rPr>
    </w:lvl>
    <w:lvl w:ilvl="5" w:tplc="049AC66E" w:tentative="1">
      <w:start w:val="1"/>
      <w:numFmt w:val="bullet"/>
      <w:lvlText w:val=""/>
      <w:lvlJc w:val="left"/>
      <w:pPr>
        <w:ind w:left="4320" w:hanging="360"/>
      </w:pPr>
      <w:rPr>
        <w:rFonts w:hint="default" w:ascii="Wingdings" w:hAnsi="Wingdings"/>
      </w:rPr>
    </w:lvl>
    <w:lvl w:ilvl="6" w:tplc="E0A0068E" w:tentative="1">
      <w:start w:val="1"/>
      <w:numFmt w:val="bullet"/>
      <w:lvlText w:val=""/>
      <w:lvlJc w:val="left"/>
      <w:pPr>
        <w:ind w:left="5040" w:hanging="360"/>
      </w:pPr>
      <w:rPr>
        <w:rFonts w:hint="default" w:ascii="Symbol" w:hAnsi="Symbol"/>
      </w:rPr>
    </w:lvl>
    <w:lvl w:ilvl="7" w:tplc="F1EA62AA" w:tentative="1">
      <w:start w:val="1"/>
      <w:numFmt w:val="bullet"/>
      <w:lvlText w:val="o"/>
      <w:lvlJc w:val="left"/>
      <w:pPr>
        <w:ind w:left="5760" w:hanging="360"/>
      </w:pPr>
      <w:rPr>
        <w:rFonts w:hint="default" w:ascii="Courier New" w:hAnsi="Courier New"/>
      </w:rPr>
    </w:lvl>
    <w:lvl w:ilvl="8" w:tplc="7E563868" w:tentative="1">
      <w:start w:val="1"/>
      <w:numFmt w:val="bullet"/>
      <w:lvlText w:val=""/>
      <w:lvlJc w:val="left"/>
      <w:pPr>
        <w:ind w:left="6480" w:hanging="360"/>
      </w:pPr>
      <w:rPr>
        <w:rFonts w:hint="default" w:ascii="Wingdings" w:hAnsi="Wingdings"/>
      </w:rPr>
    </w:lvl>
  </w:abstractNum>
  <w:abstractNum w:abstractNumId="24" w15:restartNumberingAfterBreak="0">
    <w:nsid w:val="41C4B571"/>
    <w:multiLevelType w:val="hybridMultilevel"/>
    <w:tmpl w:val="FFFFFFFF"/>
    <w:lvl w:ilvl="0" w:tplc="31064154">
      <w:start w:val="1"/>
      <w:numFmt w:val="bullet"/>
      <w:lvlText w:val=""/>
      <w:lvlJc w:val="left"/>
      <w:pPr>
        <w:ind w:left="720" w:hanging="360"/>
      </w:pPr>
      <w:rPr>
        <w:rFonts w:hint="default" w:ascii="Symbol" w:hAnsi="Symbol"/>
      </w:rPr>
    </w:lvl>
    <w:lvl w:ilvl="1" w:tplc="B3DEDFBE">
      <w:start w:val="1"/>
      <w:numFmt w:val="bullet"/>
      <w:lvlText w:val="o"/>
      <w:lvlJc w:val="left"/>
      <w:pPr>
        <w:ind w:left="1440" w:hanging="360"/>
      </w:pPr>
      <w:rPr>
        <w:rFonts w:hint="default" w:ascii="Courier New" w:hAnsi="Courier New"/>
      </w:rPr>
    </w:lvl>
    <w:lvl w:ilvl="2" w:tplc="26445F0A">
      <w:start w:val="1"/>
      <w:numFmt w:val="bullet"/>
      <w:lvlText w:val=""/>
      <w:lvlJc w:val="left"/>
      <w:pPr>
        <w:ind w:left="2160" w:hanging="360"/>
      </w:pPr>
      <w:rPr>
        <w:rFonts w:hint="default" w:ascii="Wingdings" w:hAnsi="Wingdings"/>
      </w:rPr>
    </w:lvl>
    <w:lvl w:ilvl="3" w:tplc="69FA33B0">
      <w:start w:val="1"/>
      <w:numFmt w:val="bullet"/>
      <w:lvlText w:val=""/>
      <w:lvlJc w:val="left"/>
      <w:pPr>
        <w:ind w:left="2880" w:hanging="360"/>
      </w:pPr>
      <w:rPr>
        <w:rFonts w:hint="default" w:ascii="Symbol" w:hAnsi="Symbol"/>
      </w:rPr>
    </w:lvl>
    <w:lvl w:ilvl="4" w:tplc="4A4E0124">
      <w:start w:val="1"/>
      <w:numFmt w:val="bullet"/>
      <w:lvlText w:val="o"/>
      <w:lvlJc w:val="left"/>
      <w:pPr>
        <w:ind w:left="3600" w:hanging="360"/>
      </w:pPr>
      <w:rPr>
        <w:rFonts w:hint="default" w:ascii="Courier New" w:hAnsi="Courier New"/>
      </w:rPr>
    </w:lvl>
    <w:lvl w:ilvl="5" w:tplc="35323F64">
      <w:start w:val="1"/>
      <w:numFmt w:val="bullet"/>
      <w:lvlText w:val=""/>
      <w:lvlJc w:val="left"/>
      <w:pPr>
        <w:ind w:left="4320" w:hanging="360"/>
      </w:pPr>
      <w:rPr>
        <w:rFonts w:hint="default" w:ascii="Wingdings" w:hAnsi="Wingdings"/>
      </w:rPr>
    </w:lvl>
    <w:lvl w:ilvl="6" w:tplc="3F622654">
      <w:start w:val="1"/>
      <w:numFmt w:val="bullet"/>
      <w:lvlText w:val=""/>
      <w:lvlJc w:val="left"/>
      <w:pPr>
        <w:ind w:left="5040" w:hanging="360"/>
      </w:pPr>
      <w:rPr>
        <w:rFonts w:hint="default" w:ascii="Symbol" w:hAnsi="Symbol"/>
      </w:rPr>
    </w:lvl>
    <w:lvl w:ilvl="7" w:tplc="C898E3B2">
      <w:start w:val="1"/>
      <w:numFmt w:val="bullet"/>
      <w:lvlText w:val="o"/>
      <w:lvlJc w:val="left"/>
      <w:pPr>
        <w:ind w:left="5760" w:hanging="360"/>
      </w:pPr>
      <w:rPr>
        <w:rFonts w:hint="default" w:ascii="Courier New" w:hAnsi="Courier New"/>
      </w:rPr>
    </w:lvl>
    <w:lvl w:ilvl="8" w:tplc="D9786338">
      <w:start w:val="1"/>
      <w:numFmt w:val="bullet"/>
      <w:lvlText w:val=""/>
      <w:lvlJc w:val="left"/>
      <w:pPr>
        <w:ind w:left="6480" w:hanging="360"/>
      </w:pPr>
      <w:rPr>
        <w:rFonts w:hint="default" w:ascii="Wingdings" w:hAnsi="Wingdings"/>
      </w:rPr>
    </w:lvl>
  </w:abstractNum>
  <w:abstractNum w:abstractNumId="25" w15:restartNumberingAfterBreak="0">
    <w:nsid w:val="4301AC2D"/>
    <w:multiLevelType w:val="hybridMultilevel"/>
    <w:tmpl w:val="77E40006"/>
    <w:lvl w:ilvl="0" w:tplc="5C6AB21C">
      <w:start w:val="1"/>
      <w:numFmt w:val="bullet"/>
      <w:lvlText w:val=""/>
      <w:lvlJc w:val="left"/>
      <w:pPr>
        <w:ind w:left="720" w:hanging="360"/>
      </w:pPr>
      <w:rPr>
        <w:rFonts w:hint="default" w:ascii="Symbol" w:hAnsi="Symbol"/>
      </w:rPr>
    </w:lvl>
    <w:lvl w:ilvl="1" w:tplc="56D6B03E">
      <w:start w:val="1"/>
      <w:numFmt w:val="bullet"/>
      <w:lvlText w:val="o"/>
      <w:lvlJc w:val="left"/>
      <w:pPr>
        <w:ind w:left="1440" w:hanging="360"/>
      </w:pPr>
      <w:rPr>
        <w:rFonts w:hint="default" w:ascii="Courier New" w:hAnsi="Courier New"/>
      </w:rPr>
    </w:lvl>
    <w:lvl w:ilvl="2" w:tplc="E49269F2">
      <w:start w:val="1"/>
      <w:numFmt w:val="bullet"/>
      <w:lvlText w:val=""/>
      <w:lvlJc w:val="left"/>
      <w:pPr>
        <w:ind w:left="2160" w:hanging="360"/>
      </w:pPr>
      <w:rPr>
        <w:rFonts w:hint="default" w:ascii="Wingdings" w:hAnsi="Wingdings"/>
      </w:rPr>
    </w:lvl>
    <w:lvl w:ilvl="3" w:tplc="ECC86626">
      <w:start w:val="1"/>
      <w:numFmt w:val="bullet"/>
      <w:lvlText w:val=""/>
      <w:lvlJc w:val="left"/>
      <w:pPr>
        <w:ind w:left="2880" w:hanging="360"/>
      </w:pPr>
      <w:rPr>
        <w:rFonts w:hint="default" w:ascii="Symbol" w:hAnsi="Symbol"/>
      </w:rPr>
    </w:lvl>
    <w:lvl w:ilvl="4" w:tplc="31B8E468">
      <w:start w:val="1"/>
      <w:numFmt w:val="bullet"/>
      <w:lvlText w:val="o"/>
      <w:lvlJc w:val="left"/>
      <w:pPr>
        <w:ind w:left="3600" w:hanging="360"/>
      </w:pPr>
      <w:rPr>
        <w:rFonts w:hint="default" w:ascii="Courier New" w:hAnsi="Courier New"/>
      </w:rPr>
    </w:lvl>
    <w:lvl w:ilvl="5" w:tplc="1CC03BA4">
      <w:start w:val="1"/>
      <w:numFmt w:val="bullet"/>
      <w:lvlText w:val=""/>
      <w:lvlJc w:val="left"/>
      <w:pPr>
        <w:ind w:left="4320" w:hanging="360"/>
      </w:pPr>
      <w:rPr>
        <w:rFonts w:hint="default" w:ascii="Wingdings" w:hAnsi="Wingdings"/>
      </w:rPr>
    </w:lvl>
    <w:lvl w:ilvl="6" w:tplc="525E303E">
      <w:start w:val="1"/>
      <w:numFmt w:val="bullet"/>
      <w:lvlText w:val=""/>
      <w:lvlJc w:val="left"/>
      <w:pPr>
        <w:ind w:left="5040" w:hanging="360"/>
      </w:pPr>
      <w:rPr>
        <w:rFonts w:hint="default" w:ascii="Symbol" w:hAnsi="Symbol"/>
      </w:rPr>
    </w:lvl>
    <w:lvl w:ilvl="7" w:tplc="3056C630">
      <w:start w:val="1"/>
      <w:numFmt w:val="bullet"/>
      <w:lvlText w:val="o"/>
      <w:lvlJc w:val="left"/>
      <w:pPr>
        <w:ind w:left="5760" w:hanging="360"/>
      </w:pPr>
      <w:rPr>
        <w:rFonts w:hint="default" w:ascii="Courier New" w:hAnsi="Courier New"/>
      </w:rPr>
    </w:lvl>
    <w:lvl w:ilvl="8" w:tplc="BF325EF4">
      <w:start w:val="1"/>
      <w:numFmt w:val="bullet"/>
      <w:lvlText w:val=""/>
      <w:lvlJc w:val="left"/>
      <w:pPr>
        <w:ind w:left="6480" w:hanging="360"/>
      </w:pPr>
      <w:rPr>
        <w:rFonts w:hint="default" w:ascii="Wingdings" w:hAnsi="Wingdings"/>
      </w:rPr>
    </w:lvl>
  </w:abstractNum>
  <w:abstractNum w:abstractNumId="26" w15:restartNumberingAfterBreak="0">
    <w:nsid w:val="49046F45"/>
    <w:multiLevelType w:val="multilevel"/>
    <w:tmpl w:val="DC066B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A597F05"/>
    <w:multiLevelType w:val="multilevel"/>
    <w:tmpl w:val="85C682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C510424"/>
    <w:multiLevelType w:val="multilevel"/>
    <w:tmpl w:val="14A8EC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4E641A3A"/>
    <w:multiLevelType w:val="multilevel"/>
    <w:tmpl w:val="B574C6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5CEEAB6"/>
    <w:multiLevelType w:val="hybridMultilevel"/>
    <w:tmpl w:val="1D80FF08"/>
    <w:lvl w:ilvl="0" w:tplc="680E7E7E">
      <w:start w:val="1"/>
      <w:numFmt w:val="decimal"/>
      <w:lvlText w:val="%1."/>
      <w:lvlJc w:val="left"/>
      <w:pPr>
        <w:ind w:left="720" w:hanging="360"/>
      </w:pPr>
    </w:lvl>
    <w:lvl w:ilvl="1" w:tplc="16785654">
      <w:start w:val="1"/>
      <w:numFmt w:val="bullet"/>
      <w:lvlText w:val="o"/>
      <w:lvlJc w:val="left"/>
      <w:pPr>
        <w:ind w:left="1440" w:hanging="360"/>
      </w:pPr>
      <w:rPr>
        <w:rFonts w:hint="default" w:ascii="Courier New" w:hAnsi="Courier New"/>
      </w:rPr>
    </w:lvl>
    <w:lvl w:ilvl="2" w:tplc="6B2C04D8">
      <w:start w:val="1"/>
      <w:numFmt w:val="bullet"/>
      <w:lvlText w:val=""/>
      <w:lvlJc w:val="left"/>
      <w:pPr>
        <w:ind w:left="2160" w:hanging="360"/>
      </w:pPr>
      <w:rPr>
        <w:rFonts w:hint="default" w:ascii="Wingdings" w:hAnsi="Wingdings"/>
      </w:rPr>
    </w:lvl>
    <w:lvl w:ilvl="3" w:tplc="2A24F086">
      <w:start w:val="1"/>
      <w:numFmt w:val="bullet"/>
      <w:lvlText w:val=""/>
      <w:lvlJc w:val="left"/>
      <w:pPr>
        <w:ind w:left="2880" w:hanging="360"/>
      </w:pPr>
      <w:rPr>
        <w:rFonts w:hint="default" w:ascii="Symbol" w:hAnsi="Symbol"/>
      </w:rPr>
    </w:lvl>
    <w:lvl w:ilvl="4" w:tplc="FD4025D8">
      <w:start w:val="1"/>
      <w:numFmt w:val="bullet"/>
      <w:lvlText w:val="o"/>
      <w:lvlJc w:val="left"/>
      <w:pPr>
        <w:ind w:left="3600" w:hanging="360"/>
      </w:pPr>
      <w:rPr>
        <w:rFonts w:hint="default" w:ascii="Courier New" w:hAnsi="Courier New"/>
      </w:rPr>
    </w:lvl>
    <w:lvl w:ilvl="5" w:tplc="2AA46010">
      <w:start w:val="1"/>
      <w:numFmt w:val="bullet"/>
      <w:lvlText w:val=""/>
      <w:lvlJc w:val="left"/>
      <w:pPr>
        <w:ind w:left="4320" w:hanging="360"/>
      </w:pPr>
      <w:rPr>
        <w:rFonts w:hint="default" w:ascii="Wingdings" w:hAnsi="Wingdings"/>
      </w:rPr>
    </w:lvl>
    <w:lvl w:ilvl="6" w:tplc="E4C4AEA2">
      <w:start w:val="1"/>
      <w:numFmt w:val="bullet"/>
      <w:lvlText w:val=""/>
      <w:lvlJc w:val="left"/>
      <w:pPr>
        <w:ind w:left="5040" w:hanging="360"/>
      </w:pPr>
      <w:rPr>
        <w:rFonts w:hint="default" w:ascii="Symbol" w:hAnsi="Symbol"/>
      </w:rPr>
    </w:lvl>
    <w:lvl w:ilvl="7" w:tplc="EA30F0C4">
      <w:start w:val="1"/>
      <w:numFmt w:val="bullet"/>
      <w:lvlText w:val="o"/>
      <w:lvlJc w:val="left"/>
      <w:pPr>
        <w:ind w:left="5760" w:hanging="360"/>
      </w:pPr>
      <w:rPr>
        <w:rFonts w:hint="default" w:ascii="Courier New" w:hAnsi="Courier New"/>
      </w:rPr>
    </w:lvl>
    <w:lvl w:ilvl="8" w:tplc="4E28D034">
      <w:start w:val="1"/>
      <w:numFmt w:val="bullet"/>
      <w:lvlText w:val=""/>
      <w:lvlJc w:val="left"/>
      <w:pPr>
        <w:ind w:left="6480" w:hanging="360"/>
      </w:pPr>
      <w:rPr>
        <w:rFonts w:hint="default" w:ascii="Wingdings" w:hAnsi="Wingdings"/>
      </w:rPr>
    </w:lvl>
  </w:abstractNum>
  <w:abstractNum w:abstractNumId="31" w15:restartNumberingAfterBreak="0">
    <w:nsid w:val="5A3B6094"/>
    <w:multiLevelType w:val="multilevel"/>
    <w:tmpl w:val="CA42F3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A972D1D"/>
    <w:multiLevelType w:val="multilevel"/>
    <w:tmpl w:val="F2649B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C6451DD"/>
    <w:multiLevelType w:val="hybridMultilevel"/>
    <w:tmpl w:val="FFFFFFFF"/>
    <w:lvl w:ilvl="0" w:tplc="F0382E9C">
      <w:start w:val="1"/>
      <w:numFmt w:val="bullet"/>
      <w:lvlText w:val=""/>
      <w:lvlJc w:val="left"/>
      <w:pPr>
        <w:ind w:left="720" w:hanging="360"/>
      </w:pPr>
      <w:rPr>
        <w:rFonts w:hint="default" w:ascii="Symbol" w:hAnsi="Symbol"/>
      </w:rPr>
    </w:lvl>
    <w:lvl w:ilvl="1" w:tplc="9D043DFA">
      <w:start w:val="1"/>
      <w:numFmt w:val="bullet"/>
      <w:lvlText w:val="o"/>
      <w:lvlJc w:val="left"/>
      <w:pPr>
        <w:ind w:left="1440" w:hanging="360"/>
      </w:pPr>
      <w:rPr>
        <w:rFonts w:hint="default" w:ascii="Courier New" w:hAnsi="Courier New"/>
      </w:rPr>
    </w:lvl>
    <w:lvl w:ilvl="2" w:tplc="06844108">
      <w:start w:val="1"/>
      <w:numFmt w:val="bullet"/>
      <w:lvlText w:val=""/>
      <w:lvlJc w:val="left"/>
      <w:pPr>
        <w:ind w:left="2160" w:hanging="360"/>
      </w:pPr>
      <w:rPr>
        <w:rFonts w:hint="default" w:ascii="Wingdings" w:hAnsi="Wingdings"/>
      </w:rPr>
    </w:lvl>
    <w:lvl w:ilvl="3" w:tplc="6212B228">
      <w:start w:val="1"/>
      <w:numFmt w:val="bullet"/>
      <w:lvlText w:val=""/>
      <w:lvlJc w:val="left"/>
      <w:pPr>
        <w:ind w:left="2880" w:hanging="360"/>
      </w:pPr>
      <w:rPr>
        <w:rFonts w:hint="default" w:ascii="Symbol" w:hAnsi="Symbol"/>
      </w:rPr>
    </w:lvl>
    <w:lvl w:ilvl="4" w:tplc="2BBA0AFA">
      <w:start w:val="1"/>
      <w:numFmt w:val="bullet"/>
      <w:lvlText w:val="o"/>
      <w:lvlJc w:val="left"/>
      <w:pPr>
        <w:ind w:left="3600" w:hanging="360"/>
      </w:pPr>
      <w:rPr>
        <w:rFonts w:hint="default" w:ascii="Courier New" w:hAnsi="Courier New"/>
      </w:rPr>
    </w:lvl>
    <w:lvl w:ilvl="5" w:tplc="95D82496">
      <w:start w:val="1"/>
      <w:numFmt w:val="bullet"/>
      <w:lvlText w:val=""/>
      <w:lvlJc w:val="left"/>
      <w:pPr>
        <w:ind w:left="4320" w:hanging="360"/>
      </w:pPr>
      <w:rPr>
        <w:rFonts w:hint="default" w:ascii="Wingdings" w:hAnsi="Wingdings"/>
      </w:rPr>
    </w:lvl>
    <w:lvl w:ilvl="6" w:tplc="F6D60C94">
      <w:start w:val="1"/>
      <w:numFmt w:val="bullet"/>
      <w:lvlText w:val=""/>
      <w:lvlJc w:val="left"/>
      <w:pPr>
        <w:ind w:left="5040" w:hanging="360"/>
      </w:pPr>
      <w:rPr>
        <w:rFonts w:hint="default" w:ascii="Symbol" w:hAnsi="Symbol"/>
      </w:rPr>
    </w:lvl>
    <w:lvl w:ilvl="7" w:tplc="D6F29854">
      <w:start w:val="1"/>
      <w:numFmt w:val="bullet"/>
      <w:lvlText w:val="o"/>
      <w:lvlJc w:val="left"/>
      <w:pPr>
        <w:ind w:left="5760" w:hanging="360"/>
      </w:pPr>
      <w:rPr>
        <w:rFonts w:hint="default" w:ascii="Courier New" w:hAnsi="Courier New"/>
      </w:rPr>
    </w:lvl>
    <w:lvl w:ilvl="8" w:tplc="6CA46B90">
      <w:start w:val="1"/>
      <w:numFmt w:val="bullet"/>
      <w:lvlText w:val=""/>
      <w:lvlJc w:val="left"/>
      <w:pPr>
        <w:ind w:left="6480" w:hanging="360"/>
      </w:pPr>
      <w:rPr>
        <w:rFonts w:hint="default" w:ascii="Wingdings" w:hAnsi="Wingdings"/>
      </w:rPr>
    </w:lvl>
  </w:abstractNum>
  <w:abstractNum w:abstractNumId="34" w15:restartNumberingAfterBreak="0">
    <w:nsid w:val="5C72931C"/>
    <w:multiLevelType w:val="hybridMultilevel"/>
    <w:tmpl w:val="C35055B4"/>
    <w:lvl w:ilvl="0" w:tplc="6B2AA746">
      <w:start w:val="1"/>
      <w:numFmt w:val="decimal"/>
      <w:lvlText w:val="%1."/>
      <w:lvlJc w:val="left"/>
      <w:pPr>
        <w:ind w:left="720" w:hanging="360"/>
      </w:pPr>
    </w:lvl>
    <w:lvl w:ilvl="1" w:tplc="975E8534">
      <w:start w:val="1"/>
      <w:numFmt w:val="lowerLetter"/>
      <w:lvlText w:val="%2."/>
      <w:lvlJc w:val="left"/>
      <w:pPr>
        <w:ind w:left="1440" w:hanging="360"/>
      </w:pPr>
    </w:lvl>
    <w:lvl w:ilvl="2" w:tplc="B2864AD4">
      <w:start w:val="1"/>
      <w:numFmt w:val="lowerRoman"/>
      <w:lvlText w:val="%3."/>
      <w:lvlJc w:val="right"/>
      <w:pPr>
        <w:ind w:left="2160" w:hanging="180"/>
      </w:pPr>
    </w:lvl>
    <w:lvl w:ilvl="3" w:tplc="FC1C4512">
      <w:start w:val="1"/>
      <w:numFmt w:val="decimal"/>
      <w:lvlText w:val="%4."/>
      <w:lvlJc w:val="left"/>
      <w:pPr>
        <w:ind w:left="2880" w:hanging="360"/>
      </w:pPr>
    </w:lvl>
    <w:lvl w:ilvl="4" w:tplc="2B44193C">
      <w:start w:val="1"/>
      <w:numFmt w:val="lowerLetter"/>
      <w:lvlText w:val="%5."/>
      <w:lvlJc w:val="left"/>
      <w:pPr>
        <w:ind w:left="3600" w:hanging="360"/>
      </w:pPr>
    </w:lvl>
    <w:lvl w:ilvl="5" w:tplc="54ACC75C">
      <w:start w:val="1"/>
      <w:numFmt w:val="lowerRoman"/>
      <w:lvlText w:val="%6."/>
      <w:lvlJc w:val="right"/>
      <w:pPr>
        <w:ind w:left="4320" w:hanging="180"/>
      </w:pPr>
    </w:lvl>
    <w:lvl w:ilvl="6" w:tplc="A640989C">
      <w:start w:val="1"/>
      <w:numFmt w:val="decimal"/>
      <w:lvlText w:val="%7."/>
      <w:lvlJc w:val="left"/>
      <w:pPr>
        <w:ind w:left="5040" w:hanging="360"/>
      </w:pPr>
    </w:lvl>
    <w:lvl w:ilvl="7" w:tplc="1298C6EE">
      <w:start w:val="1"/>
      <w:numFmt w:val="lowerLetter"/>
      <w:lvlText w:val="%8."/>
      <w:lvlJc w:val="left"/>
      <w:pPr>
        <w:ind w:left="5760" w:hanging="360"/>
      </w:pPr>
    </w:lvl>
    <w:lvl w:ilvl="8" w:tplc="46BC2ECE">
      <w:start w:val="1"/>
      <w:numFmt w:val="lowerRoman"/>
      <w:lvlText w:val="%9."/>
      <w:lvlJc w:val="right"/>
      <w:pPr>
        <w:ind w:left="6480" w:hanging="180"/>
      </w:pPr>
    </w:lvl>
  </w:abstractNum>
  <w:abstractNum w:abstractNumId="35" w15:restartNumberingAfterBreak="0">
    <w:nsid w:val="5F57A119"/>
    <w:multiLevelType w:val="hybridMultilevel"/>
    <w:tmpl w:val="FFFFFFFF"/>
    <w:lvl w:ilvl="0" w:tplc="F35A8864">
      <w:start w:val="1"/>
      <w:numFmt w:val="decimal"/>
      <w:lvlText w:val="%1."/>
      <w:lvlJc w:val="left"/>
      <w:pPr>
        <w:ind w:left="720" w:hanging="360"/>
      </w:pPr>
    </w:lvl>
    <w:lvl w:ilvl="1" w:tplc="DC286EBA">
      <w:start w:val="1"/>
      <w:numFmt w:val="lowerLetter"/>
      <w:lvlText w:val="%2."/>
      <w:lvlJc w:val="left"/>
      <w:pPr>
        <w:ind w:left="1440" w:hanging="360"/>
      </w:pPr>
    </w:lvl>
    <w:lvl w:ilvl="2" w:tplc="6FF80DE8">
      <w:start w:val="1"/>
      <w:numFmt w:val="lowerRoman"/>
      <w:lvlText w:val="%3."/>
      <w:lvlJc w:val="right"/>
      <w:pPr>
        <w:ind w:left="2160" w:hanging="180"/>
      </w:pPr>
    </w:lvl>
    <w:lvl w:ilvl="3" w:tplc="C6205246">
      <w:start w:val="1"/>
      <w:numFmt w:val="decimal"/>
      <w:lvlText w:val="%4."/>
      <w:lvlJc w:val="left"/>
      <w:pPr>
        <w:ind w:left="2880" w:hanging="360"/>
      </w:pPr>
    </w:lvl>
    <w:lvl w:ilvl="4" w:tplc="A298467E">
      <w:start w:val="1"/>
      <w:numFmt w:val="lowerLetter"/>
      <w:lvlText w:val="%5."/>
      <w:lvlJc w:val="left"/>
      <w:pPr>
        <w:ind w:left="3600" w:hanging="360"/>
      </w:pPr>
    </w:lvl>
    <w:lvl w:ilvl="5" w:tplc="AB7AE87E">
      <w:start w:val="1"/>
      <w:numFmt w:val="lowerRoman"/>
      <w:lvlText w:val="%6."/>
      <w:lvlJc w:val="right"/>
      <w:pPr>
        <w:ind w:left="4320" w:hanging="180"/>
      </w:pPr>
    </w:lvl>
    <w:lvl w:ilvl="6" w:tplc="A96AB6B8">
      <w:start w:val="1"/>
      <w:numFmt w:val="decimal"/>
      <w:lvlText w:val="%7."/>
      <w:lvlJc w:val="left"/>
      <w:pPr>
        <w:ind w:left="5040" w:hanging="360"/>
      </w:pPr>
    </w:lvl>
    <w:lvl w:ilvl="7" w:tplc="5CAA3D88">
      <w:start w:val="1"/>
      <w:numFmt w:val="lowerLetter"/>
      <w:lvlText w:val="%8."/>
      <w:lvlJc w:val="left"/>
      <w:pPr>
        <w:ind w:left="5760" w:hanging="360"/>
      </w:pPr>
    </w:lvl>
    <w:lvl w:ilvl="8" w:tplc="F4E48318">
      <w:start w:val="1"/>
      <w:numFmt w:val="lowerRoman"/>
      <w:lvlText w:val="%9."/>
      <w:lvlJc w:val="right"/>
      <w:pPr>
        <w:ind w:left="6480" w:hanging="180"/>
      </w:pPr>
    </w:lvl>
  </w:abstractNum>
  <w:abstractNum w:abstractNumId="36" w15:restartNumberingAfterBreak="0">
    <w:nsid w:val="60C5752B"/>
    <w:multiLevelType w:val="hybridMultilevel"/>
    <w:tmpl w:val="FFFFFFFF"/>
    <w:lvl w:ilvl="0" w:tplc="83501E50">
      <w:start w:val="1"/>
      <w:numFmt w:val="bullet"/>
      <w:lvlText w:val="-"/>
      <w:lvlJc w:val="left"/>
      <w:pPr>
        <w:ind w:left="720" w:hanging="360"/>
      </w:pPr>
      <w:rPr>
        <w:rFonts w:hint="default" w:ascii="Aptos" w:hAnsi="Aptos"/>
      </w:rPr>
    </w:lvl>
    <w:lvl w:ilvl="1" w:tplc="586EC660">
      <w:start w:val="1"/>
      <w:numFmt w:val="bullet"/>
      <w:lvlText w:val="o"/>
      <w:lvlJc w:val="left"/>
      <w:pPr>
        <w:ind w:left="1440" w:hanging="360"/>
      </w:pPr>
      <w:rPr>
        <w:rFonts w:hint="default" w:ascii="Courier New" w:hAnsi="Courier New"/>
      </w:rPr>
    </w:lvl>
    <w:lvl w:ilvl="2" w:tplc="C964BCA8">
      <w:start w:val="1"/>
      <w:numFmt w:val="bullet"/>
      <w:lvlText w:val=""/>
      <w:lvlJc w:val="left"/>
      <w:pPr>
        <w:ind w:left="2160" w:hanging="360"/>
      </w:pPr>
      <w:rPr>
        <w:rFonts w:hint="default" w:ascii="Wingdings" w:hAnsi="Wingdings"/>
      </w:rPr>
    </w:lvl>
    <w:lvl w:ilvl="3" w:tplc="2FFC41AA">
      <w:start w:val="1"/>
      <w:numFmt w:val="bullet"/>
      <w:lvlText w:val=""/>
      <w:lvlJc w:val="left"/>
      <w:pPr>
        <w:ind w:left="2880" w:hanging="360"/>
      </w:pPr>
      <w:rPr>
        <w:rFonts w:hint="default" w:ascii="Symbol" w:hAnsi="Symbol"/>
      </w:rPr>
    </w:lvl>
    <w:lvl w:ilvl="4" w:tplc="9FAAD45A">
      <w:start w:val="1"/>
      <w:numFmt w:val="bullet"/>
      <w:lvlText w:val="o"/>
      <w:lvlJc w:val="left"/>
      <w:pPr>
        <w:ind w:left="3600" w:hanging="360"/>
      </w:pPr>
      <w:rPr>
        <w:rFonts w:hint="default" w:ascii="Courier New" w:hAnsi="Courier New"/>
      </w:rPr>
    </w:lvl>
    <w:lvl w:ilvl="5" w:tplc="F7A4EAFA">
      <w:start w:val="1"/>
      <w:numFmt w:val="bullet"/>
      <w:lvlText w:val=""/>
      <w:lvlJc w:val="left"/>
      <w:pPr>
        <w:ind w:left="4320" w:hanging="360"/>
      </w:pPr>
      <w:rPr>
        <w:rFonts w:hint="default" w:ascii="Wingdings" w:hAnsi="Wingdings"/>
      </w:rPr>
    </w:lvl>
    <w:lvl w:ilvl="6" w:tplc="25DE08E8">
      <w:start w:val="1"/>
      <w:numFmt w:val="bullet"/>
      <w:lvlText w:val=""/>
      <w:lvlJc w:val="left"/>
      <w:pPr>
        <w:ind w:left="5040" w:hanging="360"/>
      </w:pPr>
      <w:rPr>
        <w:rFonts w:hint="default" w:ascii="Symbol" w:hAnsi="Symbol"/>
      </w:rPr>
    </w:lvl>
    <w:lvl w:ilvl="7" w:tplc="F012A9A8">
      <w:start w:val="1"/>
      <w:numFmt w:val="bullet"/>
      <w:lvlText w:val="o"/>
      <w:lvlJc w:val="left"/>
      <w:pPr>
        <w:ind w:left="5760" w:hanging="360"/>
      </w:pPr>
      <w:rPr>
        <w:rFonts w:hint="default" w:ascii="Courier New" w:hAnsi="Courier New"/>
      </w:rPr>
    </w:lvl>
    <w:lvl w:ilvl="8" w:tplc="174ADA6A">
      <w:start w:val="1"/>
      <w:numFmt w:val="bullet"/>
      <w:lvlText w:val=""/>
      <w:lvlJc w:val="left"/>
      <w:pPr>
        <w:ind w:left="6480" w:hanging="360"/>
      </w:pPr>
      <w:rPr>
        <w:rFonts w:hint="default" w:ascii="Wingdings" w:hAnsi="Wingdings"/>
      </w:rPr>
    </w:lvl>
  </w:abstractNum>
  <w:abstractNum w:abstractNumId="37" w15:restartNumberingAfterBreak="0">
    <w:nsid w:val="634F0EFD"/>
    <w:multiLevelType w:val="multilevel"/>
    <w:tmpl w:val="4B6830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8CB6682"/>
    <w:multiLevelType w:val="multilevel"/>
    <w:tmpl w:val="FFFFFFFF"/>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9EA7D44"/>
    <w:multiLevelType w:val="multilevel"/>
    <w:tmpl w:val="CACC6A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AB73AD4"/>
    <w:multiLevelType w:val="multilevel"/>
    <w:tmpl w:val="5106E7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6E9D3D9F"/>
    <w:multiLevelType w:val="multilevel"/>
    <w:tmpl w:val="77B4AF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704FA82D"/>
    <w:multiLevelType w:val="hybridMultilevel"/>
    <w:tmpl w:val="FFFFFFFF"/>
    <w:lvl w:ilvl="0" w:tplc="2B6E8958">
      <w:start w:val="1"/>
      <w:numFmt w:val="bullet"/>
      <w:lvlText w:val="-"/>
      <w:lvlJc w:val="left"/>
      <w:pPr>
        <w:ind w:left="720" w:hanging="360"/>
      </w:pPr>
      <w:rPr>
        <w:rFonts w:hint="default" w:ascii="Aptos" w:hAnsi="Aptos"/>
      </w:rPr>
    </w:lvl>
    <w:lvl w:ilvl="1" w:tplc="8E245C70">
      <w:start w:val="1"/>
      <w:numFmt w:val="bullet"/>
      <w:lvlText w:val="o"/>
      <w:lvlJc w:val="left"/>
      <w:pPr>
        <w:ind w:left="1440" w:hanging="360"/>
      </w:pPr>
      <w:rPr>
        <w:rFonts w:hint="default" w:ascii="Courier New" w:hAnsi="Courier New"/>
      </w:rPr>
    </w:lvl>
    <w:lvl w:ilvl="2" w:tplc="C464ED86">
      <w:start w:val="1"/>
      <w:numFmt w:val="bullet"/>
      <w:lvlText w:val=""/>
      <w:lvlJc w:val="left"/>
      <w:pPr>
        <w:ind w:left="2160" w:hanging="360"/>
      </w:pPr>
      <w:rPr>
        <w:rFonts w:hint="default" w:ascii="Wingdings" w:hAnsi="Wingdings"/>
      </w:rPr>
    </w:lvl>
    <w:lvl w:ilvl="3" w:tplc="EAAEB808">
      <w:start w:val="1"/>
      <w:numFmt w:val="bullet"/>
      <w:lvlText w:val=""/>
      <w:lvlJc w:val="left"/>
      <w:pPr>
        <w:ind w:left="2880" w:hanging="360"/>
      </w:pPr>
      <w:rPr>
        <w:rFonts w:hint="default" w:ascii="Symbol" w:hAnsi="Symbol"/>
      </w:rPr>
    </w:lvl>
    <w:lvl w:ilvl="4" w:tplc="7CECDE50">
      <w:start w:val="1"/>
      <w:numFmt w:val="bullet"/>
      <w:lvlText w:val="o"/>
      <w:lvlJc w:val="left"/>
      <w:pPr>
        <w:ind w:left="3600" w:hanging="360"/>
      </w:pPr>
      <w:rPr>
        <w:rFonts w:hint="default" w:ascii="Courier New" w:hAnsi="Courier New"/>
      </w:rPr>
    </w:lvl>
    <w:lvl w:ilvl="5" w:tplc="50041B5E">
      <w:start w:val="1"/>
      <w:numFmt w:val="bullet"/>
      <w:lvlText w:val=""/>
      <w:lvlJc w:val="left"/>
      <w:pPr>
        <w:ind w:left="4320" w:hanging="360"/>
      </w:pPr>
      <w:rPr>
        <w:rFonts w:hint="default" w:ascii="Wingdings" w:hAnsi="Wingdings"/>
      </w:rPr>
    </w:lvl>
    <w:lvl w:ilvl="6" w:tplc="3DD6B32C">
      <w:start w:val="1"/>
      <w:numFmt w:val="bullet"/>
      <w:lvlText w:val=""/>
      <w:lvlJc w:val="left"/>
      <w:pPr>
        <w:ind w:left="5040" w:hanging="360"/>
      </w:pPr>
      <w:rPr>
        <w:rFonts w:hint="default" w:ascii="Symbol" w:hAnsi="Symbol"/>
      </w:rPr>
    </w:lvl>
    <w:lvl w:ilvl="7" w:tplc="22EAAD84">
      <w:start w:val="1"/>
      <w:numFmt w:val="bullet"/>
      <w:lvlText w:val="o"/>
      <w:lvlJc w:val="left"/>
      <w:pPr>
        <w:ind w:left="5760" w:hanging="360"/>
      </w:pPr>
      <w:rPr>
        <w:rFonts w:hint="default" w:ascii="Courier New" w:hAnsi="Courier New"/>
      </w:rPr>
    </w:lvl>
    <w:lvl w:ilvl="8" w:tplc="514AF22C">
      <w:start w:val="1"/>
      <w:numFmt w:val="bullet"/>
      <w:lvlText w:val=""/>
      <w:lvlJc w:val="left"/>
      <w:pPr>
        <w:ind w:left="6480" w:hanging="360"/>
      </w:pPr>
      <w:rPr>
        <w:rFonts w:hint="default" w:ascii="Wingdings" w:hAnsi="Wingdings"/>
      </w:rPr>
    </w:lvl>
  </w:abstractNum>
  <w:abstractNum w:abstractNumId="43" w15:restartNumberingAfterBreak="0">
    <w:nsid w:val="70B51FAB"/>
    <w:multiLevelType w:val="hybridMultilevel"/>
    <w:tmpl w:val="26FE55E0"/>
    <w:lvl w:ilvl="0" w:tplc="DE227358">
      <w:numFmt w:val="bullet"/>
      <w:lvlText w:val="-"/>
      <w:lvlJc w:val="left"/>
      <w:pPr>
        <w:ind w:left="720" w:hanging="360"/>
      </w:pPr>
      <w:rPr>
        <w:rFonts w:hint="default" w:ascii="Arial" w:hAnsi="Arial"/>
      </w:rPr>
    </w:lvl>
    <w:lvl w:ilvl="1" w:tplc="626A1620" w:tentative="1">
      <w:start w:val="1"/>
      <w:numFmt w:val="bullet"/>
      <w:lvlText w:val="o"/>
      <w:lvlJc w:val="left"/>
      <w:pPr>
        <w:ind w:left="1440" w:hanging="360"/>
      </w:pPr>
      <w:rPr>
        <w:rFonts w:hint="default" w:ascii="Courier New" w:hAnsi="Courier New"/>
      </w:rPr>
    </w:lvl>
    <w:lvl w:ilvl="2" w:tplc="15108BE4" w:tentative="1">
      <w:start w:val="1"/>
      <w:numFmt w:val="bullet"/>
      <w:lvlText w:val=""/>
      <w:lvlJc w:val="left"/>
      <w:pPr>
        <w:ind w:left="2160" w:hanging="360"/>
      </w:pPr>
      <w:rPr>
        <w:rFonts w:hint="default" w:ascii="Wingdings" w:hAnsi="Wingdings"/>
      </w:rPr>
    </w:lvl>
    <w:lvl w:ilvl="3" w:tplc="24702E6A" w:tentative="1">
      <w:start w:val="1"/>
      <w:numFmt w:val="bullet"/>
      <w:lvlText w:val=""/>
      <w:lvlJc w:val="left"/>
      <w:pPr>
        <w:ind w:left="2880" w:hanging="360"/>
      </w:pPr>
      <w:rPr>
        <w:rFonts w:hint="default" w:ascii="Symbol" w:hAnsi="Symbol"/>
      </w:rPr>
    </w:lvl>
    <w:lvl w:ilvl="4" w:tplc="E0E66A3E" w:tentative="1">
      <w:start w:val="1"/>
      <w:numFmt w:val="bullet"/>
      <w:lvlText w:val="o"/>
      <w:lvlJc w:val="left"/>
      <w:pPr>
        <w:ind w:left="3600" w:hanging="360"/>
      </w:pPr>
      <w:rPr>
        <w:rFonts w:hint="default" w:ascii="Courier New" w:hAnsi="Courier New"/>
      </w:rPr>
    </w:lvl>
    <w:lvl w:ilvl="5" w:tplc="609A5854" w:tentative="1">
      <w:start w:val="1"/>
      <w:numFmt w:val="bullet"/>
      <w:lvlText w:val=""/>
      <w:lvlJc w:val="left"/>
      <w:pPr>
        <w:ind w:left="4320" w:hanging="360"/>
      </w:pPr>
      <w:rPr>
        <w:rFonts w:hint="default" w:ascii="Wingdings" w:hAnsi="Wingdings"/>
      </w:rPr>
    </w:lvl>
    <w:lvl w:ilvl="6" w:tplc="F0A6B5B8" w:tentative="1">
      <w:start w:val="1"/>
      <w:numFmt w:val="bullet"/>
      <w:lvlText w:val=""/>
      <w:lvlJc w:val="left"/>
      <w:pPr>
        <w:ind w:left="5040" w:hanging="360"/>
      </w:pPr>
      <w:rPr>
        <w:rFonts w:hint="default" w:ascii="Symbol" w:hAnsi="Symbol"/>
      </w:rPr>
    </w:lvl>
    <w:lvl w:ilvl="7" w:tplc="E21A840E" w:tentative="1">
      <w:start w:val="1"/>
      <w:numFmt w:val="bullet"/>
      <w:lvlText w:val="o"/>
      <w:lvlJc w:val="left"/>
      <w:pPr>
        <w:ind w:left="5760" w:hanging="360"/>
      </w:pPr>
      <w:rPr>
        <w:rFonts w:hint="default" w:ascii="Courier New" w:hAnsi="Courier New"/>
      </w:rPr>
    </w:lvl>
    <w:lvl w:ilvl="8" w:tplc="A070743A" w:tentative="1">
      <w:start w:val="1"/>
      <w:numFmt w:val="bullet"/>
      <w:lvlText w:val=""/>
      <w:lvlJc w:val="left"/>
      <w:pPr>
        <w:ind w:left="6480" w:hanging="360"/>
      </w:pPr>
      <w:rPr>
        <w:rFonts w:hint="default" w:ascii="Wingdings" w:hAnsi="Wingdings"/>
      </w:rPr>
    </w:lvl>
  </w:abstractNum>
  <w:abstractNum w:abstractNumId="44" w15:restartNumberingAfterBreak="0">
    <w:nsid w:val="72B71512"/>
    <w:multiLevelType w:val="hybridMultilevel"/>
    <w:tmpl w:val="FFFFFFFF"/>
    <w:lvl w:ilvl="0" w:tplc="66CAD36C">
      <w:start w:val="1"/>
      <w:numFmt w:val="bullet"/>
      <w:lvlText w:val=""/>
      <w:lvlJc w:val="left"/>
      <w:pPr>
        <w:ind w:left="720" w:hanging="360"/>
      </w:pPr>
      <w:rPr>
        <w:rFonts w:hint="default" w:ascii="Symbol" w:hAnsi="Symbol"/>
      </w:rPr>
    </w:lvl>
    <w:lvl w:ilvl="1" w:tplc="75E09890">
      <w:start w:val="1"/>
      <w:numFmt w:val="bullet"/>
      <w:lvlText w:val="o"/>
      <w:lvlJc w:val="left"/>
      <w:pPr>
        <w:ind w:left="1440" w:hanging="360"/>
      </w:pPr>
      <w:rPr>
        <w:rFonts w:hint="default" w:ascii="Courier New" w:hAnsi="Courier New"/>
      </w:rPr>
    </w:lvl>
    <w:lvl w:ilvl="2" w:tplc="56126DD4">
      <w:start w:val="1"/>
      <w:numFmt w:val="bullet"/>
      <w:lvlText w:val=""/>
      <w:lvlJc w:val="left"/>
      <w:pPr>
        <w:ind w:left="2160" w:hanging="360"/>
      </w:pPr>
      <w:rPr>
        <w:rFonts w:hint="default" w:ascii="Wingdings" w:hAnsi="Wingdings"/>
      </w:rPr>
    </w:lvl>
    <w:lvl w:ilvl="3" w:tplc="BE94DDF4">
      <w:start w:val="1"/>
      <w:numFmt w:val="bullet"/>
      <w:lvlText w:val=""/>
      <w:lvlJc w:val="left"/>
      <w:pPr>
        <w:ind w:left="2880" w:hanging="360"/>
      </w:pPr>
      <w:rPr>
        <w:rFonts w:hint="default" w:ascii="Symbol" w:hAnsi="Symbol"/>
      </w:rPr>
    </w:lvl>
    <w:lvl w:ilvl="4" w:tplc="8044519A">
      <w:start w:val="1"/>
      <w:numFmt w:val="bullet"/>
      <w:lvlText w:val="o"/>
      <w:lvlJc w:val="left"/>
      <w:pPr>
        <w:ind w:left="3600" w:hanging="360"/>
      </w:pPr>
      <w:rPr>
        <w:rFonts w:hint="default" w:ascii="Courier New" w:hAnsi="Courier New"/>
      </w:rPr>
    </w:lvl>
    <w:lvl w:ilvl="5" w:tplc="ECC02EAA">
      <w:start w:val="1"/>
      <w:numFmt w:val="bullet"/>
      <w:lvlText w:val=""/>
      <w:lvlJc w:val="left"/>
      <w:pPr>
        <w:ind w:left="4320" w:hanging="360"/>
      </w:pPr>
      <w:rPr>
        <w:rFonts w:hint="default" w:ascii="Wingdings" w:hAnsi="Wingdings"/>
      </w:rPr>
    </w:lvl>
    <w:lvl w:ilvl="6" w:tplc="91D63CBA">
      <w:start w:val="1"/>
      <w:numFmt w:val="bullet"/>
      <w:lvlText w:val=""/>
      <w:lvlJc w:val="left"/>
      <w:pPr>
        <w:ind w:left="5040" w:hanging="360"/>
      </w:pPr>
      <w:rPr>
        <w:rFonts w:hint="default" w:ascii="Symbol" w:hAnsi="Symbol"/>
      </w:rPr>
    </w:lvl>
    <w:lvl w:ilvl="7" w:tplc="3772A0AE">
      <w:start w:val="1"/>
      <w:numFmt w:val="bullet"/>
      <w:lvlText w:val="o"/>
      <w:lvlJc w:val="left"/>
      <w:pPr>
        <w:ind w:left="5760" w:hanging="360"/>
      </w:pPr>
      <w:rPr>
        <w:rFonts w:hint="default" w:ascii="Courier New" w:hAnsi="Courier New"/>
      </w:rPr>
    </w:lvl>
    <w:lvl w:ilvl="8" w:tplc="D352A4CA">
      <w:start w:val="1"/>
      <w:numFmt w:val="bullet"/>
      <w:lvlText w:val=""/>
      <w:lvlJc w:val="left"/>
      <w:pPr>
        <w:ind w:left="6480" w:hanging="360"/>
      </w:pPr>
      <w:rPr>
        <w:rFonts w:hint="default" w:ascii="Wingdings" w:hAnsi="Wingdings"/>
      </w:rPr>
    </w:lvl>
  </w:abstractNum>
  <w:abstractNum w:abstractNumId="45" w15:restartNumberingAfterBreak="0">
    <w:nsid w:val="751F4502"/>
    <w:multiLevelType w:val="hybridMultilevel"/>
    <w:tmpl w:val="FFFFFFFF"/>
    <w:lvl w:ilvl="0" w:tplc="B6740350">
      <w:start w:val="1"/>
      <w:numFmt w:val="lowerLetter"/>
      <w:lvlText w:val="%1."/>
      <w:lvlJc w:val="left"/>
      <w:pPr>
        <w:ind w:left="720" w:hanging="360"/>
      </w:pPr>
    </w:lvl>
    <w:lvl w:ilvl="1" w:tplc="4ECA1002">
      <w:start w:val="1"/>
      <w:numFmt w:val="lowerLetter"/>
      <w:lvlText w:val="%2."/>
      <w:lvlJc w:val="left"/>
      <w:pPr>
        <w:ind w:left="1440" w:hanging="360"/>
      </w:pPr>
    </w:lvl>
    <w:lvl w:ilvl="2" w:tplc="693CA69E">
      <w:start w:val="1"/>
      <w:numFmt w:val="lowerRoman"/>
      <w:lvlText w:val="%3."/>
      <w:lvlJc w:val="right"/>
      <w:pPr>
        <w:ind w:left="2160" w:hanging="180"/>
      </w:pPr>
    </w:lvl>
    <w:lvl w:ilvl="3" w:tplc="AFE0C46A">
      <w:start w:val="1"/>
      <w:numFmt w:val="decimal"/>
      <w:lvlText w:val="%4."/>
      <w:lvlJc w:val="left"/>
      <w:pPr>
        <w:ind w:left="2880" w:hanging="360"/>
      </w:pPr>
    </w:lvl>
    <w:lvl w:ilvl="4" w:tplc="D04EFEE4">
      <w:start w:val="1"/>
      <w:numFmt w:val="lowerLetter"/>
      <w:lvlText w:val="%5."/>
      <w:lvlJc w:val="left"/>
      <w:pPr>
        <w:ind w:left="3600" w:hanging="360"/>
      </w:pPr>
    </w:lvl>
    <w:lvl w:ilvl="5" w:tplc="023C2394">
      <w:start w:val="1"/>
      <w:numFmt w:val="lowerRoman"/>
      <w:lvlText w:val="%6."/>
      <w:lvlJc w:val="right"/>
      <w:pPr>
        <w:ind w:left="4320" w:hanging="180"/>
      </w:pPr>
    </w:lvl>
    <w:lvl w:ilvl="6" w:tplc="2A14C0C4">
      <w:start w:val="1"/>
      <w:numFmt w:val="decimal"/>
      <w:lvlText w:val="%7."/>
      <w:lvlJc w:val="left"/>
      <w:pPr>
        <w:ind w:left="5040" w:hanging="360"/>
      </w:pPr>
    </w:lvl>
    <w:lvl w:ilvl="7" w:tplc="AB206EE0">
      <w:start w:val="1"/>
      <w:numFmt w:val="lowerLetter"/>
      <w:lvlText w:val="%8."/>
      <w:lvlJc w:val="left"/>
      <w:pPr>
        <w:ind w:left="5760" w:hanging="360"/>
      </w:pPr>
    </w:lvl>
    <w:lvl w:ilvl="8" w:tplc="1C1EF276">
      <w:start w:val="1"/>
      <w:numFmt w:val="lowerRoman"/>
      <w:lvlText w:val="%9."/>
      <w:lvlJc w:val="right"/>
      <w:pPr>
        <w:ind w:left="6480" w:hanging="180"/>
      </w:pPr>
    </w:lvl>
  </w:abstractNum>
  <w:abstractNum w:abstractNumId="46" w15:restartNumberingAfterBreak="0">
    <w:nsid w:val="792B84F4"/>
    <w:multiLevelType w:val="hybridMultilevel"/>
    <w:tmpl w:val="59581D30"/>
    <w:lvl w:ilvl="0" w:tplc="2C505E92">
      <w:start w:val="1"/>
      <w:numFmt w:val="bullet"/>
      <w:lvlText w:val=""/>
      <w:lvlJc w:val="left"/>
      <w:pPr>
        <w:ind w:left="720" w:hanging="360"/>
      </w:pPr>
      <w:rPr>
        <w:rFonts w:hint="default" w:ascii="Symbol" w:hAnsi="Symbol"/>
      </w:rPr>
    </w:lvl>
    <w:lvl w:ilvl="1" w:tplc="99ACE36A">
      <w:start w:val="1"/>
      <w:numFmt w:val="bullet"/>
      <w:lvlText w:val="o"/>
      <w:lvlJc w:val="left"/>
      <w:pPr>
        <w:ind w:left="1440" w:hanging="360"/>
      </w:pPr>
      <w:rPr>
        <w:rFonts w:hint="default" w:ascii="Courier New" w:hAnsi="Courier New"/>
      </w:rPr>
    </w:lvl>
    <w:lvl w:ilvl="2" w:tplc="E2BA92DE">
      <w:start w:val="1"/>
      <w:numFmt w:val="bullet"/>
      <w:lvlText w:val=""/>
      <w:lvlJc w:val="left"/>
      <w:pPr>
        <w:ind w:left="2160" w:hanging="360"/>
      </w:pPr>
      <w:rPr>
        <w:rFonts w:hint="default" w:ascii="Wingdings" w:hAnsi="Wingdings"/>
      </w:rPr>
    </w:lvl>
    <w:lvl w:ilvl="3" w:tplc="E5FA615E">
      <w:start w:val="1"/>
      <w:numFmt w:val="bullet"/>
      <w:lvlText w:val=""/>
      <w:lvlJc w:val="left"/>
      <w:pPr>
        <w:ind w:left="2880" w:hanging="360"/>
      </w:pPr>
      <w:rPr>
        <w:rFonts w:hint="default" w:ascii="Symbol" w:hAnsi="Symbol"/>
      </w:rPr>
    </w:lvl>
    <w:lvl w:ilvl="4" w:tplc="A77CE458">
      <w:start w:val="1"/>
      <w:numFmt w:val="bullet"/>
      <w:lvlText w:val="o"/>
      <w:lvlJc w:val="left"/>
      <w:pPr>
        <w:ind w:left="3600" w:hanging="360"/>
      </w:pPr>
      <w:rPr>
        <w:rFonts w:hint="default" w:ascii="Courier New" w:hAnsi="Courier New"/>
      </w:rPr>
    </w:lvl>
    <w:lvl w:ilvl="5" w:tplc="893E8272">
      <w:start w:val="1"/>
      <w:numFmt w:val="bullet"/>
      <w:lvlText w:val=""/>
      <w:lvlJc w:val="left"/>
      <w:pPr>
        <w:ind w:left="4320" w:hanging="360"/>
      </w:pPr>
      <w:rPr>
        <w:rFonts w:hint="default" w:ascii="Wingdings" w:hAnsi="Wingdings"/>
      </w:rPr>
    </w:lvl>
    <w:lvl w:ilvl="6" w:tplc="E60CF58C">
      <w:start w:val="1"/>
      <w:numFmt w:val="bullet"/>
      <w:lvlText w:val=""/>
      <w:lvlJc w:val="left"/>
      <w:pPr>
        <w:ind w:left="5040" w:hanging="360"/>
      </w:pPr>
      <w:rPr>
        <w:rFonts w:hint="default" w:ascii="Symbol" w:hAnsi="Symbol"/>
      </w:rPr>
    </w:lvl>
    <w:lvl w:ilvl="7" w:tplc="96E43A2A">
      <w:start w:val="1"/>
      <w:numFmt w:val="bullet"/>
      <w:lvlText w:val="o"/>
      <w:lvlJc w:val="left"/>
      <w:pPr>
        <w:ind w:left="5760" w:hanging="360"/>
      </w:pPr>
      <w:rPr>
        <w:rFonts w:hint="default" w:ascii="Courier New" w:hAnsi="Courier New"/>
      </w:rPr>
    </w:lvl>
    <w:lvl w:ilvl="8" w:tplc="B4220EB0">
      <w:start w:val="1"/>
      <w:numFmt w:val="bullet"/>
      <w:lvlText w:val=""/>
      <w:lvlJc w:val="left"/>
      <w:pPr>
        <w:ind w:left="6480" w:hanging="360"/>
      </w:pPr>
      <w:rPr>
        <w:rFonts w:hint="default" w:ascii="Wingdings" w:hAnsi="Wingdings"/>
      </w:rPr>
    </w:lvl>
  </w:abstractNum>
  <w:abstractNum w:abstractNumId="47" w15:restartNumberingAfterBreak="0">
    <w:nsid w:val="7B844C7E"/>
    <w:multiLevelType w:val="multilevel"/>
    <w:tmpl w:val="925652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51">
    <w:abstractNumId w:val="50"/>
  </w:num>
  <w:num w:numId="50">
    <w:abstractNumId w:val="49"/>
  </w:num>
  <w:num w:numId="49">
    <w:abstractNumId w:val="48"/>
  </w:num>
  <w:num w:numId="1" w16cid:durableId="1321352378">
    <w:abstractNumId w:val="25"/>
  </w:num>
  <w:num w:numId="2" w16cid:durableId="1934698596">
    <w:abstractNumId w:val="17"/>
  </w:num>
  <w:num w:numId="3" w16cid:durableId="1476723869">
    <w:abstractNumId w:val="8"/>
  </w:num>
  <w:num w:numId="4" w16cid:durableId="1520389618">
    <w:abstractNumId w:val="46"/>
  </w:num>
  <w:num w:numId="5" w16cid:durableId="1558473819">
    <w:abstractNumId w:val="30"/>
  </w:num>
  <w:num w:numId="6" w16cid:durableId="792871018">
    <w:abstractNumId w:val="19"/>
  </w:num>
  <w:num w:numId="7" w16cid:durableId="1076782296">
    <w:abstractNumId w:val="23"/>
  </w:num>
  <w:num w:numId="8" w16cid:durableId="249775578">
    <w:abstractNumId w:val="20"/>
  </w:num>
  <w:num w:numId="9" w16cid:durableId="647826615">
    <w:abstractNumId w:val="13"/>
  </w:num>
  <w:num w:numId="10" w16cid:durableId="650446406">
    <w:abstractNumId w:val="26"/>
  </w:num>
  <w:num w:numId="11" w16cid:durableId="1354840907">
    <w:abstractNumId w:val="15"/>
  </w:num>
  <w:num w:numId="12" w16cid:durableId="649334990">
    <w:abstractNumId w:val="37"/>
  </w:num>
  <w:num w:numId="13" w16cid:durableId="1582983347">
    <w:abstractNumId w:val="32"/>
  </w:num>
  <w:num w:numId="14" w16cid:durableId="1006909309">
    <w:abstractNumId w:val="31"/>
  </w:num>
  <w:num w:numId="15" w16cid:durableId="2043432769">
    <w:abstractNumId w:val="39"/>
  </w:num>
  <w:num w:numId="16" w16cid:durableId="1642423288">
    <w:abstractNumId w:val="21"/>
  </w:num>
  <w:num w:numId="17" w16cid:durableId="890768467">
    <w:abstractNumId w:val="41"/>
  </w:num>
  <w:num w:numId="18" w16cid:durableId="1062214045">
    <w:abstractNumId w:val="5"/>
  </w:num>
  <w:num w:numId="19" w16cid:durableId="57286074">
    <w:abstractNumId w:val="28"/>
  </w:num>
  <w:num w:numId="20" w16cid:durableId="1285504464">
    <w:abstractNumId w:val="27"/>
  </w:num>
  <w:num w:numId="21" w16cid:durableId="617763178">
    <w:abstractNumId w:val="0"/>
  </w:num>
  <w:num w:numId="22" w16cid:durableId="2038965576">
    <w:abstractNumId w:val="4"/>
  </w:num>
  <w:num w:numId="23" w16cid:durableId="342704891">
    <w:abstractNumId w:val="40"/>
  </w:num>
  <w:num w:numId="24" w16cid:durableId="1491211624">
    <w:abstractNumId w:val="29"/>
  </w:num>
  <w:num w:numId="25" w16cid:durableId="401491349">
    <w:abstractNumId w:val="47"/>
  </w:num>
  <w:num w:numId="26" w16cid:durableId="994720398">
    <w:abstractNumId w:val="16"/>
  </w:num>
  <w:num w:numId="27" w16cid:durableId="1469274409">
    <w:abstractNumId w:val="12"/>
  </w:num>
  <w:num w:numId="28" w16cid:durableId="31007206">
    <w:abstractNumId w:val="18"/>
  </w:num>
  <w:num w:numId="29" w16cid:durableId="769667730">
    <w:abstractNumId w:val="10"/>
  </w:num>
  <w:num w:numId="30" w16cid:durableId="2077825597">
    <w:abstractNumId w:val="34"/>
  </w:num>
  <w:num w:numId="31" w16cid:durableId="299044710">
    <w:abstractNumId w:val="43"/>
  </w:num>
  <w:num w:numId="32" w16cid:durableId="65498782">
    <w:abstractNumId w:val="24"/>
  </w:num>
  <w:num w:numId="33" w16cid:durableId="1301227435">
    <w:abstractNumId w:val="22"/>
  </w:num>
  <w:num w:numId="34" w16cid:durableId="1040742813">
    <w:abstractNumId w:val="33"/>
  </w:num>
  <w:num w:numId="35" w16cid:durableId="1786774739">
    <w:abstractNumId w:val="3"/>
  </w:num>
  <w:num w:numId="36" w16cid:durableId="913052850">
    <w:abstractNumId w:val="9"/>
  </w:num>
  <w:num w:numId="37" w16cid:durableId="2048795890">
    <w:abstractNumId w:val="1"/>
  </w:num>
  <w:num w:numId="38" w16cid:durableId="1033848378">
    <w:abstractNumId w:val="44"/>
  </w:num>
  <w:num w:numId="39" w16cid:durableId="2099983948">
    <w:abstractNumId w:val="35"/>
  </w:num>
  <w:num w:numId="40" w16cid:durableId="1964578924">
    <w:abstractNumId w:val="2"/>
  </w:num>
  <w:num w:numId="41" w16cid:durableId="1763601470">
    <w:abstractNumId w:val="6"/>
  </w:num>
  <w:num w:numId="42" w16cid:durableId="20858355">
    <w:abstractNumId w:val="45"/>
  </w:num>
  <w:num w:numId="43" w16cid:durableId="177426775">
    <w:abstractNumId w:val="11"/>
  </w:num>
  <w:num w:numId="44" w16cid:durableId="79916211">
    <w:abstractNumId w:val="7"/>
  </w:num>
  <w:num w:numId="45" w16cid:durableId="128784993">
    <w:abstractNumId w:val="14"/>
  </w:num>
  <w:num w:numId="46" w16cid:durableId="993609337">
    <w:abstractNumId w:val="38"/>
  </w:num>
  <w:num w:numId="47" w16cid:durableId="325986284">
    <w:abstractNumId w:val="36"/>
  </w:num>
  <w:num w:numId="48" w16cid:durableId="29109424">
    <w:abstractNumId w:val="42"/>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eith Tran">
    <w15:presenceInfo w15:providerId="AD" w15:userId="S::ktran033@uottawa.ca::52494c75-1853-40e4-b8b9-681351a671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dirty"/>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0D6"/>
    <w:rsid w:val="00000B55"/>
    <w:rsid w:val="00000E03"/>
    <w:rsid w:val="00000F1C"/>
    <w:rsid w:val="000017FA"/>
    <w:rsid w:val="0000190D"/>
    <w:rsid w:val="00003ABE"/>
    <w:rsid w:val="00005147"/>
    <w:rsid w:val="00005AAE"/>
    <w:rsid w:val="00005EE7"/>
    <w:rsid w:val="00005FA5"/>
    <w:rsid w:val="00006C20"/>
    <w:rsid w:val="00007472"/>
    <w:rsid w:val="00007973"/>
    <w:rsid w:val="000101D4"/>
    <w:rsid w:val="00010592"/>
    <w:rsid w:val="00010830"/>
    <w:rsid w:val="00010DDF"/>
    <w:rsid w:val="0001104D"/>
    <w:rsid w:val="000113FB"/>
    <w:rsid w:val="000126AD"/>
    <w:rsid w:val="00012BE5"/>
    <w:rsid w:val="000153B0"/>
    <w:rsid w:val="00015972"/>
    <w:rsid w:val="00015A49"/>
    <w:rsid w:val="000165D4"/>
    <w:rsid w:val="00016D01"/>
    <w:rsid w:val="0002017F"/>
    <w:rsid w:val="00021328"/>
    <w:rsid w:val="00023264"/>
    <w:rsid w:val="000239FC"/>
    <w:rsid w:val="00024D30"/>
    <w:rsid w:val="0002522A"/>
    <w:rsid w:val="00025494"/>
    <w:rsid w:val="00026542"/>
    <w:rsid w:val="000265B8"/>
    <w:rsid w:val="00027EB1"/>
    <w:rsid w:val="00031373"/>
    <w:rsid w:val="00032525"/>
    <w:rsid w:val="00032CC0"/>
    <w:rsid w:val="00033447"/>
    <w:rsid w:val="00034E9E"/>
    <w:rsid w:val="000352B6"/>
    <w:rsid w:val="00035A19"/>
    <w:rsid w:val="00035E04"/>
    <w:rsid w:val="00036812"/>
    <w:rsid w:val="00036A94"/>
    <w:rsid w:val="000403FB"/>
    <w:rsid w:val="000416F2"/>
    <w:rsid w:val="00041760"/>
    <w:rsid w:val="00041CDE"/>
    <w:rsid w:val="000422D0"/>
    <w:rsid w:val="0004275F"/>
    <w:rsid w:val="0004314C"/>
    <w:rsid w:val="00043694"/>
    <w:rsid w:val="0004437B"/>
    <w:rsid w:val="000443C4"/>
    <w:rsid w:val="00044799"/>
    <w:rsid w:val="00044968"/>
    <w:rsid w:val="00045B5C"/>
    <w:rsid w:val="00047DC5"/>
    <w:rsid w:val="00047E40"/>
    <w:rsid w:val="00050591"/>
    <w:rsid w:val="00050DE3"/>
    <w:rsid w:val="00051018"/>
    <w:rsid w:val="00051019"/>
    <w:rsid w:val="00051744"/>
    <w:rsid w:val="00052ED8"/>
    <w:rsid w:val="00053770"/>
    <w:rsid w:val="00054B1B"/>
    <w:rsid w:val="00054C8A"/>
    <w:rsid w:val="000557DC"/>
    <w:rsid w:val="00055F84"/>
    <w:rsid w:val="00056579"/>
    <w:rsid w:val="00056B7E"/>
    <w:rsid w:val="000571FF"/>
    <w:rsid w:val="000577CC"/>
    <w:rsid w:val="00060024"/>
    <w:rsid w:val="00060930"/>
    <w:rsid w:val="00060D59"/>
    <w:rsid w:val="00061118"/>
    <w:rsid w:val="00061E2A"/>
    <w:rsid w:val="00062A40"/>
    <w:rsid w:val="00063D07"/>
    <w:rsid w:val="0006489D"/>
    <w:rsid w:val="00064E3D"/>
    <w:rsid w:val="00065309"/>
    <w:rsid w:val="000660B1"/>
    <w:rsid w:val="0006623D"/>
    <w:rsid w:val="000665BA"/>
    <w:rsid w:val="00067105"/>
    <w:rsid w:val="0006763C"/>
    <w:rsid w:val="00067CE7"/>
    <w:rsid w:val="000703D1"/>
    <w:rsid w:val="00070C33"/>
    <w:rsid w:val="000710F3"/>
    <w:rsid w:val="000718E0"/>
    <w:rsid w:val="00071D8C"/>
    <w:rsid w:val="00071F15"/>
    <w:rsid w:val="000723B6"/>
    <w:rsid w:val="0007253C"/>
    <w:rsid w:val="00072694"/>
    <w:rsid w:val="000728F9"/>
    <w:rsid w:val="000730DA"/>
    <w:rsid w:val="0007321F"/>
    <w:rsid w:val="00073532"/>
    <w:rsid w:val="00073BB1"/>
    <w:rsid w:val="00074135"/>
    <w:rsid w:val="00075E81"/>
    <w:rsid w:val="00076401"/>
    <w:rsid w:val="000764D0"/>
    <w:rsid w:val="00076B3B"/>
    <w:rsid w:val="00076EF9"/>
    <w:rsid w:val="000773F0"/>
    <w:rsid w:val="00077DDA"/>
    <w:rsid w:val="00080A4F"/>
    <w:rsid w:val="000815C3"/>
    <w:rsid w:val="00082A69"/>
    <w:rsid w:val="00083F17"/>
    <w:rsid w:val="0008452E"/>
    <w:rsid w:val="000848A4"/>
    <w:rsid w:val="00085699"/>
    <w:rsid w:val="00085C0E"/>
    <w:rsid w:val="000865CB"/>
    <w:rsid w:val="00086939"/>
    <w:rsid w:val="0008790E"/>
    <w:rsid w:val="00087E47"/>
    <w:rsid w:val="00090002"/>
    <w:rsid w:val="00090591"/>
    <w:rsid w:val="0009083B"/>
    <w:rsid w:val="00090A2F"/>
    <w:rsid w:val="000914CD"/>
    <w:rsid w:val="000916F6"/>
    <w:rsid w:val="0009242A"/>
    <w:rsid w:val="00092C1C"/>
    <w:rsid w:val="00093545"/>
    <w:rsid w:val="000947AA"/>
    <w:rsid w:val="0009506A"/>
    <w:rsid w:val="000950FF"/>
    <w:rsid w:val="00095488"/>
    <w:rsid w:val="0009586A"/>
    <w:rsid w:val="00095EFF"/>
    <w:rsid w:val="0009736F"/>
    <w:rsid w:val="000A00CB"/>
    <w:rsid w:val="000A095F"/>
    <w:rsid w:val="000A09A3"/>
    <w:rsid w:val="000A1099"/>
    <w:rsid w:val="000A126A"/>
    <w:rsid w:val="000A1BF1"/>
    <w:rsid w:val="000A216C"/>
    <w:rsid w:val="000A2971"/>
    <w:rsid w:val="000A2F0C"/>
    <w:rsid w:val="000A32F7"/>
    <w:rsid w:val="000A3F4C"/>
    <w:rsid w:val="000A55AF"/>
    <w:rsid w:val="000A605C"/>
    <w:rsid w:val="000A6567"/>
    <w:rsid w:val="000A7476"/>
    <w:rsid w:val="000A7F86"/>
    <w:rsid w:val="000B0C28"/>
    <w:rsid w:val="000B107E"/>
    <w:rsid w:val="000B120A"/>
    <w:rsid w:val="000B29F4"/>
    <w:rsid w:val="000B3062"/>
    <w:rsid w:val="000B4B51"/>
    <w:rsid w:val="000B6EC2"/>
    <w:rsid w:val="000B7E0D"/>
    <w:rsid w:val="000C0174"/>
    <w:rsid w:val="000C0EDE"/>
    <w:rsid w:val="000C19EB"/>
    <w:rsid w:val="000C2372"/>
    <w:rsid w:val="000C2786"/>
    <w:rsid w:val="000C2A70"/>
    <w:rsid w:val="000C2FED"/>
    <w:rsid w:val="000C3382"/>
    <w:rsid w:val="000C3BDB"/>
    <w:rsid w:val="000C41EE"/>
    <w:rsid w:val="000C4544"/>
    <w:rsid w:val="000C4C13"/>
    <w:rsid w:val="000C536A"/>
    <w:rsid w:val="000C5EE2"/>
    <w:rsid w:val="000C6121"/>
    <w:rsid w:val="000C6A19"/>
    <w:rsid w:val="000C6D28"/>
    <w:rsid w:val="000C7A0A"/>
    <w:rsid w:val="000C7D90"/>
    <w:rsid w:val="000C7FE9"/>
    <w:rsid w:val="000D092B"/>
    <w:rsid w:val="000D0F41"/>
    <w:rsid w:val="000D22FA"/>
    <w:rsid w:val="000D3BDB"/>
    <w:rsid w:val="000D3EFB"/>
    <w:rsid w:val="000D434D"/>
    <w:rsid w:val="000D437A"/>
    <w:rsid w:val="000D6722"/>
    <w:rsid w:val="000D67C0"/>
    <w:rsid w:val="000D6919"/>
    <w:rsid w:val="000D6945"/>
    <w:rsid w:val="000D6A3E"/>
    <w:rsid w:val="000D731F"/>
    <w:rsid w:val="000E0F31"/>
    <w:rsid w:val="000E0F5D"/>
    <w:rsid w:val="000E10BF"/>
    <w:rsid w:val="000E14AD"/>
    <w:rsid w:val="000E373D"/>
    <w:rsid w:val="000E3AEA"/>
    <w:rsid w:val="000E3D3C"/>
    <w:rsid w:val="000E4053"/>
    <w:rsid w:val="000E4329"/>
    <w:rsid w:val="000E4530"/>
    <w:rsid w:val="000E4623"/>
    <w:rsid w:val="000E50F4"/>
    <w:rsid w:val="000E5359"/>
    <w:rsid w:val="000E576B"/>
    <w:rsid w:val="000E5A02"/>
    <w:rsid w:val="000E5A84"/>
    <w:rsid w:val="000E5ED5"/>
    <w:rsid w:val="000E6BE2"/>
    <w:rsid w:val="000E70F9"/>
    <w:rsid w:val="000E76F5"/>
    <w:rsid w:val="000F2865"/>
    <w:rsid w:val="000F2E16"/>
    <w:rsid w:val="000F35CA"/>
    <w:rsid w:val="000F36DE"/>
    <w:rsid w:val="000F444D"/>
    <w:rsid w:val="000F447D"/>
    <w:rsid w:val="000F4A4B"/>
    <w:rsid w:val="000F520E"/>
    <w:rsid w:val="000F5904"/>
    <w:rsid w:val="000F62B2"/>
    <w:rsid w:val="000F649F"/>
    <w:rsid w:val="000F7F68"/>
    <w:rsid w:val="00101CAD"/>
    <w:rsid w:val="00102920"/>
    <w:rsid w:val="00102C18"/>
    <w:rsid w:val="00102D16"/>
    <w:rsid w:val="001036E8"/>
    <w:rsid w:val="00103B5A"/>
    <w:rsid w:val="00103F67"/>
    <w:rsid w:val="0010416E"/>
    <w:rsid w:val="001046E8"/>
    <w:rsid w:val="00105533"/>
    <w:rsid w:val="001055D3"/>
    <w:rsid w:val="00105AE4"/>
    <w:rsid w:val="00105CE6"/>
    <w:rsid w:val="001067F0"/>
    <w:rsid w:val="00107BE2"/>
    <w:rsid w:val="00107CC5"/>
    <w:rsid w:val="00107FC2"/>
    <w:rsid w:val="001105EE"/>
    <w:rsid w:val="0011063B"/>
    <w:rsid w:val="00111855"/>
    <w:rsid w:val="00111B81"/>
    <w:rsid w:val="0011207C"/>
    <w:rsid w:val="001126BB"/>
    <w:rsid w:val="00112F6D"/>
    <w:rsid w:val="00113187"/>
    <w:rsid w:val="00113C9F"/>
    <w:rsid w:val="00113DAC"/>
    <w:rsid w:val="0011410B"/>
    <w:rsid w:val="00114BA7"/>
    <w:rsid w:val="00114D04"/>
    <w:rsid w:val="00115080"/>
    <w:rsid w:val="001153E4"/>
    <w:rsid w:val="00115A30"/>
    <w:rsid w:val="001168E5"/>
    <w:rsid w:val="00120505"/>
    <w:rsid w:val="001206B5"/>
    <w:rsid w:val="001209B5"/>
    <w:rsid w:val="001210A9"/>
    <w:rsid w:val="001211A9"/>
    <w:rsid w:val="00121C00"/>
    <w:rsid w:val="0012248D"/>
    <w:rsid w:val="00122C09"/>
    <w:rsid w:val="00122C5C"/>
    <w:rsid w:val="00122C93"/>
    <w:rsid w:val="00122D5D"/>
    <w:rsid w:val="001232B6"/>
    <w:rsid w:val="00123F46"/>
    <w:rsid w:val="00124064"/>
    <w:rsid w:val="0012476A"/>
    <w:rsid w:val="00125542"/>
    <w:rsid w:val="001259E1"/>
    <w:rsid w:val="001259E9"/>
    <w:rsid w:val="00125AFC"/>
    <w:rsid w:val="00126634"/>
    <w:rsid w:val="0012737A"/>
    <w:rsid w:val="00127DA4"/>
    <w:rsid w:val="001305A7"/>
    <w:rsid w:val="00130A85"/>
    <w:rsid w:val="00130A8E"/>
    <w:rsid w:val="00131A91"/>
    <w:rsid w:val="00131D79"/>
    <w:rsid w:val="00132591"/>
    <w:rsid w:val="0013270F"/>
    <w:rsid w:val="00132B7D"/>
    <w:rsid w:val="00132D23"/>
    <w:rsid w:val="00132EB6"/>
    <w:rsid w:val="001333E4"/>
    <w:rsid w:val="001335C7"/>
    <w:rsid w:val="00133EF0"/>
    <w:rsid w:val="00134177"/>
    <w:rsid w:val="00135D64"/>
    <w:rsid w:val="0013614F"/>
    <w:rsid w:val="00136238"/>
    <w:rsid w:val="00136CB6"/>
    <w:rsid w:val="001377D0"/>
    <w:rsid w:val="00140F70"/>
    <w:rsid w:val="00141114"/>
    <w:rsid w:val="00141153"/>
    <w:rsid w:val="00142B07"/>
    <w:rsid w:val="00143BA6"/>
    <w:rsid w:val="0014544B"/>
    <w:rsid w:val="00145677"/>
    <w:rsid w:val="00145C49"/>
    <w:rsid w:val="00145E47"/>
    <w:rsid w:val="00146101"/>
    <w:rsid w:val="0014623A"/>
    <w:rsid w:val="001463ED"/>
    <w:rsid w:val="001467C3"/>
    <w:rsid w:val="00146A71"/>
    <w:rsid w:val="0014715F"/>
    <w:rsid w:val="00147479"/>
    <w:rsid w:val="00150202"/>
    <w:rsid w:val="00150DDC"/>
    <w:rsid w:val="00150F0D"/>
    <w:rsid w:val="0015149C"/>
    <w:rsid w:val="001516B0"/>
    <w:rsid w:val="0015214D"/>
    <w:rsid w:val="00153031"/>
    <w:rsid w:val="00153626"/>
    <w:rsid w:val="0015394E"/>
    <w:rsid w:val="00153CC1"/>
    <w:rsid w:val="00153D5B"/>
    <w:rsid w:val="00154CCD"/>
    <w:rsid w:val="0015626E"/>
    <w:rsid w:val="001573DA"/>
    <w:rsid w:val="0015777C"/>
    <w:rsid w:val="00157D05"/>
    <w:rsid w:val="001601A7"/>
    <w:rsid w:val="00160576"/>
    <w:rsid w:val="001608A3"/>
    <w:rsid w:val="0016113E"/>
    <w:rsid w:val="0016120B"/>
    <w:rsid w:val="00161EB1"/>
    <w:rsid w:val="00161F22"/>
    <w:rsid w:val="0016327C"/>
    <w:rsid w:val="001639FC"/>
    <w:rsid w:val="00163B14"/>
    <w:rsid w:val="001641A7"/>
    <w:rsid w:val="001642EA"/>
    <w:rsid w:val="001647AF"/>
    <w:rsid w:val="00164B64"/>
    <w:rsid w:val="00166DF7"/>
    <w:rsid w:val="00170E2C"/>
    <w:rsid w:val="0017166D"/>
    <w:rsid w:val="0017198D"/>
    <w:rsid w:val="00171E7F"/>
    <w:rsid w:val="0017233F"/>
    <w:rsid w:val="0017273C"/>
    <w:rsid w:val="00172BC2"/>
    <w:rsid w:val="001755F1"/>
    <w:rsid w:val="00175646"/>
    <w:rsid w:val="00176C63"/>
    <w:rsid w:val="00177449"/>
    <w:rsid w:val="00180761"/>
    <w:rsid w:val="0018125A"/>
    <w:rsid w:val="001827F5"/>
    <w:rsid w:val="00183688"/>
    <w:rsid w:val="00184FB7"/>
    <w:rsid w:val="001850B4"/>
    <w:rsid w:val="001859C9"/>
    <w:rsid w:val="00186101"/>
    <w:rsid w:val="001870A8"/>
    <w:rsid w:val="001903F7"/>
    <w:rsid w:val="001908BA"/>
    <w:rsid w:val="001912D3"/>
    <w:rsid w:val="0019209C"/>
    <w:rsid w:val="0019268B"/>
    <w:rsid w:val="0019393C"/>
    <w:rsid w:val="0019443C"/>
    <w:rsid w:val="00194CEC"/>
    <w:rsid w:val="001958CF"/>
    <w:rsid w:val="00195B51"/>
    <w:rsid w:val="00195DAB"/>
    <w:rsid w:val="00196359"/>
    <w:rsid w:val="00196924"/>
    <w:rsid w:val="00196F09"/>
    <w:rsid w:val="001971DE"/>
    <w:rsid w:val="0019764B"/>
    <w:rsid w:val="001A0161"/>
    <w:rsid w:val="001A0B40"/>
    <w:rsid w:val="001A0C27"/>
    <w:rsid w:val="001A0EE2"/>
    <w:rsid w:val="001A19E8"/>
    <w:rsid w:val="001A1BE3"/>
    <w:rsid w:val="001A1E98"/>
    <w:rsid w:val="001A1F39"/>
    <w:rsid w:val="001A1F6F"/>
    <w:rsid w:val="001A3156"/>
    <w:rsid w:val="001A37BD"/>
    <w:rsid w:val="001A3A36"/>
    <w:rsid w:val="001A4094"/>
    <w:rsid w:val="001A45B5"/>
    <w:rsid w:val="001A46CD"/>
    <w:rsid w:val="001A5665"/>
    <w:rsid w:val="001A60BC"/>
    <w:rsid w:val="001A69FC"/>
    <w:rsid w:val="001A6F90"/>
    <w:rsid w:val="001A719C"/>
    <w:rsid w:val="001A7912"/>
    <w:rsid w:val="001B004B"/>
    <w:rsid w:val="001B015E"/>
    <w:rsid w:val="001B0174"/>
    <w:rsid w:val="001B0431"/>
    <w:rsid w:val="001B05F8"/>
    <w:rsid w:val="001B151D"/>
    <w:rsid w:val="001B25F0"/>
    <w:rsid w:val="001B26A4"/>
    <w:rsid w:val="001B295D"/>
    <w:rsid w:val="001B2E94"/>
    <w:rsid w:val="001B305C"/>
    <w:rsid w:val="001B36A1"/>
    <w:rsid w:val="001B41C0"/>
    <w:rsid w:val="001B4257"/>
    <w:rsid w:val="001B5841"/>
    <w:rsid w:val="001B5E12"/>
    <w:rsid w:val="001B61FF"/>
    <w:rsid w:val="001B66AF"/>
    <w:rsid w:val="001B6EAD"/>
    <w:rsid w:val="001B737C"/>
    <w:rsid w:val="001B7652"/>
    <w:rsid w:val="001B7BB1"/>
    <w:rsid w:val="001C01E3"/>
    <w:rsid w:val="001C073E"/>
    <w:rsid w:val="001C1066"/>
    <w:rsid w:val="001C1ECF"/>
    <w:rsid w:val="001C2CE9"/>
    <w:rsid w:val="001C333C"/>
    <w:rsid w:val="001C39FC"/>
    <w:rsid w:val="001C3E70"/>
    <w:rsid w:val="001C4701"/>
    <w:rsid w:val="001C492A"/>
    <w:rsid w:val="001C52CE"/>
    <w:rsid w:val="001C54C9"/>
    <w:rsid w:val="001C5876"/>
    <w:rsid w:val="001C5E75"/>
    <w:rsid w:val="001C6068"/>
    <w:rsid w:val="001C60B1"/>
    <w:rsid w:val="001C7023"/>
    <w:rsid w:val="001C720E"/>
    <w:rsid w:val="001D01F6"/>
    <w:rsid w:val="001D07CC"/>
    <w:rsid w:val="001D0BC9"/>
    <w:rsid w:val="001D0DBB"/>
    <w:rsid w:val="001D2164"/>
    <w:rsid w:val="001D55D1"/>
    <w:rsid w:val="001D55F3"/>
    <w:rsid w:val="001D5B86"/>
    <w:rsid w:val="001D6C5C"/>
    <w:rsid w:val="001D6DBA"/>
    <w:rsid w:val="001D6EFA"/>
    <w:rsid w:val="001D7274"/>
    <w:rsid w:val="001E0258"/>
    <w:rsid w:val="001E035F"/>
    <w:rsid w:val="001E05BC"/>
    <w:rsid w:val="001E134F"/>
    <w:rsid w:val="001E155E"/>
    <w:rsid w:val="001E1D3B"/>
    <w:rsid w:val="001E21FB"/>
    <w:rsid w:val="001E2728"/>
    <w:rsid w:val="001E34A6"/>
    <w:rsid w:val="001E36EC"/>
    <w:rsid w:val="001E409A"/>
    <w:rsid w:val="001E479E"/>
    <w:rsid w:val="001E4911"/>
    <w:rsid w:val="001E53B5"/>
    <w:rsid w:val="001E5D6A"/>
    <w:rsid w:val="001E6DED"/>
    <w:rsid w:val="001E7169"/>
    <w:rsid w:val="001E7EDC"/>
    <w:rsid w:val="001F03BC"/>
    <w:rsid w:val="001F07B3"/>
    <w:rsid w:val="001F1FA8"/>
    <w:rsid w:val="001F227F"/>
    <w:rsid w:val="001F3CC7"/>
    <w:rsid w:val="001F5426"/>
    <w:rsid w:val="001F5D28"/>
    <w:rsid w:val="001F6B61"/>
    <w:rsid w:val="001F6DE0"/>
    <w:rsid w:val="001F6FC8"/>
    <w:rsid w:val="001F7325"/>
    <w:rsid w:val="00201422"/>
    <w:rsid w:val="002014AF"/>
    <w:rsid w:val="00201638"/>
    <w:rsid w:val="0020188D"/>
    <w:rsid w:val="00202BF7"/>
    <w:rsid w:val="00203830"/>
    <w:rsid w:val="00203842"/>
    <w:rsid w:val="00203DF5"/>
    <w:rsid w:val="00204659"/>
    <w:rsid w:val="00205003"/>
    <w:rsid w:val="00205285"/>
    <w:rsid w:val="00206271"/>
    <w:rsid w:val="0020755E"/>
    <w:rsid w:val="00207B6B"/>
    <w:rsid w:val="00207D27"/>
    <w:rsid w:val="00210031"/>
    <w:rsid w:val="002105A9"/>
    <w:rsid w:val="00210D00"/>
    <w:rsid w:val="00210D76"/>
    <w:rsid w:val="00210EA5"/>
    <w:rsid w:val="00211255"/>
    <w:rsid w:val="002131C8"/>
    <w:rsid w:val="002145FF"/>
    <w:rsid w:val="002149CA"/>
    <w:rsid w:val="00215AE1"/>
    <w:rsid w:val="00215B22"/>
    <w:rsid w:val="00216078"/>
    <w:rsid w:val="002165F5"/>
    <w:rsid w:val="002168C7"/>
    <w:rsid w:val="00216BBC"/>
    <w:rsid w:val="002171C0"/>
    <w:rsid w:val="002178EC"/>
    <w:rsid w:val="0021D063"/>
    <w:rsid w:val="002202D9"/>
    <w:rsid w:val="00220626"/>
    <w:rsid w:val="002210EF"/>
    <w:rsid w:val="00221656"/>
    <w:rsid w:val="00221C02"/>
    <w:rsid w:val="00221C6A"/>
    <w:rsid w:val="00221ED6"/>
    <w:rsid w:val="0022279F"/>
    <w:rsid w:val="002231F1"/>
    <w:rsid w:val="00223499"/>
    <w:rsid w:val="00224AB5"/>
    <w:rsid w:val="00224B10"/>
    <w:rsid w:val="00225520"/>
    <w:rsid w:val="00225FDA"/>
    <w:rsid w:val="002265E0"/>
    <w:rsid w:val="0022712A"/>
    <w:rsid w:val="00230BE0"/>
    <w:rsid w:val="00231C61"/>
    <w:rsid w:val="0023261B"/>
    <w:rsid w:val="00232A93"/>
    <w:rsid w:val="0023363F"/>
    <w:rsid w:val="00233C39"/>
    <w:rsid w:val="00233D73"/>
    <w:rsid w:val="002345B4"/>
    <w:rsid w:val="00234B1C"/>
    <w:rsid w:val="00234BEF"/>
    <w:rsid w:val="002366A0"/>
    <w:rsid w:val="00236D63"/>
    <w:rsid w:val="00236DB2"/>
    <w:rsid w:val="00237942"/>
    <w:rsid w:val="00240304"/>
    <w:rsid w:val="00240C0A"/>
    <w:rsid w:val="002411F3"/>
    <w:rsid w:val="002416BC"/>
    <w:rsid w:val="00242D7C"/>
    <w:rsid w:val="00243E0B"/>
    <w:rsid w:val="00244A1E"/>
    <w:rsid w:val="00244CA8"/>
    <w:rsid w:val="00245C86"/>
    <w:rsid w:val="00246FDC"/>
    <w:rsid w:val="002477FE"/>
    <w:rsid w:val="00251155"/>
    <w:rsid w:val="00251397"/>
    <w:rsid w:val="00251BA0"/>
    <w:rsid w:val="00251C08"/>
    <w:rsid w:val="00251F5C"/>
    <w:rsid w:val="0025238B"/>
    <w:rsid w:val="00253D3B"/>
    <w:rsid w:val="00254088"/>
    <w:rsid w:val="0025417B"/>
    <w:rsid w:val="002553DF"/>
    <w:rsid w:val="00256DAD"/>
    <w:rsid w:val="00257F2D"/>
    <w:rsid w:val="00260466"/>
    <w:rsid w:val="00260739"/>
    <w:rsid w:val="00260C84"/>
    <w:rsid w:val="00260D62"/>
    <w:rsid w:val="002610B2"/>
    <w:rsid w:val="00261380"/>
    <w:rsid w:val="00262A45"/>
    <w:rsid w:val="00262B5D"/>
    <w:rsid w:val="00263D3D"/>
    <w:rsid w:val="00264788"/>
    <w:rsid w:val="00265BFC"/>
    <w:rsid w:val="00266324"/>
    <w:rsid w:val="002667A6"/>
    <w:rsid w:val="00270788"/>
    <w:rsid w:val="00271645"/>
    <w:rsid w:val="00271E6D"/>
    <w:rsid w:val="00271F6E"/>
    <w:rsid w:val="00273C99"/>
    <w:rsid w:val="00274401"/>
    <w:rsid w:val="00274C5D"/>
    <w:rsid w:val="0027511C"/>
    <w:rsid w:val="00275CCD"/>
    <w:rsid w:val="002770E3"/>
    <w:rsid w:val="00277CF6"/>
    <w:rsid w:val="00280FF1"/>
    <w:rsid w:val="00281497"/>
    <w:rsid w:val="00281F82"/>
    <w:rsid w:val="0028232F"/>
    <w:rsid w:val="0028282F"/>
    <w:rsid w:val="00284032"/>
    <w:rsid w:val="002843D4"/>
    <w:rsid w:val="00284E6F"/>
    <w:rsid w:val="00286031"/>
    <w:rsid w:val="0028623C"/>
    <w:rsid w:val="00286B94"/>
    <w:rsid w:val="00287210"/>
    <w:rsid w:val="00287439"/>
    <w:rsid w:val="0028792C"/>
    <w:rsid w:val="00287A94"/>
    <w:rsid w:val="002904BD"/>
    <w:rsid w:val="00290522"/>
    <w:rsid w:val="0029097A"/>
    <w:rsid w:val="00290AD8"/>
    <w:rsid w:val="00290B8F"/>
    <w:rsid w:val="002910C9"/>
    <w:rsid w:val="00291997"/>
    <w:rsid w:val="00291D34"/>
    <w:rsid w:val="00292561"/>
    <w:rsid w:val="002927B7"/>
    <w:rsid w:val="002931DF"/>
    <w:rsid w:val="002934A0"/>
    <w:rsid w:val="0029385A"/>
    <w:rsid w:val="00293C11"/>
    <w:rsid w:val="002945E5"/>
    <w:rsid w:val="00295E1B"/>
    <w:rsid w:val="0029636E"/>
    <w:rsid w:val="002969D1"/>
    <w:rsid w:val="0029716E"/>
    <w:rsid w:val="00297190"/>
    <w:rsid w:val="002971FC"/>
    <w:rsid w:val="002A01F8"/>
    <w:rsid w:val="002A09DC"/>
    <w:rsid w:val="002A1B7F"/>
    <w:rsid w:val="002A4C1A"/>
    <w:rsid w:val="002A54E2"/>
    <w:rsid w:val="002A55E7"/>
    <w:rsid w:val="002A6600"/>
    <w:rsid w:val="002A6EA5"/>
    <w:rsid w:val="002A77B4"/>
    <w:rsid w:val="002B0782"/>
    <w:rsid w:val="002B14D3"/>
    <w:rsid w:val="002B1DC2"/>
    <w:rsid w:val="002B3BF9"/>
    <w:rsid w:val="002B50D9"/>
    <w:rsid w:val="002B5226"/>
    <w:rsid w:val="002B76A3"/>
    <w:rsid w:val="002C0080"/>
    <w:rsid w:val="002C0A3E"/>
    <w:rsid w:val="002C1A42"/>
    <w:rsid w:val="002C1B20"/>
    <w:rsid w:val="002C296A"/>
    <w:rsid w:val="002C4820"/>
    <w:rsid w:val="002C6520"/>
    <w:rsid w:val="002C6BA3"/>
    <w:rsid w:val="002C70F4"/>
    <w:rsid w:val="002C7211"/>
    <w:rsid w:val="002C72DA"/>
    <w:rsid w:val="002D0BA4"/>
    <w:rsid w:val="002D0F3D"/>
    <w:rsid w:val="002D1C73"/>
    <w:rsid w:val="002D21EB"/>
    <w:rsid w:val="002D29D6"/>
    <w:rsid w:val="002D2E0E"/>
    <w:rsid w:val="002D2EBB"/>
    <w:rsid w:val="002D3A75"/>
    <w:rsid w:val="002D3DEA"/>
    <w:rsid w:val="002D43E7"/>
    <w:rsid w:val="002D544F"/>
    <w:rsid w:val="002D54CF"/>
    <w:rsid w:val="002D7878"/>
    <w:rsid w:val="002E0124"/>
    <w:rsid w:val="002E120A"/>
    <w:rsid w:val="002E1CC7"/>
    <w:rsid w:val="002E238E"/>
    <w:rsid w:val="002E27E7"/>
    <w:rsid w:val="002E4DFA"/>
    <w:rsid w:val="002E5A66"/>
    <w:rsid w:val="002E6DF0"/>
    <w:rsid w:val="002E72DD"/>
    <w:rsid w:val="002F122D"/>
    <w:rsid w:val="002F18EB"/>
    <w:rsid w:val="002F18F1"/>
    <w:rsid w:val="002F1E4E"/>
    <w:rsid w:val="002F2305"/>
    <w:rsid w:val="002F2456"/>
    <w:rsid w:val="002F31BD"/>
    <w:rsid w:val="002F344A"/>
    <w:rsid w:val="002F36EE"/>
    <w:rsid w:val="002F507D"/>
    <w:rsid w:val="002F520C"/>
    <w:rsid w:val="002F5D9E"/>
    <w:rsid w:val="002F6DD0"/>
    <w:rsid w:val="002F7035"/>
    <w:rsid w:val="002F7413"/>
    <w:rsid w:val="003001CB"/>
    <w:rsid w:val="0030047D"/>
    <w:rsid w:val="003004D9"/>
    <w:rsid w:val="0030099B"/>
    <w:rsid w:val="00300A84"/>
    <w:rsid w:val="00301196"/>
    <w:rsid w:val="00301F0C"/>
    <w:rsid w:val="0030219A"/>
    <w:rsid w:val="00302903"/>
    <w:rsid w:val="00303E3E"/>
    <w:rsid w:val="00304112"/>
    <w:rsid w:val="00304164"/>
    <w:rsid w:val="0030475F"/>
    <w:rsid w:val="00307BA0"/>
    <w:rsid w:val="00307DCE"/>
    <w:rsid w:val="00310A32"/>
    <w:rsid w:val="00310B2D"/>
    <w:rsid w:val="00311D50"/>
    <w:rsid w:val="00312633"/>
    <w:rsid w:val="00312B0B"/>
    <w:rsid w:val="00313945"/>
    <w:rsid w:val="00313CB4"/>
    <w:rsid w:val="003143AD"/>
    <w:rsid w:val="003143C2"/>
    <w:rsid w:val="0031614E"/>
    <w:rsid w:val="0031625B"/>
    <w:rsid w:val="003163FD"/>
    <w:rsid w:val="00316731"/>
    <w:rsid w:val="00316BA6"/>
    <w:rsid w:val="003171A2"/>
    <w:rsid w:val="00320BF1"/>
    <w:rsid w:val="003212C5"/>
    <w:rsid w:val="00321455"/>
    <w:rsid w:val="00321CDA"/>
    <w:rsid w:val="00323146"/>
    <w:rsid w:val="0032364A"/>
    <w:rsid w:val="003239D2"/>
    <w:rsid w:val="0032482C"/>
    <w:rsid w:val="00324D79"/>
    <w:rsid w:val="00324ED2"/>
    <w:rsid w:val="00325268"/>
    <w:rsid w:val="0032598D"/>
    <w:rsid w:val="00325DA0"/>
    <w:rsid w:val="0032666A"/>
    <w:rsid w:val="00326897"/>
    <w:rsid w:val="00327C7A"/>
    <w:rsid w:val="0033155C"/>
    <w:rsid w:val="0033309B"/>
    <w:rsid w:val="003344AB"/>
    <w:rsid w:val="003365C6"/>
    <w:rsid w:val="00336A6E"/>
    <w:rsid w:val="00336ECB"/>
    <w:rsid w:val="0033723F"/>
    <w:rsid w:val="0033763B"/>
    <w:rsid w:val="00340AD9"/>
    <w:rsid w:val="00341E93"/>
    <w:rsid w:val="00342338"/>
    <w:rsid w:val="00342D49"/>
    <w:rsid w:val="003431B4"/>
    <w:rsid w:val="00343BA0"/>
    <w:rsid w:val="00343BD5"/>
    <w:rsid w:val="0034408F"/>
    <w:rsid w:val="00344876"/>
    <w:rsid w:val="003450C0"/>
    <w:rsid w:val="00345E46"/>
    <w:rsid w:val="0034690E"/>
    <w:rsid w:val="00347587"/>
    <w:rsid w:val="0035000F"/>
    <w:rsid w:val="00350A0F"/>
    <w:rsid w:val="00351EF0"/>
    <w:rsid w:val="00353A21"/>
    <w:rsid w:val="00353C5F"/>
    <w:rsid w:val="00353E99"/>
    <w:rsid w:val="00354094"/>
    <w:rsid w:val="0035499B"/>
    <w:rsid w:val="00355185"/>
    <w:rsid w:val="003554CD"/>
    <w:rsid w:val="00355CDD"/>
    <w:rsid w:val="003560B5"/>
    <w:rsid w:val="003567EB"/>
    <w:rsid w:val="00356BEF"/>
    <w:rsid w:val="00357977"/>
    <w:rsid w:val="00357D7E"/>
    <w:rsid w:val="00360070"/>
    <w:rsid w:val="00360DA8"/>
    <w:rsid w:val="00361F98"/>
    <w:rsid w:val="0036202E"/>
    <w:rsid w:val="0036299A"/>
    <w:rsid w:val="00362C73"/>
    <w:rsid w:val="00364CD8"/>
    <w:rsid w:val="003650A2"/>
    <w:rsid w:val="003658CD"/>
    <w:rsid w:val="0036596E"/>
    <w:rsid w:val="00365D5E"/>
    <w:rsid w:val="00366638"/>
    <w:rsid w:val="00366F8C"/>
    <w:rsid w:val="00366FD8"/>
    <w:rsid w:val="0036745A"/>
    <w:rsid w:val="00367CFE"/>
    <w:rsid w:val="0037112C"/>
    <w:rsid w:val="00372184"/>
    <w:rsid w:val="003723C9"/>
    <w:rsid w:val="00372BDE"/>
    <w:rsid w:val="00374438"/>
    <w:rsid w:val="00374FA8"/>
    <w:rsid w:val="0037585E"/>
    <w:rsid w:val="00375AC1"/>
    <w:rsid w:val="00375BA9"/>
    <w:rsid w:val="00375D6D"/>
    <w:rsid w:val="0037631F"/>
    <w:rsid w:val="00376B75"/>
    <w:rsid w:val="00376E12"/>
    <w:rsid w:val="0038040C"/>
    <w:rsid w:val="003806B9"/>
    <w:rsid w:val="00381D22"/>
    <w:rsid w:val="00382CCA"/>
    <w:rsid w:val="00382F87"/>
    <w:rsid w:val="00384B23"/>
    <w:rsid w:val="00384F9B"/>
    <w:rsid w:val="00385347"/>
    <w:rsid w:val="00387631"/>
    <w:rsid w:val="00387776"/>
    <w:rsid w:val="00390422"/>
    <w:rsid w:val="003906A2"/>
    <w:rsid w:val="00390A6D"/>
    <w:rsid w:val="00390D41"/>
    <w:rsid w:val="0039105D"/>
    <w:rsid w:val="00391B6B"/>
    <w:rsid w:val="00391CD3"/>
    <w:rsid w:val="0039208C"/>
    <w:rsid w:val="003928A3"/>
    <w:rsid w:val="00393859"/>
    <w:rsid w:val="00393F20"/>
    <w:rsid w:val="00395CCC"/>
    <w:rsid w:val="00395E8A"/>
    <w:rsid w:val="00396109"/>
    <w:rsid w:val="00396915"/>
    <w:rsid w:val="003A0ED5"/>
    <w:rsid w:val="003A1384"/>
    <w:rsid w:val="003A1393"/>
    <w:rsid w:val="003A1766"/>
    <w:rsid w:val="003A1E99"/>
    <w:rsid w:val="003A2AA0"/>
    <w:rsid w:val="003A3A3B"/>
    <w:rsid w:val="003A46F7"/>
    <w:rsid w:val="003A49A5"/>
    <w:rsid w:val="003A4CA9"/>
    <w:rsid w:val="003A4E38"/>
    <w:rsid w:val="003A4ED7"/>
    <w:rsid w:val="003A511A"/>
    <w:rsid w:val="003A63A6"/>
    <w:rsid w:val="003A6E4A"/>
    <w:rsid w:val="003A75B2"/>
    <w:rsid w:val="003B012C"/>
    <w:rsid w:val="003B08D3"/>
    <w:rsid w:val="003B0D67"/>
    <w:rsid w:val="003B10B0"/>
    <w:rsid w:val="003B132D"/>
    <w:rsid w:val="003B1498"/>
    <w:rsid w:val="003B18D2"/>
    <w:rsid w:val="003B271C"/>
    <w:rsid w:val="003B295C"/>
    <w:rsid w:val="003B36DD"/>
    <w:rsid w:val="003B4B57"/>
    <w:rsid w:val="003B53C8"/>
    <w:rsid w:val="003B550C"/>
    <w:rsid w:val="003B5676"/>
    <w:rsid w:val="003B5B71"/>
    <w:rsid w:val="003B5CD8"/>
    <w:rsid w:val="003B5D7A"/>
    <w:rsid w:val="003B5F2C"/>
    <w:rsid w:val="003B64E7"/>
    <w:rsid w:val="003B67F5"/>
    <w:rsid w:val="003B6B06"/>
    <w:rsid w:val="003B77AF"/>
    <w:rsid w:val="003C015C"/>
    <w:rsid w:val="003C0467"/>
    <w:rsid w:val="003C0983"/>
    <w:rsid w:val="003C0B03"/>
    <w:rsid w:val="003C21B7"/>
    <w:rsid w:val="003C2363"/>
    <w:rsid w:val="003C239C"/>
    <w:rsid w:val="003C27DE"/>
    <w:rsid w:val="003C2884"/>
    <w:rsid w:val="003C405D"/>
    <w:rsid w:val="003C4C88"/>
    <w:rsid w:val="003C4EED"/>
    <w:rsid w:val="003C4FF4"/>
    <w:rsid w:val="003C525F"/>
    <w:rsid w:val="003C6AFC"/>
    <w:rsid w:val="003C6BD8"/>
    <w:rsid w:val="003C713C"/>
    <w:rsid w:val="003C79B7"/>
    <w:rsid w:val="003D0263"/>
    <w:rsid w:val="003D220D"/>
    <w:rsid w:val="003D2890"/>
    <w:rsid w:val="003D2AA3"/>
    <w:rsid w:val="003D4071"/>
    <w:rsid w:val="003D40C9"/>
    <w:rsid w:val="003D4BE4"/>
    <w:rsid w:val="003D4F34"/>
    <w:rsid w:val="003D52D7"/>
    <w:rsid w:val="003D59BF"/>
    <w:rsid w:val="003D651C"/>
    <w:rsid w:val="003D7137"/>
    <w:rsid w:val="003D73A2"/>
    <w:rsid w:val="003D7952"/>
    <w:rsid w:val="003D7991"/>
    <w:rsid w:val="003D7DE4"/>
    <w:rsid w:val="003E03C1"/>
    <w:rsid w:val="003E0D5A"/>
    <w:rsid w:val="003E0FDB"/>
    <w:rsid w:val="003E1295"/>
    <w:rsid w:val="003E1A60"/>
    <w:rsid w:val="003E1CF2"/>
    <w:rsid w:val="003E1CFF"/>
    <w:rsid w:val="003E3F2D"/>
    <w:rsid w:val="003E4817"/>
    <w:rsid w:val="003E599C"/>
    <w:rsid w:val="003E5B4B"/>
    <w:rsid w:val="003E6027"/>
    <w:rsid w:val="003E6D2D"/>
    <w:rsid w:val="003E6FE5"/>
    <w:rsid w:val="003E71B5"/>
    <w:rsid w:val="003E761E"/>
    <w:rsid w:val="003F04F9"/>
    <w:rsid w:val="003F09C2"/>
    <w:rsid w:val="003F0A83"/>
    <w:rsid w:val="003F12EA"/>
    <w:rsid w:val="003F1AE9"/>
    <w:rsid w:val="003F20E6"/>
    <w:rsid w:val="003F334D"/>
    <w:rsid w:val="003F38AF"/>
    <w:rsid w:val="003F3990"/>
    <w:rsid w:val="003F40CC"/>
    <w:rsid w:val="003F414D"/>
    <w:rsid w:val="003F494B"/>
    <w:rsid w:val="003F4DF8"/>
    <w:rsid w:val="003F5388"/>
    <w:rsid w:val="003F5577"/>
    <w:rsid w:val="003F5F7C"/>
    <w:rsid w:val="003F7416"/>
    <w:rsid w:val="003F7D22"/>
    <w:rsid w:val="004002B3"/>
    <w:rsid w:val="004002BF"/>
    <w:rsid w:val="004007F4"/>
    <w:rsid w:val="004025EC"/>
    <w:rsid w:val="00402E04"/>
    <w:rsid w:val="00403037"/>
    <w:rsid w:val="00403216"/>
    <w:rsid w:val="00403EDA"/>
    <w:rsid w:val="004049E6"/>
    <w:rsid w:val="00405B46"/>
    <w:rsid w:val="0040603B"/>
    <w:rsid w:val="00406570"/>
    <w:rsid w:val="0040725A"/>
    <w:rsid w:val="00407641"/>
    <w:rsid w:val="0041026D"/>
    <w:rsid w:val="004106FA"/>
    <w:rsid w:val="00410859"/>
    <w:rsid w:val="00410A38"/>
    <w:rsid w:val="00410BDE"/>
    <w:rsid w:val="00410F61"/>
    <w:rsid w:val="00411329"/>
    <w:rsid w:val="00411D0D"/>
    <w:rsid w:val="0041294A"/>
    <w:rsid w:val="00413785"/>
    <w:rsid w:val="00413921"/>
    <w:rsid w:val="004143D0"/>
    <w:rsid w:val="0041726A"/>
    <w:rsid w:val="004172AA"/>
    <w:rsid w:val="00421837"/>
    <w:rsid w:val="004228BB"/>
    <w:rsid w:val="00422F62"/>
    <w:rsid w:val="004230D2"/>
    <w:rsid w:val="00423264"/>
    <w:rsid w:val="004235F2"/>
    <w:rsid w:val="00424481"/>
    <w:rsid w:val="0042576D"/>
    <w:rsid w:val="00426182"/>
    <w:rsid w:val="00426953"/>
    <w:rsid w:val="00427380"/>
    <w:rsid w:val="0042751D"/>
    <w:rsid w:val="004306C3"/>
    <w:rsid w:val="0043079F"/>
    <w:rsid w:val="00431C1E"/>
    <w:rsid w:val="00432ACB"/>
    <w:rsid w:val="00432C4C"/>
    <w:rsid w:val="00433AC5"/>
    <w:rsid w:val="00433AEB"/>
    <w:rsid w:val="00433DB3"/>
    <w:rsid w:val="004344EA"/>
    <w:rsid w:val="004346C6"/>
    <w:rsid w:val="00434F40"/>
    <w:rsid w:val="0043538F"/>
    <w:rsid w:val="0043730F"/>
    <w:rsid w:val="00437AD0"/>
    <w:rsid w:val="0044013B"/>
    <w:rsid w:val="0044052A"/>
    <w:rsid w:val="0044096A"/>
    <w:rsid w:val="0044135A"/>
    <w:rsid w:val="00441656"/>
    <w:rsid w:val="00441FA6"/>
    <w:rsid w:val="00442558"/>
    <w:rsid w:val="00442CAA"/>
    <w:rsid w:val="0044447C"/>
    <w:rsid w:val="00444AFD"/>
    <w:rsid w:val="00444FFC"/>
    <w:rsid w:val="0044611D"/>
    <w:rsid w:val="00446550"/>
    <w:rsid w:val="004465F3"/>
    <w:rsid w:val="00446B39"/>
    <w:rsid w:val="00446DAC"/>
    <w:rsid w:val="004470D9"/>
    <w:rsid w:val="00447217"/>
    <w:rsid w:val="00447526"/>
    <w:rsid w:val="004479F3"/>
    <w:rsid w:val="00450AA7"/>
    <w:rsid w:val="00450DAD"/>
    <w:rsid w:val="004512AE"/>
    <w:rsid w:val="00451DE0"/>
    <w:rsid w:val="00451FC1"/>
    <w:rsid w:val="00452753"/>
    <w:rsid w:val="0045290A"/>
    <w:rsid w:val="0045310A"/>
    <w:rsid w:val="0045483A"/>
    <w:rsid w:val="00454E72"/>
    <w:rsid w:val="00455129"/>
    <w:rsid w:val="0045567C"/>
    <w:rsid w:val="00455A93"/>
    <w:rsid w:val="0045622B"/>
    <w:rsid w:val="004567EF"/>
    <w:rsid w:val="00457132"/>
    <w:rsid w:val="00457D43"/>
    <w:rsid w:val="00461051"/>
    <w:rsid w:val="004623F3"/>
    <w:rsid w:val="0046372B"/>
    <w:rsid w:val="00463F84"/>
    <w:rsid w:val="0046403A"/>
    <w:rsid w:val="0046422D"/>
    <w:rsid w:val="0046497B"/>
    <w:rsid w:val="004649EC"/>
    <w:rsid w:val="0046557A"/>
    <w:rsid w:val="00466354"/>
    <w:rsid w:val="00467D49"/>
    <w:rsid w:val="004712FC"/>
    <w:rsid w:val="0047187C"/>
    <w:rsid w:val="00471FC2"/>
    <w:rsid w:val="0047294F"/>
    <w:rsid w:val="00472B5D"/>
    <w:rsid w:val="0047365D"/>
    <w:rsid w:val="004739E3"/>
    <w:rsid w:val="004741F8"/>
    <w:rsid w:val="00474A0E"/>
    <w:rsid w:val="00474BBA"/>
    <w:rsid w:val="00475A6B"/>
    <w:rsid w:val="00475D8B"/>
    <w:rsid w:val="00476BB2"/>
    <w:rsid w:val="00477FEE"/>
    <w:rsid w:val="00480161"/>
    <w:rsid w:val="00480454"/>
    <w:rsid w:val="00480B75"/>
    <w:rsid w:val="00481A98"/>
    <w:rsid w:val="00481E63"/>
    <w:rsid w:val="004827E8"/>
    <w:rsid w:val="00482BD1"/>
    <w:rsid w:val="00482FBA"/>
    <w:rsid w:val="0048312F"/>
    <w:rsid w:val="004853D7"/>
    <w:rsid w:val="004857F1"/>
    <w:rsid w:val="00485FDE"/>
    <w:rsid w:val="00486007"/>
    <w:rsid w:val="0048681C"/>
    <w:rsid w:val="00486A95"/>
    <w:rsid w:val="00487C13"/>
    <w:rsid w:val="00490B50"/>
    <w:rsid w:val="00490E56"/>
    <w:rsid w:val="004919E0"/>
    <w:rsid w:val="00491F75"/>
    <w:rsid w:val="004920AF"/>
    <w:rsid w:val="0049241F"/>
    <w:rsid w:val="00492B70"/>
    <w:rsid w:val="00492EFF"/>
    <w:rsid w:val="00493542"/>
    <w:rsid w:val="004949DC"/>
    <w:rsid w:val="00494BF6"/>
    <w:rsid w:val="00495B33"/>
    <w:rsid w:val="004966A7"/>
    <w:rsid w:val="00496E02"/>
    <w:rsid w:val="00497628"/>
    <w:rsid w:val="00497EFB"/>
    <w:rsid w:val="004A07C9"/>
    <w:rsid w:val="004A1CD1"/>
    <w:rsid w:val="004A28B8"/>
    <w:rsid w:val="004A3C83"/>
    <w:rsid w:val="004A4FD3"/>
    <w:rsid w:val="004A51F2"/>
    <w:rsid w:val="004A52A2"/>
    <w:rsid w:val="004A6105"/>
    <w:rsid w:val="004A651A"/>
    <w:rsid w:val="004A6EA4"/>
    <w:rsid w:val="004A6EF5"/>
    <w:rsid w:val="004A73DB"/>
    <w:rsid w:val="004A74D4"/>
    <w:rsid w:val="004A7BC6"/>
    <w:rsid w:val="004A7CD4"/>
    <w:rsid w:val="004B0344"/>
    <w:rsid w:val="004B0E66"/>
    <w:rsid w:val="004B0EAB"/>
    <w:rsid w:val="004B0EFA"/>
    <w:rsid w:val="004B180F"/>
    <w:rsid w:val="004B2293"/>
    <w:rsid w:val="004B2AA4"/>
    <w:rsid w:val="004B3005"/>
    <w:rsid w:val="004B364E"/>
    <w:rsid w:val="004B396A"/>
    <w:rsid w:val="004B4C5E"/>
    <w:rsid w:val="004B5E98"/>
    <w:rsid w:val="004B78E1"/>
    <w:rsid w:val="004B7A69"/>
    <w:rsid w:val="004C002F"/>
    <w:rsid w:val="004C0766"/>
    <w:rsid w:val="004C095A"/>
    <w:rsid w:val="004C098A"/>
    <w:rsid w:val="004C09EE"/>
    <w:rsid w:val="004C0EF4"/>
    <w:rsid w:val="004C1346"/>
    <w:rsid w:val="004C195D"/>
    <w:rsid w:val="004C1AE9"/>
    <w:rsid w:val="004C22EA"/>
    <w:rsid w:val="004C22FC"/>
    <w:rsid w:val="004C247C"/>
    <w:rsid w:val="004C3495"/>
    <w:rsid w:val="004C4195"/>
    <w:rsid w:val="004C492E"/>
    <w:rsid w:val="004C4BDC"/>
    <w:rsid w:val="004C4CB3"/>
    <w:rsid w:val="004C526C"/>
    <w:rsid w:val="004C67EC"/>
    <w:rsid w:val="004C69AB"/>
    <w:rsid w:val="004C6A1E"/>
    <w:rsid w:val="004D0DC8"/>
    <w:rsid w:val="004D24CC"/>
    <w:rsid w:val="004D27A6"/>
    <w:rsid w:val="004D2BE0"/>
    <w:rsid w:val="004D2CAE"/>
    <w:rsid w:val="004D2F74"/>
    <w:rsid w:val="004D39B8"/>
    <w:rsid w:val="004D3CAB"/>
    <w:rsid w:val="004D4790"/>
    <w:rsid w:val="004D4CD7"/>
    <w:rsid w:val="004D4D6C"/>
    <w:rsid w:val="004D5AD3"/>
    <w:rsid w:val="004D68BA"/>
    <w:rsid w:val="004D69DB"/>
    <w:rsid w:val="004D7CAF"/>
    <w:rsid w:val="004E0289"/>
    <w:rsid w:val="004E0E69"/>
    <w:rsid w:val="004E162F"/>
    <w:rsid w:val="004E326B"/>
    <w:rsid w:val="004E35A5"/>
    <w:rsid w:val="004E4437"/>
    <w:rsid w:val="004E5055"/>
    <w:rsid w:val="004E56CC"/>
    <w:rsid w:val="004E6CCC"/>
    <w:rsid w:val="004E6D07"/>
    <w:rsid w:val="004E7832"/>
    <w:rsid w:val="004E7BF7"/>
    <w:rsid w:val="004F00C7"/>
    <w:rsid w:val="004F034D"/>
    <w:rsid w:val="004F0476"/>
    <w:rsid w:val="004F0E31"/>
    <w:rsid w:val="004F0E38"/>
    <w:rsid w:val="004F1418"/>
    <w:rsid w:val="004F20CA"/>
    <w:rsid w:val="004F217F"/>
    <w:rsid w:val="004F2B3E"/>
    <w:rsid w:val="004F37C6"/>
    <w:rsid w:val="004F3BA9"/>
    <w:rsid w:val="004F515E"/>
    <w:rsid w:val="004F5477"/>
    <w:rsid w:val="004F5790"/>
    <w:rsid w:val="004F61CC"/>
    <w:rsid w:val="004F6309"/>
    <w:rsid w:val="004F6DF5"/>
    <w:rsid w:val="005002AB"/>
    <w:rsid w:val="0050089F"/>
    <w:rsid w:val="00500D12"/>
    <w:rsid w:val="0050132B"/>
    <w:rsid w:val="005018A6"/>
    <w:rsid w:val="0050195D"/>
    <w:rsid w:val="00502949"/>
    <w:rsid w:val="00502993"/>
    <w:rsid w:val="00502F73"/>
    <w:rsid w:val="00503071"/>
    <w:rsid w:val="00503315"/>
    <w:rsid w:val="005035F1"/>
    <w:rsid w:val="0050459A"/>
    <w:rsid w:val="00504C84"/>
    <w:rsid w:val="005057D1"/>
    <w:rsid w:val="00505E54"/>
    <w:rsid w:val="00505F66"/>
    <w:rsid w:val="005066B4"/>
    <w:rsid w:val="00506D3C"/>
    <w:rsid w:val="00506DEF"/>
    <w:rsid w:val="00506ECD"/>
    <w:rsid w:val="005075F9"/>
    <w:rsid w:val="00507C79"/>
    <w:rsid w:val="00507D83"/>
    <w:rsid w:val="005111EC"/>
    <w:rsid w:val="00511F56"/>
    <w:rsid w:val="00512611"/>
    <w:rsid w:val="00512F2D"/>
    <w:rsid w:val="00513565"/>
    <w:rsid w:val="0051407C"/>
    <w:rsid w:val="00514919"/>
    <w:rsid w:val="00515B8A"/>
    <w:rsid w:val="00515C1E"/>
    <w:rsid w:val="00515F33"/>
    <w:rsid w:val="005169A5"/>
    <w:rsid w:val="00516E40"/>
    <w:rsid w:val="0051778C"/>
    <w:rsid w:val="00521099"/>
    <w:rsid w:val="00522396"/>
    <w:rsid w:val="0052270A"/>
    <w:rsid w:val="005228A3"/>
    <w:rsid w:val="00524264"/>
    <w:rsid w:val="0052497B"/>
    <w:rsid w:val="00525964"/>
    <w:rsid w:val="00525D76"/>
    <w:rsid w:val="00525DAC"/>
    <w:rsid w:val="00525FC3"/>
    <w:rsid w:val="005269E9"/>
    <w:rsid w:val="00526D41"/>
    <w:rsid w:val="00527A71"/>
    <w:rsid w:val="00530C6F"/>
    <w:rsid w:val="0053131F"/>
    <w:rsid w:val="005314B5"/>
    <w:rsid w:val="00531FF4"/>
    <w:rsid w:val="00532225"/>
    <w:rsid w:val="005330E4"/>
    <w:rsid w:val="00534012"/>
    <w:rsid w:val="00535671"/>
    <w:rsid w:val="0053777F"/>
    <w:rsid w:val="005409FA"/>
    <w:rsid w:val="0054134B"/>
    <w:rsid w:val="005419A7"/>
    <w:rsid w:val="005434B8"/>
    <w:rsid w:val="00544F21"/>
    <w:rsid w:val="00545510"/>
    <w:rsid w:val="00545777"/>
    <w:rsid w:val="00546A58"/>
    <w:rsid w:val="00546C77"/>
    <w:rsid w:val="00546D73"/>
    <w:rsid w:val="00550373"/>
    <w:rsid w:val="00550FF3"/>
    <w:rsid w:val="00551418"/>
    <w:rsid w:val="005514AC"/>
    <w:rsid w:val="00551DA2"/>
    <w:rsid w:val="00552826"/>
    <w:rsid w:val="005528A1"/>
    <w:rsid w:val="00552955"/>
    <w:rsid w:val="00552B3A"/>
    <w:rsid w:val="0055346C"/>
    <w:rsid w:val="0055348D"/>
    <w:rsid w:val="0055351B"/>
    <w:rsid w:val="00553E57"/>
    <w:rsid w:val="005542BC"/>
    <w:rsid w:val="005546D5"/>
    <w:rsid w:val="00555AAF"/>
    <w:rsid w:val="00556584"/>
    <w:rsid w:val="00556615"/>
    <w:rsid w:val="005567FC"/>
    <w:rsid w:val="005568BD"/>
    <w:rsid w:val="00556C59"/>
    <w:rsid w:val="00557D9F"/>
    <w:rsid w:val="00557DAF"/>
    <w:rsid w:val="0056018C"/>
    <w:rsid w:val="0056100D"/>
    <w:rsid w:val="00561362"/>
    <w:rsid w:val="00561803"/>
    <w:rsid w:val="0056294A"/>
    <w:rsid w:val="00563357"/>
    <w:rsid w:val="005633D3"/>
    <w:rsid w:val="00563939"/>
    <w:rsid w:val="00563A62"/>
    <w:rsid w:val="00563D49"/>
    <w:rsid w:val="00563D93"/>
    <w:rsid w:val="005641FD"/>
    <w:rsid w:val="00564734"/>
    <w:rsid w:val="0056538A"/>
    <w:rsid w:val="00565B65"/>
    <w:rsid w:val="00565E43"/>
    <w:rsid w:val="00565FCD"/>
    <w:rsid w:val="0056609D"/>
    <w:rsid w:val="00566226"/>
    <w:rsid w:val="00567167"/>
    <w:rsid w:val="00567EAE"/>
    <w:rsid w:val="00570387"/>
    <w:rsid w:val="00571480"/>
    <w:rsid w:val="00572077"/>
    <w:rsid w:val="00573097"/>
    <w:rsid w:val="0057353F"/>
    <w:rsid w:val="0057409A"/>
    <w:rsid w:val="0057490F"/>
    <w:rsid w:val="005761F4"/>
    <w:rsid w:val="0057675F"/>
    <w:rsid w:val="00576781"/>
    <w:rsid w:val="00576E69"/>
    <w:rsid w:val="00577E9E"/>
    <w:rsid w:val="00577FD6"/>
    <w:rsid w:val="00580119"/>
    <w:rsid w:val="00580D6E"/>
    <w:rsid w:val="005812E0"/>
    <w:rsid w:val="00581592"/>
    <w:rsid w:val="00581C2F"/>
    <w:rsid w:val="0058247A"/>
    <w:rsid w:val="00582FB4"/>
    <w:rsid w:val="0058327C"/>
    <w:rsid w:val="00583356"/>
    <w:rsid w:val="005834CC"/>
    <w:rsid w:val="0058414D"/>
    <w:rsid w:val="00584BAD"/>
    <w:rsid w:val="00584DE1"/>
    <w:rsid w:val="00585111"/>
    <w:rsid w:val="00585F83"/>
    <w:rsid w:val="00586174"/>
    <w:rsid w:val="00586275"/>
    <w:rsid w:val="00586B2A"/>
    <w:rsid w:val="00587BCA"/>
    <w:rsid w:val="00587C93"/>
    <w:rsid w:val="00590673"/>
    <w:rsid w:val="00590D9B"/>
    <w:rsid w:val="00591DBC"/>
    <w:rsid w:val="00591F22"/>
    <w:rsid w:val="00592879"/>
    <w:rsid w:val="00592B86"/>
    <w:rsid w:val="0059307A"/>
    <w:rsid w:val="005936BF"/>
    <w:rsid w:val="0059397C"/>
    <w:rsid w:val="0059401D"/>
    <w:rsid w:val="005941CF"/>
    <w:rsid w:val="00594205"/>
    <w:rsid w:val="00595465"/>
    <w:rsid w:val="00595888"/>
    <w:rsid w:val="00596266"/>
    <w:rsid w:val="0059716C"/>
    <w:rsid w:val="005A0891"/>
    <w:rsid w:val="005A1A98"/>
    <w:rsid w:val="005A27A4"/>
    <w:rsid w:val="005A2C71"/>
    <w:rsid w:val="005A2E72"/>
    <w:rsid w:val="005A4021"/>
    <w:rsid w:val="005A49E3"/>
    <w:rsid w:val="005A5114"/>
    <w:rsid w:val="005A6246"/>
    <w:rsid w:val="005A65AC"/>
    <w:rsid w:val="005A732F"/>
    <w:rsid w:val="005B0BC5"/>
    <w:rsid w:val="005B2162"/>
    <w:rsid w:val="005B2320"/>
    <w:rsid w:val="005B233A"/>
    <w:rsid w:val="005B251A"/>
    <w:rsid w:val="005B38AD"/>
    <w:rsid w:val="005B38F3"/>
    <w:rsid w:val="005B395F"/>
    <w:rsid w:val="005B47A6"/>
    <w:rsid w:val="005B4B97"/>
    <w:rsid w:val="005B5E8D"/>
    <w:rsid w:val="005B5F9A"/>
    <w:rsid w:val="005B65A3"/>
    <w:rsid w:val="005B6811"/>
    <w:rsid w:val="005B7101"/>
    <w:rsid w:val="005C05F2"/>
    <w:rsid w:val="005C27FC"/>
    <w:rsid w:val="005C3DAD"/>
    <w:rsid w:val="005C4C02"/>
    <w:rsid w:val="005C5314"/>
    <w:rsid w:val="005C5385"/>
    <w:rsid w:val="005C5C92"/>
    <w:rsid w:val="005C6235"/>
    <w:rsid w:val="005C737D"/>
    <w:rsid w:val="005C7414"/>
    <w:rsid w:val="005C7D45"/>
    <w:rsid w:val="005D05A4"/>
    <w:rsid w:val="005D09D8"/>
    <w:rsid w:val="005D0E01"/>
    <w:rsid w:val="005D1B56"/>
    <w:rsid w:val="005D328C"/>
    <w:rsid w:val="005D34E6"/>
    <w:rsid w:val="005D3A49"/>
    <w:rsid w:val="005D3EFF"/>
    <w:rsid w:val="005D4090"/>
    <w:rsid w:val="005D4753"/>
    <w:rsid w:val="005D552F"/>
    <w:rsid w:val="005D615A"/>
    <w:rsid w:val="005D6F01"/>
    <w:rsid w:val="005D702A"/>
    <w:rsid w:val="005D7684"/>
    <w:rsid w:val="005D7F0A"/>
    <w:rsid w:val="005E10BF"/>
    <w:rsid w:val="005E117E"/>
    <w:rsid w:val="005E210E"/>
    <w:rsid w:val="005E2A51"/>
    <w:rsid w:val="005E2F45"/>
    <w:rsid w:val="005E3046"/>
    <w:rsid w:val="005E60A6"/>
    <w:rsid w:val="005E6CE1"/>
    <w:rsid w:val="005E7161"/>
    <w:rsid w:val="005E7E93"/>
    <w:rsid w:val="005E7F0D"/>
    <w:rsid w:val="005E7FBE"/>
    <w:rsid w:val="005F17B6"/>
    <w:rsid w:val="005F20D9"/>
    <w:rsid w:val="005F2F71"/>
    <w:rsid w:val="005F2FBB"/>
    <w:rsid w:val="005F3224"/>
    <w:rsid w:val="005F3947"/>
    <w:rsid w:val="005F48CC"/>
    <w:rsid w:val="005F4B9D"/>
    <w:rsid w:val="005F54B0"/>
    <w:rsid w:val="005F58DB"/>
    <w:rsid w:val="005F74BC"/>
    <w:rsid w:val="005F7D48"/>
    <w:rsid w:val="005F7F02"/>
    <w:rsid w:val="006000D5"/>
    <w:rsid w:val="0060060F"/>
    <w:rsid w:val="00600C10"/>
    <w:rsid w:val="00601570"/>
    <w:rsid w:val="006047D3"/>
    <w:rsid w:val="0060549A"/>
    <w:rsid w:val="006062D6"/>
    <w:rsid w:val="00606426"/>
    <w:rsid w:val="0060754D"/>
    <w:rsid w:val="00610234"/>
    <w:rsid w:val="0061063E"/>
    <w:rsid w:val="00610696"/>
    <w:rsid w:val="00610D97"/>
    <w:rsid w:val="006114E5"/>
    <w:rsid w:val="00612E0C"/>
    <w:rsid w:val="006139C8"/>
    <w:rsid w:val="00614B32"/>
    <w:rsid w:val="006168BE"/>
    <w:rsid w:val="0061697A"/>
    <w:rsid w:val="00616981"/>
    <w:rsid w:val="00616C09"/>
    <w:rsid w:val="006172DA"/>
    <w:rsid w:val="00617D44"/>
    <w:rsid w:val="006206DE"/>
    <w:rsid w:val="00620995"/>
    <w:rsid w:val="0062100A"/>
    <w:rsid w:val="00622E9B"/>
    <w:rsid w:val="00623409"/>
    <w:rsid w:val="006239B3"/>
    <w:rsid w:val="006242A2"/>
    <w:rsid w:val="00625E8E"/>
    <w:rsid w:val="0062608C"/>
    <w:rsid w:val="0062626B"/>
    <w:rsid w:val="006263BA"/>
    <w:rsid w:val="0062676E"/>
    <w:rsid w:val="00626D40"/>
    <w:rsid w:val="0062764B"/>
    <w:rsid w:val="00630014"/>
    <w:rsid w:val="006302FE"/>
    <w:rsid w:val="006308BF"/>
    <w:rsid w:val="006318AC"/>
    <w:rsid w:val="00631CCB"/>
    <w:rsid w:val="00631E13"/>
    <w:rsid w:val="00631EB5"/>
    <w:rsid w:val="006328B5"/>
    <w:rsid w:val="00635616"/>
    <w:rsid w:val="006362AE"/>
    <w:rsid w:val="00637048"/>
    <w:rsid w:val="006373A7"/>
    <w:rsid w:val="00640A5E"/>
    <w:rsid w:val="00640B2F"/>
    <w:rsid w:val="00640B8C"/>
    <w:rsid w:val="00640D6C"/>
    <w:rsid w:val="0064114D"/>
    <w:rsid w:val="00641AD1"/>
    <w:rsid w:val="00642062"/>
    <w:rsid w:val="0064227F"/>
    <w:rsid w:val="006429AC"/>
    <w:rsid w:val="006429CD"/>
    <w:rsid w:val="006437B3"/>
    <w:rsid w:val="00643B7B"/>
    <w:rsid w:val="00644ABE"/>
    <w:rsid w:val="00644DF1"/>
    <w:rsid w:val="006451B2"/>
    <w:rsid w:val="00645900"/>
    <w:rsid w:val="0065172C"/>
    <w:rsid w:val="00651B87"/>
    <w:rsid w:val="00653BEC"/>
    <w:rsid w:val="0065438A"/>
    <w:rsid w:val="006547CB"/>
    <w:rsid w:val="00654808"/>
    <w:rsid w:val="00654CE3"/>
    <w:rsid w:val="0065510C"/>
    <w:rsid w:val="00656C3E"/>
    <w:rsid w:val="00657338"/>
    <w:rsid w:val="00657460"/>
    <w:rsid w:val="006578CF"/>
    <w:rsid w:val="00657C77"/>
    <w:rsid w:val="0065DCC7"/>
    <w:rsid w:val="00660B1B"/>
    <w:rsid w:val="00660C2B"/>
    <w:rsid w:val="00660FB3"/>
    <w:rsid w:val="0066139C"/>
    <w:rsid w:val="006615CB"/>
    <w:rsid w:val="00661E9E"/>
    <w:rsid w:val="00662880"/>
    <w:rsid w:val="006630B8"/>
    <w:rsid w:val="00663419"/>
    <w:rsid w:val="00663887"/>
    <w:rsid w:val="00663E8A"/>
    <w:rsid w:val="0066407C"/>
    <w:rsid w:val="006648F0"/>
    <w:rsid w:val="00664DBD"/>
    <w:rsid w:val="0066537D"/>
    <w:rsid w:val="00665A27"/>
    <w:rsid w:val="0066617F"/>
    <w:rsid w:val="00666F13"/>
    <w:rsid w:val="00667F55"/>
    <w:rsid w:val="00671E45"/>
    <w:rsid w:val="00671F82"/>
    <w:rsid w:val="00672661"/>
    <w:rsid w:val="00673853"/>
    <w:rsid w:val="006741DA"/>
    <w:rsid w:val="00674CAC"/>
    <w:rsid w:val="006756CF"/>
    <w:rsid w:val="00675AC0"/>
    <w:rsid w:val="00675BED"/>
    <w:rsid w:val="00675EC5"/>
    <w:rsid w:val="00676D2B"/>
    <w:rsid w:val="0067778E"/>
    <w:rsid w:val="0068030B"/>
    <w:rsid w:val="00680519"/>
    <w:rsid w:val="00680629"/>
    <w:rsid w:val="006807CF"/>
    <w:rsid w:val="006810FF"/>
    <w:rsid w:val="00681725"/>
    <w:rsid w:val="00681836"/>
    <w:rsid w:val="00681D92"/>
    <w:rsid w:val="00682772"/>
    <w:rsid w:val="00684A71"/>
    <w:rsid w:val="00685127"/>
    <w:rsid w:val="00686EA0"/>
    <w:rsid w:val="0068717B"/>
    <w:rsid w:val="00687B6F"/>
    <w:rsid w:val="00687DCD"/>
    <w:rsid w:val="0069066B"/>
    <w:rsid w:val="00690AD5"/>
    <w:rsid w:val="006913D6"/>
    <w:rsid w:val="00691BB8"/>
    <w:rsid w:val="00691DA5"/>
    <w:rsid w:val="006924E8"/>
    <w:rsid w:val="00692D07"/>
    <w:rsid w:val="0069383B"/>
    <w:rsid w:val="00693952"/>
    <w:rsid w:val="00694BD3"/>
    <w:rsid w:val="006950E2"/>
    <w:rsid w:val="00695F4F"/>
    <w:rsid w:val="00696224"/>
    <w:rsid w:val="006A1F2A"/>
    <w:rsid w:val="006A312D"/>
    <w:rsid w:val="006A3503"/>
    <w:rsid w:val="006A3925"/>
    <w:rsid w:val="006A44AD"/>
    <w:rsid w:val="006A72FC"/>
    <w:rsid w:val="006A74E5"/>
    <w:rsid w:val="006A7677"/>
    <w:rsid w:val="006B0ED8"/>
    <w:rsid w:val="006B17A1"/>
    <w:rsid w:val="006B28C2"/>
    <w:rsid w:val="006B2DAA"/>
    <w:rsid w:val="006B3D1D"/>
    <w:rsid w:val="006B3F95"/>
    <w:rsid w:val="006B45AA"/>
    <w:rsid w:val="006B50EE"/>
    <w:rsid w:val="006B520D"/>
    <w:rsid w:val="006B5514"/>
    <w:rsid w:val="006B5735"/>
    <w:rsid w:val="006B63A1"/>
    <w:rsid w:val="006B6491"/>
    <w:rsid w:val="006B7C81"/>
    <w:rsid w:val="006C0479"/>
    <w:rsid w:val="006C0D03"/>
    <w:rsid w:val="006C0EF7"/>
    <w:rsid w:val="006C1D20"/>
    <w:rsid w:val="006C28CB"/>
    <w:rsid w:val="006C3327"/>
    <w:rsid w:val="006C3A6A"/>
    <w:rsid w:val="006C3A72"/>
    <w:rsid w:val="006C3B13"/>
    <w:rsid w:val="006C40E5"/>
    <w:rsid w:val="006C43BE"/>
    <w:rsid w:val="006C4763"/>
    <w:rsid w:val="006C5981"/>
    <w:rsid w:val="006C6EEE"/>
    <w:rsid w:val="006C7788"/>
    <w:rsid w:val="006D078A"/>
    <w:rsid w:val="006D1598"/>
    <w:rsid w:val="006D1A7D"/>
    <w:rsid w:val="006D1E13"/>
    <w:rsid w:val="006D1EA9"/>
    <w:rsid w:val="006D1F69"/>
    <w:rsid w:val="006D2768"/>
    <w:rsid w:val="006D2C3E"/>
    <w:rsid w:val="006D2C97"/>
    <w:rsid w:val="006D2CC1"/>
    <w:rsid w:val="006D320D"/>
    <w:rsid w:val="006D46B5"/>
    <w:rsid w:val="006D52CA"/>
    <w:rsid w:val="006D5649"/>
    <w:rsid w:val="006D76E0"/>
    <w:rsid w:val="006D7997"/>
    <w:rsid w:val="006D7D1B"/>
    <w:rsid w:val="006E2B39"/>
    <w:rsid w:val="006E31EC"/>
    <w:rsid w:val="006E34FF"/>
    <w:rsid w:val="006E4B31"/>
    <w:rsid w:val="006E5269"/>
    <w:rsid w:val="006E5EE3"/>
    <w:rsid w:val="006E674D"/>
    <w:rsid w:val="006E6C85"/>
    <w:rsid w:val="006E6CED"/>
    <w:rsid w:val="006E718A"/>
    <w:rsid w:val="006E778B"/>
    <w:rsid w:val="006E77C6"/>
    <w:rsid w:val="006E7A9E"/>
    <w:rsid w:val="006E7B35"/>
    <w:rsid w:val="006F048D"/>
    <w:rsid w:val="006F0839"/>
    <w:rsid w:val="006F094B"/>
    <w:rsid w:val="006F1161"/>
    <w:rsid w:val="006F1ACB"/>
    <w:rsid w:val="006F274D"/>
    <w:rsid w:val="006F3590"/>
    <w:rsid w:val="006F3663"/>
    <w:rsid w:val="006F48BA"/>
    <w:rsid w:val="006F4A35"/>
    <w:rsid w:val="006F4D64"/>
    <w:rsid w:val="006F5035"/>
    <w:rsid w:val="006F5486"/>
    <w:rsid w:val="006F59F3"/>
    <w:rsid w:val="006F66CB"/>
    <w:rsid w:val="006F6828"/>
    <w:rsid w:val="006F6D68"/>
    <w:rsid w:val="006F72E5"/>
    <w:rsid w:val="006FF37B"/>
    <w:rsid w:val="0070026A"/>
    <w:rsid w:val="0070063C"/>
    <w:rsid w:val="007009BA"/>
    <w:rsid w:val="00701AD6"/>
    <w:rsid w:val="00701D32"/>
    <w:rsid w:val="00701E99"/>
    <w:rsid w:val="00702006"/>
    <w:rsid w:val="0070252D"/>
    <w:rsid w:val="00702F0C"/>
    <w:rsid w:val="0070554E"/>
    <w:rsid w:val="0070573A"/>
    <w:rsid w:val="007061BF"/>
    <w:rsid w:val="007078CE"/>
    <w:rsid w:val="007105C3"/>
    <w:rsid w:val="007105DC"/>
    <w:rsid w:val="00710AD1"/>
    <w:rsid w:val="00710D6C"/>
    <w:rsid w:val="007112A9"/>
    <w:rsid w:val="007125F8"/>
    <w:rsid w:val="00712817"/>
    <w:rsid w:val="007139D3"/>
    <w:rsid w:val="007142C1"/>
    <w:rsid w:val="007142DD"/>
    <w:rsid w:val="007147D8"/>
    <w:rsid w:val="00714F1F"/>
    <w:rsid w:val="00714F2C"/>
    <w:rsid w:val="00715815"/>
    <w:rsid w:val="00716DD2"/>
    <w:rsid w:val="00720802"/>
    <w:rsid w:val="007222D3"/>
    <w:rsid w:val="007225C1"/>
    <w:rsid w:val="0072271E"/>
    <w:rsid w:val="007228BF"/>
    <w:rsid w:val="007232FB"/>
    <w:rsid w:val="00723813"/>
    <w:rsid w:val="0072385F"/>
    <w:rsid w:val="00724820"/>
    <w:rsid w:val="007252F6"/>
    <w:rsid w:val="00725FDD"/>
    <w:rsid w:val="0072608F"/>
    <w:rsid w:val="0072653F"/>
    <w:rsid w:val="00726F63"/>
    <w:rsid w:val="007309F7"/>
    <w:rsid w:val="00731041"/>
    <w:rsid w:val="00731E02"/>
    <w:rsid w:val="00732011"/>
    <w:rsid w:val="007323B5"/>
    <w:rsid w:val="0073318E"/>
    <w:rsid w:val="00733EDA"/>
    <w:rsid w:val="00734B1E"/>
    <w:rsid w:val="00735EF2"/>
    <w:rsid w:val="00736520"/>
    <w:rsid w:val="00736869"/>
    <w:rsid w:val="0073737B"/>
    <w:rsid w:val="00737391"/>
    <w:rsid w:val="0073760B"/>
    <w:rsid w:val="00737C2E"/>
    <w:rsid w:val="00741866"/>
    <w:rsid w:val="00741A3F"/>
    <w:rsid w:val="00741C9E"/>
    <w:rsid w:val="00742F69"/>
    <w:rsid w:val="007433D2"/>
    <w:rsid w:val="007433EE"/>
    <w:rsid w:val="00744F77"/>
    <w:rsid w:val="0074521F"/>
    <w:rsid w:val="0074526B"/>
    <w:rsid w:val="00745302"/>
    <w:rsid w:val="0074658D"/>
    <w:rsid w:val="0074717A"/>
    <w:rsid w:val="007476AB"/>
    <w:rsid w:val="007517C1"/>
    <w:rsid w:val="00751B61"/>
    <w:rsid w:val="00752045"/>
    <w:rsid w:val="007523E2"/>
    <w:rsid w:val="00752D69"/>
    <w:rsid w:val="00752E55"/>
    <w:rsid w:val="00753527"/>
    <w:rsid w:val="007544C7"/>
    <w:rsid w:val="007549E8"/>
    <w:rsid w:val="00755525"/>
    <w:rsid w:val="00756069"/>
    <w:rsid w:val="00756AB5"/>
    <w:rsid w:val="00757668"/>
    <w:rsid w:val="00757D6E"/>
    <w:rsid w:val="00761D63"/>
    <w:rsid w:val="0076236F"/>
    <w:rsid w:val="00764163"/>
    <w:rsid w:val="00764976"/>
    <w:rsid w:val="00765C9A"/>
    <w:rsid w:val="00765D93"/>
    <w:rsid w:val="007662DD"/>
    <w:rsid w:val="00766390"/>
    <w:rsid w:val="0076699C"/>
    <w:rsid w:val="00766B31"/>
    <w:rsid w:val="007671CB"/>
    <w:rsid w:val="00770375"/>
    <w:rsid w:val="00770515"/>
    <w:rsid w:val="007705B9"/>
    <w:rsid w:val="00770EC9"/>
    <w:rsid w:val="0077109D"/>
    <w:rsid w:val="0077111C"/>
    <w:rsid w:val="007711BC"/>
    <w:rsid w:val="00771595"/>
    <w:rsid w:val="00772566"/>
    <w:rsid w:val="00772AB5"/>
    <w:rsid w:val="00772C51"/>
    <w:rsid w:val="00772FD9"/>
    <w:rsid w:val="007746FE"/>
    <w:rsid w:val="00774F7B"/>
    <w:rsid w:val="00775400"/>
    <w:rsid w:val="00775B1F"/>
    <w:rsid w:val="00775C80"/>
    <w:rsid w:val="00776242"/>
    <w:rsid w:val="00776A17"/>
    <w:rsid w:val="0077742A"/>
    <w:rsid w:val="007808C0"/>
    <w:rsid w:val="00781507"/>
    <w:rsid w:val="007819D1"/>
    <w:rsid w:val="00781FA0"/>
    <w:rsid w:val="00782D00"/>
    <w:rsid w:val="00783F44"/>
    <w:rsid w:val="007846C6"/>
    <w:rsid w:val="007848D9"/>
    <w:rsid w:val="00784C1C"/>
    <w:rsid w:val="00784E16"/>
    <w:rsid w:val="00785171"/>
    <w:rsid w:val="00785217"/>
    <w:rsid w:val="0078678C"/>
    <w:rsid w:val="00787150"/>
    <w:rsid w:val="007878D6"/>
    <w:rsid w:val="00787A01"/>
    <w:rsid w:val="00790761"/>
    <w:rsid w:val="00790810"/>
    <w:rsid w:val="0079095F"/>
    <w:rsid w:val="0079140B"/>
    <w:rsid w:val="00793D6B"/>
    <w:rsid w:val="00794594"/>
    <w:rsid w:val="007946EA"/>
    <w:rsid w:val="00795469"/>
    <w:rsid w:val="0079586B"/>
    <w:rsid w:val="00795CB2"/>
    <w:rsid w:val="00796180"/>
    <w:rsid w:val="00796B70"/>
    <w:rsid w:val="007971D5"/>
    <w:rsid w:val="00797A81"/>
    <w:rsid w:val="00797E15"/>
    <w:rsid w:val="007A0612"/>
    <w:rsid w:val="007A08BD"/>
    <w:rsid w:val="007A114D"/>
    <w:rsid w:val="007A190C"/>
    <w:rsid w:val="007A19A8"/>
    <w:rsid w:val="007A23B9"/>
    <w:rsid w:val="007A2D48"/>
    <w:rsid w:val="007A374A"/>
    <w:rsid w:val="007A37CD"/>
    <w:rsid w:val="007A38F9"/>
    <w:rsid w:val="007A40E6"/>
    <w:rsid w:val="007A4489"/>
    <w:rsid w:val="007A4756"/>
    <w:rsid w:val="007A48D3"/>
    <w:rsid w:val="007A5A39"/>
    <w:rsid w:val="007A67E4"/>
    <w:rsid w:val="007A6983"/>
    <w:rsid w:val="007A6E4E"/>
    <w:rsid w:val="007A75A7"/>
    <w:rsid w:val="007A7B1E"/>
    <w:rsid w:val="007B0307"/>
    <w:rsid w:val="007B0732"/>
    <w:rsid w:val="007B0B63"/>
    <w:rsid w:val="007B2171"/>
    <w:rsid w:val="007B2313"/>
    <w:rsid w:val="007B2F0A"/>
    <w:rsid w:val="007B3E4D"/>
    <w:rsid w:val="007B6282"/>
    <w:rsid w:val="007B68B1"/>
    <w:rsid w:val="007B6AE5"/>
    <w:rsid w:val="007B775B"/>
    <w:rsid w:val="007C1585"/>
    <w:rsid w:val="007C1C2C"/>
    <w:rsid w:val="007C2003"/>
    <w:rsid w:val="007C37BE"/>
    <w:rsid w:val="007C391C"/>
    <w:rsid w:val="007C3EB0"/>
    <w:rsid w:val="007C42F3"/>
    <w:rsid w:val="007C560B"/>
    <w:rsid w:val="007C5EE7"/>
    <w:rsid w:val="007C6B6E"/>
    <w:rsid w:val="007C737B"/>
    <w:rsid w:val="007D04BA"/>
    <w:rsid w:val="007D1532"/>
    <w:rsid w:val="007D161F"/>
    <w:rsid w:val="007D1FC1"/>
    <w:rsid w:val="007D2015"/>
    <w:rsid w:val="007D20D6"/>
    <w:rsid w:val="007D33C5"/>
    <w:rsid w:val="007D36CB"/>
    <w:rsid w:val="007D38EB"/>
    <w:rsid w:val="007D5463"/>
    <w:rsid w:val="007D58FC"/>
    <w:rsid w:val="007D5BFC"/>
    <w:rsid w:val="007D5DF3"/>
    <w:rsid w:val="007D60AA"/>
    <w:rsid w:val="007D65EF"/>
    <w:rsid w:val="007D6BD4"/>
    <w:rsid w:val="007D6BF8"/>
    <w:rsid w:val="007D7DD3"/>
    <w:rsid w:val="007E28A6"/>
    <w:rsid w:val="007E32C5"/>
    <w:rsid w:val="007E4E2E"/>
    <w:rsid w:val="007E5EB0"/>
    <w:rsid w:val="007E64AA"/>
    <w:rsid w:val="007E66F7"/>
    <w:rsid w:val="007E6833"/>
    <w:rsid w:val="007E6D4B"/>
    <w:rsid w:val="007E6DDB"/>
    <w:rsid w:val="007E7602"/>
    <w:rsid w:val="007F047D"/>
    <w:rsid w:val="007F0D37"/>
    <w:rsid w:val="007F1420"/>
    <w:rsid w:val="007F1854"/>
    <w:rsid w:val="007F2952"/>
    <w:rsid w:val="007F33CC"/>
    <w:rsid w:val="007F348B"/>
    <w:rsid w:val="007F378C"/>
    <w:rsid w:val="007F3D49"/>
    <w:rsid w:val="007F3EF0"/>
    <w:rsid w:val="007F3FF7"/>
    <w:rsid w:val="007F4536"/>
    <w:rsid w:val="007F4750"/>
    <w:rsid w:val="007F52B3"/>
    <w:rsid w:val="007F5998"/>
    <w:rsid w:val="007F63C8"/>
    <w:rsid w:val="007F7BAC"/>
    <w:rsid w:val="0080084C"/>
    <w:rsid w:val="00801C7B"/>
    <w:rsid w:val="00802BC1"/>
    <w:rsid w:val="008035C4"/>
    <w:rsid w:val="00804389"/>
    <w:rsid w:val="00805B77"/>
    <w:rsid w:val="00805BD0"/>
    <w:rsid w:val="00805DB6"/>
    <w:rsid w:val="00805F03"/>
    <w:rsid w:val="0080615C"/>
    <w:rsid w:val="00806879"/>
    <w:rsid w:val="008071DE"/>
    <w:rsid w:val="008078E6"/>
    <w:rsid w:val="0080796C"/>
    <w:rsid w:val="00807E4E"/>
    <w:rsid w:val="008100E9"/>
    <w:rsid w:val="0081073F"/>
    <w:rsid w:val="008109CB"/>
    <w:rsid w:val="00810D90"/>
    <w:rsid w:val="00811041"/>
    <w:rsid w:val="00811470"/>
    <w:rsid w:val="00811EA2"/>
    <w:rsid w:val="00812F28"/>
    <w:rsid w:val="00813014"/>
    <w:rsid w:val="00813DAF"/>
    <w:rsid w:val="0081464D"/>
    <w:rsid w:val="00814D17"/>
    <w:rsid w:val="00814EAB"/>
    <w:rsid w:val="00817059"/>
    <w:rsid w:val="00817341"/>
    <w:rsid w:val="00817B5B"/>
    <w:rsid w:val="00817C4F"/>
    <w:rsid w:val="00817ED5"/>
    <w:rsid w:val="0082036D"/>
    <w:rsid w:val="00820422"/>
    <w:rsid w:val="00820483"/>
    <w:rsid w:val="008211D3"/>
    <w:rsid w:val="00821278"/>
    <w:rsid w:val="00821521"/>
    <w:rsid w:val="00821A39"/>
    <w:rsid w:val="0082252B"/>
    <w:rsid w:val="00823B61"/>
    <w:rsid w:val="00825FB8"/>
    <w:rsid w:val="008263DA"/>
    <w:rsid w:val="008264A4"/>
    <w:rsid w:val="008269EB"/>
    <w:rsid w:val="00827166"/>
    <w:rsid w:val="00827196"/>
    <w:rsid w:val="008275D6"/>
    <w:rsid w:val="00827DFA"/>
    <w:rsid w:val="00830026"/>
    <w:rsid w:val="00830321"/>
    <w:rsid w:val="00830859"/>
    <w:rsid w:val="00830895"/>
    <w:rsid w:val="00833744"/>
    <w:rsid w:val="00833DEE"/>
    <w:rsid w:val="008346D9"/>
    <w:rsid w:val="0083496C"/>
    <w:rsid w:val="00834B40"/>
    <w:rsid w:val="00835A03"/>
    <w:rsid w:val="00835A54"/>
    <w:rsid w:val="0084095B"/>
    <w:rsid w:val="00841130"/>
    <w:rsid w:val="008413C6"/>
    <w:rsid w:val="008433A9"/>
    <w:rsid w:val="00843CF0"/>
    <w:rsid w:val="00844324"/>
    <w:rsid w:val="00844673"/>
    <w:rsid w:val="008446B5"/>
    <w:rsid w:val="00844757"/>
    <w:rsid w:val="0084499B"/>
    <w:rsid w:val="00845408"/>
    <w:rsid w:val="00845A51"/>
    <w:rsid w:val="00846304"/>
    <w:rsid w:val="008469F2"/>
    <w:rsid w:val="00846BF2"/>
    <w:rsid w:val="00846F18"/>
    <w:rsid w:val="00847210"/>
    <w:rsid w:val="00850859"/>
    <w:rsid w:val="00850CDB"/>
    <w:rsid w:val="008513E8"/>
    <w:rsid w:val="008519E6"/>
    <w:rsid w:val="00852A11"/>
    <w:rsid w:val="008535B1"/>
    <w:rsid w:val="0085377C"/>
    <w:rsid w:val="00854A04"/>
    <w:rsid w:val="00855592"/>
    <w:rsid w:val="00855EDB"/>
    <w:rsid w:val="008567F5"/>
    <w:rsid w:val="00856F72"/>
    <w:rsid w:val="008570AA"/>
    <w:rsid w:val="008575B1"/>
    <w:rsid w:val="008576A0"/>
    <w:rsid w:val="008606EA"/>
    <w:rsid w:val="00860C4E"/>
    <w:rsid w:val="008619F1"/>
    <w:rsid w:val="00862C40"/>
    <w:rsid w:val="00863010"/>
    <w:rsid w:val="00863097"/>
    <w:rsid w:val="0086360F"/>
    <w:rsid w:val="00863A6A"/>
    <w:rsid w:val="00863ECF"/>
    <w:rsid w:val="00864217"/>
    <w:rsid w:val="00865EB3"/>
    <w:rsid w:val="00866F24"/>
    <w:rsid w:val="00867409"/>
    <w:rsid w:val="0087008A"/>
    <w:rsid w:val="008701F9"/>
    <w:rsid w:val="00870625"/>
    <w:rsid w:val="00871139"/>
    <w:rsid w:val="00871CC4"/>
    <w:rsid w:val="00872BF1"/>
    <w:rsid w:val="00872DDA"/>
    <w:rsid w:val="00873621"/>
    <w:rsid w:val="00873733"/>
    <w:rsid w:val="00873E24"/>
    <w:rsid w:val="00874A39"/>
    <w:rsid w:val="00875062"/>
    <w:rsid w:val="008753E8"/>
    <w:rsid w:val="0087553E"/>
    <w:rsid w:val="00875585"/>
    <w:rsid w:val="00875FB5"/>
    <w:rsid w:val="008766D5"/>
    <w:rsid w:val="00877DCE"/>
    <w:rsid w:val="00877E4E"/>
    <w:rsid w:val="00880372"/>
    <w:rsid w:val="008803D6"/>
    <w:rsid w:val="00880745"/>
    <w:rsid w:val="00881252"/>
    <w:rsid w:val="00881D5A"/>
    <w:rsid w:val="008827F5"/>
    <w:rsid w:val="00883926"/>
    <w:rsid w:val="00884C06"/>
    <w:rsid w:val="0088501A"/>
    <w:rsid w:val="00885DB2"/>
    <w:rsid w:val="00886494"/>
    <w:rsid w:val="008865DA"/>
    <w:rsid w:val="0088691A"/>
    <w:rsid w:val="00890A3E"/>
    <w:rsid w:val="00890BC3"/>
    <w:rsid w:val="00892308"/>
    <w:rsid w:val="008928FF"/>
    <w:rsid w:val="00893246"/>
    <w:rsid w:val="00893E1B"/>
    <w:rsid w:val="00894D26"/>
    <w:rsid w:val="008959E4"/>
    <w:rsid w:val="00895FFF"/>
    <w:rsid w:val="00896253"/>
    <w:rsid w:val="00896C6E"/>
    <w:rsid w:val="00896D31"/>
    <w:rsid w:val="00897D09"/>
    <w:rsid w:val="00897D3D"/>
    <w:rsid w:val="008A05EE"/>
    <w:rsid w:val="008A0E86"/>
    <w:rsid w:val="008A1A21"/>
    <w:rsid w:val="008A1F7D"/>
    <w:rsid w:val="008A3849"/>
    <w:rsid w:val="008A3D74"/>
    <w:rsid w:val="008A43DA"/>
    <w:rsid w:val="008A4887"/>
    <w:rsid w:val="008A4F5C"/>
    <w:rsid w:val="008A53CA"/>
    <w:rsid w:val="008A6328"/>
    <w:rsid w:val="008A63CD"/>
    <w:rsid w:val="008A658A"/>
    <w:rsid w:val="008A672C"/>
    <w:rsid w:val="008A67DC"/>
    <w:rsid w:val="008A6A75"/>
    <w:rsid w:val="008A6C6A"/>
    <w:rsid w:val="008A70A0"/>
    <w:rsid w:val="008A71F7"/>
    <w:rsid w:val="008A75B6"/>
    <w:rsid w:val="008B04E9"/>
    <w:rsid w:val="008B069E"/>
    <w:rsid w:val="008B15D1"/>
    <w:rsid w:val="008B1827"/>
    <w:rsid w:val="008B1B8F"/>
    <w:rsid w:val="008B29DD"/>
    <w:rsid w:val="008B3560"/>
    <w:rsid w:val="008B3901"/>
    <w:rsid w:val="008B396E"/>
    <w:rsid w:val="008B4146"/>
    <w:rsid w:val="008B4AD7"/>
    <w:rsid w:val="008B4B25"/>
    <w:rsid w:val="008B5290"/>
    <w:rsid w:val="008B5626"/>
    <w:rsid w:val="008B56AD"/>
    <w:rsid w:val="008B583A"/>
    <w:rsid w:val="008B61BC"/>
    <w:rsid w:val="008B6606"/>
    <w:rsid w:val="008C0085"/>
    <w:rsid w:val="008C078B"/>
    <w:rsid w:val="008C1097"/>
    <w:rsid w:val="008C2278"/>
    <w:rsid w:val="008C396E"/>
    <w:rsid w:val="008C4449"/>
    <w:rsid w:val="008C5467"/>
    <w:rsid w:val="008C6631"/>
    <w:rsid w:val="008C682D"/>
    <w:rsid w:val="008C759F"/>
    <w:rsid w:val="008D0339"/>
    <w:rsid w:val="008D1782"/>
    <w:rsid w:val="008D3B33"/>
    <w:rsid w:val="008D3F23"/>
    <w:rsid w:val="008D415B"/>
    <w:rsid w:val="008D4932"/>
    <w:rsid w:val="008D5076"/>
    <w:rsid w:val="008D515D"/>
    <w:rsid w:val="008D6863"/>
    <w:rsid w:val="008D6FB0"/>
    <w:rsid w:val="008D7031"/>
    <w:rsid w:val="008D7A65"/>
    <w:rsid w:val="008E0DB6"/>
    <w:rsid w:val="008E0F07"/>
    <w:rsid w:val="008E156D"/>
    <w:rsid w:val="008E1E3B"/>
    <w:rsid w:val="008E2C92"/>
    <w:rsid w:val="008E3969"/>
    <w:rsid w:val="008E40D0"/>
    <w:rsid w:val="008E42DC"/>
    <w:rsid w:val="008E4403"/>
    <w:rsid w:val="008E54D8"/>
    <w:rsid w:val="008E557C"/>
    <w:rsid w:val="008E60B9"/>
    <w:rsid w:val="008E6302"/>
    <w:rsid w:val="008E669D"/>
    <w:rsid w:val="008E7259"/>
    <w:rsid w:val="008E72E5"/>
    <w:rsid w:val="008F0478"/>
    <w:rsid w:val="008F10BA"/>
    <w:rsid w:val="008F16C8"/>
    <w:rsid w:val="008F1AEA"/>
    <w:rsid w:val="008F1D69"/>
    <w:rsid w:val="008F2186"/>
    <w:rsid w:val="008F2250"/>
    <w:rsid w:val="008F2D77"/>
    <w:rsid w:val="008F2D93"/>
    <w:rsid w:val="008F2F8D"/>
    <w:rsid w:val="008F365D"/>
    <w:rsid w:val="008F3B38"/>
    <w:rsid w:val="008F46EC"/>
    <w:rsid w:val="008F550D"/>
    <w:rsid w:val="008F68C5"/>
    <w:rsid w:val="008F6ECB"/>
    <w:rsid w:val="008F7000"/>
    <w:rsid w:val="008F7506"/>
    <w:rsid w:val="009002E5"/>
    <w:rsid w:val="0090072D"/>
    <w:rsid w:val="00900A9F"/>
    <w:rsid w:val="0090103C"/>
    <w:rsid w:val="0090311B"/>
    <w:rsid w:val="00903EC7"/>
    <w:rsid w:val="009040C5"/>
    <w:rsid w:val="0090440D"/>
    <w:rsid w:val="00906A05"/>
    <w:rsid w:val="0090731D"/>
    <w:rsid w:val="00907B40"/>
    <w:rsid w:val="00907F1B"/>
    <w:rsid w:val="009103F7"/>
    <w:rsid w:val="0091095D"/>
    <w:rsid w:val="009119A7"/>
    <w:rsid w:val="00911A4F"/>
    <w:rsid w:val="00911ADB"/>
    <w:rsid w:val="00911C6B"/>
    <w:rsid w:val="00911E60"/>
    <w:rsid w:val="009123E8"/>
    <w:rsid w:val="009133FF"/>
    <w:rsid w:val="0091346D"/>
    <w:rsid w:val="009136BE"/>
    <w:rsid w:val="00913CE3"/>
    <w:rsid w:val="0091504B"/>
    <w:rsid w:val="00915152"/>
    <w:rsid w:val="00915DEA"/>
    <w:rsid w:val="0091640C"/>
    <w:rsid w:val="009211ED"/>
    <w:rsid w:val="00922371"/>
    <w:rsid w:val="00922F67"/>
    <w:rsid w:val="0092397A"/>
    <w:rsid w:val="00924031"/>
    <w:rsid w:val="009240E5"/>
    <w:rsid w:val="00924181"/>
    <w:rsid w:val="0092418C"/>
    <w:rsid w:val="00926458"/>
    <w:rsid w:val="009269C3"/>
    <w:rsid w:val="00926F72"/>
    <w:rsid w:val="00927981"/>
    <w:rsid w:val="00930B9E"/>
    <w:rsid w:val="00930BFD"/>
    <w:rsid w:val="009315E8"/>
    <w:rsid w:val="00931740"/>
    <w:rsid w:val="00931F10"/>
    <w:rsid w:val="0093267E"/>
    <w:rsid w:val="00932BE7"/>
    <w:rsid w:val="00932D37"/>
    <w:rsid w:val="00933187"/>
    <w:rsid w:val="00933198"/>
    <w:rsid w:val="00933C63"/>
    <w:rsid w:val="00934BF7"/>
    <w:rsid w:val="009357E2"/>
    <w:rsid w:val="00936488"/>
    <w:rsid w:val="009364F6"/>
    <w:rsid w:val="0093698D"/>
    <w:rsid w:val="00936BC2"/>
    <w:rsid w:val="00937601"/>
    <w:rsid w:val="00940C1B"/>
    <w:rsid w:val="00941440"/>
    <w:rsid w:val="009422AE"/>
    <w:rsid w:val="009422B0"/>
    <w:rsid w:val="009425C0"/>
    <w:rsid w:val="00942BA8"/>
    <w:rsid w:val="00942EBB"/>
    <w:rsid w:val="009430BD"/>
    <w:rsid w:val="00943265"/>
    <w:rsid w:val="009441EF"/>
    <w:rsid w:val="00945A28"/>
    <w:rsid w:val="00946397"/>
    <w:rsid w:val="009509CA"/>
    <w:rsid w:val="009521FE"/>
    <w:rsid w:val="0095277B"/>
    <w:rsid w:val="00953710"/>
    <w:rsid w:val="00953BBB"/>
    <w:rsid w:val="00953F60"/>
    <w:rsid w:val="00954EDC"/>
    <w:rsid w:val="0095510C"/>
    <w:rsid w:val="009554B3"/>
    <w:rsid w:val="0095640F"/>
    <w:rsid w:val="00957065"/>
    <w:rsid w:val="009570A6"/>
    <w:rsid w:val="00957987"/>
    <w:rsid w:val="0096085D"/>
    <w:rsid w:val="00961733"/>
    <w:rsid w:val="00962DEC"/>
    <w:rsid w:val="0096357E"/>
    <w:rsid w:val="009637E7"/>
    <w:rsid w:val="00964026"/>
    <w:rsid w:val="009644F7"/>
    <w:rsid w:val="00964CC3"/>
    <w:rsid w:val="009652E1"/>
    <w:rsid w:val="00967401"/>
    <w:rsid w:val="009678CA"/>
    <w:rsid w:val="0097012C"/>
    <w:rsid w:val="0097055E"/>
    <w:rsid w:val="009706E5"/>
    <w:rsid w:val="0097114A"/>
    <w:rsid w:val="00972C4A"/>
    <w:rsid w:val="009734D5"/>
    <w:rsid w:val="00973F00"/>
    <w:rsid w:val="00974203"/>
    <w:rsid w:val="00974211"/>
    <w:rsid w:val="009752A8"/>
    <w:rsid w:val="00975D5C"/>
    <w:rsid w:val="00975F28"/>
    <w:rsid w:val="009762D3"/>
    <w:rsid w:val="0097665A"/>
    <w:rsid w:val="00976920"/>
    <w:rsid w:val="00976CAC"/>
    <w:rsid w:val="00977D6A"/>
    <w:rsid w:val="00981770"/>
    <w:rsid w:val="00981B9A"/>
    <w:rsid w:val="00982567"/>
    <w:rsid w:val="00983AC7"/>
    <w:rsid w:val="009842CC"/>
    <w:rsid w:val="009842F8"/>
    <w:rsid w:val="00985ECB"/>
    <w:rsid w:val="00986537"/>
    <w:rsid w:val="00986B60"/>
    <w:rsid w:val="009872FA"/>
    <w:rsid w:val="009901D3"/>
    <w:rsid w:val="0099053A"/>
    <w:rsid w:val="00990D33"/>
    <w:rsid w:val="00991D05"/>
    <w:rsid w:val="00991D5A"/>
    <w:rsid w:val="00992BF9"/>
    <w:rsid w:val="00993307"/>
    <w:rsid w:val="00993AB3"/>
    <w:rsid w:val="00993C32"/>
    <w:rsid w:val="00994618"/>
    <w:rsid w:val="00994761"/>
    <w:rsid w:val="00995CF0"/>
    <w:rsid w:val="00996787"/>
    <w:rsid w:val="009967A0"/>
    <w:rsid w:val="009970DD"/>
    <w:rsid w:val="009A012C"/>
    <w:rsid w:val="009A0CDE"/>
    <w:rsid w:val="009A11F2"/>
    <w:rsid w:val="009A129E"/>
    <w:rsid w:val="009A2927"/>
    <w:rsid w:val="009A2E08"/>
    <w:rsid w:val="009A4BE1"/>
    <w:rsid w:val="009A5E19"/>
    <w:rsid w:val="009A66E8"/>
    <w:rsid w:val="009A6923"/>
    <w:rsid w:val="009A7988"/>
    <w:rsid w:val="009B099B"/>
    <w:rsid w:val="009B09C3"/>
    <w:rsid w:val="009B1E35"/>
    <w:rsid w:val="009B23C8"/>
    <w:rsid w:val="009B2E35"/>
    <w:rsid w:val="009B4531"/>
    <w:rsid w:val="009B45D9"/>
    <w:rsid w:val="009B493A"/>
    <w:rsid w:val="009B507A"/>
    <w:rsid w:val="009B5642"/>
    <w:rsid w:val="009B6669"/>
    <w:rsid w:val="009B7E4F"/>
    <w:rsid w:val="009B7FF5"/>
    <w:rsid w:val="009C0179"/>
    <w:rsid w:val="009C02E8"/>
    <w:rsid w:val="009C0C8D"/>
    <w:rsid w:val="009C1DC2"/>
    <w:rsid w:val="009C3C61"/>
    <w:rsid w:val="009C3FB0"/>
    <w:rsid w:val="009C40D3"/>
    <w:rsid w:val="009C4286"/>
    <w:rsid w:val="009C492D"/>
    <w:rsid w:val="009C4A09"/>
    <w:rsid w:val="009C4B1F"/>
    <w:rsid w:val="009C4C65"/>
    <w:rsid w:val="009C4F9D"/>
    <w:rsid w:val="009C6095"/>
    <w:rsid w:val="009C6614"/>
    <w:rsid w:val="009C6745"/>
    <w:rsid w:val="009C70D5"/>
    <w:rsid w:val="009C7142"/>
    <w:rsid w:val="009C7152"/>
    <w:rsid w:val="009C727A"/>
    <w:rsid w:val="009C77CC"/>
    <w:rsid w:val="009C7926"/>
    <w:rsid w:val="009D0201"/>
    <w:rsid w:val="009D052F"/>
    <w:rsid w:val="009D06EF"/>
    <w:rsid w:val="009D11B7"/>
    <w:rsid w:val="009D1CDE"/>
    <w:rsid w:val="009D2DC5"/>
    <w:rsid w:val="009D3485"/>
    <w:rsid w:val="009D398A"/>
    <w:rsid w:val="009D3D77"/>
    <w:rsid w:val="009D488A"/>
    <w:rsid w:val="009D5AB0"/>
    <w:rsid w:val="009D72BB"/>
    <w:rsid w:val="009E0F6C"/>
    <w:rsid w:val="009E0FE9"/>
    <w:rsid w:val="009E1E56"/>
    <w:rsid w:val="009E22F3"/>
    <w:rsid w:val="009E262C"/>
    <w:rsid w:val="009E2829"/>
    <w:rsid w:val="009E39EF"/>
    <w:rsid w:val="009E42D9"/>
    <w:rsid w:val="009E4FE7"/>
    <w:rsid w:val="009E508F"/>
    <w:rsid w:val="009E58EE"/>
    <w:rsid w:val="009E66DC"/>
    <w:rsid w:val="009E7422"/>
    <w:rsid w:val="009E7F04"/>
    <w:rsid w:val="009F0B43"/>
    <w:rsid w:val="009F0CDC"/>
    <w:rsid w:val="009F0DA9"/>
    <w:rsid w:val="009F2E90"/>
    <w:rsid w:val="009F3633"/>
    <w:rsid w:val="009F4073"/>
    <w:rsid w:val="009F635C"/>
    <w:rsid w:val="009F6653"/>
    <w:rsid w:val="009F67CB"/>
    <w:rsid w:val="009F6B9E"/>
    <w:rsid w:val="00A00DD5"/>
    <w:rsid w:val="00A028EA"/>
    <w:rsid w:val="00A03103"/>
    <w:rsid w:val="00A03347"/>
    <w:rsid w:val="00A039AF"/>
    <w:rsid w:val="00A03F6A"/>
    <w:rsid w:val="00A05306"/>
    <w:rsid w:val="00A053AA"/>
    <w:rsid w:val="00A058FC"/>
    <w:rsid w:val="00A0599B"/>
    <w:rsid w:val="00A0652C"/>
    <w:rsid w:val="00A06C97"/>
    <w:rsid w:val="00A07AEB"/>
    <w:rsid w:val="00A07D15"/>
    <w:rsid w:val="00A07F4D"/>
    <w:rsid w:val="00A1045D"/>
    <w:rsid w:val="00A10B50"/>
    <w:rsid w:val="00A10F68"/>
    <w:rsid w:val="00A11B87"/>
    <w:rsid w:val="00A121D9"/>
    <w:rsid w:val="00A12D85"/>
    <w:rsid w:val="00A1314A"/>
    <w:rsid w:val="00A1383E"/>
    <w:rsid w:val="00A1404F"/>
    <w:rsid w:val="00A14177"/>
    <w:rsid w:val="00A14C97"/>
    <w:rsid w:val="00A15759"/>
    <w:rsid w:val="00A15AAF"/>
    <w:rsid w:val="00A15ACA"/>
    <w:rsid w:val="00A16931"/>
    <w:rsid w:val="00A1713E"/>
    <w:rsid w:val="00A176D3"/>
    <w:rsid w:val="00A208C1"/>
    <w:rsid w:val="00A211EB"/>
    <w:rsid w:val="00A21347"/>
    <w:rsid w:val="00A21D25"/>
    <w:rsid w:val="00A230AE"/>
    <w:rsid w:val="00A230F9"/>
    <w:rsid w:val="00A23C5B"/>
    <w:rsid w:val="00A23D23"/>
    <w:rsid w:val="00A25093"/>
    <w:rsid w:val="00A25641"/>
    <w:rsid w:val="00A257DA"/>
    <w:rsid w:val="00A2612F"/>
    <w:rsid w:val="00A26181"/>
    <w:rsid w:val="00A26283"/>
    <w:rsid w:val="00A267CA"/>
    <w:rsid w:val="00A26F1B"/>
    <w:rsid w:val="00A2713A"/>
    <w:rsid w:val="00A27E7F"/>
    <w:rsid w:val="00A2AA71"/>
    <w:rsid w:val="00A30A3E"/>
    <w:rsid w:val="00A31D0F"/>
    <w:rsid w:val="00A324E6"/>
    <w:rsid w:val="00A325B2"/>
    <w:rsid w:val="00A326D9"/>
    <w:rsid w:val="00A32FD6"/>
    <w:rsid w:val="00A33B54"/>
    <w:rsid w:val="00A33C50"/>
    <w:rsid w:val="00A34895"/>
    <w:rsid w:val="00A353B1"/>
    <w:rsid w:val="00A35906"/>
    <w:rsid w:val="00A35921"/>
    <w:rsid w:val="00A3676F"/>
    <w:rsid w:val="00A36A1A"/>
    <w:rsid w:val="00A36DFB"/>
    <w:rsid w:val="00A37301"/>
    <w:rsid w:val="00A37375"/>
    <w:rsid w:val="00A375AA"/>
    <w:rsid w:val="00A402EE"/>
    <w:rsid w:val="00A41502"/>
    <w:rsid w:val="00A41844"/>
    <w:rsid w:val="00A42268"/>
    <w:rsid w:val="00A42591"/>
    <w:rsid w:val="00A42D62"/>
    <w:rsid w:val="00A438DF"/>
    <w:rsid w:val="00A43C44"/>
    <w:rsid w:val="00A455FE"/>
    <w:rsid w:val="00A4578F"/>
    <w:rsid w:val="00A460CB"/>
    <w:rsid w:val="00A462E6"/>
    <w:rsid w:val="00A46364"/>
    <w:rsid w:val="00A46B8A"/>
    <w:rsid w:val="00A47C69"/>
    <w:rsid w:val="00A5069D"/>
    <w:rsid w:val="00A510BA"/>
    <w:rsid w:val="00A52099"/>
    <w:rsid w:val="00A5210B"/>
    <w:rsid w:val="00A5231A"/>
    <w:rsid w:val="00A52F61"/>
    <w:rsid w:val="00A52F62"/>
    <w:rsid w:val="00A53658"/>
    <w:rsid w:val="00A53F1C"/>
    <w:rsid w:val="00A557C8"/>
    <w:rsid w:val="00A55B04"/>
    <w:rsid w:val="00A5602C"/>
    <w:rsid w:val="00A57301"/>
    <w:rsid w:val="00A57AAE"/>
    <w:rsid w:val="00A61AE1"/>
    <w:rsid w:val="00A61DA0"/>
    <w:rsid w:val="00A61DDA"/>
    <w:rsid w:val="00A62342"/>
    <w:rsid w:val="00A62635"/>
    <w:rsid w:val="00A632A7"/>
    <w:rsid w:val="00A6387D"/>
    <w:rsid w:val="00A63AEA"/>
    <w:rsid w:val="00A657CB"/>
    <w:rsid w:val="00A65BC0"/>
    <w:rsid w:val="00A7065A"/>
    <w:rsid w:val="00A70DF0"/>
    <w:rsid w:val="00A72004"/>
    <w:rsid w:val="00A727D9"/>
    <w:rsid w:val="00A72F65"/>
    <w:rsid w:val="00A72FBF"/>
    <w:rsid w:val="00A73FC1"/>
    <w:rsid w:val="00A740A8"/>
    <w:rsid w:val="00A747C3"/>
    <w:rsid w:val="00A749DA"/>
    <w:rsid w:val="00A74D80"/>
    <w:rsid w:val="00A75017"/>
    <w:rsid w:val="00A75E69"/>
    <w:rsid w:val="00A7600A"/>
    <w:rsid w:val="00A761DC"/>
    <w:rsid w:val="00A76252"/>
    <w:rsid w:val="00A771D1"/>
    <w:rsid w:val="00A80314"/>
    <w:rsid w:val="00A80662"/>
    <w:rsid w:val="00A8184D"/>
    <w:rsid w:val="00A81886"/>
    <w:rsid w:val="00A81D75"/>
    <w:rsid w:val="00A82EF6"/>
    <w:rsid w:val="00A84503"/>
    <w:rsid w:val="00A84F59"/>
    <w:rsid w:val="00A86B67"/>
    <w:rsid w:val="00A8700D"/>
    <w:rsid w:val="00A87DA7"/>
    <w:rsid w:val="00A90422"/>
    <w:rsid w:val="00A907C6"/>
    <w:rsid w:val="00A90D5B"/>
    <w:rsid w:val="00A910D6"/>
    <w:rsid w:val="00A91188"/>
    <w:rsid w:val="00A9127F"/>
    <w:rsid w:val="00A91DDD"/>
    <w:rsid w:val="00A9379A"/>
    <w:rsid w:val="00A938D9"/>
    <w:rsid w:val="00A93B8F"/>
    <w:rsid w:val="00A93EF0"/>
    <w:rsid w:val="00A93F31"/>
    <w:rsid w:val="00A93F3C"/>
    <w:rsid w:val="00A9470C"/>
    <w:rsid w:val="00A94861"/>
    <w:rsid w:val="00A94F70"/>
    <w:rsid w:val="00A95821"/>
    <w:rsid w:val="00A959C5"/>
    <w:rsid w:val="00A97E47"/>
    <w:rsid w:val="00AA0584"/>
    <w:rsid w:val="00AA08DF"/>
    <w:rsid w:val="00AA17D3"/>
    <w:rsid w:val="00AA1893"/>
    <w:rsid w:val="00AA1B5C"/>
    <w:rsid w:val="00AA24D3"/>
    <w:rsid w:val="00AA287C"/>
    <w:rsid w:val="00AA2D4D"/>
    <w:rsid w:val="00AA3623"/>
    <w:rsid w:val="00AA3DF6"/>
    <w:rsid w:val="00AA4152"/>
    <w:rsid w:val="00AA4275"/>
    <w:rsid w:val="00AA4B36"/>
    <w:rsid w:val="00AA4D5D"/>
    <w:rsid w:val="00AA5828"/>
    <w:rsid w:val="00AA66B1"/>
    <w:rsid w:val="00AA7815"/>
    <w:rsid w:val="00AA79E5"/>
    <w:rsid w:val="00AA7F49"/>
    <w:rsid w:val="00AB13BE"/>
    <w:rsid w:val="00AB1AD8"/>
    <w:rsid w:val="00AB2170"/>
    <w:rsid w:val="00AB2D63"/>
    <w:rsid w:val="00AB3844"/>
    <w:rsid w:val="00AB3F38"/>
    <w:rsid w:val="00AB4A59"/>
    <w:rsid w:val="00AB4F58"/>
    <w:rsid w:val="00AB579F"/>
    <w:rsid w:val="00AB7174"/>
    <w:rsid w:val="00AB7E80"/>
    <w:rsid w:val="00AC0F78"/>
    <w:rsid w:val="00AC1302"/>
    <w:rsid w:val="00AC17AB"/>
    <w:rsid w:val="00AC1D53"/>
    <w:rsid w:val="00AC2CF1"/>
    <w:rsid w:val="00AC44B9"/>
    <w:rsid w:val="00AC5854"/>
    <w:rsid w:val="00AC5D0A"/>
    <w:rsid w:val="00AC60A7"/>
    <w:rsid w:val="00AC6A47"/>
    <w:rsid w:val="00AC730E"/>
    <w:rsid w:val="00AC7429"/>
    <w:rsid w:val="00AC7E0F"/>
    <w:rsid w:val="00AD0182"/>
    <w:rsid w:val="00AD157F"/>
    <w:rsid w:val="00AD23A4"/>
    <w:rsid w:val="00AD40B3"/>
    <w:rsid w:val="00AD5008"/>
    <w:rsid w:val="00AD529A"/>
    <w:rsid w:val="00AD595A"/>
    <w:rsid w:val="00AD7815"/>
    <w:rsid w:val="00AD7B2C"/>
    <w:rsid w:val="00AD7E37"/>
    <w:rsid w:val="00AE1359"/>
    <w:rsid w:val="00AE1A4B"/>
    <w:rsid w:val="00AE1E66"/>
    <w:rsid w:val="00AE23A5"/>
    <w:rsid w:val="00AE3078"/>
    <w:rsid w:val="00AE3140"/>
    <w:rsid w:val="00AE3733"/>
    <w:rsid w:val="00AE4337"/>
    <w:rsid w:val="00AE46EF"/>
    <w:rsid w:val="00AE4918"/>
    <w:rsid w:val="00AE515F"/>
    <w:rsid w:val="00AE5541"/>
    <w:rsid w:val="00AE567A"/>
    <w:rsid w:val="00AE7C35"/>
    <w:rsid w:val="00AE7F22"/>
    <w:rsid w:val="00AF16DC"/>
    <w:rsid w:val="00AF3C5B"/>
    <w:rsid w:val="00AF3E2F"/>
    <w:rsid w:val="00AF3F66"/>
    <w:rsid w:val="00AF426C"/>
    <w:rsid w:val="00AF4B39"/>
    <w:rsid w:val="00AF4C98"/>
    <w:rsid w:val="00AF507E"/>
    <w:rsid w:val="00AF5867"/>
    <w:rsid w:val="00AF5D26"/>
    <w:rsid w:val="00AF5E35"/>
    <w:rsid w:val="00AF6526"/>
    <w:rsid w:val="00AF65ED"/>
    <w:rsid w:val="00AF6C16"/>
    <w:rsid w:val="00AF7092"/>
    <w:rsid w:val="00AF7161"/>
    <w:rsid w:val="00B01146"/>
    <w:rsid w:val="00B012CD"/>
    <w:rsid w:val="00B01488"/>
    <w:rsid w:val="00B01800"/>
    <w:rsid w:val="00B0279E"/>
    <w:rsid w:val="00B02E54"/>
    <w:rsid w:val="00B035C6"/>
    <w:rsid w:val="00B04188"/>
    <w:rsid w:val="00B04830"/>
    <w:rsid w:val="00B04C02"/>
    <w:rsid w:val="00B05382"/>
    <w:rsid w:val="00B056D9"/>
    <w:rsid w:val="00B05D78"/>
    <w:rsid w:val="00B065F9"/>
    <w:rsid w:val="00B06E36"/>
    <w:rsid w:val="00B10A62"/>
    <w:rsid w:val="00B10B63"/>
    <w:rsid w:val="00B10CA2"/>
    <w:rsid w:val="00B1144F"/>
    <w:rsid w:val="00B115D3"/>
    <w:rsid w:val="00B11BEA"/>
    <w:rsid w:val="00B12226"/>
    <w:rsid w:val="00B1327E"/>
    <w:rsid w:val="00B14989"/>
    <w:rsid w:val="00B14B66"/>
    <w:rsid w:val="00B14F7F"/>
    <w:rsid w:val="00B14FC8"/>
    <w:rsid w:val="00B15745"/>
    <w:rsid w:val="00B16527"/>
    <w:rsid w:val="00B169AD"/>
    <w:rsid w:val="00B175C4"/>
    <w:rsid w:val="00B17F92"/>
    <w:rsid w:val="00B20591"/>
    <w:rsid w:val="00B21169"/>
    <w:rsid w:val="00B211CF"/>
    <w:rsid w:val="00B220CA"/>
    <w:rsid w:val="00B222A5"/>
    <w:rsid w:val="00B22506"/>
    <w:rsid w:val="00B22A10"/>
    <w:rsid w:val="00B22EAC"/>
    <w:rsid w:val="00B234C8"/>
    <w:rsid w:val="00B2563E"/>
    <w:rsid w:val="00B26DCC"/>
    <w:rsid w:val="00B27140"/>
    <w:rsid w:val="00B30016"/>
    <w:rsid w:val="00B30A09"/>
    <w:rsid w:val="00B31231"/>
    <w:rsid w:val="00B31536"/>
    <w:rsid w:val="00B31F4B"/>
    <w:rsid w:val="00B32542"/>
    <w:rsid w:val="00B32A82"/>
    <w:rsid w:val="00B336C9"/>
    <w:rsid w:val="00B3438F"/>
    <w:rsid w:val="00B346A8"/>
    <w:rsid w:val="00B3523B"/>
    <w:rsid w:val="00B354E6"/>
    <w:rsid w:val="00B35BFF"/>
    <w:rsid w:val="00B406B7"/>
    <w:rsid w:val="00B4078D"/>
    <w:rsid w:val="00B41378"/>
    <w:rsid w:val="00B41E96"/>
    <w:rsid w:val="00B4200A"/>
    <w:rsid w:val="00B42A65"/>
    <w:rsid w:val="00B43999"/>
    <w:rsid w:val="00B4442D"/>
    <w:rsid w:val="00B447D8"/>
    <w:rsid w:val="00B45279"/>
    <w:rsid w:val="00B453CF"/>
    <w:rsid w:val="00B4586D"/>
    <w:rsid w:val="00B47066"/>
    <w:rsid w:val="00B4767C"/>
    <w:rsid w:val="00B507EA"/>
    <w:rsid w:val="00B509BE"/>
    <w:rsid w:val="00B50C74"/>
    <w:rsid w:val="00B51211"/>
    <w:rsid w:val="00B5280D"/>
    <w:rsid w:val="00B52A37"/>
    <w:rsid w:val="00B531F2"/>
    <w:rsid w:val="00B5363C"/>
    <w:rsid w:val="00B53932"/>
    <w:rsid w:val="00B54002"/>
    <w:rsid w:val="00B54689"/>
    <w:rsid w:val="00B547CD"/>
    <w:rsid w:val="00B54CE3"/>
    <w:rsid w:val="00B54CFD"/>
    <w:rsid w:val="00B55DA9"/>
    <w:rsid w:val="00B55FE6"/>
    <w:rsid w:val="00B5607D"/>
    <w:rsid w:val="00B57036"/>
    <w:rsid w:val="00B57199"/>
    <w:rsid w:val="00B5779B"/>
    <w:rsid w:val="00B621FB"/>
    <w:rsid w:val="00B62279"/>
    <w:rsid w:val="00B6411A"/>
    <w:rsid w:val="00B67037"/>
    <w:rsid w:val="00B67706"/>
    <w:rsid w:val="00B7089B"/>
    <w:rsid w:val="00B7112B"/>
    <w:rsid w:val="00B71659"/>
    <w:rsid w:val="00B718B1"/>
    <w:rsid w:val="00B72486"/>
    <w:rsid w:val="00B729C2"/>
    <w:rsid w:val="00B72B35"/>
    <w:rsid w:val="00B72BD7"/>
    <w:rsid w:val="00B73884"/>
    <w:rsid w:val="00B73BEA"/>
    <w:rsid w:val="00B7484E"/>
    <w:rsid w:val="00B748EF"/>
    <w:rsid w:val="00B75B8B"/>
    <w:rsid w:val="00B76065"/>
    <w:rsid w:val="00B76AAD"/>
    <w:rsid w:val="00B779DA"/>
    <w:rsid w:val="00B77B25"/>
    <w:rsid w:val="00B81593"/>
    <w:rsid w:val="00B82927"/>
    <w:rsid w:val="00B83834"/>
    <w:rsid w:val="00B83F9F"/>
    <w:rsid w:val="00B845C5"/>
    <w:rsid w:val="00B85861"/>
    <w:rsid w:val="00B8607A"/>
    <w:rsid w:val="00B86323"/>
    <w:rsid w:val="00B8645F"/>
    <w:rsid w:val="00B8661F"/>
    <w:rsid w:val="00B86D7D"/>
    <w:rsid w:val="00B90596"/>
    <w:rsid w:val="00B90640"/>
    <w:rsid w:val="00B90685"/>
    <w:rsid w:val="00B9091E"/>
    <w:rsid w:val="00B90DF1"/>
    <w:rsid w:val="00B90FF6"/>
    <w:rsid w:val="00B9256C"/>
    <w:rsid w:val="00B92CEF"/>
    <w:rsid w:val="00B93A17"/>
    <w:rsid w:val="00B942A5"/>
    <w:rsid w:val="00B942A6"/>
    <w:rsid w:val="00B94CA7"/>
    <w:rsid w:val="00B95434"/>
    <w:rsid w:val="00B958AD"/>
    <w:rsid w:val="00B95A34"/>
    <w:rsid w:val="00B95CA6"/>
    <w:rsid w:val="00B96F86"/>
    <w:rsid w:val="00B9766B"/>
    <w:rsid w:val="00B97901"/>
    <w:rsid w:val="00B97D7A"/>
    <w:rsid w:val="00BA1772"/>
    <w:rsid w:val="00BA19B7"/>
    <w:rsid w:val="00BA2085"/>
    <w:rsid w:val="00BA2884"/>
    <w:rsid w:val="00BA31D1"/>
    <w:rsid w:val="00BA3F98"/>
    <w:rsid w:val="00BA4309"/>
    <w:rsid w:val="00BA49FF"/>
    <w:rsid w:val="00BA5BE8"/>
    <w:rsid w:val="00BA6C2B"/>
    <w:rsid w:val="00BA71E0"/>
    <w:rsid w:val="00BA7514"/>
    <w:rsid w:val="00BB01CE"/>
    <w:rsid w:val="00BB1F9A"/>
    <w:rsid w:val="00BB3326"/>
    <w:rsid w:val="00BB3DC2"/>
    <w:rsid w:val="00BB4075"/>
    <w:rsid w:val="00BB4E94"/>
    <w:rsid w:val="00BB5096"/>
    <w:rsid w:val="00BB549F"/>
    <w:rsid w:val="00BB7229"/>
    <w:rsid w:val="00BB7EB5"/>
    <w:rsid w:val="00BC07A3"/>
    <w:rsid w:val="00BC0AF5"/>
    <w:rsid w:val="00BC0CB1"/>
    <w:rsid w:val="00BC1519"/>
    <w:rsid w:val="00BC1EB0"/>
    <w:rsid w:val="00BC2192"/>
    <w:rsid w:val="00BC2815"/>
    <w:rsid w:val="00BC36E8"/>
    <w:rsid w:val="00BC391D"/>
    <w:rsid w:val="00BC3B51"/>
    <w:rsid w:val="00BC419B"/>
    <w:rsid w:val="00BC41C6"/>
    <w:rsid w:val="00BC54A6"/>
    <w:rsid w:val="00BC5928"/>
    <w:rsid w:val="00BC7A87"/>
    <w:rsid w:val="00BD0065"/>
    <w:rsid w:val="00BD05A8"/>
    <w:rsid w:val="00BD0705"/>
    <w:rsid w:val="00BD07C3"/>
    <w:rsid w:val="00BD0A2A"/>
    <w:rsid w:val="00BD0B88"/>
    <w:rsid w:val="00BD0EA1"/>
    <w:rsid w:val="00BD1350"/>
    <w:rsid w:val="00BD257E"/>
    <w:rsid w:val="00BD3311"/>
    <w:rsid w:val="00BD4A63"/>
    <w:rsid w:val="00BD4C26"/>
    <w:rsid w:val="00BD5F62"/>
    <w:rsid w:val="00BD693D"/>
    <w:rsid w:val="00BD7D7C"/>
    <w:rsid w:val="00BD7F1D"/>
    <w:rsid w:val="00BE13EF"/>
    <w:rsid w:val="00BE229C"/>
    <w:rsid w:val="00BE22AD"/>
    <w:rsid w:val="00BE2E9E"/>
    <w:rsid w:val="00BE2F3A"/>
    <w:rsid w:val="00BE3799"/>
    <w:rsid w:val="00BE46F9"/>
    <w:rsid w:val="00BE490E"/>
    <w:rsid w:val="00BE4DFB"/>
    <w:rsid w:val="00BE4ED5"/>
    <w:rsid w:val="00BE646A"/>
    <w:rsid w:val="00BE68E6"/>
    <w:rsid w:val="00BE6A3E"/>
    <w:rsid w:val="00BE6ED7"/>
    <w:rsid w:val="00BE77CF"/>
    <w:rsid w:val="00BF0057"/>
    <w:rsid w:val="00BF034A"/>
    <w:rsid w:val="00BF270B"/>
    <w:rsid w:val="00BF35C0"/>
    <w:rsid w:val="00BF3B26"/>
    <w:rsid w:val="00BF47E9"/>
    <w:rsid w:val="00BF480E"/>
    <w:rsid w:val="00BF5474"/>
    <w:rsid w:val="00BF5D91"/>
    <w:rsid w:val="00BF5E29"/>
    <w:rsid w:val="00BF6505"/>
    <w:rsid w:val="00BF6C03"/>
    <w:rsid w:val="00BF70A6"/>
    <w:rsid w:val="00BF7122"/>
    <w:rsid w:val="00BF7EF2"/>
    <w:rsid w:val="00C002BE"/>
    <w:rsid w:val="00C011F2"/>
    <w:rsid w:val="00C01323"/>
    <w:rsid w:val="00C02B99"/>
    <w:rsid w:val="00C02EAE"/>
    <w:rsid w:val="00C035C9"/>
    <w:rsid w:val="00C03D18"/>
    <w:rsid w:val="00C04A6F"/>
    <w:rsid w:val="00C04B4C"/>
    <w:rsid w:val="00C05D91"/>
    <w:rsid w:val="00C06950"/>
    <w:rsid w:val="00C06ABC"/>
    <w:rsid w:val="00C0745D"/>
    <w:rsid w:val="00C07B7D"/>
    <w:rsid w:val="00C1039C"/>
    <w:rsid w:val="00C10493"/>
    <w:rsid w:val="00C108C0"/>
    <w:rsid w:val="00C108D2"/>
    <w:rsid w:val="00C109E8"/>
    <w:rsid w:val="00C10B46"/>
    <w:rsid w:val="00C1108F"/>
    <w:rsid w:val="00C112E5"/>
    <w:rsid w:val="00C11443"/>
    <w:rsid w:val="00C118EB"/>
    <w:rsid w:val="00C11D27"/>
    <w:rsid w:val="00C12F97"/>
    <w:rsid w:val="00C13179"/>
    <w:rsid w:val="00C14CB2"/>
    <w:rsid w:val="00C1544D"/>
    <w:rsid w:val="00C1549F"/>
    <w:rsid w:val="00C166AC"/>
    <w:rsid w:val="00C179E7"/>
    <w:rsid w:val="00C207E9"/>
    <w:rsid w:val="00C21374"/>
    <w:rsid w:val="00C21529"/>
    <w:rsid w:val="00C22560"/>
    <w:rsid w:val="00C226F6"/>
    <w:rsid w:val="00C22749"/>
    <w:rsid w:val="00C23E61"/>
    <w:rsid w:val="00C256B7"/>
    <w:rsid w:val="00C25E53"/>
    <w:rsid w:val="00C2627F"/>
    <w:rsid w:val="00C263F8"/>
    <w:rsid w:val="00C2673B"/>
    <w:rsid w:val="00C2710F"/>
    <w:rsid w:val="00C2759A"/>
    <w:rsid w:val="00C27A2F"/>
    <w:rsid w:val="00C30173"/>
    <w:rsid w:val="00C304A6"/>
    <w:rsid w:val="00C30C20"/>
    <w:rsid w:val="00C317A3"/>
    <w:rsid w:val="00C31DD0"/>
    <w:rsid w:val="00C31F9E"/>
    <w:rsid w:val="00C3272A"/>
    <w:rsid w:val="00C32768"/>
    <w:rsid w:val="00C328F3"/>
    <w:rsid w:val="00C329AD"/>
    <w:rsid w:val="00C32F18"/>
    <w:rsid w:val="00C3304E"/>
    <w:rsid w:val="00C34A95"/>
    <w:rsid w:val="00C3565E"/>
    <w:rsid w:val="00C3568B"/>
    <w:rsid w:val="00C36559"/>
    <w:rsid w:val="00C40CF2"/>
    <w:rsid w:val="00C40E99"/>
    <w:rsid w:val="00C41230"/>
    <w:rsid w:val="00C41995"/>
    <w:rsid w:val="00C425EA"/>
    <w:rsid w:val="00C42DA5"/>
    <w:rsid w:val="00C43621"/>
    <w:rsid w:val="00C4429E"/>
    <w:rsid w:val="00C44578"/>
    <w:rsid w:val="00C4496E"/>
    <w:rsid w:val="00C449F1"/>
    <w:rsid w:val="00C46904"/>
    <w:rsid w:val="00C46AC1"/>
    <w:rsid w:val="00C47B78"/>
    <w:rsid w:val="00C50402"/>
    <w:rsid w:val="00C50491"/>
    <w:rsid w:val="00C50841"/>
    <w:rsid w:val="00C525AD"/>
    <w:rsid w:val="00C532C3"/>
    <w:rsid w:val="00C54975"/>
    <w:rsid w:val="00C550AE"/>
    <w:rsid w:val="00C56432"/>
    <w:rsid w:val="00C56868"/>
    <w:rsid w:val="00C57BF6"/>
    <w:rsid w:val="00C60B89"/>
    <w:rsid w:val="00C60D86"/>
    <w:rsid w:val="00C615DC"/>
    <w:rsid w:val="00C61775"/>
    <w:rsid w:val="00C61E78"/>
    <w:rsid w:val="00C61EDC"/>
    <w:rsid w:val="00C628DB"/>
    <w:rsid w:val="00C62A06"/>
    <w:rsid w:val="00C63E70"/>
    <w:rsid w:val="00C642B1"/>
    <w:rsid w:val="00C6437A"/>
    <w:rsid w:val="00C6727A"/>
    <w:rsid w:val="00C67906"/>
    <w:rsid w:val="00C705C9"/>
    <w:rsid w:val="00C70830"/>
    <w:rsid w:val="00C713E6"/>
    <w:rsid w:val="00C7290F"/>
    <w:rsid w:val="00C72A5E"/>
    <w:rsid w:val="00C72C8F"/>
    <w:rsid w:val="00C736DF"/>
    <w:rsid w:val="00C742AC"/>
    <w:rsid w:val="00C745BE"/>
    <w:rsid w:val="00C76661"/>
    <w:rsid w:val="00C77C45"/>
    <w:rsid w:val="00C84C0A"/>
    <w:rsid w:val="00C85551"/>
    <w:rsid w:val="00C86008"/>
    <w:rsid w:val="00C86596"/>
    <w:rsid w:val="00C86A82"/>
    <w:rsid w:val="00C87BA8"/>
    <w:rsid w:val="00C9015E"/>
    <w:rsid w:val="00C90B89"/>
    <w:rsid w:val="00C9131C"/>
    <w:rsid w:val="00C9222A"/>
    <w:rsid w:val="00C92F7C"/>
    <w:rsid w:val="00C93DC4"/>
    <w:rsid w:val="00C97299"/>
    <w:rsid w:val="00C97429"/>
    <w:rsid w:val="00CA00F8"/>
    <w:rsid w:val="00CA0F26"/>
    <w:rsid w:val="00CA0FAF"/>
    <w:rsid w:val="00CA1437"/>
    <w:rsid w:val="00CA1772"/>
    <w:rsid w:val="00CA1EA1"/>
    <w:rsid w:val="00CA30FF"/>
    <w:rsid w:val="00CA3657"/>
    <w:rsid w:val="00CA3831"/>
    <w:rsid w:val="00CA4362"/>
    <w:rsid w:val="00CA4D5F"/>
    <w:rsid w:val="00CA537D"/>
    <w:rsid w:val="00CA5B51"/>
    <w:rsid w:val="00CA62E3"/>
    <w:rsid w:val="00CA6773"/>
    <w:rsid w:val="00CA6D81"/>
    <w:rsid w:val="00CA7633"/>
    <w:rsid w:val="00CB04CE"/>
    <w:rsid w:val="00CB092D"/>
    <w:rsid w:val="00CB13BD"/>
    <w:rsid w:val="00CB18BB"/>
    <w:rsid w:val="00CB26E4"/>
    <w:rsid w:val="00CB4271"/>
    <w:rsid w:val="00CB4B20"/>
    <w:rsid w:val="00CB6120"/>
    <w:rsid w:val="00CB6C39"/>
    <w:rsid w:val="00CB7550"/>
    <w:rsid w:val="00CB76E0"/>
    <w:rsid w:val="00CB7C83"/>
    <w:rsid w:val="00CC0B1F"/>
    <w:rsid w:val="00CC111C"/>
    <w:rsid w:val="00CC1173"/>
    <w:rsid w:val="00CC117E"/>
    <w:rsid w:val="00CC1A19"/>
    <w:rsid w:val="00CC220C"/>
    <w:rsid w:val="00CC2662"/>
    <w:rsid w:val="00CC3268"/>
    <w:rsid w:val="00CC35C7"/>
    <w:rsid w:val="00CC3D2B"/>
    <w:rsid w:val="00CC3FCA"/>
    <w:rsid w:val="00CC482C"/>
    <w:rsid w:val="00CC4B72"/>
    <w:rsid w:val="00CC53DD"/>
    <w:rsid w:val="00CC77BE"/>
    <w:rsid w:val="00CC7801"/>
    <w:rsid w:val="00CD00EA"/>
    <w:rsid w:val="00CD07F9"/>
    <w:rsid w:val="00CD0E26"/>
    <w:rsid w:val="00CD3113"/>
    <w:rsid w:val="00CD3677"/>
    <w:rsid w:val="00CD3C9F"/>
    <w:rsid w:val="00CD44A0"/>
    <w:rsid w:val="00CD464B"/>
    <w:rsid w:val="00CD4A79"/>
    <w:rsid w:val="00CD52CA"/>
    <w:rsid w:val="00CD5D21"/>
    <w:rsid w:val="00CD5D31"/>
    <w:rsid w:val="00CD6377"/>
    <w:rsid w:val="00CD63F8"/>
    <w:rsid w:val="00CD6BEC"/>
    <w:rsid w:val="00CD6D53"/>
    <w:rsid w:val="00CE0174"/>
    <w:rsid w:val="00CE0295"/>
    <w:rsid w:val="00CE0DDC"/>
    <w:rsid w:val="00CE0F00"/>
    <w:rsid w:val="00CE17BA"/>
    <w:rsid w:val="00CE2086"/>
    <w:rsid w:val="00CE219C"/>
    <w:rsid w:val="00CE269D"/>
    <w:rsid w:val="00CE2ADF"/>
    <w:rsid w:val="00CE2EA0"/>
    <w:rsid w:val="00CE3138"/>
    <w:rsid w:val="00CE36FB"/>
    <w:rsid w:val="00CE3832"/>
    <w:rsid w:val="00CE3957"/>
    <w:rsid w:val="00CE5895"/>
    <w:rsid w:val="00CE6254"/>
    <w:rsid w:val="00CE6815"/>
    <w:rsid w:val="00CF0229"/>
    <w:rsid w:val="00CF0C5B"/>
    <w:rsid w:val="00CF0DA0"/>
    <w:rsid w:val="00CF4360"/>
    <w:rsid w:val="00CF78C8"/>
    <w:rsid w:val="00CF7C37"/>
    <w:rsid w:val="00CF7E26"/>
    <w:rsid w:val="00D009C5"/>
    <w:rsid w:val="00D00E3E"/>
    <w:rsid w:val="00D01375"/>
    <w:rsid w:val="00D02203"/>
    <w:rsid w:val="00D0282E"/>
    <w:rsid w:val="00D03747"/>
    <w:rsid w:val="00D03FA5"/>
    <w:rsid w:val="00D042AB"/>
    <w:rsid w:val="00D04521"/>
    <w:rsid w:val="00D04BDB"/>
    <w:rsid w:val="00D05614"/>
    <w:rsid w:val="00D05975"/>
    <w:rsid w:val="00D05C8F"/>
    <w:rsid w:val="00D06005"/>
    <w:rsid w:val="00D1033D"/>
    <w:rsid w:val="00D10355"/>
    <w:rsid w:val="00D10734"/>
    <w:rsid w:val="00D120B3"/>
    <w:rsid w:val="00D129C2"/>
    <w:rsid w:val="00D12D41"/>
    <w:rsid w:val="00D1325F"/>
    <w:rsid w:val="00D149C8"/>
    <w:rsid w:val="00D14CB3"/>
    <w:rsid w:val="00D152E9"/>
    <w:rsid w:val="00D1796D"/>
    <w:rsid w:val="00D17B30"/>
    <w:rsid w:val="00D17BC2"/>
    <w:rsid w:val="00D17BD7"/>
    <w:rsid w:val="00D20BC0"/>
    <w:rsid w:val="00D2110D"/>
    <w:rsid w:val="00D214AE"/>
    <w:rsid w:val="00D21B9E"/>
    <w:rsid w:val="00D223BE"/>
    <w:rsid w:val="00D2324C"/>
    <w:rsid w:val="00D23AA5"/>
    <w:rsid w:val="00D24690"/>
    <w:rsid w:val="00D24C37"/>
    <w:rsid w:val="00D2519F"/>
    <w:rsid w:val="00D25F72"/>
    <w:rsid w:val="00D2632A"/>
    <w:rsid w:val="00D26608"/>
    <w:rsid w:val="00D27168"/>
    <w:rsid w:val="00D311DD"/>
    <w:rsid w:val="00D317D2"/>
    <w:rsid w:val="00D32049"/>
    <w:rsid w:val="00D33463"/>
    <w:rsid w:val="00D339E8"/>
    <w:rsid w:val="00D341C0"/>
    <w:rsid w:val="00D34534"/>
    <w:rsid w:val="00D35311"/>
    <w:rsid w:val="00D3615B"/>
    <w:rsid w:val="00D362A5"/>
    <w:rsid w:val="00D3697E"/>
    <w:rsid w:val="00D36D27"/>
    <w:rsid w:val="00D37352"/>
    <w:rsid w:val="00D3772D"/>
    <w:rsid w:val="00D401FE"/>
    <w:rsid w:val="00D40581"/>
    <w:rsid w:val="00D40601"/>
    <w:rsid w:val="00D41977"/>
    <w:rsid w:val="00D41AAE"/>
    <w:rsid w:val="00D42A17"/>
    <w:rsid w:val="00D42C38"/>
    <w:rsid w:val="00D436ED"/>
    <w:rsid w:val="00D43C5C"/>
    <w:rsid w:val="00D44632"/>
    <w:rsid w:val="00D448AA"/>
    <w:rsid w:val="00D44A96"/>
    <w:rsid w:val="00D45019"/>
    <w:rsid w:val="00D4509C"/>
    <w:rsid w:val="00D4548A"/>
    <w:rsid w:val="00D46213"/>
    <w:rsid w:val="00D467DD"/>
    <w:rsid w:val="00D476F2"/>
    <w:rsid w:val="00D4787B"/>
    <w:rsid w:val="00D47AED"/>
    <w:rsid w:val="00D5024F"/>
    <w:rsid w:val="00D507E4"/>
    <w:rsid w:val="00D509C0"/>
    <w:rsid w:val="00D509F8"/>
    <w:rsid w:val="00D50FD1"/>
    <w:rsid w:val="00D51510"/>
    <w:rsid w:val="00D52EFA"/>
    <w:rsid w:val="00D531A5"/>
    <w:rsid w:val="00D5384F"/>
    <w:rsid w:val="00D5550A"/>
    <w:rsid w:val="00D5593A"/>
    <w:rsid w:val="00D55A90"/>
    <w:rsid w:val="00D56AAD"/>
    <w:rsid w:val="00D5757B"/>
    <w:rsid w:val="00D57C68"/>
    <w:rsid w:val="00D605BE"/>
    <w:rsid w:val="00D60A9E"/>
    <w:rsid w:val="00D60B32"/>
    <w:rsid w:val="00D61647"/>
    <w:rsid w:val="00D6235B"/>
    <w:rsid w:val="00D62723"/>
    <w:rsid w:val="00D6364C"/>
    <w:rsid w:val="00D63C6E"/>
    <w:rsid w:val="00D64C55"/>
    <w:rsid w:val="00D651B8"/>
    <w:rsid w:val="00D6529E"/>
    <w:rsid w:val="00D65596"/>
    <w:rsid w:val="00D65EFA"/>
    <w:rsid w:val="00D65F77"/>
    <w:rsid w:val="00D6623E"/>
    <w:rsid w:val="00D66347"/>
    <w:rsid w:val="00D676E0"/>
    <w:rsid w:val="00D67F4B"/>
    <w:rsid w:val="00D70C1E"/>
    <w:rsid w:val="00D71567"/>
    <w:rsid w:val="00D7593C"/>
    <w:rsid w:val="00D75A47"/>
    <w:rsid w:val="00D76AEA"/>
    <w:rsid w:val="00D76C98"/>
    <w:rsid w:val="00D76EF0"/>
    <w:rsid w:val="00D77DDE"/>
    <w:rsid w:val="00D802E3"/>
    <w:rsid w:val="00D805A2"/>
    <w:rsid w:val="00D80836"/>
    <w:rsid w:val="00D80B17"/>
    <w:rsid w:val="00D82110"/>
    <w:rsid w:val="00D82EA1"/>
    <w:rsid w:val="00D83976"/>
    <w:rsid w:val="00D83C79"/>
    <w:rsid w:val="00D840F6"/>
    <w:rsid w:val="00D847C8"/>
    <w:rsid w:val="00D86176"/>
    <w:rsid w:val="00D861FA"/>
    <w:rsid w:val="00D8692F"/>
    <w:rsid w:val="00D86B28"/>
    <w:rsid w:val="00D86CA1"/>
    <w:rsid w:val="00D86CB0"/>
    <w:rsid w:val="00D86D99"/>
    <w:rsid w:val="00D86DC0"/>
    <w:rsid w:val="00D87EB9"/>
    <w:rsid w:val="00D91CB9"/>
    <w:rsid w:val="00D925D8"/>
    <w:rsid w:val="00D926E9"/>
    <w:rsid w:val="00D92A8F"/>
    <w:rsid w:val="00D92AE8"/>
    <w:rsid w:val="00D92E5B"/>
    <w:rsid w:val="00D9335B"/>
    <w:rsid w:val="00D93A63"/>
    <w:rsid w:val="00D93EAE"/>
    <w:rsid w:val="00D94385"/>
    <w:rsid w:val="00D94507"/>
    <w:rsid w:val="00D949A0"/>
    <w:rsid w:val="00D94B0B"/>
    <w:rsid w:val="00D95499"/>
    <w:rsid w:val="00D9580E"/>
    <w:rsid w:val="00D959C1"/>
    <w:rsid w:val="00D96640"/>
    <w:rsid w:val="00D97322"/>
    <w:rsid w:val="00DA1596"/>
    <w:rsid w:val="00DA161E"/>
    <w:rsid w:val="00DA25BF"/>
    <w:rsid w:val="00DA2681"/>
    <w:rsid w:val="00DA3170"/>
    <w:rsid w:val="00DA31A4"/>
    <w:rsid w:val="00DA4531"/>
    <w:rsid w:val="00DA4B3D"/>
    <w:rsid w:val="00DA4EB8"/>
    <w:rsid w:val="00DA5745"/>
    <w:rsid w:val="00DA6002"/>
    <w:rsid w:val="00DA619E"/>
    <w:rsid w:val="00DA6631"/>
    <w:rsid w:val="00DA697D"/>
    <w:rsid w:val="00DA70DB"/>
    <w:rsid w:val="00DA71D6"/>
    <w:rsid w:val="00DA73C3"/>
    <w:rsid w:val="00DB1425"/>
    <w:rsid w:val="00DB1ADA"/>
    <w:rsid w:val="00DB1E8D"/>
    <w:rsid w:val="00DB30C9"/>
    <w:rsid w:val="00DB32ED"/>
    <w:rsid w:val="00DB361E"/>
    <w:rsid w:val="00DB5025"/>
    <w:rsid w:val="00DB516C"/>
    <w:rsid w:val="00DB615B"/>
    <w:rsid w:val="00DB6BA4"/>
    <w:rsid w:val="00DB72DF"/>
    <w:rsid w:val="00DB7597"/>
    <w:rsid w:val="00DB7C67"/>
    <w:rsid w:val="00DC0816"/>
    <w:rsid w:val="00DC0A2D"/>
    <w:rsid w:val="00DC0AC5"/>
    <w:rsid w:val="00DC11BF"/>
    <w:rsid w:val="00DC1676"/>
    <w:rsid w:val="00DC1D45"/>
    <w:rsid w:val="00DC29A5"/>
    <w:rsid w:val="00DC3BED"/>
    <w:rsid w:val="00DC3CA8"/>
    <w:rsid w:val="00DC40D2"/>
    <w:rsid w:val="00DC42AA"/>
    <w:rsid w:val="00DC4A04"/>
    <w:rsid w:val="00DC5348"/>
    <w:rsid w:val="00DC545B"/>
    <w:rsid w:val="00DC54F6"/>
    <w:rsid w:val="00DC6067"/>
    <w:rsid w:val="00DC6175"/>
    <w:rsid w:val="00DC6326"/>
    <w:rsid w:val="00DC69C6"/>
    <w:rsid w:val="00DC6E00"/>
    <w:rsid w:val="00DC748D"/>
    <w:rsid w:val="00DC749D"/>
    <w:rsid w:val="00DD02D9"/>
    <w:rsid w:val="00DD09FD"/>
    <w:rsid w:val="00DD0DFA"/>
    <w:rsid w:val="00DD27FE"/>
    <w:rsid w:val="00DD3161"/>
    <w:rsid w:val="00DD3419"/>
    <w:rsid w:val="00DD40C6"/>
    <w:rsid w:val="00DD5424"/>
    <w:rsid w:val="00DD5D99"/>
    <w:rsid w:val="00DD6735"/>
    <w:rsid w:val="00DD7F94"/>
    <w:rsid w:val="00DDF258"/>
    <w:rsid w:val="00DE0BAB"/>
    <w:rsid w:val="00DE25A8"/>
    <w:rsid w:val="00DE284C"/>
    <w:rsid w:val="00DE34B5"/>
    <w:rsid w:val="00DE3A2F"/>
    <w:rsid w:val="00DE4505"/>
    <w:rsid w:val="00DE48BA"/>
    <w:rsid w:val="00DE6535"/>
    <w:rsid w:val="00DE66DB"/>
    <w:rsid w:val="00DE72F9"/>
    <w:rsid w:val="00DE7BE8"/>
    <w:rsid w:val="00DE7EA5"/>
    <w:rsid w:val="00DF0CC8"/>
    <w:rsid w:val="00DF0EF2"/>
    <w:rsid w:val="00DF1130"/>
    <w:rsid w:val="00DF24F5"/>
    <w:rsid w:val="00DF2A48"/>
    <w:rsid w:val="00DF396E"/>
    <w:rsid w:val="00DF3D2F"/>
    <w:rsid w:val="00DF43BB"/>
    <w:rsid w:val="00DF4B99"/>
    <w:rsid w:val="00DF56BD"/>
    <w:rsid w:val="00DF5F0C"/>
    <w:rsid w:val="00DF6C18"/>
    <w:rsid w:val="00E008E1"/>
    <w:rsid w:val="00E01339"/>
    <w:rsid w:val="00E01B8B"/>
    <w:rsid w:val="00E02BB6"/>
    <w:rsid w:val="00E03238"/>
    <w:rsid w:val="00E0472C"/>
    <w:rsid w:val="00E04F0B"/>
    <w:rsid w:val="00E053A4"/>
    <w:rsid w:val="00E06485"/>
    <w:rsid w:val="00E072E4"/>
    <w:rsid w:val="00E07F77"/>
    <w:rsid w:val="00E1009B"/>
    <w:rsid w:val="00E10490"/>
    <w:rsid w:val="00E106B8"/>
    <w:rsid w:val="00E10878"/>
    <w:rsid w:val="00E11BA9"/>
    <w:rsid w:val="00E11FF1"/>
    <w:rsid w:val="00E12B00"/>
    <w:rsid w:val="00E12C76"/>
    <w:rsid w:val="00E12F0D"/>
    <w:rsid w:val="00E13708"/>
    <w:rsid w:val="00E1372E"/>
    <w:rsid w:val="00E13B32"/>
    <w:rsid w:val="00E13E4B"/>
    <w:rsid w:val="00E15C23"/>
    <w:rsid w:val="00E1604A"/>
    <w:rsid w:val="00E16436"/>
    <w:rsid w:val="00E17185"/>
    <w:rsid w:val="00E17FE8"/>
    <w:rsid w:val="00E22303"/>
    <w:rsid w:val="00E22B55"/>
    <w:rsid w:val="00E22DAE"/>
    <w:rsid w:val="00E23141"/>
    <w:rsid w:val="00E23C84"/>
    <w:rsid w:val="00E23EFC"/>
    <w:rsid w:val="00E25B1D"/>
    <w:rsid w:val="00E271E7"/>
    <w:rsid w:val="00E2758C"/>
    <w:rsid w:val="00E30666"/>
    <w:rsid w:val="00E30C53"/>
    <w:rsid w:val="00E31030"/>
    <w:rsid w:val="00E31A0D"/>
    <w:rsid w:val="00E325D3"/>
    <w:rsid w:val="00E33323"/>
    <w:rsid w:val="00E33F1D"/>
    <w:rsid w:val="00E344E7"/>
    <w:rsid w:val="00E349A1"/>
    <w:rsid w:val="00E35890"/>
    <w:rsid w:val="00E36958"/>
    <w:rsid w:val="00E36F2F"/>
    <w:rsid w:val="00E40A5A"/>
    <w:rsid w:val="00E41AF8"/>
    <w:rsid w:val="00E41EB8"/>
    <w:rsid w:val="00E42553"/>
    <w:rsid w:val="00E42C2C"/>
    <w:rsid w:val="00E435ED"/>
    <w:rsid w:val="00E43EEF"/>
    <w:rsid w:val="00E44544"/>
    <w:rsid w:val="00E44EDB"/>
    <w:rsid w:val="00E4573C"/>
    <w:rsid w:val="00E46281"/>
    <w:rsid w:val="00E4782B"/>
    <w:rsid w:val="00E47EA1"/>
    <w:rsid w:val="00E507E9"/>
    <w:rsid w:val="00E522AA"/>
    <w:rsid w:val="00E523AD"/>
    <w:rsid w:val="00E52E73"/>
    <w:rsid w:val="00E5371E"/>
    <w:rsid w:val="00E53B11"/>
    <w:rsid w:val="00E53DE6"/>
    <w:rsid w:val="00E5400A"/>
    <w:rsid w:val="00E54B3E"/>
    <w:rsid w:val="00E55627"/>
    <w:rsid w:val="00E57914"/>
    <w:rsid w:val="00E610E9"/>
    <w:rsid w:val="00E61774"/>
    <w:rsid w:val="00E62466"/>
    <w:rsid w:val="00E6251D"/>
    <w:rsid w:val="00E62CCA"/>
    <w:rsid w:val="00E64259"/>
    <w:rsid w:val="00E64B66"/>
    <w:rsid w:val="00E662E9"/>
    <w:rsid w:val="00E66EFC"/>
    <w:rsid w:val="00E672E7"/>
    <w:rsid w:val="00E67566"/>
    <w:rsid w:val="00E707F5"/>
    <w:rsid w:val="00E70B5D"/>
    <w:rsid w:val="00E7113D"/>
    <w:rsid w:val="00E71919"/>
    <w:rsid w:val="00E720CC"/>
    <w:rsid w:val="00E7274A"/>
    <w:rsid w:val="00E72EEF"/>
    <w:rsid w:val="00E72F2B"/>
    <w:rsid w:val="00E73626"/>
    <w:rsid w:val="00E73FAD"/>
    <w:rsid w:val="00E74391"/>
    <w:rsid w:val="00E7615A"/>
    <w:rsid w:val="00E76A98"/>
    <w:rsid w:val="00E76DF9"/>
    <w:rsid w:val="00E77E4A"/>
    <w:rsid w:val="00E80217"/>
    <w:rsid w:val="00E804A0"/>
    <w:rsid w:val="00E808E6"/>
    <w:rsid w:val="00E8091F"/>
    <w:rsid w:val="00E80DFA"/>
    <w:rsid w:val="00E81130"/>
    <w:rsid w:val="00E8179B"/>
    <w:rsid w:val="00E81C8F"/>
    <w:rsid w:val="00E8293A"/>
    <w:rsid w:val="00E82C40"/>
    <w:rsid w:val="00E833D8"/>
    <w:rsid w:val="00E8348C"/>
    <w:rsid w:val="00E837DD"/>
    <w:rsid w:val="00E84B57"/>
    <w:rsid w:val="00E854E8"/>
    <w:rsid w:val="00E85A82"/>
    <w:rsid w:val="00E85CF4"/>
    <w:rsid w:val="00E86B46"/>
    <w:rsid w:val="00E90DB8"/>
    <w:rsid w:val="00E919F9"/>
    <w:rsid w:val="00E91BDB"/>
    <w:rsid w:val="00E92AE0"/>
    <w:rsid w:val="00E95D80"/>
    <w:rsid w:val="00E96133"/>
    <w:rsid w:val="00E966C3"/>
    <w:rsid w:val="00E97571"/>
    <w:rsid w:val="00EA01F7"/>
    <w:rsid w:val="00EA0E0D"/>
    <w:rsid w:val="00EA1532"/>
    <w:rsid w:val="00EA17AB"/>
    <w:rsid w:val="00EA3887"/>
    <w:rsid w:val="00EA40B8"/>
    <w:rsid w:val="00EA617B"/>
    <w:rsid w:val="00EA6280"/>
    <w:rsid w:val="00EA7A26"/>
    <w:rsid w:val="00EA7FC9"/>
    <w:rsid w:val="00EB00A7"/>
    <w:rsid w:val="00EB0320"/>
    <w:rsid w:val="00EB13D6"/>
    <w:rsid w:val="00EB1A54"/>
    <w:rsid w:val="00EB2348"/>
    <w:rsid w:val="00EB27C8"/>
    <w:rsid w:val="00EB2825"/>
    <w:rsid w:val="00EB284A"/>
    <w:rsid w:val="00EB28B8"/>
    <w:rsid w:val="00EB2A16"/>
    <w:rsid w:val="00EB2ECD"/>
    <w:rsid w:val="00EB372E"/>
    <w:rsid w:val="00EB38AB"/>
    <w:rsid w:val="00EB3A0A"/>
    <w:rsid w:val="00EB42D3"/>
    <w:rsid w:val="00EB5275"/>
    <w:rsid w:val="00EB59BA"/>
    <w:rsid w:val="00EB5E71"/>
    <w:rsid w:val="00EB6033"/>
    <w:rsid w:val="00EB6309"/>
    <w:rsid w:val="00EB64A9"/>
    <w:rsid w:val="00EB6743"/>
    <w:rsid w:val="00EB705C"/>
    <w:rsid w:val="00EB70B5"/>
    <w:rsid w:val="00EB75DA"/>
    <w:rsid w:val="00EB78DA"/>
    <w:rsid w:val="00EB7EFD"/>
    <w:rsid w:val="00EC12CD"/>
    <w:rsid w:val="00EC2324"/>
    <w:rsid w:val="00EC28A1"/>
    <w:rsid w:val="00EC2E36"/>
    <w:rsid w:val="00EC32BF"/>
    <w:rsid w:val="00EC3413"/>
    <w:rsid w:val="00EC3E17"/>
    <w:rsid w:val="00EC3FE3"/>
    <w:rsid w:val="00EC499B"/>
    <w:rsid w:val="00EC5AF5"/>
    <w:rsid w:val="00EC688F"/>
    <w:rsid w:val="00EC698F"/>
    <w:rsid w:val="00EC6CD9"/>
    <w:rsid w:val="00EC7345"/>
    <w:rsid w:val="00EC73EF"/>
    <w:rsid w:val="00EC7D21"/>
    <w:rsid w:val="00ED0EDF"/>
    <w:rsid w:val="00ED2C3C"/>
    <w:rsid w:val="00ED2F3C"/>
    <w:rsid w:val="00ED40C4"/>
    <w:rsid w:val="00ED5B2F"/>
    <w:rsid w:val="00ED5B35"/>
    <w:rsid w:val="00ED6159"/>
    <w:rsid w:val="00ED7427"/>
    <w:rsid w:val="00ED75FC"/>
    <w:rsid w:val="00ED79DE"/>
    <w:rsid w:val="00ED7CD3"/>
    <w:rsid w:val="00EE01EA"/>
    <w:rsid w:val="00EE0849"/>
    <w:rsid w:val="00EE18BA"/>
    <w:rsid w:val="00EE1B26"/>
    <w:rsid w:val="00EE23DD"/>
    <w:rsid w:val="00EE30CC"/>
    <w:rsid w:val="00EE31D3"/>
    <w:rsid w:val="00EE46FB"/>
    <w:rsid w:val="00EE4943"/>
    <w:rsid w:val="00EE4F34"/>
    <w:rsid w:val="00EE5662"/>
    <w:rsid w:val="00EE697C"/>
    <w:rsid w:val="00EE6CB3"/>
    <w:rsid w:val="00EE6DC8"/>
    <w:rsid w:val="00EE7546"/>
    <w:rsid w:val="00EF0B54"/>
    <w:rsid w:val="00EF0E94"/>
    <w:rsid w:val="00EF1304"/>
    <w:rsid w:val="00EF156F"/>
    <w:rsid w:val="00EF16CF"/>
    <w:rsid w:val="00EF1ECD"/>
    <w:rsid w:val="00EF2243"/>
    <w:rsid w:val="00EF2CA1"/>
    <w:rsid w:val="00EF3A2D"/>
    <w:rsid w:val="00EF5AC5"/>
    <w:rsid w:val="00EF5B4A"/>
    <w:rsid w:val="00EF5C98"/>
    <w:rsid w:val="00EF641F"/>
    <w:rsid w:val="00EF6A76"/>
    <w:rsid w:val="00EF7A11"/>
    <w:rsid w:val="00EF7A5C"/>
    <w:rsid w:val="00F0080D"/>
    <w:rsid w:val="00F01AAB"/>
    <w:rsid w:val="00F01FC8"/>
    <w:rsid w:val="00F0217E"/>
    <w:rsid w:val="00F026F7"/>
    <w:rsid w:val="00F03436"/>
    <w:rsid w:val="00F03DCC"/>
    <w:rsid w:val="00F047CA"/>
    <w:rsid w:val="00F04CFC"/>
    <w:rsid w:val="00F04DFB"/>
    <w:rsid w:val="00F05A60"/>
    <w:rsid w:val="00F06005"/>
    <w:rsid w:val="00F06239"/>
    <w:rsid w:val="00F075A4"/>
    <w:rsid w:val="00F075E8"/>
    <w:rsid w:val="00F07BBA"/>
    <w:rsid w:val="00F07DBC"/>
    <w:rsid w:val="00F1000B"/>
    <w:rsid w:val="00F10261"/>
    <w:rsid w:val="00F105A1"/>
    <w:rsid w:val="00F105A8"/>
    <w:rsid w:val="00F10C33"/>
    <w:rsid w:val="00F111A0"/>
    <w:rsid w:val="00F118F0"/>
    <w:rsid w:val="00F1263B"/>
    <w:rsid w:val="00F12705"/>
    <w:rsid w:val="00F12AF1"/>
    <w:rsid w:val="00F1327F"/>
    <w:rsid w:val="00F13CB3"/>
    <w:rsid w:val="00F14337"/>
    <w:rsid w:val="00F148CE"/>
    <w:rsid w:val="00F149AE"/>
    <w:rsid w:val="00F156A2"/>
    <w:rsid w:val="00F157BA"/>
    <w:rsid w:val="00F15C04"/>
    <w:rsid w:val="00F15D47"/>
    <w:rsid w:val="00F15F73"/>
    <w:rsid w:val="00F16714"/>
    <w:rsid w:val="00F16E13"/>
    <w:rsid w:val="00F2038D"/>
    <w:rsid w:val="00F21EE6"/>
    <w:rsid w:val="00F22138"/>
    <w:rsid w:val="00F2226B"/>
    <w:rsid w:val="00F22587"/>
    <w:rsid w:val="00F22A55"/>
    <w:rsid w:val="00F22E35"/>
    <w:rsid w:val="00F23E20"/>
    <w:rsid w:val="00F24418"/>
    <w:rsid w:val="00F24BA1"/>
    <w:rsid w:val="00F25D62"/>
    <w:rsid w:val="00F25DD4"/>
    <w:rsid w:val="00F27056"/>
    <w:rsid w:val="00F2726B"/>
    <w:rsid w:val="00F30A9F"/>
    <w:rsid w:val="00F3149C"/>
    <w:rsid w:val="00F31721"/>
    <w:rsid w:val="00F3176E"/>
    <w:rsid w:val="00F31A4F"/>
    <w:rsid w:val="00F3208C"/>
    <w:rsid w:val="00F322A9"/>
    <w:rsid w:val="00F32E77"/>
    <w:rsid w:val="00F33777"/>
    <w:rsid w:val="00F33B2E"/>
    <w:rsid w:val="00F33B71"/>
    <w:rsid w:val="00F348AF"/>
    <w:rsid w:val="00F353A2"/>
    <w:rsid w:val="00F3544E"/>
    <w:rsid w:val="00F361D4"/>
    <w:rsid w:val="00F3645A"/>
    <w:rsid w:val="00F376D0"/>
    <w:rsid w:val="00F405EE"/>
    <w:rsid w:val="00F409A9"/>
    <w:rsid w:val="00F41AD1"/>
    <w:rsid w:val="00F421CC"/>
    <w:rsid w:val="00F42252"/>
    <w:rsid w:val="00F42947"/>
    <w:rsid w:val="00F42BC6"/>
    <w:rsid w:val="00F42E69"/>
    <w:rsid w:val="00F42E75"/>
    <w:rsid w:val="00F42FED"/>
    <w:rsid w:val="00F43321"/>
    <w:rsid w:val="00F43D96"/>
    <w:rsid w:val="00F45781"/>
    <w:rsid w:val="00F45A3E"/>
    <w:rsid w:val="00F466B2"/>
    <w:rsid w:val="00F4702F"/>
    <w:rsid w:val="00F5032F"/>
    <w:rsid w:val="00F51059"/>
    <w:rsid w:val="00F513C0"/>
    <w:rsid w:val="00F5210F"/>
    <w:rsid w:val="00F532C9"/>
    <w:rsid w:val="00F536EB"/>
    <w:rsid w:val="00F53DF8"/>
    <w:rsid w:val="00F55051"/>
    <w:rsid w:val="00F5565A"/>
    <w:rsid w:val="00F563EF"/>
    <w:rsid w:val="00F56541"/>
    <w:rsid w:val="00F56E85"/>
    <w:rsid w:val="00F6060B"/>
    <w:rsid w:val="00F614F9"/>
    <w:rsid w:val="00F61694"/>
    <w:rsid w:val="00F61830"/>
    <w:rsid w:val="00F62759"/>
    <w:rsid w:val="00F62905"/>
    <w:rsid w:val="00F6417F"/>
    <w:rsid w:val="00F64469"/>
    <w:rsid w:val="00F64EBB"/>
    <w:rsid w:val="00F65C03"/>
    <w:rsid w:val="00F67521"/>
    <w:rsid w:val="00F675A9"/>
    <w:rsid w:val="00F679E9"/>
    <w:rsid w:val="00F67DFD"/>
    <w:rsid w:val="00F7018A"/>
    <w:rsid w:val="00F703D8"/>
    <w:rsid w:val="00F704B7"/>
    <w:rsid w:val="00F7114C"/>
    <w:rsid w:val="00F716F5"/>
    <w:rsid w:val="00F71D48"/>
    <w:rsid w:val="00F72CB3"/>
    <w:rsid w:val="00F7326B"/>
    <w:rsid w:val="00F735DA"/>
    <w:rsid w:val="00F7385A"/>
    <w:rsid w:val="00F74279"/>
    <w:rsid w:val="00F742E4"/>
    <w:rsid w:val="00F749CE"/>
    <w:rsid w:val="00F759E6"/>
    <w:rsid w:val="00F75CB3"/>
    <w:rsid w:val="00F7673F"/>
    <w:rsid w:val="00F76B42"/>
    <w:rsid w:val="00F77236"/>
    <w:rsid w:val="00F7726D"/>
    <w:rsid w:val="00F7753C"/>
    <w:rsid w:val="00F77EEC"/>
    <w:rsid w:val="00F803A1"/>
    <w:rsid w:val="00F817B5"/>
    <w:rsid w:val="00F81CA8"/>
    <w:rsid w:val="00F82FDC"/>
    <w:rsid w:val="00F83503"/>
    <w:rsid w:val="00F83ECC"/>
    <w:rsid w:val="00F8484C"/>
    <w:rsid w:val="00F85CAB"/>
    <w:rsid w:val="00F85FED"/>
    <w:rsid w:val="00F873F9"/>
    <w:rsid w:val="00F878ED"/>
    <w:rsid w:val="00F90176"/>
    <w:rsid w:val="00F9070D"/>
    <w:rsid w:val="00F911B8"/>
    <w:rsid w:val="00F91477"/>
    <w:rsid w:val="00F917CA"/>
    <w:rsid w:val="00F91CFF"/>
    <w:rsid w:val="00F94181"/>
    <w:rsid w:val="00F94BC4"/>
    <w:rsid w:val="00F951AC"/>
    <w:rsid w:val="00F958A1"/>
    <w:rsid w:val="00F96147"/>
    <w:rsid w:val="00F969FF"/>
    <w:rsid w:val="00F96DBC"/>
    <w:rsid w:val="00FA1F10"/>
    <w:rsid w:val="00FA31B7"/>
    <w:rsid w:val="00FA377A"/>
    <w:rsid w:val="00FA498B"/>
    <w:rsid w:val="00FA5F28"/>
    <w:rsid w:val="00FA6F7C"/>
    <w:rsid w:val="00FA7089"/>
    <w:rsid w:val="00FA71F8"/>
    <w:rsid w:val="00FA74F0"/>
    <w:rsid w:val="00FA7C06"/>
    <w:rsid w:val="00FB0F14"/>
    <w:rsid w:val="00FB0FEA"/>
    <w:rsid w:val="00FB1121"/>
    <w:rsid w:val="00FB1171"/>
    <w:rsid w:val="00FB20BD"/>
    <w:rsid w:val="00FB23F0"/>
    <w:rsid w:val="00FB2434"/>
    <w:rsid w:val="00FB25C0"/>
    <w:rsid w:val="00FB2668"/>
    <w:rsid w:val="00FB2A42"/>
    <w:rsid w:val="00FB2F32"/>
    <w:rsid w:val="00FB2F3B"/>
    <w:rsid w:val="00FB31F2"/>
    <w:rsid w:val="00FB3FD4"/>
    <w:rsid w:val="00FB45BC"/>
    <w:rsid w:val="00FB570B"/>
    <w:rsid w:val="00FB59A4"/>
    <w:rsid w:val="00FB5AA9"/>
    <w:rsid w:val="00FB683D"/>
    <w:rsid w:val="00FB7500"/>
    <w:rsid w:val="00FC099F"/>
    <w:rsid w:val="00FC0C55"/>
    <w:rsid w:val="00FC0D96"/>
    <w:rsid w:val="00FC13CD"/>
    <w:rsid w:val="00FC2255"/>
    <w:rsid w:val="00FC2BBA"/>
    <w:rsid w:val="00FC320E"/>
    <w:rsid w:val="00FC3DC8"/>
    <w:rsid w:val="00FC439D"/>
    <w:rsid w:val="00FC44DD"/>
    <w:rsid w:val="00FC47DB"/>
    <w:rsid w:val="00FC4854"/>
    <w:rsid w:val="00FC4C68"/>
    <w:rsid w:val="00FC5F11"/>
    <w:rsid w:val="00FC7532"/>
    <w:rsid w:val="00FC76F8"/>
    <w:rsid w:val="00FD0A10"/>
    <w:rsid w:val="00FD12B8"/>
    <w:rsid w:val="00FD17CF"/>
    <w:rsid w:val="00FD1A9E"/>
    <w:rsid w:val="00FD1E10"/>
    <w:rsid w:val="00FD220A"/>
    <w:rsid w:val="00FD276B"/>
    <w:rsid w:val="00FD2B9A"/>
    <w:rsid w:val="00FD366D"/>
    <w:rsid w:val="00FD6383"/>
    <w:rsid w:val="00FD6631"/>
    <w:rsid w:val="00FD7897"/>
    <w:rsid w:val="00FD7C48"/>
    <w:rsid w:val="00FD7FCB"/>
    <w:rsid w:val="00FE057C"/>
    <w:rsid w:val="00FE0C53"/>
    <w:rsid w:val="00FE11CD"/>
    <w:rsid w:val="00FE14B3"/>
    <w:rsid w:val="00FE19A9"/>
    <w:rsid w:val="00FE1C60"/>
    <w:rsid w:val="00FE21F7"/>
    <w:rsid w:val="00FE257E"/>
    <w:rsid w:val="00FE301D"/>
    <w:rsid w:val="00FE3363"/>
    <w:rsid w:val="00FE34D8"/>
    <w:rsid w:val="00FE3A07"/>
    <w:rsid w:val="00FE3A88"/>
    <w:rsid w:val="00FE3D85"/>
    <w:rsid w:val="00FE4036"/>
    <w:rsid w:val="00FE4C87"/>
    <w:rsid w:val="00FE6FEC"/>
    <w:rsid w:val="00FE7C3D"/>
    <w:rsid w:val="00FF0084"/>
    <w:rsid w:val="00FF03F9"/>
    <w:rsid w:val="00FF08A5"/>
    <w:rsid w:val="00FF0F02"/>
    <w:rsid w:val="00FF1A30"/>
    <w:rsid w:val="00FF1B10"/>
    <w:rsid w:val="00FF1E64"/>
    <w:rsid w:val="00FF21F6"/>
    <w:rsid w:val="00FF23E5"/>
    <w:rsid w:val="00FF2F6F"/>
    <w:rsid w:val="00FF3252"/>
    <w:rsid w:val="00FF35B2"/>
    <w:rsid w:val="00FF40BC"/>
    <w:rsid w:val="00FF46F1"/>
    <w:rsid w:val="00FF5764"/>
    <w:rsid w:val="00FF57B2"/>
    <w:rsid w:val="00FF5974"/>
    <w:rsid w:val="00FF5BF8"/>
    <w:rsid w:val="00FF5F78"/>
    <w:rsid w:val="00FF6399"/>
    <w:rsid w:val="00FF64F2"/>
    <w:rsid w:val="00FF726D"/>
    <w:rsid w:val="00FF765F"/>
    <w:rsid w:val="00FF7A7B"/>
    <w:rsid w:val="00FF7E5B"/>
    <w:rsid w:val="0135F73D"/>
    <w:rsid w:val="01486CDE"/>
    <w:rsid w:val="016C1D26"/>
    <w:rsid w:val="0196D2D1"/>
    <w:rsid w:val="01A6560D"/>
    <w:rsid w:val="01B36950"/>
    <w:rsid w:val="01E06DC5"/>
    <w:rsid w:val="021E8083"/>
    <w:rsid w:val="0259E3EB"/>
    <w:rsid w:val="02691A86"/>
    <w:rsid w:val="027A8B71"/>
    <w:rsid w:val="0288219D"/>
    <w:rsid w:val="029057B9"/>
    <w:rsid w:val="02B1FE97"/>
    <w:rsid w:val="02DEDF30"/>
    <w:rsid w:val="0301668C"/>
    <w:rsid w:val="0309049D"/>
    <w:rsid w:val="03459573"/>
    <w:rsid w:val="036C8E5F"/>
    <w:rsid w:val="0391BF8E"/>
    <w:rsid w:val="03F6738B"/>
    <w:rsid w:val="040414FD"/>
    <w:rsid w:val="043604B2"/>
    <w:rsid w:val="044389FC"/>
    <w:rsid w:val="0463FD50"/>
    <w:rsid w:val="049472CC"/>
    <w:rsid w:val="04B2321F"/>
    <w:rsid w:val="04DF2777"/>
    <w:rsid w:val="04F05B2D"/>
    <w:rsid w:val="0501267C"/>
    <w:rsid w:val="0501267C"/>
    <w:rsid w:val="050DC9B6"/>
    <w:rsid w:val="050E903E"/>
    <w:rsid w:val="0520386E"/>
    <w:rsid w:val="0524E2FF"/>
    <w:rsid w:val="052B6E07"/>
    <w:rsid w:val="053726DA"/>
    <w:rsid w:val="05849D2D"/>
    <w:rsid w:val="05880474"/>
    <w:rsid w:val="0590F338"/>
    <w:rsid w:val="0592C364"/>
    <w:rsid w:val="05A485D8"/>
    <w:rsid w:val="05A6ACC4"/>
    <w:rsid w:val="05B9ABE7"/>
    <w:rsid w:val="05CF1118"/>
    <w:rsid w:val="05EE0B72"/>
    <w:rsid w:val="05EE12D8"/>
    <w:rsid w:val="05F62F61"/>
    <w:rsid w:val="05F6F2F7"/>
    <w:rsid w:val="061D1C96"/>
    <w:rsid w:val="064A5282"/>
    <w:rsid w:val="064C1720"/>
    <w:rsid w:val="069F98BB"/>
    <w:rsid w:val="06C8DE9D"/>
    <w:rsid w:val="06DD6EA1"/>
    <w:rsid w:val="06DE978D"/>
    <w:rsid w:val="06E748E2"/>
    <w:rsid w:val="06F4F5B5"/>
    <w:rsid w:val="06F5A30A"/>
    <w:rsid w:val="0703E17A"/>
    <w:rsid w:val="071E853E"/>
    <w:rsid w:val="073616C2"/>
    <w:rsid w:val="0760F6B5"/>
    <w:rsid w:val="076E19C3"/>
    <w:rsid w:val="07C038B2"/>
    <w:rsid w:val="07C801C5"/>
    <w:rsid w:val="07CB5A8D"/>
    <w:rsid w:val="07D70F77"/>
    <w:rsid w:val="07F71659"/>
    <w:rsid w:val="08197D8D"/>
    <w:rsid w:val="08253AA7"/>
    <w:rsid w:val="0849BA2D"/>
    <w:rsid w:val="0855CF05"/>
    <w:rsid w:val="08642E28"/>
    <w:rsid w:val="0876E06B"/>
    <w:rsid w:val="08AC1671"/>
    <w:rsid w:val="08B814A7"/>
    <w:rsid w:val="08B85887"/>
    <w:rsid w:val="08B9770B"/>
    <w:rsid w:val="08BF2DE0"/>
    <w:rsid w:val="08CA99D7"/>
    <w:rsid w:val="08D87FBD"/>
    <w:rsid w:val="08EAEC82"/>
    <w:rsid w:val="0950D731"/>
    <w:rsid w:val="095637EE"/>
    <w:rsid w:val="0961E444"/>
    <w:rsid w:val="0989DEAC"/>
    <w:rsid w:val="0989EAF0"/>
    <w:rsid w:val="09BB0E9D"/>
    <w:rsid w:val="09CB7CCE"/>
    <w:rsid w:val="09F35199"/>
    <w:rsid w:val="0A0AD46B"/>
    <w:rsid w:val="0A0C49B7"/>
    <w:rsid w:val="0A408C57"/>
    <w:rsid w:val="0A49241D"/>
    <w:rsid w:val="0A5E0792"/>
    <w:rsid w:val="0A63DB51"/>
    <w:rsid w:val="0A6B8525"/>
    <w:rsid w:val="0A808752"/>
    <w:rsid w:val="0A8F834D"/>
    <w:rsid w:val="0AD2D048"/>
    <w:rsid w:val="0AFFE026"/>
    <w:rsid w:val="0B00F1E2"/>
    <w:rsid w:val="0B120C0C"/>
    <w:rsid w:val="0B1B81B3"/>
    <w:rsid w:val="0B1EE44E"/>
    <w:rsid w:val="0B23056D"/>
    <w:rsid w:val="0B48F636"/>
    <w:rsid w:val="0B5057C8"/>
    <w:rsid w:val="0B512F74"/>
    <w:rsid w:val="0B631ACC"/>
    <w:rsid w:val="0BD208A0"/>
    <w:rsid w:val="0C1A6C96"/>
    <w:rsid w:val="0C46A863"/>
    <w:rsid w:val="0C72FC1E"/>
    <w:rsid w:val="0C8AA346"/>
    <w:rsid w:val="0C98E55E"/>
    <w:rsid w:val="0C9ED5E0"/>
    <w:rsid w:val="0CC16073"/>
    <w:rsid w:val="0CC36B56"/>
    <w:rsid w:val="0CC92EDC"/>
    <w:rsid w:val="0CDE4784"/>
    <w:rsid w:val="0D06987A"/>
    <w:rsid w:val="0D2CF3BE"/>
    <w:rsid w:val="0D560050"/>
    <w:rsid w:val="0D6093D3"/>
    <w:rsid w:val="0D847A1A"/>
    <w:rsid w:val="0D89C971"/>
    <w:rsid w:val="0D8D174B"/>
    <w:rsid w:val="0D8D66EB"/>
    <w:rsid w:val="0DA74ECE"/>
    <w:rsid w:val="0DBE671C"/>
    <w:rsid w:val="0DF8274F"/>
    <w:rsid w:val="0E0751E6"/>
    <w:rsid w:val="0E276466"/>
    <w:rsid w:val="0E418BB6"/>
    <w:rsid w:val="0E71C705"/>
    <w:rsid w:val="0E8EB94E"/>
    <w:rsid w:val="0EB2E62B"/>
    <w:rsid w:val="0EC8A8E4"/>
    <w:rsid w:val="0ECC6FF2"/>
    <w:rsid w:val="0EE0F4BD"/>
    <w:rsid w:val="0F0C7E5F"/>
    <w:rsid w:val="0F115756"/>
    <w:rsid w:val="0F143D8A"/>
    <w:rsid w:val="0F243069"/>
    <w:rsid w:val="0F48B847"/>
    <w:rsid w:val="0F6202D4"/>
    <w:rsid w:val="0F897FCC"/>
    <w:rsid w:val="0FF9FA00"/>
    <w:rsid w:val="10154DBD"/>
    <w:rsid w:val="1036A506"/>
    <w:rsid w:val="10375D6A"/>
    <w:rsid w:val="104E5FF5"/>
    <w:rsid w:val="10525D05"/>
    <w:rsid w:val="105CE463"/>
    <w:rsid w:val="10722467"/>
    <w:rsid w:val="107BB6D5"/>
    <w:rsid w:val="10807158"/>
    <w:rsid w:val="1087295B"/>
    <w:rsid w:val="1093F024"/>
    <w:rsid w:val="10C7B733"/>
    <w:rsid w:val="1112D413"/>
    <w:rsid w:val="11177D08"/>
    <w:rsid w:val="114A99C7"/>
    <w:rsid w:val="115CD9C7"/>
    <w:rsid w:val="1160436A"/>
    <w:rsid w:val="1184217C"/>
    <w:rsid w:val="118E03A2"/>
    <w:rsid w:val="11A2C202"/>
    <w:rsid w:val="11A45AB2"/>
    <w:rsid w:val="11BBDEEC"/>
    <w:rsid w:val="11BF2236"/>
    <w:rsid w:val="11CBB4B0"/>
    <w:rsid w:val="11F37EA0"/>
    <w:rsid w:val="1200BBD8"/>
    <w:rsid w:val="120382F7"/>
    <w:rsid w:val="123F0594"/>
    <w:rsid w:val="124AA362"/>
    <w:rsid w:val="126B97DB"/>
    <w:rsid w:val="12739EFB"/>
    <w:rsid w:val="1281C399"/>
    <w:rsid w:val="128C6D8F"/>
    <w:rsid w:val="12A67618"/>
    <w:rsid w:val="12A6AE0A"/>
    <w:rsid w:val="12E328B0"/>
    <w:rsid w:val="12FD34D9"/>
    <w:rsid w:val="13125DC8"/>
    <w:rsid w:val="1346CCC3"/>
    <w:rsid w:val="13B46AC8"/>
    <w:rsid w:val="13C64628"/>
    <w:rsid w:val="13D12A48"/>
    <w:rsid w:val="13E29C51"/>
    <w:rsid w:val="143EB352"/>
    <w:rsid w:val="149CB63F"/>
    <w:rsid w:val="14A956F7"/>
    <w:rsid w:val="14FDA06F"/>
    <w:rsid w:val="150B4B2B"/>
    <w:rsid w:val="150B62EB"/>
    <w:rsid w:val="15226AF8"/>
    <w:rsid w:val="15379527"/>
    <w:rsid w:val="1553B368"/>
    <w:rsid w:val="157A7636"/>
    <w:rsid w:val="1582BD65"/>
    <w:rsid w:val="15937E14"/>
    <w:rsid w:val="15A32823"/>
    <w:rsid w:val="15B0C37F"/>
    <w:rsid w:val="15BB208F"/>
    <w:rsid w:val="15FE0964"/>
    <w:rsid w:val="16415802"/>
    <w:rsid w:val="164A6755"/>
    <w:rsid w:val="1666EA87"/>
    <w:rsid w:val="167046D6"/>
    <w:rsid w:val="16DC329B"/>
    <w:rsid w:val="16E87D97"/>
    <w:rsid w:val="16FB35A8"/>
    <w:rsid w:val="171DCF7B"/>
    <w:rsid w:val="173B02BD"/>
    <w:rsid w:val="17483CFD"/>
    <w:rsid w:val="174AE85C"/>
    <w:rsid w:val="17758C62"/>
    <w:rsid w:val="17CAF689"/>
    <w:rsid w:val="180EFE41"/>
    <w:rsid w:val="18188FA8"/>
    <w:rsid w:val="182CB93E"/>
    <w:rsid w:val="183F03A6"/>
    <w:rsid w:val="1846FD8B"/>
    <w:rsid w:val="18664084"/>
    <w:rsid w:val="189D4DAE"/>
    <w:rsid w:val="18B0A28D"/>
    <w:rsid w:val="19078863"/>
    <w:rsid w:val="190C46E6"/>
    <w:rsid w:val="191641F8"/>
    <w:rsid w:val="19193880"/>
    <w:rsid w:val="1941CF40"/>
    <w:rsid w:val="198FEC79"/>
    <w:rsid w:val="19B02B7A"/>
    <w:rsid w:val="19BED423"/>
    <w:rsid w:val="19F230E3"/>
    <w:rsid w:val="19F3307D"/>
    <w:rsid w:val="1A0C695A"/>
    <w:rsid w:val="1A33E965"/>
    <w:rsid w:val="1A3CA568"/>
    <w:rsid w:val="1A3F09D6"/>
    <w:rsid w:val="1A4C006C"/>
    <w:rsid w:val="1A868EBE"/>
    <w:rsid w:val="1AAE24BA"/>
    <w:rsid w:val="1AB7A8DC"/>
    <w:rsid w:val="1ACFA0AD"/>
    <w:rsid w:val="1AE4477E"/>
    <w:rsid w:val="1AF50A8D"/>
    <w:rsid w:val="1B2E5A98"/>
    <w:rsid w:val="1B67E1CB"/>
    <w:rsid w:val="1B80E01D"/>
    <w:rsid w:val="1BADFC4E"/>
    <w:rsid w:val="1BD08ACA"/>
    <w:rsid w:val="1BE1E96F"/>
    <w:rsid w:val="1BEC3CB0"/>
    <w:rsid w:val="1C0DBE9F"/>
    <w:rsid w:val="1C135EB6"/>
    <w:rsid w:val="1C4DCDD2"/>
    <w:rsid w:val="1C5852E3"/>
    <w:rsid w:val="1C699C50"/>
    <w:rsid w:val="1C70F333"/>
    <w:rsid w:val="1CB2A92A"/>
    <w:rsid w:val="1D0093CB"/>
    <w:rsid w:val="1D0B4197"/>
    <w:rsid w:val="1D523D72"/>
    <w:rsid w:val="1D52CA96"/>
    <w:rsid w:val="1D85932B"/>
    <w:rsid w:val="1D92A4F7"/>
    <w:rsid w:val="1DB2D092"/>
    <w:rsid w:val="1DDE9013"/>
    <w:rsid w:val="1DF8E279"/>
    <w:rsid w:val="1E221A77"/>
    <w:rsid w:val="1E3EFF9A"/>
    <w:rsid w:val="1E5E6B67"/>
    <w:rsid w:val="1E5F72A7"/>
    <w:rsid w:val="1E66EC02"/>
    <w:rsid w:val="1E86566C"/>
    <w:rsid w:val="1E88121E"/>
    <w:rsid w:val="1E96AA04"/>
    <w:rsid w:val="1EC3565B"/>
    <w:rsid w:val="1ECF7B10"/>
    <w:rsid w:val="1EF35719"/>
    <w:rsid w:val="1F0DAD9A"/>
    <w:rsid w:val="1F135E34"/>
    <w:rsid w:val="1F265BA0"/>
    <w:rsid w:val="1F2CE5F1"/>
    <w:rsid w:val="1F31D4AE"/>
    <w:rsid w:val="1F42572F"/>
    <w:rsid w:val="1F516C78"/>
    <w:rsid w:val="1F74D8E5"/>
    <w:rsid w:val="1F788002"/>
    <w:rsid w:val="1F7EF8D8"/>
    <w:rsid w:val="1F80D30A"/>
    <w:rsid w:val="1FE072DA"/>
    <w:rsid w:val="1FF64E64"/>
    <w:rsid w:val="2022CE6A"/>
    <w:rsid w:val="20B45BA0"/>
    <w:rsid w:val="20B72CB1"/>
    <w:rsid w:val="20F85FEF"/>
    <w:rsid w:val="2115D445"/>
    <w:rsid w:val="211CDB80"/>
    <w:rsid w:val="211F2D63"/>
    <w:rsid w:val="212B7D37"/>
    <w:rsid w:val="21388D1B"/>
    <w:rsid w:val="2139D143"/>
    <w:rsid w:val="217DEE16"/>
    <w:rsid w:val="2199CC89"/>
    <w:rsid w:val="21B975A0"/>
    <w:rsid w:val="22182031"/>
    <w:rsid w:val="2241CE37"/>
    <w:rsid w:val="229E1176"/>
    <w:rsid w:val="22C1249A"/>
    <w:rsid w:val="22C6FEC3"/>
    <w:rsid w:val="22DE10F9"/>
    <w:rsid w:val="23192AD6"/>
    <w:rsid w:val="231BA434"/>
    <w:rsid w:val="235D298A"/>
    <w:rsid w:val="23629FBF"/>
    <w:rsid w:val="2369ED95"/>
    <w:rsid w:val="237D5A72"/>
    <w:rsid w:val="23AA9A6A"/>
    <w:rsid w:val="23D840D8"/>
    <w:rsid w:val="23F2545E"/>
    <w:rsid w:val="24071897"/>
    <w:rsid w:val="2476AC54"/>
    <w:rsid w:val="24BFD53D"/>
    <w:rsid w:val="24CA7B12"/>
    <w:rsid w:val="24DA6BC1"/>
    <w:rsid w:val="24EA7DF6"/>
    <w:rsid w:val="24FAC808"/>
    <w:rsid w:val="251245CD"/>
    <w:rsid w:val="25254958"/>
    <w:rsid w:val="254AC672"/>
    <w:rsid w:val="2555DB7A"/>
    <w:rsid w:val="256809DD"/>
    <w:rsid w:val="25CAAE8D"/>
    <w:rsid w:val="25CAE4AD"/>
    <w:rsid w:val="25D41F9A"/>
    <w:rsid w:val="25E79797"/>
    <w:rsid w:val="25F8D0BB"/>
    <w:rsid w:val="26013CEC"/>
    <w:rsid w:val="260A2E43"/>
    <w:rsid w:val="26663A57"/>
    <w:rsid w:val="26704893"/>
    <w:rsid w:val="267CAF53"/>
    <w:rsid w:val="2688AB86"/>
    <w:rsid w:val="2688AE7E"/>
    <w:rsid w:val="26BA270A"/>
    <w:rsid w:val="26EB7D26"/>
    <w:rsid w:val="26F2215D"/>
    <w:rsid w:val="26F27F78"/>
    <w:rsid w:val="270B714E"/>
    <w:rsid w:val="2715FC49"/>
    <w:rsid w:val="27568E8F"/>
    <w:rsid w:val="275A105F"/>
    <w:rsid w:val="2767BE94"/>
    <w:rsid w:val="27C700D8"/>
    <w:rsid w:val="27E0693A"/>
    <w:rsid w:val="27E6F07B"/>
    <w:rsid w:val="28039917"/>
    <w:rsid w:val="2825BFE5"/>
    <w:rsid w:val="282C571B"/>
    <w:rsid w:val="283662D0"/>
    <w:rsid w:val="285A6896"/>
    <w:rsid w:val="285EC40F"/>
    <w:rsid w:val="2891B994"/>
    <w:rsid w:val="28D0C49F"/>
    <w:rsid w:val="28D1CCEE"/>
    <w:rsid w:val="290C1B96"/>
    <w:rsid w:val="2934BF23"/>
    <w:rsid w:val="294EDE20"/>
    <w:rsid w:val="2957E75E"/>
    <w:rsid w:val="29726AD0"/>
    <w:rsid w:val="2979FEEB"/>
    <w:rsid w:val="29B31C61"/>
    <w:rsid w:val="2A09E6CB"/>
    <w:rsid w:val="2A2264A8"/>
    <w:rsid w:val="2A2557FE"/>
    <w:rsid w:val="2A37FDC9"/>
    <w:rsid w:val="2A3F0854"/>
    <w:rsid w:val="2A548EC4"/>
    <w:rsid w:val="2A73E46C"/>
    <w:rsid w:val="2A765AAE"/>
    <w:rsid w:val="2A7893D3"/>
    <w:rsid w:val="2A8A508F"/>
    <w:rsid w:val="2A993B3F"/>
    <w:rsid w:val="2AA64B48"/>
    <w:rsid w:val="2AC1511F"/>
    <w:rsid w:val="2AE24CED"/>
    <w:rsid w:val="2AE59AAA"/>
    <w:rsid w:val="2AE9251F"/>
    <w:rsid w:val="2AF64B45"/>
    <w:rsid w:val="2AFC265C"/>
    <w:rsid w:val="2B0BBC9B"/>
    <w:rsid w:val="2B24F781"/>
    <w:rsid w:val="2B3A5A3F"/>
    <w:rsid w:val="2B42673E"/>
    <w:rsid w:val="2B74CBEA"/>
    <w:rsid w:val="2B80CDC5"/>
    <w:rsid w:val="2BAAD394"/>
    <w:rsid w:val="2BAEA768"/>
    <w:rsid w:val="2BD05E34"/>
    <w:rsid w:val="2BFD6390"/>
    <w:rsid w:val="2C4746EC"/>
    <w:rsid w:val="2C66B13A"/>
    <w:rsid w:val="2C72F90A"/>
    <w:rsid w:val="2C7B736B"/>
    <w:rsid w:val="2C90146C"/>
    <w:rsid w:val="2C97399E"/>
    <w:rsid w:val="2C9E41A4"/>
    <w:rsid w:val="2CA0CCDC"/>
    <w:rsid w:val="2CBA7A97"/>
    <w:rsid w:val="2CC969C9"/>
    <w:rsid w:val="2CE1C2A0"/>
    <w:rsid w:val="2CF130EA"/>
    <w:rsid w:val="2D010B1C"/>
    <w:rsid w:val="2D1F97A0"/>
    <w:rsid w:val="2D24FB18"/>
    <w:rsid w:val="2D4E2B64"/>
    <w:rsid w:val="2D6573B2"/>
    <w:rsid w:val="2D87961F"/>
    <w:rsid w:val="2D962DC6"/>
    <w:rsid w:val="2DA01AFC"/>
    <w:rsid w:val="2DA8C019"/>
    <w:rsid w:val="2DD3950E"/>
    <w:rsid w:val="2DED76B3"/>
    <w:rsid w:val="2E0DC930"/>
    <w:rsid w:val="2E112E87"/>
    <w:rsid w:val="2E1459C7"/>
    <w:rsid w:val="2E4779D4"/>
    <w:rsid w:val="2E6214DC"/>
    <w:rsid w:val="2E7E31EE"/>
    <w:rsid w:val="2E988519"/>
    <w:rsid w:val="2EA8603D"/>
    <w:rsid w:val="2EAB24C9"/>
    <w:rsid w:val="2EB0C10E"/>
    <w:rsid w:val="2EBE7AFF"/>
    <w:rsid w:val="2EC6FAD8"/>
    <w:rsid w:val="2EC825AE"/>
    <w:rsid w:val="2EEE7465"/>
    <w:rsid w:val="2F061C5C"/>
    <w:rsid w:val="2F1A568F"/>
    <w:rsid w:val="2F49002A"/>
    <w:rsid w:val="2F57D62D"/>
    <w:rsid w:val="2F595413"/>
    <w:rsid w:val="2F5D385D"/>
    <w:rsid w:val="2F69A36A"/>
    <w:rsid w:val="2F7D5856"/>
    <w:rsid w:val="2F9C8188"/>
    <w:rsid w:val="2FC30B17"/>
    <w:rsid w:val="2FD493B8"/>
    <w:rsid w:val="2FE74D01"/>
    <w:rsid w:val="3019FDA0"/>
    <w:rsid w:val="301D88A1"/>
    <w:rsid w:val="3036F752"/>
    <w:rsid w:val="303C2692"/>
    <w:rsid w:val="30747C52"/>
    <w:rsid w:val="3081A14A"/>
    <w:rsid w:val="308E41C3"/>
    <w:rsid w:val="309AD3FA"/>
    <w:rsid w:val="30AE44B9"/>
    <w:rsid w:val="30CCCCBD"/>
    <w:rsid w:val="30CEEE91"/>
    <w:rsid w:val="30E7B195"/>
    <w:rsid w:val="30EDA57A"/>
    <w:rsid w:val="310CA70A"/>
    <w:rsid w:val="31115B45"/>
    <w:rsid w:val="31493296"/>
    <w:rsid w:val="31653465"/>
    <w:rsid w:val="316C3390"/>
    <w:rsid w:val="31724104"/>
    <w:rsid w:val="317643B6"/>
    <w:rsid w:val="31D01005"/>
    <w:rsid w:val="31DDC2F0"/>
    <w:rsid w:val="31F643D5"/>
    <w:rsid w:val="31F6BD49"/>
    <w:rsid w:val="31F6FE08"/>
    <w:rsid w:val="31FB23CF"/>
    <w:rsid w:val="32154334"/>
    <w:rsid w:val="322B3D48"/>
    <w:rsid w:val="322ED5F3"/>
    <w:rsid w:val="3245421F"/>
    <w:rsid w:val="325B179A"/>
    <w:rsid w:val="329B57C6"/>
    <w:rsid w:val="32B2418D"/>
    <w:rsid w:val="32CAD058"/>
    <w:rsid w:val="32D9FFDD"/>
    <w:rsid w:val="32DA0965"/>
    <w:rsid w:val="3302B5F7"/>
    <w:rsid w:val="3305EF87"/>
    <w:rsid w:val="331D2BA2"/>
    <w:rsid w:val="3323FD49"/>
    <w:rsid w:val="33497826"/>
    <w:rsid w:val="3360E451"/>
    <w:rsid w:val="33977E36"/>
    <w:rsid w:val="339A63A0"/>
    <w:rsid w:val="33C26449"/>
    <w:rsid w:val="33CCF49E"/>
    <w:rsid w:val="3407DCD7"/>
    <w:rsid w:val="3409F2C1"/>
    <w:rsid w:val="341A3CFE"/>
    <w:rsid w:val="343F3773"/>
    <w:rsid w:val="3462773D"/>
    <w:rsid w:val="34704E73"/>
    <w:rsid w:val="347EFEC7"/>
    <w:rsid w:val="3493B67A"/>
    <w:rsid w:val="34B215C5"/>
    <w:rsid w:val="34ED59C9"/>
    <w:rsid w:val="3514CF24"/>
    <w:rsid w:val="3546C6B2"/>
    <w:rsid w:val="354B78D0"/>
    <w:rsid w:val="356ACDD0"/>
    <w:rsid w:val="35855D04"/>
    <w:rsid w:val="35A279CA"/>
    <w:rsid w:val="35A8F8FB"/>
    <w:rsid w:val="35C39CD1"/>
    <w:rsid w:val="35ED9A28"/>
    <w:rsid w:val="35FE1E50"/>
    <w:rsid w:val="362520B5"/>
    <w:rsid w:val="3638028F"/>
    <w:rsid w:val="36550CE4"/>
    <w:rsid w:val="366A987B"/>
    <w:rsid w:val="3682FF0B"/>
    <w:rsid w:val="36874A88"/>
    <w:rsid w:val="36D822B4"/>
    <w:rsid w:val="36DFEC39"/>
    <w:rsid w:val="371C5215"/>
    <w:rsid w:val="3729EC7A"/>
    <w:rsid w:val="37714642"/>
    <w:rsid w:val="377E78D7"/>
    <w:rsid w:val="37944A8A"/>
    <w:rsid w:val="3794AB94"/>
    <w:rsid w:val="37B75DD6"/>
    <w:rsid w:val="37C1AE4D"/>
    <w:rsid w:val="37F10398"/>
    <w:rsid w:val="3812D147"/>
    <w:rsid w:val="383A5466"/>
    <w:rsid w:val="3849B2AD"/>
    <w:rsid w:val="38542C8A"/>
    <w:rsid w:val="385516C0"/>
    <w:rsid w:val="387EE2D5"/>
    <w:rsid w:val="38984327"/>
    <w:rsid w:val="38B1564E"/>
    <w:rsid w:val="38F39925"/>
    <w:rsid w:val="3911136A"/>
    <w:rsid w:val="3917D538"/>
    <w:rsid w:val="39216992"/>
    <w:rsid w:val="392B9116"/>
    <w:rsid w:val="39333458"/>
    <w:rsid w:val="394C1979"/>
    <w:rsid w:val="39AB39C1"/>
    <w:rsid w:val="39B189E7"/>
    <w:rsid w:val="39D3E82A"/>
    <w:rsid w:val="39DBC1C8"/>
    <w:rsid w:val="3A029E2C"/>
    <w:rsid w:val="3A10CEA3"/>
    <w:rsid w:val="3A56F1E1"/>
    <w:rsid w:val="3A570DB1"/>
    <w:rsid w:val="3AC5A0BF"/>
    <w:rsid w:val="3ACB34E8"/>
    <w:rsid w:val="3AD7F137"/>
    <w:rsid w:val="3ADDD975"/>
    <w:rsid w:val="3AE24EFE"/>
    <w:rsid w:val="3AE9FB11"/>
    <w:rsid w:val="3B0E2393"/>
    <w:rsid w:val="3B2A6076"/>
    <w:rsid w:val="3B3CC143"/>
    <w:rsid w:val="3B46520A"/>
    <w:rsid w:val="3B62DA87"/>
    <w:rsid w:val="3B9A0655"/>
    <w:rsid w:val="3BA1C9F6"/>
    <w:rsid w:val="3BB8189E"/>
    <w:rsid w:val="3BC80C3B"/>
    <w:rsid w:val="3BCCCF0D"/>
    <w:rsid w:val="3BDEEB5F"/>
    <w:rsid w:val="3BE1D1A3"/>
    <w:rsid w:val="3BF6185F"/>
    <w:rsid w:val="3BFEEDC9"/>
    <w:rsid w:val="3C1BAF84"/>
    <w:rsid w:val="3C2D1681"/>
    <w:rsid w:val="3C5F462B"/>
    <w:rsid w:val="3C602139"/>
    <w:rsid w:val="3C6DA558"/>
    <w:rsid w:val="3CC98A94"/>
    <w:rsid w:val="3CCFF81B"/>
    <w:rsid w:val="3D0E3112"/>
    <w:rsid w:val="3D20C370"/>
    <w:rsid w:val="3D64D4F4"/>
    <w:rsid w:val="3D7F30E2"/>
    <w:rsid w:val="3DCB1DAC"/>
    <w:rsid w:val="3DCC0926"/>
    <w:rsid w:val="3DCE5E4D"/>
    <w:rsid w:val="3DF174B9"/>
    <w:rsid w:val="3E15B7FD"/>
    <w:rsid w:val="3E2C859D"/>
    <w:rsid w:val="3E33EC12"/>
    <w:rsid w:val="3E35E3A9"/>
    <w:rsid w:val="3E391221"/>
    <w:rsid w:val="3E4BBD41"/>
    <w:rsid w:val="3E4FD9F4"/>
    <w:rsid w:val="3E671872"/>
    <w:rsid w:val="3E8907BB"/>
    <w:rsid w:val="3E8E5F00"/>
    <w:rsid w:val="3EAFC320"/>
    <w:rsid w:val="3EBF4073"/>
    <w:rsid w:val="3ECDC3BB"/>
    <w:rsid w:val="3ED3FC22"/>
    <w:rsid w:val="3EDD6C18"/>
    <w:rsid w:val="3F00C922"/>
    <w:rsid w:val="3F15DBD6"/>
    <w:rsid w:val="3F32BCEE"/>
    <w:rsid w:val="3F4B9F1F"/>
    <w:rsid w:val="3F64406C"/>
    <w:rsid w:val="3F787ED8"/>
    <w:rsid w:val="3F82ECBB"/>
    <w:rsid w:val="3F89CC6A"/>
    <w:rsid w:val="3F8A713B"/>
    <w:rsid w:val="3FA4684C"/>
    <w:rsid w:val="3FC1D156"/>
    <w:rsid w:val="400194CA"/>
    <w:rsid w:val="4022AE73"/>
    <w:rsid w:val="40411D16"/>
    <w:rsid w:val="405093D0"/>
    <w:rsid w:val="4067896E"/>
    <w:rsid w:val="40922159"/>
    <w:rsid w:val="40961E58"/>
    <w:rsid w:val="40A323E1"/>
    <w:rsid w:val="40C30519"/>
    <w:rsid w:val="40C784D5"/>
    <w:rsid w:val="411A342F"/>
    <w:rsid w:val="4127B88F"/>
    <w:rsid w:val="413452F2"/>
    <w:rsid w:val="417C3DE5"/>
    <w:rsid w:val="418B762C"/>
    <w:rsid w:val="41B21233"/>
    <w:rsid w:val="41B7968D"/>
    <w:rsid w:val="41BE7945"/>
    <w:rsid w:val="41DC497F"/>
    <w:rsid w:val="41F9A0E7"/>
    <w:rsid w:val="420166F0"/>
    <w:rsid w:val="42044760"/>
    <w:rsid w:val="420C4537"/>
    <w:rsid w:val="423C82B8"/>
    <w:rsid w:val="4278CFED"/>
    <w:rsid w:val="42BEE5CC"/>
    <w:rsid w:val="42C8C47B"/>
    <w:rsid w:val="42FB920E"/>
    <w:rsid w:val="437FC970"/>
    <w:rsid w:val="4445CA2F"/>
    <w:rsid w:val="44ADC78F"/>
    <w:rsid w:val="44BAD07C"/>
    <w:rsid w:val="44CD8FBD"/>
    <w:rsid w:val="44D37C39"/>
    <w:rsid w:val="4506BD6A"/>
    <w:rsid w:val="45526015"/>
    <w:rsid w:val="456875DD"/>
    <w:rsid w:val="46413F68"/>
    <w:rsid w:val="464955E8"/>
    <w:rsid w:val="4662301A"/>
    <w:rsid w:val="469548C0"/>
    <w:rsid w:val="46C2244A"/>
    <w:rsid w:val="46C69629"/>
    <w:rsid w:val="46F511BF"/>
    <w:rsid w:val="46F8B3AA"/>
    <w:rsid w:val="473AFC4B"/>
    <w:rsid w:val="4740D269"/>
    <w:rsid w:val="47701E76"/>
    <w:rsid w:val="4774C7DB"/>
    <w:rsid w:val="479CE41C"/>
    <w:rsid w:val="47A8C667"/>
    <w:rsid w:val="47B6FA2B"/>
    <w:rsid w:val="47CC4DFE"/>
    <w:rsid w:val="47F701B4"/>
    <w:rsid w:val="480A7C81"/>
    <w:rsid w:val="4838E444"/>
    <w:rsid w:val="4840CBA4"/>
    <w:rsid w:val="4869FA4B"/>
    <w:rsid w:val="48756846"/>
    <w:rsid w:val="488959FE"/>
    <w:rsid w:val="48D3C938"/>
    <w:rsid w:val="48E98EF6"/>
    <w:rsid w:val="492656C2"/>
    <w:rsid w:val="49324ADA"/>
    <w:rsid w:val="49476045"/>
    <w:rsid w:val="4957F542"/>
    <w:rsid w:val="499F8A6B"/>
    <w:rsid w:val="49AA7BF0"/>
    <w:rsid w:val="49B28406"/>
    <w:rsid w:val="49E2D7F8"/>
    <w:rsid w:val="4A13A6D2"/>
    <w:rsid w:val="4A2899D9"/>
    <w:rsid w:val="4A835F50"/>
    <w:rsid w:val="4A88F970"/>
    <w:rsid w:val="4ADF43EB"/>
    <w:rsid w:val="4AE5F6F1"/>
    <w:rsid w:val="4B005023"/>
    <w:rsid w:val="4B034F3A"/>
    <w:rsid w:val="4B28A362"/>
    <w:rsid w:val="4B450FA9"/>
    <w:rsid w:val="4B88F0A8"/>
    <w:rsid w:val="4B9973F1"/>
    <w:rsid w:val="4BBF79E8"/>
    <w:rsid w:val="4BCA4695"/>
    <w:rsid w:val="4BCC0160"/>
    <w:rsid w:val="4BCE4EDC"/>
    <w:rsid w:val="4BE6A9B7"/>
    <w:rsid w:val="4C6E64E8"/>
    <w:rsid w:val="4C7C384B"/>
    <w:rsid w:val="4C7D43C9"/>
    <w:rsid w:val="4CBAC05C"/>
    <w:rsid w:val="4CC33C02"/>
    <w:rsid w:val="4CD55E4C"/>
    <w:rsid w:val="4CDD8D89"/>
    <w:rsid w:val="4CE01FA8"/>
    <w:rsid w:val="4CEE15F7"/>
    <w:rsid w:val="4D03ABF2"/>
    <w:rsid w:val="4D0492C0"/>
    <w:rsid w:val="4D23B9F0"/>
    <w:rsid w:val="4D5C1B8C"/>
    <w:rsid w:val="4D6E39C6"/>
    <w:rsid w:val="4D7848CD"/>
    <w:rsid w:val="4D8C7CE0"/>
    <w:rsid w:val="4D952461"/>
    <w:rsid w:val="4DAE5DBC"/>
    <w:rsid w:val="4DBF15B3"/>
    <w:rsid w:val="4DE0711A"/>
    <w:rsid w:val="4DEC636B"/>
    <w:rsid w:val="4DEC903E"/>
    <w:rsid w:val="4DECDAC0"/>
    <w:rsid w:val="4E0E145E"/>
    <w:rsid w:val="4E17AAF7"/>
    <w:rsid w:val="4E210D3C"/>
    <w:rsid w:val="4E474389"/>
    <w:rsid w:val="4E55E6E8"/>
    <w:rsid w:val="4E5600EC"/>
    <w:rsid w:val="4E5C4053"/>
    <w:rsid w:val="4E6AA35B"/>
    <w:rsid w:val="4E7CA342"/>
    <w:rsid w:val="4E7D4B41"/>
    <w:rsid w:val="4E7D9381"/>
    <w:rsid w:val="4E8E476A"/>
    <w:rsid w:val="4E91775D"/>
    <w:rsid w:val="4EA6DE87"/>
    <w:rsid w:val="4EB16883"/>
    <w:rsid w:val="4EBCBA98"/>
    <w:rsid w:val="4ED43725"/>
    <w:rsid w:val="4EFE109C"/>
    <w:rsid w:val="4F189C1D"/>
    <w:rsid w:val="4F4D882B"/>
    <w:rsid w:val="4F566F5E"/>
    <w:rsid w:val="4F581E95"/>
    <w:rsid w:val="4FB67573"/>
    <w:rsid w:val="4FC773A7"/>
    <w:rsid w:val="4FCF8B4D"/>
    <w:rsid w:val="502E9F95"/>
    <w:rsid w:val="503521C6"/>
    <w:rsid w:val="5040D79E"/>
    <w:rsid w:val="50473729"/>
    <w:rsid w:val="5070B3A4"/>
    <w:rsid w:val="5095B40C"/>
    <w:rsid w:val="509B0869"/>
    <w:rsid w:val="50B3762C"/>
    <w:rsid w:val="50CEBC81"/>
    <w:rsid w:val="50D527A2"/>
    <w:rsid w:val="51030DCF"/>
    <w:rsid w:val="51087E88"/>
    <w:rsid w:val="510F3E31"/>
    <w:rsid w:val="511778EE"/>
    <w:rsid w:val="511A5CCC"/>
    <w:rsid w:val="511D709E"/>
    <w:rsid w:val="513CAE88"/>
    <w:rsid w:val="51992BAD"/>
    <w:rsid w:val="51AE95F1"/>
    <w:rsid w:val="51BCAF41"/>
    <w:rsid w:val="51BED952"/>
    <w:rsid w:val="51E614AA"/>
    <w:rsid w:val="51E70CAD"/>
    <w:rsid w:val="51F9C723"/>
    <w:rsid w:val="52047A15"/>
    <w:rsid w:val="5206696B"/>
    <w:rsid w:val="52135EA9"/>
    <w:rsid w:val="5239F814"/>
    <w:rsid w:val="52A87122"/>
    <w:rsid w:val="52AF3BEB"/>
    <w:rsid w:val="52DE0360"/>
    <w:rsid w:val="5345C57D"/>
    <w:rsid w:val="537D0671"/>
    <w:rsid w:val="538DAFE0"/>
    <w:rsid w:val="539DC1CF"/>
    <w:rsid w:val="53C6CFF6"/>
    <w:rsid w:val="53CAD7A8"/>
    <w:rsid w:val="53D070AA"/>
    <w:rsid w:val="53E31063"/>
    <w:rsid w:val="53FE8F62"/>
    <w:rsid w:val="54019C06"/>
    <w:rsid w:val="5413D8A7"/>
    <w:rsid w:val="541C57F8"/>
    <w:rsid w:val="543264C3"/>
    <w:rsid w:val="544FC8A6"/>
    <w:rsid w:val="54519AA2"/>
    <w:rsid w:val="5458A2FF"/>
    <w:rsid w:val="5460BA92"/>
    <w:rsid w:val="54732A5B"/>
    <w:rsid w:val="549A335D"/>
    <w:rsid w:val="54E7C13D"/>
    <w:rsid w:val="54F2EDC4"/>
    <w:rsid w:val="55115612"/>
    <w:rsid w:val="5525303A"/>
    <w:rsid w:val="553ADE82"/>
    <w:rsid w:val="55428F00"/>
    <w:rsid w:val="559D1AC3"/>
    <w:rsid w:val="55A30AEB"/>
    <w:rsid w:val="55C2D4CC"/>
    <w:rsid w:val="55D583A9"/>
    <w:rsid w:val="55F8EF36"/>
    <w:rsid w:val="560A5473"/>
    <w:rsid w:val="56211361"/>
    <w:rsid w:val="5623E22D"/>
    <w:rsid w:val="562FE47F"/>
    <w:rsid w:val="565DC004"/>
    <w:rsid w:val="56700E4A"/>
    <w:rsid w:val="5673970B"/>
    <w:rsid w:val="56870851"/>
    <w:rsid w:val="568AB5CC"/>
    <w:rsid w:val="569E270B"/>
    <w:rsid w:val="56A491E3"/>
    <w:rsid w:val="56A6D08B"/>
    <w:rsid w:val="56CF658A"/>
    <w:rsid w:val="56D1D44B"/>
    <w:rsid w:val="56D33960"/>
    <w:rsid w:val="56F1FDED"/>
    <w:rsid w:val="56F5B3B0"/>
    <w:rsid w:val="57081207"/>
    <w:rsid w:val="571BC65E"/>
    <w:rsid w:val="57247F81"/>
    <w:rsid w:val="5731C65A"/>
    <w:rsid w:val="573678CF"/>
    <w:rsid w:val="57409F5B"/>
    <w:rsid w:val="5777F3BD"/>
    <w:rsid w:val="57818C5C"/>
    <w:rsid w:val="579288BB"/>
    <w:rsid w:val="5793F6A3"/>
    <w:rsid w:val="57B18C7F"/>
    <w:rsid w:val="57B9B81F"/>
    <w:rsid w:val="57D39A84"/>
    <w:rsid w:val="580560CD"/>
    <w:rsid w:val="581AD013"/>
    <w:rsid w:val="582010E8"/>
    <w:rsid w:val="584BE1FF"/>
    <w:rsid w:val="58B2B1F0"/>
    <w:rsid w:val="58C52009"/>
    <w:rsid w:val="58D9B202"/>
    <w:rsid w:val="58E5CB16"/>
    <w:rsid w:val="58F50B31"/>
    <w:rsid w:val="59207290"/>
    <w:rsid w:val="59286033"/>
    <w:rsid w:val="5978A5B9"/>
    <w:rsid w:val="597C13B8"/>
    <w:rsid w:val="598735DC"/>
    <w:rsid w:val="59AFCCCE"/>
    <w:rsid w:val="59C1FC2B"/>
    <w:rsid w:val="59D30BCC"/>
    <w:rsid w:val="5A0D2E75"/>
    <w:rsid w:val="5A43AFC2"/>
    <w:rsid w:val="5A949FB3"/>
    <w:rsid w:val="5AA587F7"/>
    <w:rsid w:val="5AAB9E26"/>
    <w:rsid w:val="5AAFD9DE"/>
    <w:rsid w:val="5AB187AB"/>
    <w:rsid w:val="5B1C6CC7"/>
    <w:rsid w:val="5B21B20E"/>
    <w:rsid w:val="5B2309D6"/>
    <w:rsid w:val="5B27224E"/>
    <w:rsid w:val="5B676B0B"/>
    <w:rsid w:val="5B89EC20"/>
    <w:rsid w:val="5B8C94C8"/>
    <w:rsid w:val="5B8FD55C"/>
    <w:rsid w:val="5B989CE9"/>
    <w:rsid w:val="5B9ED9CC"/>
    <w:rsid w:val="5BB82613"/>
    <w:rsid w:val="5BC834D3"/>
    <w:rsid w:val="5BC925C9"/>
    <w:rsid w:val="5BE391CA"/>
    <w:rsid w:val="5C003E8C"/>
    <w:rsid w:val="5C0AB976"/>
    <w:rsid w:val="5C87458C"/>
    <w:rsid w:val="5C8A198F"/>
    <w:rsid w:val="5C9C6F26"/>
    <w:rsid w:val="5C9E7CA7"/>
    <w:rsid w:val="5C9F2273"/>
    <w:rsid w:val="5CBB6BFE"/>
    <w:rsid w:val="5CC8BF87"/>
    <w:rsid w:val="5CF62CE1"/>
    <w:rsid w:val="5D012A8B"/>
    <w:rsid w:val="5D061837"/>
    <w:rsid w:val="5D0F2A99"/>
    <w:rsid w:val="5D2BCA07"/>
    <w:rsid w:val="5D5737F5"/>
    <w:rsid w:val="5D6CFB1E"/>
    <w:rsid w:val="5D6F27E3"/>
    <w:rsid w:val="5D8A4A4F"/>
    <w:rsid w:val="5D8E0C4E"/>
    <w:rsid w:val="5D8F52A0"/>
    <w:rsid w:val="5DAF389C"/>
    <w:rsid w:val="5DB99BFB"/>
    <w:rsid w:val="5DD5E075"/>
    <w:rsid w:val="5DFF93CD"/>
    <w:rsid w:val="5E07327E"/>
    <w:rsid w:val="5E49815C"/>
    <w:rsid w:val="5E972988"/>
    <w:rsid w:val="5E99A391"/>
    <w:rsid w:val="5E9BDC1A"/>
    <w:rsid w:val="5EAF647F"/>
    <w:rsid w:val="5ECDA87E"/>
    <w:rsid w:val="5F71DE09"/>
    <w:rsid w:val="5F7FA0EC"/>
    <w:rsid w:val="5FA2E877"/>
    <w:rsid w:val="5FACB09E"/>
    <w:rsid w:val="5FAFBE0A"/>
    <w:rsid w:val="602E3591"/>
    <w:rsid w:val="60301B62"/>
    <w:rsid w:val="6045749F"/>
    <w:rsid w:val="607AF467"/>
    <w:rsid w:val="6092A969"/>
    <w:rsid w:val="60A6F5E8"/>
    <w:rsid w:val="60ACAFDF"/>
    <w:rsid w:val="60BFE591"/>
    <w:rsid w:val="60D049D5"/>
    <w:rsid w:val="60F1A043"/>
    <w:rsid w:val="61038FF3"/>
    <w:rsid w:val="611DEF8C"/>
    <w:rsid w:val="613F353C"/>
    <w:rsid w:val="6145DEB4"/>
    <w:rsid w:val="614AA70D"/>
    <w:rsid w:val="617071B3"/>
    <w:rsid w:val="6175FABC"/>
    <w:rsid w:val="6185F868"/>
    <w:rsid w:val="619A34FE"/>
    <w:rsid w:val="61A3EF3A"/>
    <w:rsid w:val="61B06387"/>
    <w:rsid w:val="61DE9CB6"/>
    <w:rsid w:val="62161227"/>
    <w:rsid w:val="6221B52A"/>
    <w:rsid w:val="623F3BEA"/>
    <w:rsid w:val="6243E2BE"/>
    <w:rsid w:val="62A65704"/>
    <w:rsid w:val="62DADD60"/>
    <w:rsid w:val="62FB97B2"/>
    <w:rsid w:val="63010CE0"/>
    <w:rsid w:val="6303861B"/>
    <w:rsid w:val="63186F85"/>
    <w:rsid w:val="6331E3B3"/>
    <w:rsid w:val="6384E63F"/>
    <w:rsid w:val="638CAA3F"/>
    <w:rsid w:val="6393641A"/>
    <w:rsid w:val="63E6000E"/>
    <w:rsid w:val="6410D1E1"/>
    <w:rsid w:val="6417271F"/>
    <w:rsid w:val="6442D8EF"/>
    <w:rsid w:val="644E323E"/>
    <w:rsid w:val="6458A1BD"/>
    <w:rsid w:val="64814DD2"/>
    <w:rsid w:val="64910C34"/>
    <w:rsid w:val="64A2710F"/>
    <w:rsid w:val="64D63C6E"/>
    <w:rsid w:val="6545CEB6"/>
    <w:rsid w:val="6547E6A3"/>
    <w:rsid w:val="6574E3C3"/>
    <w:rsid w:val="65A167F1"/>
    <w:rsid w:val="65A65212"/>
    <w:rsid w:val="65C5BD4B"/>
    <w:rsid w:val="65D157C8"/>
    <w:rsid w:val="65D88A45"/>
    <w:rsid w:val="65E5B15E"/>
    <w:rsid w:val="65EEF347"/>
    <w:rsid w:val="65FA3324"/>
    <w:rsid w:val="66206DD5"/>
    <w:rsid w:val="66306578"/>
    <w:rsid w:val="6670007C"/>
    <w:rsid w:val="6672453E"/>
    <w:rsid w:val="667EE701"/>
    <w:rsid w:val="66905E7D"/>
    <w:rsid w:val="66924B23"/>
    <w:rsid w:val="66939BD0"/>
    <w:rsid w:val="669BBE7F"/>
    <w:rsid w:val="66A06DA7"/>
    <w:rsid w:val="66AB7190"/>
    <w:rsid w:val="66B60C3E"/>
    <w:rsid w:val="66CD89DE"/>
    <w:rsid w:val="67250653"/>
    <w:rsid w:val="6763E7E9"/>
    <w:rsid w:val="676E1F3A"/>
    <w:rsid w:val="678F401A"/>
    <w:rsid w:val="67A7AED5"/>
    <w:rsid w:val="67AC5B5F"/>
    <w:rsid w:val="67CFF831"/>
    <w:rsid w:val="67DF5722"/>
    <w:rsid w:val="67F055AB"/>
    <w:rsid w:val="68126A13"/>
    <w:rsid w:val="682DA356"/>
    <w:rsid w:val="6852C6A6"/>
    <w:rsid w:val="6867B0F2"/>
    <w:rsid w:val="686FDEDA"/>
    <w:rsid w:val="687E8AF4"/>
    <w:rsid w:val="68B5B76D"/>
    <w:rsid w:val="68BE62DD"/>
    <w:rsid w:val="6905EB03"/>
    <w:rsid w:val="691C6472"/>
    <w:rsid w:val="69426A35"/>
    <w:rsid w:val="697F6EC2"/>
    <w:rsid w:val="699138B5"/>
    <w:rsid w:val="69A10358"/>
    <w:rsid w:val="69AC75E4"/>
    <w:rsid w:val="69F4BA1D"/>
    <w:rsid w:val="69FFFF92"/>
    <w:rsid w:val="6A39025E"/>
    <w:rsid w:val="6A497E83"/>
    <w:rsid w:val="6A584ADA"/>
    <w:rsid w:val="6A661D73"/>
    <w:rsid w:val="6A688B1C"/>
    <w:rsid w:val="6A75717E"/>
    <w:rsid w:val="6A7EB9B9"/>
    <w:rsid w:val="6AACAA4C"/>
    <w:rsid w:val="6AB4BF16"/>
    <w:rsid w:val="6ACCAE69"/>
    <w:rsid w:val="6B03B48E"/>
    <w:rsid w:val="6B30DBB6"/>
    <w:rsid w:val="6B3F2E98"/>
    <w:rsid w:val="6B95841D"/>
    <w:rsid w:val="6BAABFD8"/>
    <w:rsid w:val="6BB74759"/>
    <w:rsid w:val="6BB7C442"/>
    <w:rsid w:val="6BC20921"/>
    <w:rsid w:val="6BD55F44"/>
    <w:rsid w:val="6BE617C4"/>
    <w:rsid w:val="6BF27FA9"/>
    <w:rsid w:val="6BFA9FE4"/>
    <w:rsid w:val="6C37B56C"/>
    <w:rsid w:val="6C79C25E"/>
    <w:rsid w:val="6C7C618B"/>
    <w:rsid w:val="6C7E13B0"/>
    <w:rsid w:val="6C973D70"/>
    <w:rsid w:val="6CA3FBE7"/>
    <w:rsid w:val="6CC278CF"/>
    <w:rsid w:val="6CEF7C52"/>
    <w:rsid w:val="6D225845"/>
    <w:rsid w:val="6D46B9C5"/>
    <w:rsid w:val="6D5BCCEA"/>
    <w:rsid w:val="6D77FABB"/>
    <w:rsid w:val="6E0256A1"/>
    <w:rsid w:val="6E047E35"/>
    <w:rsid w:val="6E12FAB0"/>
    <w:rsid w:val="6E2C29BA"/>
    <w:rsid w:val="6E2FBB20"/>
    <w:rsid w:val="6E33CD17"/>
    <w:rsid w:val="6E406293"/>
    <w:rsid w:val="6E42CE00"/>
    <w:rsid w:val="6E799E4F"/>
    <w:rsid w:val="6E79B69C"/>
    <w:rsid w:val="6E967C10"/>
    <w:rsid w:val="6EC44F11"/>
    <w:rsid w:val="6EE59060"/>
    <w:rsid w:val="6F03B028"/>
    <w:rsid w:val="6F048221"/>
    <w:rsid w:val="6F641E27"/>
    <w:rsid w:val="6F85AF7C"/>
    <w:rsid w:val="6FAB9BAD"/>
    <w:rsid w:val="6FADD2D8"/>
    <w:rsid w:val="6FB0584F"/>
    <w:rsid w:val="6FE7D8CD"/>
    <w:rsid w:val="70052775"/>
    <w:rsid w:val="701142DA"/>
    <w:rsid w:val="703B5661"/>
    <w:rsid w:val="70427762"/>
    <w:rsid w:val="7079A3F8"/>
    <w:rsid w:val="7095CBE7"/>
    <w:rsid w:val="70A8256C"/>
    <w:rsid w:val="70D7F0FE"/>
    <w:rsid w:val="711075FA"/>
    <w:rsid w:val="711CDEFD"/>
    <w:rsid w:val="7145B8DC"/>
    <w:rsid w:val="7169295A"/>
    <w:rsid w:val="7175A109"/>
    <w:rsid w:val="71793840"/>
    <w:rsid w:val="718EE2EC"/>
    <w:rsid w:val="7199F093"/>
    <w:rsid w:val="71A50A20"/>
    <w:rsid w:val="71A81972"/>
    <w:rsid w:val="71AC4BB1"/>
    <w:rsid w:val="71B6256C"/>
    <w:rsid w:val="71CE1E0E"/>
    <w:rsid w:val="71F872BB"/>
    <w:rsid w:val="71FE9DC2"/>
    <w:rsid w:val="720C1FCE"/>
    <w:rsid w:val="7218CAD7"/>
    <w:rsid w:val="72235457"/>
    <w:rsid w:val="722C3211"/>
    <w:rsid w:val="724475A1"/>
    <w:rsid w:val="7256F0B7"/>
    <w:rsid w:val="72BB2F91"/>
    <w:rsid w:val="72BE3DD4"/>
    <w:rsid w:val="72CE4756"/>
    <w:rsid w:val="72D13D51"/>
    <w:rsid w:val="72DAA20B"/>
    <w:rsid w:val="72DC0D17"/>
    <w:rsid w:val="7360DBC3"/>
    <w:rsid w:val="73904817"/>
    <w:rsid w:val="73BFA5D2"/>
    <w:rsid w:val="73EFCF9C"/>
    <w:rsid w:val="73F80C9E"/>
    <w:rsid w:val="74045F9A"/>
    <w:rsid w:val="74098778"/>
    <w:rsid w:val="743178CB"/>
    <w:rsid w:val="744C3909"/>
    <w:rsid w:val="747C340E"/>
    <w:rsid w:val="74856B8E"/>
    <w:rsid w:val="74886BB8"/>
    <w:rsid w:val="74D53BD1"/>
    <w:rsid w:val="751493C5"/>
    <w:rsid w:val="7521F4EB"/>
    <w:rsid w:val="754239CC"/>
    <w:rsid w:val="75CB356E"/>
    <w:rsid w:val="75F5828A"/>
    <w:rsid w:val="761E70B3"/>
    <w:rsid w:val="7634464B"/>
    <w:rsid w:val="763790E9"/>
    <w:rsid w:val="766C2AA9"/>
    <w:rsid w:val="76843E59"/>
    <w:rsid w:val="769F8FDA"/>
    <w:rsid w:val="76A6999B"/>
    <w:rsid w:val="76B4675C"/>
    <w:rsid w:val="76C87996"/>
    <w:rsid w:val="76C8F624"/>
    <w:rsid w:val="77190F40"/>
    <w:rsid w:val="775E88CF"/>
    <w:rsid w:val="77764E90"/>
    <w:rsid w:val="7781F3AF"/>
    <w:rsid w:val="77864310"/>
    <w:rsid w:val="77A74C6C"/>
    <w:rsid w:val="77EC35AB"/>
    <w:rsid w:val="78088F0F"/>
    <w:rsid w:val="7823C0C0"/>
    <w:rsid w:val="783004B7"/>
    <w:rsid w:val="7838DD78"/>
    <w:rsid w:val="78466444"/>
    <w:rsid w:val="78486F88"/>
    <w:rsid w:val="784C9CC1"/>
    <w:rsid w:val="78521358"/>
    <w:rsid w:val="786787DE"/>
    <w:rsid w:val="78885640"/>
    <w:rsid w:val="7892CB9A"/>
    <w:rsid w:val="789C673B"/>
    <w:rsid w:val="78AF74EB"/>
    <w:rsid w:val="78B3BD8C"/>
    <w:rsid w:val="78BA2531"/>
    <w:rsid w:val="78FDBD6F"/>
    <w:rsid w:val="79350CA0"/>
    <w:rsid w:val="794865B3"/>
    <w:rsid w:val="794AC93E"/>
    <w:rsid w:val="795A0468"/>
    <w:rsid w:val="7991F1CF"/>
    <w:rsid w:val="79A055B1"/>
    <w:rsid w:val="79B10452"/>
    <w:rsid w:val="79BF2892"/>
    <w:rsid w:val="79CF77EF"/>
    <w:rsid w:val="79EA382B"/>
    <w:rsid w:val="7A0E0236"/>
    <w:rsid w:val="7A46F649"/>
    <w:rsid w:val="7A552B78"/>
    <w:rsid w:val="7A565842"/>
    <w:rsid w:val="7A60BE98"/>
    <w:rsid w:val="7A6405FA"/>
    <w:rsid w:val="7A8475A3"/>
    <w:rsid w:val="7A930B27"/>
    <w:rsid w:val="7AF4018C"/>
    <w:rsid w:val="7B0E42C4"/>
    <w:rsid w:val="7B18E863"/>
    <w:rsid w:val="7B36BEFB"/>
    <w:rsid w:val="7B3EA553"/>
    <w:rsid w:val="7B65D8E3"/>
    <w:rsid w:val="7B7AF958"/>
    <w:rsid w:val="7B7C0246"/>
    <w:rsid w:val="7B94B9C7"/>
    <w:rsid w:val="7BC62F26"/>
    <w:rsid w:val="7BC89A64"/>
    <w:rsid w:val="7BE2ECDD"/>
    <w:rsid w:val="7BF75DD8"/>
    <w:rsid w:val="7C013D1A"/>
    <w:rsid w:val="7C13E029"/>
    <w:rsid w:val="7C21370F"/>
    <w:rsid w:val="7C2F3135"/>
    <w:rsid w:val="7C34AC43"/>
    <w:rsid w:val="7C4361AF"/>
    <w:rsid w:val="7C71CB88"/>
    <w:rsid w:val="7C79612D"/>
    <w:rsid w:val="7C95E1DD"/>
    <w:rsid w:val="7CA96144"/>
    <w:rsid w:val="7CB2CDCF"/>
    <w:rsid w:val="7CD6A692"/>
    <w:rsid w:val="7CFC2CD6"/>
    <w:rsid w:val="7D05E1D9"/>
    <w:rsid w:val="7D31A444"/>
    <w:rsid w:val="7D3A3DAE"/>
    <w:rsid w:val="7D4FC404"/>
    <w:rsid w:val="7DB8BC08"/>
    <w:rsid w:val="7DCFBEE4"/>
    <w:rsid w:val="7DE25886"/>
    <w:rsid w:val="7DE562C7"/>
    <w:rsid w:val="7E11BE5C"/>
    <w:rsid w:val="7E3441C3"/>
    <w:rsid w:val="7E36F917"/>
    <w:rsid w:val="7E3AB052"/>
    <w:rsid w:val="7E4DF652"/>
    <w:rsid w:val="7E6A8067"/>
    <w:rsid w:val="7E776D75"/>
    <w:rsid w:val="7E9C7235"/>
    <w:rsid w:val="7EA09E2E"/>
    <w:rsid w:val="7F06EE2C"/>
    <w:rsid w:val="7F18124E"/>
    <w:rsid w:val="7F30B5B4"/>
    <w:rsid w:val="7F48464C"/>
    <w:rsid w:val="7FDA9AB2"/>
    <w:rsid w:val="7FF006F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A5FB5B1"/>
  <w15:docId w15:val="{EA518DA9-C5AA-40C7-B413-948711FCB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B5607D"/>
    <w:pPr>
      <w:widowControl w:val="0"/>
      <w:autoSpaceDE w:val="0"/>
      <w:autoSpaceDN w:val="0"/>
      <w:adjustRightInd w:val="0"/>
      <w:jc w:val="both"/>
    </w:pPr>
    <w:rPr>
      <w:rFonts w:ascii="Arial" w:hAnsi="Arial" w:cs="Arial"/>
      <w:szCs w:val="24"/>
      <w:lang w:eastAsia="en-CA"/>
    </w:rPr>
  </w:style>
  <w:style w:type="paragraph" w:styleId="Heading1">
    <w:name w:val="heading 1"/>
    <w:basedOn w:val="Normal"/>
    <w:next w:val="Normal"/>
    <w:qFormat/>
    <w:rsid w:val="001B004B"/>
    <w:pPr>
      <w:tabs>
        <w:tab w:val="num" w:pos="432"/>
      </w:tabs>
      <w:ind w:left="432" w:hanging="432"/>
      <w:outlineLvl w:val="0"/>
    </w:pPr>
    <w:rPr>
      <w:b/>
      <w:sz w:val="28"/>
    </w:rPr>
  </w:style>
  <w:style w:type="paragraph" w:styleId="Heading2">
    <w:name w:val="heading 2"/>
    <w:basedOn w:val="Normal"/>
    <w:next w:val="Normal"/>
    <w:qFormat/>
    <w:rsid w:val="001B004B"/>
    <w:pPr>
      <w:numPr>
        <w:ilvl w:val="1"/>
        <w:numId w:val="6"/>
      </w:numPr>
      <w:outlineLvl w:val="1"/>
    </w:pPr>
    <w:rPr>
      <w:b/>
      <w:bCs/>
      <w:sz w:val="24"/>
    </w:rPr>
  </w:style>
  <w:style w:type="paragraph" w:styleId="Heading3">
    <w:name w:val="heading 3"/>
    <w:basedOn w:val="Normal"/>
    <w:next w:val="Normal"/>
    <w:qFormat/>
    <w:rsid w:val="00EA617B"/>
    <w:pPr>
      <w:numPr>
        <w:ilvl w:val="2"/>
        <w:numId w:val="6"/>
      </w:numPr>
      <w:outlineLvl w:val="2"/>
    </w:pPr>
    <w:rPr>
      <w:b/>
      <w:bCs/>
      <w:sz w:val="24"/>
    </w:rPr>
  </w:style>
  <w:style w:type="paragraph" w:styleId="Heading4">
    <w:name w:val="heading 4"/>
    <w:basedOn w:val="Normal"/>
    <w:next w:val="Normal"/>
    <w:qFormat/>
    <w:rsid w:val="0048312F"/>
    <w:pPr>
      <w:numPr>
        <w:ilvl w:val="3"/>
        <w:numId w:val="6"/>
      </w:numPr>
      <w:outlineLvl w:val="3"/>
    </w:pPr>
    <w:rPr>
      <w:b/>
      <w:bCs/>
    </w:rPr>
  </w:style>
  <w:style w:type="paragraph" w:styleId="Heading5">
    <w:name w:val="heading 5"/>
    <w:basedOn w:val="Normal"/>
    <w:next w:val="Normal"/>
    <w:qFormat/>
    <w:rsid w:val="0048312F"/>
    <w:pPr>
      <w:numPr>
        <w:ilvl w:val="4"/>
        <w:numId w:val="6"/>
      </w:numPr>
      <w:outlineLvl w:val="4"/>
    </w:pPr>
    <w:rPr>
      <w:b/>
      <w:bCs/>
    </w:rPr>
  </w:style>
  <w:style w:type="paragraph" w:styleId="Heading6">
    <w:name w:val="heading 6"/>
    <w:basedOn w:val="Normal"/>
    <w:next w:val="Normal"/>
    <w:qFormat/>
    <w:rsid w:val="00056B7E"/>
    <w:pPr>
      <w:numPr>
        <w:ilvl w:val="5"/>
        <w:numId w:val="6"/>
      </w:numPr>
      <w:spacing w:before="240" w:after="60"/>
      <w:outlineLvl w:val="5"/>
    </w:pPr>
    <w:rPr>
      <w:b/>
      <w:bCs/>
      <w:sz w:val="22"/>
      <w:szCs w:val="22"/>
    </w:rPr>
  </w:style>
  <w:style w:type="paragraph" w:styleId="Heading7">
    <w:name w:val="heading 7"/>
    <w:basedOn w:val="Normal"/>
    <w:next w:val="Normal"/>
    <w:qFormat/>
    <w:rsid w:val="00056B7E"/>
    <w:pPr>
      <w:numPr>
        <w:ilvl w:val="6"/>
        <w:numId w:val="6"/>
      </w:numPr>
      <w:spacing w:before="240" w:after="60"/>
      <w:outlineLvl w:val="6"/>
    </w:pPr>
  </w:style>
  <w:style w:type="paragraph" w:styleId="Heading8">
    <w:name w:val="heading 8"/>
    <w:basedOn w:val="Normal"/>
    <w:next w:val="Normal"/>
    <w:qFormat/>
    <w:rsid w:val="00056B7E"/>
    <w:pPr>
      <w:numPr>
        <w:ilvl w:val="7"/>
        <w:numId w:val="6"/>
      </w:numPr>
      <w:spacing w:before="240" w:after="60"/>
      <w:outlineLvl w:val="7"/>
    </w:pPr>
    <w:rPr>
      <w:i/>
      <w:iCs/>
    </w:rPr>
  </w:style>
  <w:style w:type="paragraph" w:styleId="Heading9">
    <w:name w:val="heading 9"/>
    <w:basedOn w:val="Normal"/>
    <w:next w:val="Normal"/>
    <w:qFormat/>
    <w:rsid w:val="00056B7E"/>
    <w:pPr>
      <w:numPr>
        <w:ilvl w:val="8"/>
        <w:numId w:val="6"/>
      </w:numPr>
      <w:spacing w:before="240" w:after="60"/>
      <w:outlineLvl w:val="8"/>
    </w:pPr>
    <w:rPr>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CommentText">
    <w:name w:val="annotation text"/>
    <w:basedOn w:val="Normal"/>
    <w:link w:val="CommentTextChar"/>
    <w:rsid w:val="00CD5D21"/>
    <w:pPr>
      <w:widowControl/>
      <w:autoSpaceDE/>
      <w:autoSpaceDN/>
      <w:adjustRightInd/>
    </w:pPr>
    <w:rPr>
      <w:color w:val="808080"/>
      <w:szCs w:val="20"/>
      <w:lang w:val="ro-RO" w:eastAsia="ro-RO"/>
    </w:rPr>
  </w:style>
  <w:style w:type="paragraph" w:styleId="TOC1">
    <w:name w:val="toc 1"/>
    <w:basedOn w:val="Normal"/>
    <w:next w:val="Normal"/>
    <w:autoRedefine/>
    <w:uiPriority w:val="39"/>
    <w:rsid w:val="002E120A"/>
    <w:pPr>
      <w:widowControl/>
      <w:overflowPunct w:val="0"/>
      <w:spacing w:before="120" w:after="120"/>
      <w:textAlignment w:val="baseline"/>
    </w:pPr>
    <w:rPr>
      <w:b/>
      <w:bCs/>
      <w:caps/>
      <w:szCs w:val="20"/>
      <w:lang w:eastAsia="en-US"/>
    </w:rPr>
  </w:style>
  <w:style w:type="paragraph" w:styleId="TOC2">
    <w:name w:val="toc 2"/>
    <w:basedOn w:val="Normal"/>
    <w:next w:val="Normal"/>
    <w:autoRedefine/>
    <w:uiPriority w:val="39"/>
    <w:rsid w:val="002E120A"/>
    <w:pPr>
      <w:widowControl/>
      <w:overflowPunct w:val="0"/>
      <w:ind w:left="200"/>
      <w:textAlignment w:val="baseline"/>
    </w:pPr>
    <w:rPr>
      <w:smallCaps/>
      <w:szCs w:val="20"/>
      <w:lang w:eastAsia="en-US"/>
    </w:rPr>
  </w:style>
  <w:style w:type="paragraph" w:styleId="TOC3">
    <w:name w:val="toc 3"/>
    <w:basedOn w:val="Normal"/>
    <w:next w:val="Normal"/>
    <w:autoRedefine/>
    <w:uiPriority w:val="39"/>
    <w:rsid w:val="002E120A"/>
    <w:pPr>
      <w:widowControl/>
      <w:overflowPunct w:val="0"/>
      <w:ind w:left="400"/>
      <w:textAlignment w:val="baseline"/>
    </w:pPr>
    <w:rPr>
      <w:i/>
      <w:iCs/>
      <w:szCs w:val="20"/>
      <w:lang w:eastAsia="en-US"/>
    </w:rPr>
  </w:style>
  <w:style w:type="character" w:styleId="Hyperlink">
    <w:name w:val="Hyperlink"/>
    <w:basedOn w:val="DefaultParagraphFont"/>
    <w:uiPriority w:val="99"/>
    <w:rsid w:val="002E120A"/>
    <w:rPr>
      <w:color w:val="0000FF"/>
      <w:u w:val="single"/>
    </w:rPr>
  </w:style>
  <w:style w:type="paragraph" w:styleId="BodyTextLevel1" w:customStyle="1">
    <w:name w:val="Body Text Level 1"/>
    <w:basedOn w:val="BodyText"/>
    <w:rsid w:val="002E120A"/>
    <w:pPr>
      <w:widowControl/>
      <w:autoSpaceDE/>
      <w:autoSpaceDN/>
      <w:adjustRightInd/>
      <w:spacing w:after="240" w:line="240" w:lineRule="atLeast"/>
      <w:ind w:left="1080" w:right="630"/>
    </w:pPr>
    <w:rPr>
      <w:spacing w:val="5"/>
      <w:lang w:eastAsia="en-US"/>
    </w:rPr>
  </w:style>
  <w:style w:type="paragraph" w:styleId="BodyText">
    <w:name w:val="Body Text"/>
    <w:basedOn w:val="Normal"/>
    <w:rsid w:val="002E120A"/>
    <w:pPr>
      <w:spacing w:after="120"/>
    </w:pPr>
  </w:style>
  <w:style w:type="paragraph" w:styleId="FooterGreetings" w:customStyle="1">
    <w:name w:val="Footer_Greetings"/>
    <w:basedOn w:val="Normal"/>
    <w:rsid w:val="00005FA5"/>
    <w:pPr>
      <w:widowControl/>
      <w:autoSpaceDE/>
      <w:autoSpaceDN/>
      <w:adjustRightInd/>
    </w:pPr>
    <w:rPr>
      <w:rFonts w:ascii="Caatoosee-logo" w:hAnsi="Caatoosee-logo" w:cs="Caatoosee-logo"/>
      <w:szCs w:val="20"/>
      <w:lang w:val="de-DE" w:eastAsia="de-DE"/>
    </w:rPr>
  </w:style>
  <w:style w:type="paragraph" w:styleId="Header">
    <w:name w:val="header"/>
    <w:basedOn w:val="Normal"/>
    <w:rsid w:val="00005FA5"/>
    <w:pPr>
      <w:widowControl/>
      <w:tabs>
        <w:tab w:val="center" w:pos="4536"/>
        <w:tab w:val="right" w:pos="9072"/>
      </w:tabs>
      <w:autoSpaceDE/>
      <w:autoSpaceDN/>
      <w:adjustRightInd/>
    </w:pPr>
    <w:rPr>
      <w:szCs w:val="20"/>
      <w:lang w:val="de-DE" w:eastAsia="de-DE"/>
    </w:rPr>
  </w:style>
  <w:style w:type="paragraph" w:styleId="Footer">
    <w:name w:val="footer"/>
    <w:basedOn w:val="Normal"/>
    <w:rsid w:val="00216BBC"/>
    <w:pPr>
      <w:tabs>
        <w:tab w:val="center" w:pos="4320"/>
        <w:tab w:val="right" w:pos="8640"/>
      </w:tabs>
    </w:pPr>
  </w:style>
  <w:style w:type="paragraph" w:styleId="Caption">
    <w:name w:val="caption"/>
    <w:aliases w:val="Test Case"/>
    <w:basedOn w:val="Normal"/>
    <w:next w:val="Normal"/>
    <w:qFormat/>
    <w:rsid w:val="00BE4ED5"/>
    <w:pPr>
      <w:widowControl/>
      <w:overflowPunct w:val="0"/>
      <w:spacing w:before="120" w:after="120"/>
      <w:textAlignment w:val="baseline"/>
    </w:pPr>
    <w:rPr>
      <w:b/>
      <w:bCs/>
      <w:szCs w:val="20"/>
      <w:lang w:eastAsia="en-US"/>
    </w:rPr>
  </w:style>
  <w:style w:type="paragraph" w:styleId="BodyTextLevel2" w:customStyle="1">
    <w:name w:val="Body Text Level 2"/>
    <w:basedOn w:val="BodyTextLevel1"/>
    <w:rsid w:val="00BE4ED5"/>
    <w:pPr>
      <w:ind w:left="1620"/>
    </w:pPr>
  </w:style>
  <w:style w:type="paragraph" w:styleId="NormalBold" w:customStyle="1">
    <w:name w:val="Normal + Bold"/>
    <w:aliases w:val="All caps"/>
    <w:basedOn w:val="Normal"/>
    <w:rsid w:val="00CD5D21"/>
    <w:pPr>
      <w:keepNext/>
      <w:widowControl/>
      <w:autoSpaceDE/>
      <w:autoSpaceDN/>
      <w:adjustRightInd/>
      <w:spacing w:line="280" w:lineRule="exact"/>
      <w:outlineLvl w:val="1"/>
    </w:pPr>
    <w:rPr>
      <w:b/>
      <w:bCs/>
      <w:sz w:val="24"/>
      <w:lang w:val="en-GB" w:eastAsia="de-DE"/>
    </w:rPr>
  </w:style>
  <w:style w:type="paragraph" w:styleId="Title">
    <w:name w:val="Title"/>
    <w:basedOn w:val="Normal"/>
    <w:qFormat/>
    <w:rsid w:val="00C41230"/>
    <w:pPr>
      <w:spacing w:before="240" w:after="60"/>
      <w:jc w:val="center"/>
      <w:outlineLvl w:val="0"/>
    </w:pPr>
    <w:rPr>
      <w:b/>
      <w:bCs/>
      <w:kern w:val="28"/>
      <w:sz w:val="32"/>
      <w:szCs w:val="32"/>
    </w:rPr>
  </w:style>
  <w:style w:type="paragraph" w:styleId="box" w:customStyle="1">
    <w:name w:val="box"/>
    <w:basedOn w:val="Normal"/>
    <w:rsid w:val="00056B7E"/>
    <w:pPr>
      <w:widowControl/>
      <w:autoSpaceDE/>
      <w:autoSpaceDN/>
      <w:adjustRightInd/>
      <w:spacing w:line="240" w:lineRule="exact"/>
      <w:jc w:val="center"/>
    </w:pPr>
  </w:style>
  <w:style w:type="paragraph" w:styleId="flow" w:customStyle="1">
    <w:name w:val="flow"/>
    <w:basedOn w:val="Normal"/>
    <w:rsid w:val="00056B7E"/>
    <w:pPr>
      <w:widowControl/>
      <w:autoSpaceDE/>
      <w:autoSpaceDN/>
      <w:adjustRightInd/>
      <w:spacing w:line="200" w:lineRule="exact"/>
      <w:jc w:val="center"/>
    </w:pPr>
    <w:rPr>
      <w:szCs w:val="20"/>
    </w:rPr>
  </w:style>
  <w:style w:type="paragraph" w:styleId="FigNum" w:customStyle="1">
    <w:name w:val="Fig Num"/>
    <w:basedOn w:val="Normal"/>
    <w:next w:val="Caption"/>
    <w:rsid w:val="00056B7E"/>
    <w:pPr>
      <w:keepNext/>
      <w:widowControl/>
      <w:autoSpaceDE/>
      <w:autoSpaceDN/>
      <w:adjustRightInd/>
    </w:pPr>
    <w:rPr>
      <w:b/>
      <w:bCs/>
    </w:rPr>
  </w:style>
  <w:style w:type="table" w:styleId="TableGrid">
    <w:name w:val="Table Grid"/>
    <w:basedOn w:val="TableNormal"/>
    <w:rsid w:val="00056B7E"/>
    <w:pPr>
      <w:widowControl w:val="0"/>
      <w:autoSpaceDE w:val="0"/>
      <w:autoSpaceDN w:val="0"/>
      <w:adjustRightInd w:val="0"/>
    </w:pPr>
    <w:rPr>
      <w:rFonts w:ascii="Arial" w:hAnsi="Arial" w:cs="Ari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
    <w:name w:val="List"/>
    <w:basedOn w:val="Normal"/>
    <w:rsid w:val="006F4D64"/>
    <w:pPr>
      <w:ind w:left="283" w:hanging="283"/>
    </w:pPr>
  </w:style>
  <w:style w:type="paragraph" w:styleId="level4" w:customStyle="1">
    <w:name w:val="level 4"/>
    <w:basedOn w:val="Normal"/>
    <w:rsid w:val="008469F2"/>
    <w:pPr>
      <w:widowControl/>
      <w:autoSpaceDE/>
      <w:autoSpaceDN/>
      <w:adjustRightInd/>
      <w:spacing w:before="120" w:after="120" w:line="240" w:lineRule="exact"/>
      <w:ind w:left="1267" w:hanging="720"/>
    </w:pPr>
    <w:rPr>
      <w:b/>
      <w:bCs/>
    </w:rPr>
  </w:style>
  <w:style w:type="paragraph" w:styleId="level4text" w:customStyle="1">
    <w:name w:val="level 4 text"/>
    <w:basedOn w:val="level4"/>
    <w:rsid w:val="008469F2"/>
    <w:pPr>
      <w:spacing w:before="0" w:after="0"/>
      <w:ind w:firstLine="0"/>
    </w:pPr>
    <w:rPr>
      <w:b w:val="0"/>
      <w:bCs w:val="0"/>
    </w:rPr>
  </w:style>
  <w:style w:type="paragraph" w:styleId="stimulus" w:customStyle="1">
    <w:name w:val="stimulus"/>
    <w:basedOn w:val="Normal"/>
    <w:rsid w:val="008469F2"/>
    <w:pPr>
      <w:widowControl/>
      <w:autoSpaceDE/>
      <w:autoSpaceDN/>
      <w:adjustRightInd/>
      <w:spacing w:before="40" w:after="40" w:line="240" w:lineRule="exact"/>
      <w:ind w:left="2689" w:hanging="1429"/>
    </w:pPr>
  </w:style>
  <w:style w:type="paragraph" w:styleId="List2">
    <w:name w:val="List 2"/>
    <w:basedOn w:val="Normal"/>
    <w:rsid w:val="008469F2"/>
    <w:pPr>
      <w:ind w:left="566" w:hanging="283"/>
    </w:pPr>
  </w:style>
  <w:style w:type="paragraph" w:styleId="qualityattribute" w:customStyle="1">
    <w:name w:val="quality attribute"/>
    <w:basedOn w:val="Normal"/>
    <w:rsid w:val="008469F2"/>
    <w:pPr>
      <w:widowControl/>
      <w:autoSpaceDE/>
      <w:autoSpaceDN/>
      <w:adjustRightInd/>
      <w:spacing w:line="240" w:lineRule="exact"/>
      <w:ind w:left="1530" w:hanging="1530"/>
    </w:pPr>
  </w:style>
  <w:style w:type="character" w:styleId="goohl2" w:customStyle="1">
    <w:name w:val="goohl2"/>
    <w:basedOn w:val="DefaultParagraphFont"/>
    <w:rsid w:val="00EB7EFD"/>
  </w:style>
  <w:style w:type="character" w:styleId="goohl0" w:customStyle="1">
    <w:name w:val="goohl0"/>
    <w:basedOn w:val="DefaultParagraphFont"/>
    <w:rsid w:val="00EB7EFD"/>
  </w:style>
  <w:style w:type="paragraph" w:styleId="StyleHeading114ptBold" w:customStyle="1">
    <w:name w:val="Style Heading 1 + 14 pt Bold"/>
    <w:basedOn w:val="Heading1"/>
    <w:next w:val="Normal"/>
    <w:rsid w:val="0048312F"/>
    <w:rPr>
      <w:b w:val="0"/>
      <w:bCs/>
      <w:szCs w:val="28"/>
    </w:rPr>
  </w:style>
  <w:style w:type="character" w:styleId="Emphasis">
    <w:name w:val="Emphasis"/>
    <w:basedOn w:val="DefaultParagraphFont"/>
    <w:qFormat/>
    <w:rsid w:val="00E42C2C"/>
    <w:rPr>
      <w:i/>
      <w:iCs/>
    </w:rPr>
  </w:style>
  <w:style w:type="paragraph" w:styleId="TOCHeading">
    <w:name w:val="TOC Heading"/>
    <w:basedOn w:val="Heading1"/>
    <w:next w:val="Normal"/>
    <w:uiPriority w:val="39"/>
    <w:unhideWhenUsed/>
    <w:qFormat/>
    <w:rsid w:val="00E42C2C"/>
    <w:pPr>
      <w:keepNext/>
      <w:keepLines/>
      <w:widowControl/>
      <w:tabs>
        <w:tab w:val="clear" w:pos="432"/>
      </w:tabs>
      <w:autoSpaceDE/>
      <w:autoSpaceDN/>
      <w:adjustRightInd/>
      <w:spacing w:before="240" w:line="259" w:lineRule="auto"/>
      <w:ind w:left="0" w:firstLine="0"/>
      <w:jc w:val="left"/>
      <w:outlineLvl w:val="9"/>
    </w:pPr>
    <w:rPr>
      <w:rFonts w:asciiTheme="majorHAnsi" w:hAnsiTheme="majorHAnsi" w:eastAsiaTheme="majorEastAsia" w:cstheme="majorBidi"/>
      <w:b w:val="0"/>
      <w:color w:val="365F91" w:themeColor="accent1" w:themeShade="BF"/>
      <w:sz w:val="32"/>
      <w:szCs w:val="32"/>
      <w:lang w:eastAsia="en-US"/>
    </w:rPr>
  </w:style>
  <w:style w:type="paragraph" w:styleId="BalloonText">
    <w:name w:val="Balloon Text"/>
    <w:basedOn w:val="Normal"/>
    <w:link w:val="BalloonTextChar"/>
    <w:semiHidden/>
    <w:unhideWhenUsed/>
    <w:rsid w:val="00307BA0"/>
    <w:rPr>
      <w:rFonts w:ascii="Tahoma" w:hAnsi="Tahoma" w:cs="Tahoma"/>
      <w:sz w:val="16"/>
      <w:szCs w:val="16"/>
    </w:rPr>
  </w:style>
  <w:style w:type="character" w:styleId="BalloonTextChar" w:customStyle="1">
    <w:name w:val="Balloon Text Char"/>
    <w:basedOn w:val="DefaultParagraphFont"/>
    <w:link w:val="BalloonText"/>
    <w:semiHidden/>
    <w:rsid w:val="00307BA0"/>
    <w:rPr>
      <w:rFonts w:ascii="Tahoma" w:hAnsi="Tahoma" w:cs="Tahoma"/>
      <w:sz w:val="16"/>
      <w:szCs w:val="16"/>
      <w:lang w:eastAsia="en-CA"/>
    </w:rPr>
  </w:style>
  <w:style w:type="paragraph" w:styleId="ListParagraph">
    <w:name w:val="List Paragraph"/>
    <w:basedOn w:val="Normal"/>
    <w:uiPriority w:val="34"/>
    <w:qFormat/>
    <w:rsid w:val="008576A0"/>
    <w:pPr>
      <w:ind w:left="720"/>
      <w:contextualSpacing/>
    </w:pPr>
  </w:style>
  <w:style w:type="paragraph" w:styleId="NormalWeb">
    <w:name w:val="Normal (Web)"/>
    <w:basedOn w:val="Normal"/>
    <w:uiPriority w:val="99"/>
    <w:semiHidden/>
    <w:unhideWhenUsed/>
    <w:rsid w:val="009C6745"/>
    <w:pPr>
      <w:widowControl/>
      <w:autoSpaceDE/>
      <w:autoSpaceDN/>
      <w:adjustRightInd/>
      <w:spacing w:before="100" w:beforeAutospacing="1" w:after="100" w:afterAutospacing="1"/>
      <w:jc w:val="left"/>
    </w:pPr>
    <w:rPr>
      <w:rFonts w:ascii="Times New Roman" w:hAnsi="Times New Roman" w:cs="Times New Roman"/>
      <w:sz w:val="24"/>
      <w:lang w:val="en-CA" w:eastAsia="zh-CN"/>
    </w:rPr>
  </w:style>
  <w:style w:type="character" w:styleId="UnresolvedMention">
    <w:name w:val="Unresolved Mention"/>
    <w:basedOn w:val="DefaultParagraphFont"/>
    <w:uiPriority w:val="99"/>
    <w:semiHidden/>
    <w:unhideWhenUsed/>
    <w:rsid w:val="00EC7345"/>
    <w:rPr>
      <w:color w:val="605E5C"/>
      <w:shd w:val="clear" w:color="auto" w:fill="E1DFDD"/>
    </w:rPr>
  </w:style>
  <w:style w:type="character" w:styleId="FollowedHyperlink">
    <w:name w:val="FollowedHyperlink"/>
    <w:basedOn w:val="DefaultParagraphFont"/>
    <w:semiHidden/>
    <w:unhideWhenUsed/>
    <w:rsid w:val="00F94181"/>
    <w:rPr>
      <w:color w:val="800080" w:themeColor="followedHyperlink"/>
      <w:u w:val="single"/>
    </w:rPr>
  </w:style>
  <w:style w:type="table" w:styleId="GridTable1Light">
    <w:name w:val="Grid Table 1 Light"/>
    <w:basedOn w:val="TableNormal"/>
    <w:uiPriority w:val="46"/>
    <w:rsid w:val="006B3F95"/>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character" w:styleId="a-size-large" w:customStyle="1">
    <w:name w:val="a-size-large"/>
    <w:basedOn w:val="DefaultParagraphFont"/>
    <w:rsid w:val="00146A71"/>
  </w:style>
  <w:style w:type="character" w:styleId="CommentReference">
    <w:name w:val="annotation reference"/>
    <w:basedOn w:val="DefaultParagraphFont"/>
    <w:semiHidden/>
    <w:unhideWhenUsed/>
    <w:rsid w:val="00F0217E"/>
    <w:rPr>
      <w:sz w:val="16"/>
      <w:szCs w:val="16"/>
    </w:rPr>
  </w:style>
  <w:style w:type="paragraph" w:styleId="CommentSubject">
    <w:name w:val="annotation subject"/>
    <w:basedOn w:val="CommentText"/>
    <w:next w:val="CommentText"/>
    <w:link w:val="CommentSubjectChar"/>
    <w:semiHidden/>
    <w:unhideWhenUsed/>
    <w:rsid w:val="00F0217E"/>
    <w:pPr>
      <w:widowControl w:val="0"/>
      <w:autoSpaceDE w:val="0"/>
      <w:autoSpaceDN w:val="0"/>
      <w:adjustRightInd w:val="0"/>
    </w:pPr>
    <w:rPr>
      <w:b/>
      <w:bCs/>
      <w:color w:val="auto"/>
      <w:lang w:val="en-US" w:eastAsia="en-CA"/>
    </w:rPr>
  </w:style>
  <w:style w:type="character" w:styleId="CommentTextChar" w:customStyle="1">
    <w:name w:val="Comment Text Char"/>
    <w:basedOn w:val="DefaultParagraphFont"/>
    <w:link w:val="CommentText"/>
    <w:rsid w:val="00F0217E"/>
    <w:rPr>
      <w:rFonts w:ascii="Arial" w:hAnsi="Arial" w:cs="Arial"/>
      <w:color w:val="808080"/>
      <w:lang w:val="ro-RO" w:eastAsia="ro-RO"/>
    </w:rPr>
  </w:style>
  <w:style w:type="character" w:styleId="CommentSubjectChar" w:customStyle="1">
    <w:name w:val="Comment Subject Char"/>
    <w:basedOn w:val="CommentTextChar"/>
    <w:link w:val="CommentSubject"/>
    <w:semiHidden/>
    <w:rsid w:val="00F0217E"/>
    <w:rPr>
      <w:rFonts w:ascii="Arial" w:hAnsi="Arial" w:cs="Arial"/>
      <w:b/>
      <w:bCs/>
      <w:color w:val="808080"/>
      <w:lang w:val="ro-RO"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60">
          <w:marLeft w:val="0"/>
          <w:marRight w:val="0"/>
          <w:marTop w:val="0"/>
          <w:marBottom w:val="0"/>
          <w:divBdr>
            <w:top w:val="none" w:sz="0" w:space="0" w:color="auto"/>
            <w:left w:val="none" w:sz="0" w:space="0" w:color="auto"/>
            <w:bottom w:val="none" w:sz="0" w:space="0" w:color="auto"/>
            <w:right w:val="none" w:sz="0" w:space="0" w:color="auto"/>
          </w:divBdr>
        </w:div>
        <w:div w:id="67">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78">
          <w:marLeft w:val="0"/>
          <w:marRight w:val="0"/>
          <w:marTop w:val="0"/>
          <w:marBottom w:val="0"/>
          <w:divBdr>
            <w:top w:val="none" w:sz="0" w:space="0" w:color="auto"/>
            <w:left w:val="none" w:sz="0" w:space="0" w:color="auto"/>
            <w:bottom w:val="none" w:sz="0" w:space="0" w:color="auto"/>
            <w:right w:val="none" w:sz="0" w:space="0" w:color="auto"/>
          </w:divBdr>
        </w:div>
        <w:div w:id="82">
          <w:marLeft w:val="0"/>
          <w:marRight w:val="0"/>
          <w:marTop w:val="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56">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7">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4">
          <w:marLeft w:val="0"/>
          <w:marRight w:val="0"/>
          <w:marTop w:val="0"/>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3">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62">
          <w:marLeft w:val="0"/>
          <w:marRight w:val="0"/>
          <w:marTop w:val="0"/>
          <w:marBottom w:val="0"/>
          <w:divBdr>
            <w:top w:val="none" w:sz="0" w:space="0" w:color="auto"/>
            <w:left w:val="none" w:sz="0" w:space="0" w:color="auto"/>
            <w:bottom w:val="none" w:sz="0" w:space="0" w:color="auto"/>
            <w:right w:val="none" w:sz="0" w:space="0" w:color="auto"/>
          </w:divBdr>
        </w:div>
        <w:div w:id="63">
          <w:marLeft w:val="0"/>
          <w:marRight w:val="0"/>
          <w:marTop w:val="0"/>
          <w:marBottom w:val="0"/>
          <w:divBdr>
            <w:top w:val="none" w:sz="0" w:space="0" w:color="auto"/>
            <w:left w:val="none" w:sz="0" w:space="0" w:color="auto"/>
            <w:bottom w:val="none" w:sz="0" w:space="0" w:color="auto"/>
            <w:right w:val="none" w:sz="0" w:space="0" w:color="auto"/>
          </w:divBdr>
        </w:div>
        <w:div w:id="64">
          <w:marLeft w:val="0"/>
          <w:marRight w:val="0"/>
          <w:marTop w:val="0"/>
          <w:marBottom w:val="0"/>
          <w:divBdr>
            <w:top w:val="none" w:sz="0" w:space="0" w:color="auto"/>
            <w:left w:val="none" w:sz="0" w:space="0" w:color="auto"/>
            <w:bottom w:val="none" w:sz="0" w:space="0" w:color="auto"/>
            <w:right w:val="none" w:sz="0" w:space="0" w:color="auto"/>
          </w:divBdr>
        </w:div>
        <w:div w:id="65">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2">
          <w:marLeft w:val="0"/>
          <w:marRight w:val="0"/>
          <w:marTop w:val="0"/>
          <w:marBottom w:val="0"/>
          <w:divBdr>
            <w:top w:val="none" w:sz="0" w:space="0" w:color="auto"/>
            <w:left w:val="none" w:sz="0" w:space="0" w:color="auto"/>
            <w:bottom w:val="none" w:sz="0" w:space="0" w:color="auto"/>
            <w:right w:val="none" w:sz="0" w:space="0" w:color="auto"/>
          </w:divBdr>
        </w:div>
        <w:div w:id="75">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sChild>
    </w:div>
    <w:div w:id="87777310">
      <w:bodyDiv w:val="1"/>
      <w:marLeft w:val="0"/>
      <w:marRight w:val="0"/>
      <w:marTop w:val="0"/>
      <w:marBottom w:val="0"/>
      <w:divBdr>
        <w:top w:val="none" w:sz="0" w:space="0" w:color="auto"/>
        <w:left w:val="none" w:sz="0" w:space="0" w:color="auto"/>
        <w:bottom w:val="none" w:sz="0" w:space="0" w:color="auto"/>
        <w:right w:val="none" w:sz="0" w:space="0" w:color="auto"/>
      </w:divBdr>
    </w:div>
    <w:div w:id="370766214">
      <w:bodyDiv w:val="1"/>
      <w:marLeft w:val="0"/>
      <w:marRight w:val="0"/>
      <w:marTop w:val="0"/>
      <w:marBottom w:val="0"/>
      <w:divBdr>
        <w:top w:val="none" w:sz="0" w:space="0" w:color="auto"/>
        <w:left w:val="none" w:sz="0" w:space="0" w:color="auto"/>
        <w:bottom w:val="none" w:sz="0" w:space="0" w:color="auto"/>
        <w:right w:val="none" w:sz="0" w:space="0" w:color="auto"/>
      </w:divBdr>
    </w:div>
    <w:div w:id="728041415">
      <w:bodyDiv w:val="1"/>
      <w:marLeft w:val="0"/>
      <w:marRight w:val="0"/>
      <w:marTop w:val="0"/>
      <w:marBottom w:val="0"/>
      <w:divBdr>
        <w:top w:val="none" w:sz="0" w:space="0" w:color="auto"/>
        <w:left w:val="none" w:sz="0" w:space="0" w:color="auto"/>
        <w:bottom w:val="none" w:sz="0" w:space="0" w:color="auto"/>
        <w:right w:val="none" w:sz="0" w:space="0" w:color="auto"/>
      </w:divBdr>
    </w:div>
    <w:div w:id="772821198">
      <w:bodyDiv w:val="1"/>
      <w:marLeft w:val="0"/>
      <w:marRight w:val="0"/>
      <w:marTop w:val="0"/>
      <w:marBottom w:val="0"/>
      <w:divBdr>
        <w:top w:val="none" w:sz="0" w:space="0" w:color="auto"/>
        <w:left w:val="none" w:sz="0" w:space="0" w:color="auto"/>
        <w:bottom w:val="none" w:sz="0" w:space="0" w:color="auto"/>
        <w:right w:val="none" w:sz="0" w:space="0" w:color="auto"/>
      </w:divBdr>
    </w:div>
    <w:div w:id="817763924">
      <w:bodyDiv w:val="1"/>
      <w:marLeft w:val="0"/>
      <w:marRight w:val="0"/>
      <w:marTop w:val="0"/>
      <w:marBottom w:val="0"/>
      <w:divBdr>
        <w:top w:val="none" w:sz="0" w:space="0" w:color="auto"/>
        <w:left w:val="none" w:sz="0" w:space="0" w:color="auto"/>
        <w:bottom w:val="none" w:sz="0" w:space="0" w:color="auto"/>
        <w:right w:val="none" w:sz="0" w:space="0" w:color="auto"/>
      </w:divBdr>
    </w:div>
    <w:div w:id="828982200">
      <w:bodyDiv w:val="1"/>
      <w:marLeft w:val="0"/>
      <w:marRight w:val="0"/>
      <w:marTop w:val="0"/>
      <w:marBottom w:val="0"/>
      <w:divBdr>
        <w:top w:val="none" w:sz="0" w:space="0" w:color="auto"/>
        <w:left w:val="none" w:sz="0" w:space="0" w:color="auto"/>
        <w:bottom w:val="none" w:sz="0" w:space="0" w:color="auto"/>
        <w:right w:val="none" w:sz="0" w:space="0" w:color="auto"/>
      </w:divBdr>
    </w:div>
    <w:div w:id="877663801">
      <w:bodyDiv w:val="1"/>
      <w:marLeft w:val="0"/>
      <w:marRight w:val="0"/>
      <w:marTop w:val="0"/>
      <w:marBottom w:val="0"/>
      <w:divBdr>
        <w:top w:val="none" w:sz="0" w:space="0" w:color="auto"/>
        <w:left w:val="none" w:sz="0" w:space="0" w:color="auto"/>
        <w:bottom w:val="none" w:sz="0" w:space="0" w:color="auto"/>
        <w:right w:val="none" w:sz="0" w:space="0" w:color="auto"/>
      </w:divBdr>
    </w:div>
    <w:div w:id="886141884">
      <w:bodyDiv w:val="1"/>
      <w:marLeft w:val="0"/>
      <w:marRight w:val="0"/>
      <w:marTop w:val="0"/>
      <w:marBottom w:val="0"/>
      <w:divBdr>
        <w:top w:val="none" w:sz="0" w:space="0" w:color="auto"/>
        <w:left w:val="none" w:sz="0" w:space="0" w:color="auto"/>
        <w:bottom w:val="none" w:sz="0" w:space="0" w:color="auto"/>
        <w:right w:val="none" w:sz="0" w:space="0" w:color="auto"/>
      </w:divBdr>
    </w:div>
    <w:div w:id="896235265">
      <w:bodyDiv w:val="1"/>
      <w:marLeft w:val="0"/>
      <w:marRight w:val="0"/>
      <w:marTop w:val="0"/>
      <w:marBottom w:val="0"/>
      <w:divBdr>
        <w:top w:val="none" w:sz="0" w:space="0" w:color="auto"/>
        <w:left w:val="none" w:sz="0" w:space="0" w:color="auto"/>
        <w:bottom w:val="none" w:sz="0" w:space="0" w:color="auto"/>
        <w:right w:val="none" w:sz="0" w:space="0" w:color="auto"/>
      </w:divBdr>
    </w:div>
    <w:div w:id="1021513770">
      <w:bodyDiv w:val="1"/>
      <w:marLeft w:val="0"/>
      <w:marRight w:val="0"/>
      <w:marTop w:val="0"/>
      <w:marBottom w:val="0"/>
      <w:divBdr>
        <w:top w:val="none" w:sz="0" w:space="0" w:color="auto"/>
        <w:left w:val="none" w:sz="0" w:space="0" w:color="auto"/>
        <w:bottom w:val="none" w:sz="0" w:space="0" w:color="auto"/>
        <w:right w:val="none" w:sz="0" w:space="0" w:color="auto"/>
      </w:divBdr>
    </w:div>
    <w:div w:id="1214002175">
      <w:bodyDiv w:val="1"/>
      <w:marLeft w:val="0"/>
      <w:marRight w:val="0"/>
      <w:marTop w:val="0"/>
      <w:marBottom w:val="0"/>
      <w:divBdr>
        <w:top w:val="none" w:sz="0" w:space="0" w:color="auto"/>
        <w:left w:val="none" w:sz="0" w:space="0" w:color="auto"/>
        <w:bottom w:val="none" w:sz="0" w:space="0" w:color="auto"/>
        <w:right w:val="none" w:sz="0" w:space="0" w:color="auto"/>
      </w:divBdr>
    </w:div>
    <w:div w:id="1256279602">
      <w:bodyDiv w:val="1"/>
      <w:marLeft w:val="0"/>
      <w:marRight w:val="0"/>
      <w:marTop w:val="0"/>
      <w:marBottom w:val="0"/>
      <w:divBdr>
        <w:top w:val="none" w:sz="0" w:space="0" w:color="auto"/>
        <w:left w:val="none" w:sz="0" w:space="0" w:color="auto"/>
        <w:bottom w:val="none" w:sz="0" w:space="0" w:color="auto"/>
        <w:right w:val="none" w:sz="0" w:space="0" w:color="auto"/>
      </w:divBdr>
    </w:div>
    <w:div w:id="1928732609">
      <w:bodyDiv w:val="1"/>
      <w:marLeft w:val="0"/>
      <w:marRight w:val="0"/>
      <w:marTop w:val="0"/>
      <w:marBottom w:val="0"/>
      <w:divBdr>
        <w:top w:val="none" w:sz="0" w:space="0" w:color="auto"/>
        <w:left w:val="none" w:sz="0" w:space="0" w:color="auto"/>
        <w:bottom w:val="none" w:sz="0" w:space="0" w:color="auto"/>
        <w:right w:val="none" w:sz="0" w:space="0" w:color="auto"/>
      </w:divBdr>
    </w:div>
    <w:div w:id="193069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microsoft.com/office/2018/08/relationships/commentsExtensible" Target="commentsExtensible.xml" Id="rId26" /><Relationship Type="http://schemas.openxmlformats.org/officeDocument/2006/relationships/hyperlink" Target="mailto:hfgui039@uottawa.ca" TargetMode="External" Id="rId21" /><Relationship Type="http://schemas.openxmlformats.org/officeDocument/2006/relationships/hyperlink" Target="https://a.co/d/ftirkyS" TargetMode="External" Id="rId34" /><Relationship Type="http://schemas.openxmlformats.org/officeDocument/2006/relationships/image" Target="media/image16.png" Id="rId50" /><Relationship Type="http://schemas.openxmlformats.org/officeDocument/2006/relationships/header" Target="header2.xml" Id="rId63" /><Relationship Type="http://schemas.microsoft.com/office/2020/10/relationships/intelligence" Target="intelligence2.xml" Id="rId68"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mailto:sgudu104@uottawa.ca" TargetMode="External" Id="rId16" /><Relationship Type="http://schemas.openxmlformats.org/officeDocument/2006/relationships/hyperlink" Target="https://a.co/d/5GLenRh" TargetMode="External" Id="rId29" /><Relationship Type="http://schemas.openxmlformats.org/officeDocument/2006/relationships/hyperlink" Target="mailto:hfgui039@uottawa.ca" TargetMode="External" Id="rId11" /><Relationship Type="http://schemas.microsoft.com/office/2011/relationships/commentsExtended" Target="commentsExtended.xml" Id="rId24" /><Relationship Type="http://schemas.openxmlformats.org/officeDocument/2006/relationships/hyperlink" Target="https://a.co/d/0nDhxGG" TargetMode="External" Id="rId32" /><Relationship Type="http://schemas.openxmlformats.org/officeDocument/2006/relationships/image" Target="media/image3.png" Id="rId37" /><Relationship Type="http://schemas.openxmlformats.org/officeDocument/2006/relationships/image" Target="media/image6.png" Id="rId40" /><Relationship Type="http://schemas.openxmlformats.org/officeDocument/2006/relationships/image" Target="media/image11.png" Id="rId45" /><Relationship Type="http://schemas.openxmlformats.org/officeDocument/2006/relationships/image" Target="media/image19.png" Id="rId53" /><Relationship Type="http://schemas.openxmlformats.org/officeDocument/2006/relationships/hyperlink" Target="https://github.com/LockedIn-LTD/Pistachio" TargetMode="External" Id="rId58" /><Relationship Type="http://schemas.microsoft.com/office/2011/relationships/people" Target="people.xml" Id="rId66" /><Relationship Type="http://schemas.openxmlformats.org/officeDocument/2006/relationships/numbering" Target="numbering.xml" Id="rId5" /><Relationship Type="http://schemas.openxmlformats.org/officeDocument/2006/relationships/header" Target="header1.xml" Id="rId61" /><Relationship Type="http://schemas.openxmlformats.org/officeDocument/2006/relationships/hyperlink" Target="mailto:kdang038@uottawa.ca" TargetMode="External" Id="rId19" /><Relationship Type="http://schemas.openxmlformats.org/officeDocument/2006/relationships/hyperlink" Target="mailto:ktran033@uottawa.ca" TargetMode="External" Id="rId14" /><Relationship Type="http://schemas.openxmlformats.org/officeDocument/2006/relationships/hyperlink" Target="https://www.arrow.com/en/products/945-13766-0000-000/nvidia" TargetMode="External" Id="rId27" /><Relationship Type="http://schemas.openxmlformats.org/officeDocument/2006/relationships/hyperlink" Target="https://a.co/d/fjKHHs3" TargetMode="External" Id="rId30" /><Relationship Type="http://schemas.openxmlformats.org/officeDocument/2006/relationships/image" Target="media/image1.png" Id="rId35" /><Relationship Type="http://schemas.openxmlformats.org/officeDocument/2006/relationships/footer" Target="footer2.xml" Id="rId64" /><Relationship Type="http://schemas.openxmlformats.org/officeDocument/2006/relationships/webSettings" Target="webSettings.xml" Id="rId8" /><Relationship Type="http://schemas.openxmlformats.org/officeDocument/2006/relationships/image" Target="media/image17.png" Id="rId51" /><Relationship Type="http://schemas.openxmlformats.org/officeDocument/2006/relationships/customXml" Target="../customXml/item3.xml" Id="rId3" /><Relationship Type="http://schemas.openxmlformats.org/officeDocument/2006/relationships/hyperlink" Target="mailto:kdang038@uottawa.ca" TargetMode="External" Id="rId12" /><Relationship Type="http://schemas.openxmlformats.org/officeDocument/2006/relationships/hyperlink" Target="mailto:Ktran033@uottawa.ca" TargetMode="External" Id="rId17" /><Relationship Type="http://schemas.microsoft.com/office/2016/09/relationships/commentsIds" Target="commentsIds.xml" Id="rId25" /><Relationship Type="http://schemas.openxmlformats.org/officeDocument/2006/relationships/hyperlink" Target="https://a.co/d/h63XlNY" TargetMode="External" Id="rId33" /><Relationship Type="http://schemas.openxmlformats.org/officeDocument/2006/relationships/image" Target="media/image4.png" Id="rId38" /><Relationship Type="http://schemas.openxmlformats.org/officeDocument/2006/relationships/hyperlink" Target="https://github.com/LockedIn-LTD/Maple-walnut" TargetMode="External" Id="rId59" /><Relationship Type="http://schemas.openxmlformats.org/officeDocument/2006/relationships/theme" Target="theme/theme1.xml" Id="rId67" /><Relationship Type="http://schemas.openxmlformats.org/officeDocument/2006/relationships/hyperlink" Target="mailto:ashah2033@uottawa.ca" TargetMode="External" Id="rId20" /><Relationship Type="http://schemas.openxmlformats.org/officeDocument/2006/relationships/footer" Target="footer1.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mailto:arama014@uottawa.ca" TargetMode="External" Id="rId15" /><Relationship Type="http://schemas.openxmlformats.org/officeDocument/2006/relationships/comments" Target="comments.xml" Id="rId23" /><Relationship Type="http://schemas.openxmlformats.org/officeDocument/2006/relationships/hyperlink" Target="https://www.digikey.ca/en/products/detail/raspberry-pi/SC0024/6152811?gQT=2" TargetMode="External" Id="rId28" /><Relationship Type="http://schemas.openxmlformats.org/officeDocument/2006/relationships/image" Target="media/image15.png" Id="rId49" /><Relationship Type="http://schemas.openxmlformats.org/officeDocument/2006/relationships/hyperlink" Target="https://github.com/LockedIn-LTD/Cookies-n-cream" TargetMode="External" Id="rId57" /><Relationship Type="http://schemas.openxmlformats.org/officeDocument/2006/relationships/endnotes" Target="endnotes.xml" Id="rId10" /><Relationship Type="http://schemas.openxmlformats.org/officeDocument/2006/relationships/hyperlink" Target="https://a.co/d/gGHhDEE" TargetMode="External" Id="rId31" /><Relationship Type="http://schemas.openxmlformats.org/officeDocument/2006/relationships/image" Target="media/image10.png" Id="rId44" /><Relationship Type="http://schemas.openxmlformats.org/officeDocument/2006/relationships/hyperlink" Target="https://github.com/LockedIn-LTD/Green-Tea" TargetMode="External" Id="rId60" /><Relationship Type="http://schemas.openxmlformats.org/officeDocument/2006/relationships/fontTable" Target="fontTable.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mailto:ashah2033@uottawa.ca" TargetMode="External" Id="rId13" /><Relationship Type="http://schemas.openxmlformats.org/officeDocument/2006/relationships/hyperlink" Target="mailto:sgudu104@uottawa.ca" TargetMode="External" Id="rId18" /><Relationship Type="http://schemas.openxmlformats.org/officeDocument/2006/relationships/image" Target="media/image5.png" Id="rId39" /><Relationship Type="http://schemas.openxmlformats.org/officeDocument/2006/relationships/image" Target="/media/image17.png" Id="rId746842592" /><Relationship Type="http://schemas.openxmlformats.org/officeDocument/2006/relationships/image" Target="/media/image18.png" Id="rId502635202" /><Relationship Type="http://schemas.openxmlformats.org/officeDocument/2006/relationships/image" Target="/media/image19.png" Id="rId768311390" /><Relationship Type="http://schemas.openxmlformats.org/officeDocument/2006/relationships/image" Target="/media/image1a.png" Id="rId1962023106" /><Relationship Type="http://schemas.openxmlformats.org/officeDocument/2006/relationships/image" Target="/media/image1b.png" Id="rId1019519350" /><Relationship Type="http://schemas.openxmlformats.org/officeDocument/2006/relationships/image" Target="/media/image1c.png" Id="rId1438637251" /><Relationship Type="http://schemas.openxmlformats.org/officeDocument/2006/relationships/image" Target="/media/image1d.png" Id="rId210748923" /><Relationship Type="http://schemas.openxmlformats.org/officeDocument/2006/relationships/image" Target="/media/image1e.png" Id="rId298075067" /><Relationship Type="http://schemas.openxmlformats.org/officeDocument/2006/relationships/image" Target="/media/image1f.png" Id="rId774971711" /><Relationship Type="http://schemas.openxmlformats.org/officeDocument/2006/relationships/hyperlink" Target="mailto:Ktran033@uottawa.ca" TargetMode="External" Id="Rb8cce9758e38497b" /><Relationship Type="http://schemas.openxmlformats.org/officeDocument/2006/relationships/hyperlink" Target="mailto:sgudu104@uottawa.ca" TargetMode="External" Id="Rdfa85034bab549c7" /><Relationship Type="http://schemas.openxmlformats.org/officeDocument/2006/relationships/hyperlink" Target="mailto:kdang038@uottawa.ca" TargetMode="External" Id="Rb1e2290700144c3a" /><Relationship Type="http://schemas.openxmlformats.org/officeDocument/2006/relationships/hyperlink" Target="mailto:ashah2033@uottawa.ca" TargetMode="External" Id="R7eb642ffd7b84040" /><Relationship Type="http://schemas.openxmlformats.org/officeDocument/2006/relationships/hyperlink" Target="mailto:hfgui039@uottawa.ca" TargetMode="External" Id="Rff51d0f67e534f58" /><Relationship Type="http://schemas.openxmlformats.org/officeDocument/2006/relationships/hyperlink" Target="mailto:Ashah203@uottawa.ca" TargetMode="External" Id="R1cfa42b0088f45fe" /><Relationship Type="http://schemas.openxmlformats.org/officeDocument/2006/relationships/hyperlink" Target="https://a.co/d/hT3ZUZ2" TargetMode="External" Id="Rc2982ed6862345e0" /><Relationship Type="http://schemas.openxmlformats.org/officeDocument/2006/relationships/hyperlink" Target="https://a.co/d/goZWs3v" TargetMode="External" Id="R2e77b22919314dcf" /><Relationship Type="http://schemas.openxmlformats.org/officeDocument/2006/relationships/hyperlink" Target="https://a.co/d/2AgNpzs" TargetMode="External" Id="R198053ffb60b4c72" /><Relationship Type="http://schemas.openxmlformats.org/officeDocument/2006/relationships/hyperlink" Target="https://a.co/d/a0hRpd0" TargetMode="External" Id="R202d5821d01c4e9b" /><Relationship Type="http://schemas.openxmlformats.org/officeDocument/2006/relationships/hyperlink" Target="https://a.co/d/75VbWkC" TargetMode="External" Id="Re89759f25d8c4d45" /><Relationship Type="http://schemas.openxmlformats.org/officeDocument/2006/relationships/hyperlink" Target="https://a.co/d/55V5tDl" TargetMode="External" Id="Rca861a27017e48c0" /><Relationship Type="http://schemas.openxmlformats.org/officeDocument/2006/relationships/hyperlink" Target="https://a.co/d/gHVZSVV" TargetMode="External" Id="Rb1a600199ab14a4e" /><Relationship Type="http://schemas.openxmlformats.org/officeDocument/2006/relationships/image" Target="/media/image20.png" Id="rId663667382" /><Relationship Type="http://schemas.openxmlformats.org/officeDocument/2006/relationships/image" Target="/media/image21.png" Id="rId1718749174" /><Relationship Type="http://schemas.openxmlformats.org/officeDocument/2006/relationships/image" Target="/media/image22.png" Id="rId1706075851" /><Relationship Type="http://schemas.openxmlformats.org/officeDocument/2006/relationships/image" Target="/media/image23.png" Id="rId660294527" /><Relationship Type="http://schemas.openxmlformats.org/officeDocument/2006/relationships/image" Target="/media/image24.png" Id="rId1074576415" /><Relationship Type="http://schemas.openxmlformats.org/officeDocument/2006/relationships/image" Target="/media/image25.png" Id="rId159051139" /><Relationship Type="http://schemas.openxmlformats.org/officeDocument/2006/relationships/image" Target="/media/image26.png" Id="rId1952640771" /><Relationship Type="http://schemas.openxmlformats.org/officeDocument/2006/relationships/image" Target="/media/image27.png" Id="rId1601842849"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AppData\Local\Temp\CEG491XF_Project_Description_Template-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9D8793EE37016E48A50B809F8E94CACA" ma:contentTypeVersion="9" ma:contentTypeDescription="Create a new document." ma:contentTypeScope="" ma:versionID="7bcb9db3692bba219e1d4c49fc1b93dc">
  <xsd:schema xmlns:xsd="http://www.w3.org/2001/XMLSchema" xmlns:xs="http://www.w3.org/2001/XMLSchema" xmlns:p="http://schemas.microsoft.com/office/2006/metadata/properties" xmlns:ns3="b40b639e-0268-4d0d-8226-118ae8e2c7ff" xmlns:ns4="ae08000f-8367-420e-aac0-877ba3c46d73" targetNamespace="http://schemas.microsoft.com/office/2006/metadata/properties" ma:root="true" ma:fieldsID="ca3a0248a124abf7c7f29a2f10fe8c92" ns3:_="" ns4:_="">
    <xsd:import namespace="b40b639e-0268-4d0d-8226-118ae8e2c7ff"/>
    <xsd:import namespace="ae08000f-8367-420e-aac0-877ba3c46d73"/>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4:SharedWithUsers" minOccurs="0"/>
                <xsd:element ref="ns4:SharedWithDetails" minOccurs="0"/>
                <xsd:element ref="ns4:SharingHintHash"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0b639e-0268-4d0d-8226-118ae8e2c7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08000f-8367-420e-aac0-877ba3c46d7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40b639e-0268-4d0d-8226-118ae8e2c7f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A37969-C9CC-4323-961D-457AC7B934FB}">
  <ds:schemaRefs>
    <ds:schemaRef ds:uri="http://schemas.openxmlformats.org/officeDocument/2006/bibliography"/>
  </ds:schemaRefs>
</ds:datastoreItem>
</file>

<file path=customXml/itemProps2.xml><?xml version="1.0" encoding="utf-8"?>
<ds:datastoreItem xmlns:ds="http://schemas.openxmlformats.org/officeDocument/2006/customXml" ds:itemID="{D48C8612-7082-4386-87BC-87902E17AA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0b639e-0268-4d0d-8226-118ae8e2c7ff"/>
    <ds:schemaRef ds:uri="ae08000f-8367-420e-aac0-877ba3c46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2DA5DF-A8FC-4C87-972B-B49B5FEC78CF}">
  <ds:schemaRefs>
    <ds:schemaRef ds:uri="http://www.w3.org/XML/1998/namespace"/>
    <ds:schemaRef ds:uri="http://schemas.microsoft.com/office/2006/metadata/properties"/>
    <ds:schemaRef ds:uri="http://schemas.microsoft.com/office/infopath/2007/PartnerControls"/>
    <ds:schemaRef ds:uri="http://purl.org/dc/dcmitype/"/>
    <ds:schemaRef ds:uri="http://purl.org/dc/elements/1.1/"/>
    <ds:schemaRef ds:uri="ae08000f-8367-420e-aac0-877ba3c46d73"/>
    <ds:schemaRef ds:uri="http://schemas.microsoft.com/office/2006/documentManagement/types"/>
    <ds:schemaRef ds:uri="http://schemas.openxmlformats.org/package/2006/metadata/core-properties"/>
    <ds:schemaRef ds:uri="b40b639e-0268-4d0d-8226-118ae8e2c7ff"/>
    <ds:schemaRef ds:uri="http://purl.org/dc/terms/"/>
  </ds:schemaRefs>
</ds:datastoreItem>
</file>

<file path=customXml/itemProps4.xml><?xml version="1.0" encoding="utf-8"?>
<ds:datastoreItem xmlns:ds="http://schemas.openxmlformats.org/officeDocument/2006/customXml" ds:itemID="{F2C3572C-58EE-4AC1-87F9-2A467734163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CEG491XF_Project_Description_Template-1.dotx</ap:Template>
  <ap:Application>Microsoft Word for the web</ap:Application>
  <ap:DocSecurity>0</ap:DocSecurity>
  <ap:ScaleCrop>false</ap:ScaleCrop>
  <ap:Manager>Dan Ionescu</ap:Manager>
  <ap:Company>CEG4912-13</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Project Description Template</dc:title>
  <dc:subject>Template for writing engineering project descriptions.</dc:subject>
  <dc:creator>Dan Ionescu</dc:creator>
  <keywords>Project Description, Template,CEG4912-13, Internal</keywords>
  <lastModifiedBy>Keith Tran</lastModifiedBy>
  <revision>11</revision>
  <lastPrinted>2025-02-26T00:00:00.0000000Z</lastPrinted>
  <dcterms:created xsi:type="dcterms:W3CDTF">2025-10-19T03:44:00.0000000Z</dcterms:created>
  <dcterms:modified xsi:type="dcterms:W3CDTF">2025-12-15T20:26:28.3722973Z</dcterms:modified>
  <category>Project Description</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Owner">
    <vt:lpwstr>Documentation Admin</vt:lpwstr>
  </property>
  <property fmtid="{D5CDD505-2E9C-101B-9397-08002B2CF9AE}" pid="3" name="Document Owner Email">
    <vt:lpwstr>docsadmin@example.com</vt:lpwstr>
  </property>
  <property fmtid="{D5CDD505-2E9C-101B-9397-08002B2CF9AE}" pid="4" name="Document Owning Department">
    <vt:lpwstr>Engineering</vt:lpwstr>
  </property>
  <property fmtid="{D5CDD505-2E9C-101B-9397-08002B2CF9AE}" pid="5" name="Document Location">
    <vt:lpwstr>Documentation repository: Engineering/Templates</vt:lpwstr>
  </property>
  <property fmtid="{D5CDD505-2E9C-101B-9397-08002B2CF9AE}" pid="6" name="Document Type">
    <vt:lpwstr>Project Description Template</vt:lpwstr>
  </property>
  <property fmtid="{D5CDD505-2E9C-101B-9397-08002B2CF9AE}" pid="7" name="Document Project">
    <vt:lpwstr>Engineering Docs</vt:lpwstr>
  </property>
  <property fmtid="{D5CDD505-2E9C-101B-9397-08002B2CF9AE}" pid="8" name="Document Retention Code">
    <vt:lpwstr>CONFIDENTIAL</vt:lpwstr>
  </property>
  <property fmtid="{D5CDD505-2E9C-101B-9397-08002B2CF9AE}" pid="9" name="Document Retention">
    <vt:lpwstr>Internal</vt:lpwstr>
  </property>
  <property fmtid="{D5CDD505-2E9C-101B-9397-08002B2CF9AE}" pid="10" name="Document Review Schedule">
    <vt:lpwstr>2020-10-30</vt:lpwstr>
  </property>
  <property fmtid="{D5CDD505-2E9C-101B-9397-08002B2CF9AE}" pid="11" name="Document Distribution">
    <vt:lpwstr>Internal Engineering</vt:lpwstr>
  </property>
  <property fmtid="{D5CDD505-2E9C-101B-9397-08002B2CF9AE}" pid="12" name="Document Approval">
    <vt:lpwstr>Approved - Official</vt:lpwstr>
  </property>
  <property fmtid="{D5CDD505-2E9C-101B-9397-08002B2CF9AE}" pid="13" name="Document Version">
    <vt:lpwstr>1.0</vt:lpwstr>
  </property>
  <property fmtid="{D5CDD505-2E9C-101B-9397-08002B2CF9AE}" pid="14" name="Document number">
    <vt:lpwstr>PROJD.CEG491X.ENG0000</vt:lpwstr>
  </property>
  <property fmtid="{D5CDD505-2E9C-101B-9397-08002B2CF9AE}" pid="15" name="Document Owning Division">
    <vt:lpwstr>UofO</vt:lpwstr>
  </property>
  <property fmtid="{D5CDD505-2E9C-101B-9397-08002B2CF9AE}" pid="16" name="Author E-Mail">
    <vt:lpwstr>name@example.com</vt:lpwstr>
  </property>
  <property fmtid="{D5CDD505-2E9C-101B-9397-08002B2CF9AE}" pid="17" name="Author Department">
    <vt:lpwstr>Engineering</vt:lpwstr>
  </property>
  <property fmtid="{D5CDD505-2E9C-101B-9397-08002B2CF9AE}" pid="18" name="Author Division">
    <vt:lpwstr>UofO</vt:lpwstr>
  </property>
  <property fmtid="{D5CDD505-2E9C-101B-9397-08002B2CF9AE}" pid="19" name="Destination">
    <vt:lpwstr>UofO</vt:lpwstr>
  </property>
  <property fmtid="{D5CDD505-2E9C-101B-9397-08002B2CF9AE}" pid="20" name="ContentTypeId">
    <vt:lpwstr>0x0101009D8793EE37016E48A50B809F8E94CACA</vt:lpwstr>
  </property>
</Properties>
</file>